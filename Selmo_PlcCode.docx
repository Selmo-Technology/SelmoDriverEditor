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de-AT"/>
        </w:rPr>
        <w:id w:val="31414881"/>
        <w:docPartObj>
          <w:docPartGallery w:val="Cover Pages"/>
          <w:docPartUnique/>
        </w:docPartObj>
      </w:sdtPr>
      <w:sdtEndPr>
        <w:rPr>
          <w:b/>
          <w:bCs/>
        </w:rPr>
      </w:sdtEndPr>
      <w:sdtContent>
        <w:p w14:paraId="71D21DC1" w14:textId="77777777" w:rsidR="00B24B5F" w:rsidRPr="00F65414" w:rsidRDefault="00B24B5F">
          <w:pPr>
            <w:rPr>
              <w:lang w:val="de-AT"/>
            </w:rPr>
          </w:pPr>
        </w:p>
        <w:p w14:paraId="24CC576C" w14:textId="77777777" w:rsidR="00B24B5F" w:rsidRPr="00F65414" w:rsidRDefault="00435001">
          <w:pPr>
            <w:rPr>
              <w:lang w:val="de-AT"/>
            </w:rPr>
          </w:pPr>
          <w:r w:rsidRPr="00F65414">
            <w:rPr>
              <w:noProof/>
              <w:lang w:val="de-AT" w:eastAsia="zh-CN" w:bidi="ar-SA"/>
            </w:rPr>
            <mc:AlternateContent>
              <mc:Choice Requires="wpg">
                <w:drawing>
                  <wp:anchor distT="0" distB="0" distL="114300" distR="114300" simplePos="0" relativeHeight="251662336" behindDoc="0" locked="0" layoutInCell="0" allowOverlap="1" wp14:anchorId="21389F0D" wp14:editId="143A6BF9">
                    <wp:simplePos x="0" y="0"/>
                    <wp:positionH relativeFrom="page">
                      <wp:align>center</wp:align>
                    </wp:positionH>
                    <mc:AlternateContent>
                      <mc:Choice Requires="wp14">
                        <wp:positionV relativeFrom="page">
                          <wp14:pctPosVOffset>55000</wp14:pctPosVOffset>
                        </wp:positionV>
                      </mc:Choice>
                      <mc:Fallback>
                        <wp:positionV relativeFrom="page">
                          <wp:posOffset>5880100</wp:posOffset>
                        </wp:positionV>
                      </mc:Fallback>
                    </mc:AlternateContent>
                    <wp:extent cx="6804025" cy="4276725"/>
                    <wp:effectExtent l="0" t="0" r="0" b="0"/>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4276725"/>
                              <a:chOff x="613" y="8712"/>
                              <a:chExt cx="11015" cy="6336"/>
                            </a:xfrm>
                          </wpg:grpSpPr>
                          <wps:wsp>
                            <wps:cNvPr id="7" name="Rectangle 8"/>
                            <wps:cNvSpPr>
                              <a:spLocks noChangeArrowheads="1"/>
                            </wps:cNvSpPr>
                            <wps:spPr bwMode="auto">
                              <a:xfrm>
                                <a:off x="4897" y="8714"/>
                                <a:ext cx="6731" cy="6334"/>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sdt>
                                  <w:sdtPr>
                                    <w:rPr>
                                      <w:rStyle w:val="berschrift1Zchn"/>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Content>
                                    <w:bookmarkStart w:id="0" w:name="_Toc411030607" w:displacedByCustomXml="prev"/>
                                    <w:p w14:paraId="7BA99132" w14:textId="77777777" w:rsidR="00B24B5F" w:rsidRDefault="00F65414">
                                      <w:pPr>
                                        <w:pStyle w:val="KeinLeerraum"/>
                                        <w:rPr>
                                          <w:rStyle w:val="berschrift1Zchn"/>
                                          <w:rFonts w:ascii="Tahoma" w:hAnsi="Tahoma" w:cs="Tahoma"/>
                                          <w:color w:val="auto"/>
                                          <w:sz w:val="16"/>
                                          <w:szCs w:val="16"/>
                                          <w:bdr w:val="single" w:sz="8" w:space="1" w:color="7F9DB9" w:frame="1"/>
                                          <w:shd w:val="clear" w:color="auto" w:fill="FFFFFF"/>
                                        </w:rPr>
                                      </w:pPr>
                                      <w:r>
                                        <w:rPr>
                                          <w:rStyle w:val="berschrift1Zchn"/>
                                          <w:rFonts w:ascii="Tahoma" w:hAnsi="Tahoma" w:cs="Tahoma"/>
                                          <w:color w:val="auto"/>
                                          <w:sz w:val="16"/>
                                          <w:szCs w:val="16"/>
                                          <w:bdr w:val="single" w:sz="8" w:space="1" w:color="7F9DB9" w:frame="1"/>
                                          <w:shd w:val="clear" w:color="auto" w:fill="FFFFFF"/>
                                        </w:rPr>
                                        <w:t xml:space="preserve"> </w:t>
                                      </w:r>
                                    </w:p>
                                  </w:sdtContent>
                                </w:sdt>
                                <w:bookmarkEnd w:id="0" w:displacedByCustomXml="prev"/>
                                <w:p w14:paraId="33341ABC" w14:textId="77777777" w:rsidR="00A62103" w:rsidRDefault="00A62103">
                                  <w:pPr>
                                    <w:pStyle w:val="KeinLeerraum"/>
                                    <w:rPr>
                                      <w:rStyle w:val="berschrift1Zchn"/>
                                      <w:rFonts w:ascii="Tahoma" w:hAnsi="Tahoma" w:cs="Tahoma"/>
                                      <w:color w:val="auto"/>
                                      <w:sz w:val="16"/>
                                      <w:szCs w:val="16"/>
                                      <w:bdr w:val="single" w:sz="8" w:space="1" w:color="7F9DB9" w:frame="1"/>
                                      <w:shd w:val="clear" w:color="auto" w:fill="FFFFFF"/>
                                    </w:rPr>
                                  </w:pPr>
                                </w:p>
                                <w:p w14:paraId="70F2639A" w14:textId="77777777" w:rsidR="00A62103" w:rsidRDefault="00A62103">
                                  <w:pPr>
                                    <w:pStyle w:val="KeinLeerraum"/>
                                    <w:rPr>
                                      <w:sz w:val="22"/>
                                      <w:szCs w:val="22"/>
                                    </w:rPr>
                                  </w:pPr>
                                  <w:r>
                                    <w:rPr>
                                      <w:sz w:val="22"/>
                                      <w:szCs w:val="22"/>
                                    </w:rPr>
                                    <w:t>This Word layout template for Help &amp; Manual defines the entire layout - front page, table of contents, chapter headings, keyword index.</w:t>
                                  </w:r>
                                </w:p>
                                <w:p w14:paraId="1DE40BD3" w14:textId="77777777" w:rsidR="004965DB" w:rsidRDefault="00A62103">
                                  <w:pPr>
                                    <w:pStyle w:val="KeinLeerraum"/>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w:t>
                                  </w:r>
                                  <w:proofErr w:type="gramStart"/>
                                  <w:r>
                                    <w:rPr>
                                      <w:sz w:val="22"/>
                                      <w:szCs w:val="22"/>
                                    </w:rPr>
                                    <w:t>the  field</w:t>
                                  </w:r>
                                  <w:proofErr w:type="gramEnd"/>
                                  <w:r>
                                    <w:rPr>
                                      <w:sz w:val="22"/>
                                      <w:szCs w:val="22"/>
                                    </w:rPr>
                                    <w:t xml:space="preserve"> above this text.</w:t>
                                  </w:r>
                                </w:p>
                                <w:p w14:paraId="50A66150" w14:textId="77777777" w:rsidR="00A62103" w:rsidRDefault="004965DB">
                                  <w:pPr>
                                    <w:pStyle w:val="KeinLeerraum"/>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14:paraId="19F014BA" w14:textId="77777777" w:rsidR="004965DB" w:rsidRDefault="004965DB">
                                  <w:pPr>
                                    <w:pStyle w:val="KeinLeerraum"/>
                                    <w:rPr>
                                      <w:sz w:val="22"/>
                                      <w:szCs w:val="22"/>
                                    </w:rPr>
                                  </w:pPr>
                                </w:p>
                                <w:p w14:paraId="2A57F52B" w14:textId="77777777" w:rsidR="004965DB" w:rsidRDefault="004965DB">
                                  <w:pPr>
                                    <w:pStyle w:val="KeinLeerraum"/>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wps:txbx>
                            <wps:bodyPr rot="0" vert="horz" wrap="square" lIns="91440" tIns="45720" rIns="91440" bIns="45720" anchor="t" anchorCtr="0" upright="1">
                              <a:noAutofit/>
                            </wps:bodyPr>
                          </wps:wsp>
                          <wps:wsp>
                            <wps:cNvPr id="8" name="Rectangle 9"/>
                            <wps:cNvSpPr>
                              <a:spLocks noChangeArrowheads="1"/>
                            </wps:cNvSpPr>
                            <wps:spPr bwMode="auto">
                              <a:xfrm>
                                <a:off x="613" y="8712"/>
                                <a:ext cx="4283" cy="6336"/>
                              </a:xfrm>
                              <a:prstGeom prst="rect">
                                <a:avLst/>
                              </a:prstGeom>
                              <a:noFill/>
                              <a:ln>
                                <a:noFill/>
                              </a:ln>
                              <a:extLst>
                                <a:ext uri="{909E8E84-426E-40DD-AFC4-6F175D3DCCD1}">
                                  <a14:hiddenFill xmlns:a14="http://schemas.microsoft.com/office/drawing/2010/main">
                                    <a:solidFill>
                                      <a:schemeClr val="accent2">
                                        <a:lumMod val="100000"/>
                                        <a:lumOff val="0"/>
                                      </a:schemeClr>
                                    </a:solidFill>
                                  </a14:hiddenFill>
                                </a:ext>
                                <a:ext uri="{91240B29-F687-4F45-9708-019B960494DF}">
                                  <a14:hiddenLine xmlns:a14="http://schemas.microsoft.com/office/drawing/2010/main" w="19050">
                                    <a:solidFill>
                                      <a:schemeClr val="bg1">
                                        <a:lumMod val="100000"/>
                                        <a:lumOff val="0"/>
                                      </a:schemeClr>
                                    </a:solidFill>
                                    <a:miter lim="800000"/>
                                    <a:headEnd/>
                                    <a:tailEnd/>
                                  </a14:hiddenLine>
                                </a:ext>
                              </a:extLst>
                            </wps:spPr>
                            <wps:txbx>
                              <w:txbxContent>
                                <w:bookmarkStart w:id="1" w:name="_Toc132716617" w:displacedByCustomXml="next"/>
                                <w:sdt>
                                  <w:sdtPr>
                                    <w:rPr>
                                      <w:rStyle w:val="berschrift1Zchn"/>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Content>
                                    <w:bookmarkStart w:id="2" w:name="_Toc411030608" w:displacedByCustomXml="prev"/>
                                    <w:p w14:paraId="47168958" w14:textId="77777777" w:rsidR="00B24B5F" w:rsidRDefault="00523647">
                                      <w:pPr>
                                        <w:pStyle w:val="KeinLeerraum"/>
                                        <w:jc w:val="right"/>
                                        <w:rPr>
                                          <w:b/>
                                          <w:bCs/>
                                        </w:rPr>
                                      </w:pPr>
                                      <w:r w:rsidRPr="00097592">
                                        <w:rPr>
                                          <w:rStyle w:val="berschrift1Zchn"/>
                                          <w:rFonts w:ascii="Tahoma" w:hAnsi="Tahoma" w:cs="Tahoma"/>
                                          <w:color w:val="auto"/>
                                          <w:sz w:val="16"/>
                                          <w:szCs w:val="16"/>
                                          <w:bdr w:val="single" w:sz="8" w:space="1" w:color="7F9DB9" w:frame="1"/>
                                          <w:shd w:val="clear" w:color="auto" w:fill="FFFFFF"/>
                                        </w:rPr>
                                        <w:t>Selmo Technology Gmbh and EC Software GmbH</w:t>
                                      </w:r>
                                    </w:p>
                                  </w:sdtContent>
                                </w:sdt>
                                <w:bookmarkEnd w:id="2" w:displacedByCustomXml="prev"/>
                                <w:bookmarkEnd w:id="1"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Content>
                                    <w:p w14:paraId="469FC059" w14:textId="77777777" w:rsidR="00B24B5F" w:rsidRDefault="00B24B5F">
                                      <w:pPr>
                                        <w:pStyle w:val="KeinLeerraum"/>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Content>
                                    <w:p w14:paraId="79A2E5D4" w14:textId="77777777" w:rsidR="00B24B5F" w:rsidRDefault="00B24B5F">
                                      <w:pPr>
                                        <w:pStyle w:val="KeinLeerraum"/>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Content>
                                    <w:p w14:paraId="7957EB80" w14:textId="77777777" w:rsidR="00B24B5F" w:rsidRDefault="00B24B5F">
                                      <w:pPr>
                                        <w:pStyle w:val="KeinLeerraum"/>
                                        <w:jc w:val="right"/>
                                        <w:rPr>
                                          <w:b/>
                                          <w:bCs/>
                                        </w:rPr>
                                      </w:pPr>
                                      <w:r>
                                        <w:rPr>
                                          <w:b/>
                                          <w:bCs/>
                                        </w:rPr>
                                        <w:t>[Type the fax number]</w:t>
                                      </w:r>
                                    </w:p>
                                  </w:sdtContent>
                                </w:sdt>
                                <w:p w14:paraId="3CF28682" w14:textId="77777777" w:rsidR="00B24B5F" w:rsidRDefault="00B24B5F">
                                  <w:pPr>
                                    <w:pStyle w:val="KeinLeerraum"/>
                                    <w:jc w:val="right"/>
                                    <w:rPr>
                                      <w:b/>
                                      <w:bCs/>
                                    </w:rPr>
                                  </w:pPr>
                                </w:p>
                              </w:txbxContent>
                            </wps:txbx>
                            <wps:bodyPr rot="0" vert="horz" wrap="square" lIns="0" tIns="45720" rIns="91440" bIns="45720" anchor="b" anchorCtr="0" upright="1">
                              <a:noAutofit/>
                            </wps:bodyPr>
                          </wps:wsp>
                        </wpg:wgp>
                      </a:graphicData>
                    </a:graphic>
                    <wp14:sizeRelH relativeFrom="page">
                      <wp14:pctWidth>90000</wp14:pctWidth>
                    </wp14:sizeRelH>
                    <wp14:sizeRelV relativeFrom="page">
                      <wp14:pctHeight>40000</wp14:pctHeight>
                    </wp14:sizeRelV>
                  </wp:anchor>
                </w:drawing>
              </mc:Choice>
              <mc:Fallback>
                <w:pict>
                  <v:group w14:anchorId="21389F0D" id="Group 7" o:spid="_x0000_s1026" style="position:absolute;margin-left:0;margin-top:0;width:535.75pt;height:336.75pt;z-index:251662336;mso-width-percent:900;mso-height-percent:400;mso-top-percent:550;mso-position-horizontal:center;mso-position-horizontal-relative:page;mso-position-vertical-relative:page;mso-width-percent:900;mso-height-percent:400;mso-top-percent:550" coordorigin="613,8712" coordsize="11015,6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" o:allowincell="f">
                    <v:rect id="Rectangle 8" o:spid="_x0000_s1027" style="position:absolute;left:4897;top:8714;width:6731;height:6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" filled="f" fillcolor="#c0504d [3205]" stroked="f" strokecolor="white [3212]" strokeweight="1.5pt">
                      <v:textbox>
                        <w:txbxContent>
                          <w:sdt>
                            <w:sdtPr>
                              <w:rPr>
                                <w:rStyle w:val="berschrift1Zchn"/>
                                <w:rFonts w:ascii="Tahoma" w:hAnsi="Tahoma" w:cs="Tahoma"/>
                                <w:color w:val="auto"/>
                                <w:sz w:val="16"/>
                                <w:szCs w:val="16"/>
                                <w:bdr w:val="single" w:sz="8" w:space="1" w:color="7F9DB9" w:frame="1"/>
                                <w:shd w:val="clear" w:color="auto" w:fill="FFFFFF"/>
                              </w:rPr>
                              <w:alias w:val="Abstract"/>
                              <w:id w:val="612603617"/>
                              <w:dataBinding w:prefixMappings="xmlns:ns0='http://schemas.microsoft.com/office/2006/coverPageProps'" w:xpath="/ns0:CoverPageProperties[1]/ns0:Abstract[1]" w:storeItemID="{55AF091B-3C7A-41E3-B477-F2FDAA23CFDA}"/>
                              <w:text/>
                            </w:sdtPr>
                            <w:sdtContent>
                              <w:bookmarkStart w:id="3" w:name="_Toc411030607" w:displacedByCustomXml="prev"/>
                              <w:p w14:paraId="7BA99132" w14:textId="77777777" w:rsidR="00B24B5F" w:rsidRDefault="00F65414">
                                <w:pPr>
                                  <w:pStyle w:val="KeinLeerraum"/>
                                  <w:rPr>
                                    <w:rStyle w:val="berschrift1Zchn"/>
                                    <w:rFonts w:ascii="Tahoma" w:hAnsi="Tahoma" w:cs="Tahoma"/>
                                    <w:color w:val="auto"/>
                                    <w:sz w:val="16"/>
                                    <w:szCs w:val="16"/>
                                    <w:bdr w:val="single" w:sz="8" w:space="1" w:color="7F9DB9" w:frame="1"/>
                                    <w:shd w:val="clear" w:color="auto" w:fill="FFFFFF"/>
                                  </w:rPr>
                                </w:pPr>
                                <w:r>
                                  <w:rPr>
                                    <w:rStyle w:val="berschrift1Zchn"/>
                                    <w:rFonts w:ascii="Tahoma" w:hAnsi="Tahoma" w:cs="Tahoma"/>
                                    <w:color w:val="auto"/>
                                    <w:sz w:val="16"/>
                                    <w:szCs w:val="16"/>
                                    <w:bdr w:val="single" w:sz="8" w:space="1" w:color="7F9DB9" w:frame="1"/>
                                    <w:shd w:val="clear" w:color="auto" w:fill="FFFFFF"/>
                                  </w:rPr>
                                  <w:t xml:space="preserve"> </w:t>
                                </w:r>
                              </w:p>
                            </w:sdtContent>
                          </w:sdt>
                          <w:bookmarkEnd w:id="3" w:displacedByCustomXml="prev"/>
                          <w:p w14:paraId="33341ABC" w14:textId="77777777" w:rsidR="00A62103" w:rsidRDefault="00A62103">
                            <w:pPr>
                              <w:pStyle w:val="KeinLeerraum"/>
                              <w:rPr>
                                <w:rStyle w:val="berschrift1Zchn"/>
                                <w:rFonts w:ascii="Tahoma" w:hAnsi="Tahoma" w:cs="Tahoma"/>
                                <w:color w:val="auto"/>
                                <w:sz w:val="16"/>
                                <w:szCs w:val="16"/>
                                <w:bdr w:val="single" w:sz="8" w:space="1" w:color="7F9DB9" w:frame="1"/>
                                <w:shd w:val="clear" w:color="auto" w:fill="FFFFFF"/>
                              </w:rPr>
                            </w:pPr>
                          </w:p>
                          <w:p w14:paraId="70F2639A" w14:textId="77777777" w:rsidR="00A62103" w:rsidRDefault="00A62103">
                            <w:pPr>
                              <w:pStyle w:val="KeinLeerraum"/>
                              <w:rPr>
                                <w:sz w:val="22"/>
                                <w:szCs w:val="22"/>
                              </w:rPr>
                            </w:pPr>
                            <w:r>
                              <w:rPr>
                                <w:sz w:val="22"/>
                                <w:szCs w:val="22"/>
                              </w:rPr>
                              <w:t>This Word layout template for Help &amp; Manual defines the entire layout - front page, table of contents, chapter headings, keyword index.</w:t>
                            </w:r>
                          </w:p>
                          <w:p w14:paraId="1DE40BD3" w14:textId="77777777" w:rsidR="004965DB" w:rsidRDefault="00A62103">
                            <w:pPr>
                              <w:pStyle w:val="KeinLeerraum"/>
                              <w:rPr>
                                <w:sz w:val="22"/>
                                <w:szCs w:val="22"/>
                              </w:rPr>
                            </w:pPr>
                            <w:r>
                              <w:rPr>
                                <w:sz w:val="22"/>
                                <w:szCs w:val="22"/>
                              </w:rPr>
                              <w:t xml:space="preserve">To </w:t>
                            </w:r>
                            <w:r w:rsidRPr="00A62103">
                              <w:rPr>
                                <w:b/>
                                <w:sz w:val="22"/>
                                <w:szCs w:val="22"/>
                              </w:rPr>
                              <w:t>customize this template</w:t>
                            </w:r>
                            <w:r>
                              <w:rPr>
                                <w:sz w:val="22"/>
                                <w:szCs w:val="22"/>
                              </w:rPr>
                              <w:t xml:space="preserve">, use the original file ("Word-Template-A4.docx") from the H&amp;M installation folder, make a copy of it, then tailor it with MS Word to your requirements. You </w:t>
                            </w:r>
                            <w:r w:rsidRPr="00A62103">
                              <w:rPr>
                                <w:b/>
                                <w:sz w:val="22"/>
                                <w:szCs w:val="22"/>
                              </w:rPr>
                              <w:t>can use variables</w:t>
                            </w:r>
                            <w:r>
                              <w:rPr>
                                <w:sz w:val="22"/>
                                <w:szCs w:val="22"/>
                              </w:rPr>
                              <w:t xml:space="preserve"> in every place of the document. To insert a variable, insert a COMMENT field in Word, then type the variable name as the field content. Like </w:t>
                            </w:r>
                            <w:proofErr w:type="gramStart"/>
                            <w:r>
                              <w:rPr>
                                <w:sz w:val="22"/>
                                <w:szCs w:val="22"/>
                              </w:rPr>
                              <w:t>the  field</w:t>
                            </w:r>
                            <w:proofErr w:type="gramEnd"/>
                            <w:r>
                              <w:rPr>
                                <w:sz w:val="22"/>
                                <w:szCs w:val="22"/>
                              </w:rPr>
                              <w:t xml:space="preserve"> above this text.</w:t>
                            </w:r>
                          </w:p>
                          <w:p w14:paraId="50A66150" w14:textId="77777777" w:rsidR="00A62103" w:rsidRDefault="004965DB">
                            <w:pPr>
                              <w:pStyle w:val="KeinLeerraum"/>
                              <w:rPr>
                                <w:sz w:val="22"/>
                                <w:szCs w:val="22"/>
                              </w:rPr>
                            </w:pPr>
                            <w:r>
                              <w:rPr>
                                <w:sz w:val="22"/>
                                <w:szCs w:val="22"/>
                              </w:rPr>
                              <w:t>Move on to the next page in this document to customize the table of contents (a placeholder for the real TOC later) and modify text and paragraph format of the chapter headings in the middle of this template. You might also want to change the numbering style.</w:t>
                            </w:r>
                          </w:p>
                          <w:p w14:paraId="19F014BA" w14:textId="77777777" w:rsidR="004965DB" w:rsidRDefault="004965DB">
                            <w:pPr>
                              <w:pStyle w:val="KeinLeerraum"/>
                              <w:rPr>
                                <w:sz w:val="22"/>
                                <w:szCs w:val="22"/>
                              </w:rPr>
                            </w:pPr>
                          </w:p>
                          <w:p w14:paraId="2A57F52B" w14:textId="77777777" w:rsidR="004965DB" w:rsidRDefault="004965DB">
                            <w:pPr>
                              <w:pStyle w:val="KeinLeerraum"/>
                              <w:rPr>
                                <w:sz w:val="22"/>
                                <w:szCs w:val="22"/>
                              </w:rPr>
                            </w:pPr>
                            <w:r w:rsidRPr="004965DB">
                              <w:rPr>
                                <w:b/>
                                <w:sz w:val="22"/>
                                <w:szCs w:val="22"/>
                              </w:rPr>
                              <w:t>Important:</w:t>
                            </w:r>
                            <w:r>
                              <w:rPr>
                                <w:sz w:val="22"/>
                                <w:szCs w:val="22"/>
                              </w:rPr>
                              <w:t xml:space="preserve"> before you use the template for publishing in H&amp;M, make sure that general page format and margins are set correctly. H&amp;M will export images and tables to make them fit in the space available.</w:t>
                            </w:r>
                          </w:p>
                        </w:txbxContent>
                      </v:textbox>
                    </v:rect>
                    <v:rect id="Rectangle 9" o:spid="_x0000_s1028" style="position:absolute;left:613;top:8712;width:4283;height:63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" filled="f" fillcolor="#c0504d [3205]" stroked="f" strokecolor="white [3212]" strokeweight="1.5pt">
                      <v:textbox inset="0">
                        <w:txbxContent>
                          <w:bookmarkStart w:id="4" w:name="_Toc132716617" w:displacedByCustomXml="next"/>
                          <w:sdt>
                            <w:sdtPr>
                              <w:rPr>
                                <w:rStyle w:val="berschrift1Zchn"/>
                                <w:rFonts w:ascii="Tahoma" w:hAnsi="Tahoma" w:cs="Tahoma"/>
                                <w:color w:val="auto"/>
                                <w:sz w:val="16"/>
                                <w:szCs w:val="16"/>
                                <w:bdr w:val="single" w:sz="8" w:space="1" w:color="7F9DB9" w:frame="1"/>
                                <w:shd w:val="clear" w:color="auto" w:fill="FFFFFF"/>
                              </w:rPr>
                              <w:alias w:val="Company"/>
                              <w:id w:val="612603622"/>
                              <w:dataBinding w:prefixMappings="xmlns:ns0='http://schemas.openxmlformats.org/officeDocument/2006/extended-properties'" w:xpath="/ns0:Properties[1]/ns0:Company[1]" w:storeItemID="{6668398D-A668-4E3E-A5EB-62B293D839F1}"/>
                              <w:text/>
                            </w:sdtPr>
                            <w:sdtContent>
                              <w:bookmarkStart w:id="5" w:name="_Toc411030608" w:displacedByCustomXml="prev"/>
                              <w:p w14:paraId="47168958" w14:textId="77777777" w:rsidR="00B24B5F" w:rsidRDefault="00523647">
                                <w:pPr>
                                  <w:pStyle w:val="KeinLeerraum"/>
                                  <w:jc w:val="right"/>
                                  <w:rPr>
                                    <w:b/>
                                    <w:bCs/>
                                  </w:rPr>
                                </w:pPr>
                                <w:r w:rsidRPr="00097592">
                                  <w:rPr>
                                    <w:rStyle w:val="berschrift1Zchn"/>
                                    <w:rFonts w:ascii="Tahoma" w:hAnsi="Tahoma" w:cs="Tahoma"/>
                                    <w:color w:val="auto"/>
                                    <w:sz w:val="16"/>
                                    <w:szCs w:val="16"/>
                                    <w:bdr w:val="single" w:sz="8" w:space="1" w:color="7F9DB9" w:frame="1"/>
                                    <w:shd w:val="clear" w:color="auto" w:fill="FFFFFF"/>
                                  </w:rPr>
                                  <w:t>Selmo Technology Gmbh and EC Software GmbH</w:t>
                                </w:r>
                              </w:p>
                            </w:sdtContent>
                          </w:sdt>
                          <w:bookmarkEnd w:id="5" w:displacedByCustomXml="prev"/>
                          <w:bookmarkEnd w:id="4" w:displacedByCustomXml="prev"/>
                          <w:sdt>
                            <w:sdtPr>
                              <w:rPr>
                                <w:rFonts w:asciiTheme="majorHAnsi" w:eastAsiaTheme="majorEastAsia" w:hAnsiTheme="majorHAnsi" w:cstheme="majorBidi"/>
                                <w:b/>
                                <w:bCs/>
                                <w:caps/>
                                <w:color w:val="365F91" w:themeColor="accent1" w:themeShade="BF"/>
                                <w:spacing w:val="15"/>
                                <w:sz w:val="28"/>
                                <w:szCs w:val="28"/>
                                <w:shd w:val="clear" w:color="auto" w:fill="4F81BD" w:themeFill="accent1"/>
                              </w:rPr>
                              <w:alias w:val="Address"/>
                              <w:id w:val="612603627"/>
                              <w:showingPlcHdr/>
                              <w:dataBinding w:prefixMappings="xmlns:ns0='http://schemas.microsoft.com/office/2006/coverPageProps'" w:xpath="/ns0:CoverPageProperties[1]/ns0:CompanyAddress[1]" w:storeItemID="{55AF091B-3C7A-41E3-B477-F2FDAA23CFDA}"/>
                              <w:text w:multiLine="1"/>
                            </w:sdtPr>
                            <w:sdtContent>
                              <w:p w14:paraId="469FC059" w14:textId="77777777" w:rsidR="00B24B5F" w:rsidRDefault="00B24B5F">
                                <w:pPr>
                                  <w:pStyle w:val="KeinLeerraum"/>
                                  <w:jc w:val="right"/>
                                  <w:rPr>
                                    <w:b/>
                                    <w:bCs/>
                                  </w:rPr>
                                </w:pPr>
                                <w:r>
                                  <w:rPr>
                                    <w:b/>
                                    <w:bCs/>
                                  </w:rPr>
                                  <w:t>[Type the company address]</w:t>
                                </w:r>
                              </w:p>
                            </w:sdtContent>
                          </w:sdt>
                          <w:sdt>
                            <w:sdtPr>
                              <w:rPr>
                                <w:b/>
                                <w:bCs/>
                              </w:rPr>
                              <w:alias w:val="Phone"/>
                              <w:id w:val="343265946"/>
                              <w:showingPlcHdr/>
                              <w:dataBinding w:prefixMappings="xmlns:ns0='http://schemas.microsoft.com/office/2006/coverPageProps'" w:xpath="/ns0:CoverPageProperties[1]/ns0:CompanyPhone[1]" w:storeItemID="{55AF091B-3C7A-41E3-B477-F2FDAA23CFDA}"/>
                              <w:text/>
                            </w:sdtPr>
                            <w:sdtContent>
                              <w:p w14:paraId="79A2E5D4" w14:textId="77777777" w:rsidR="00B24B5F" w:rsidRDefault="00B24B5F">
                                <w:pPr>
                                  <w:pStyle w:val="KeinLeerraum"/>
                                  <w:jc w:val="right"/>
                                  <w:rPr>
                                    <w:b/>
                                    <w:bCs/>
                                  </w:rPr>
                                </w:pPr>
                                <w:r>
                                  <w:rPr>
                                    <w:b/>
                                    <w:bCs/>
                                  </w:rPr>
                                  <w:t>[Type the phone number]</w:t>
                                </w:r>
                              </w:p>
                            </w:sdtContent>
                          </w:sdt>
                          <w:sdt>
                            <w:sdtPr>
                              <w:rPr>
                                <w:b/>
                                <w:bCs/>
                              </w:rPr>
                              <w:alias w:val="Fax"/>
                              <w:id w:val="612603638"/>
                              <w:showingPlcHdr/>
                              <w:dataBinding w:prefixMappings="xmlns:ns0='http://schemas.microsoft.com/office/2006/coverPageProps'" w:xpath="/ns0:CoverPageProperties[1]/ns0:CompanyFax[1]" w:storeItemID="{55AF091B-3C7A-41E3-B477-F2FDAA23CFDA}"/>
                              <w:text/>
                            </w:sdtPr>
                            <w:sdtContent>
                              <w:p w14:paraId="7957EB80" w14:textId="77777777" w:rsidR="00B24B5F" w:rsidRDefault="00B24B5F">
                                <w:pPr>
                                  <w:pStyle w:val="KeinLeerraum"/>
                                  <w:jc w:val="right"/>
                                  <w:rPr>
                                    <w:b/>
                                    <w:bCs/>
                                  </w:rPr>
                                </w:pPr>
                                <w:r>
                                  <w:rPr>
                                    <w:b/>
                                    <w:bCs/>
                                  </w:rPr>
                                  <w:t>[Type the fax number]</w:t>
                                </w:r>
                              </w:p>
                            </w:sdtContent>
                          </w:sdt>
                          <w:p w14:paraId="3CF28682" w14:textId="77777777" w:rsidR="00B24B5F" w:rsidRDefault="00B24B5F">
                            <w:pPr>
                              <w:pStyle w:val="KeinLeerraum"/>
                              <w:jc w:val="right"/>
                              <w:rPr>
                                <w:b/>
                                <w:bCs/>
                              </w:rPr>
                            </w:pPr>
                          </w:p>
                        </w:txbxContent>
                      </v:textbox>
                    </v:rect>
                    <w10:wrap anchorx="page" anchory="page"/>
                  </v:group>
                </w:pict>
              </mc:Fallback>
            </mc:AlternateContent>
          </w:r>
          <w:r w:rsidRPr="00F65414">
            <w:rPr>
              <w:noProof/>
              <w:lang w:val="de-AT" w:eastAsia="zh-CN" w:bidi="ar-SA"/>
            </w:rPr>
            <mc:AlternateContent>
              <mc:Choice Requires="wpg">
                <w:drawing>
                  <wp:anchor distT="0" distB="0" distL="114300" distR="114300" simplePos="0" relativeHeight="251661312" behindDoc="0" locked="0" layoutInCell="0" allowOverlap="1" wp14:anchorId="204CF66B" wp14:editId="43961ADF">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5000</wp14:pctPosVOffset>
                        </wp:positionV>
                      </mc:Choice>
                      <mc:Fallback>
                        <wp:positionV relativeFrom="page">
                          <wp:posOffset>534035</wp:posOffset>
                        </wp:positionV>
                      </mc:Fallback>
                    </mc:AlternateContent>
                    <wp:extent cx="2623185" cy="5321935"/>
                    <wp:effectExtent l="0" t="0" r="1905" b="6985"/>
                    <wp:wrapNone/>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3185" cy="5321935"/>
                              <a:chOff x="353" y="370"/>
                              <a:chExt cx="4623" cy="7108"/>
                            </a:xfrm>
                          </wpg:grpSpPr>
                          <wps:wsp>
                            <wps:cNvPr id="3" name="Rectangle 4"/>
                            <wps:cNvSpPr>
                              <a:spLocks noChangeArrowheads="1"/>
                            </wps:cNvSpPr>
                            <wps:spPr bwMode="auto">
                              <a:xfrm>
                                <a:off x="1794"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Content>
                                    <w:p w14:paraId="25CADD92" w14:textId="77777777" w:rsidR="00B24B5F" w:rsidRDefault="002E6C76">
                                      <w:pPr>
                                        <w:pStyle w:val="KeinLeerraum"/>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xml:space="preserve">Selmo Technology </w:t>
                                      </w:r>
                                      <w:proofErr w:type="spellStart"/>
                                      <w:r>
                                        <w:rPr>
                                          <w:rFonts w:asciiTheme="majorHAnsi" w:eastAsiaTheme="majorEastAsia" w:hAnsiTheme="majorHAnsi" w:cstheme="majorBidi"/>
                                          <w:sz w:val="36"/>
                                          <w:szCs w:val="36"/>
                                          <w:lang w:val="de-DE"/>
                                        </w:rPr>
                                        <w:t>Gmbh</w:t>
                                      </w:r>
                                      <w:proofErr w:type="spellEnd"/>
                                    </w:p>
                                  </w:sdtContent>
                                </w:sdt>
                              </w:txbxContent>
                            </wps:txbx>
                            <wps:bodyPr rot="0" vert="vert270" wrap="square" lIns="9144" tIns="91440" rIns="9144" bIns="91440" anchor="ctr" anchorCtr="0" upright="1">
                              <a:noAutofit/>
                            </wps:bodyPr>
                          </wps:wsp>
                          <wps:wsp>
                            <wps:cNvPr id="4" name="Rectangle 5"/>
                            <wps:cNvSpPr>
                              <a:spLocks noChangeArrowheads="1"/>
                            </wps:cNvSpPr>
                            <wps:spPr bwMode="auto">
                              <a:xfrm>
                                <a:off x="3248" y="370"/>
                                <a:ext cx="1728"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70D8F76D" w14:textId="77777777" w:rsidR="00B24B5F" w:rsidRPr="00097592" w:rsidRDefault="00D26F83">
                                      <w:pPr>
                                        <w:pStyle w:val="KeinLeerraum"/>
                                        <w:jc w:val="right"/>
                                        <w:rPr>
                                          <w:b/>
                                          <w:bCs/>
                                          <w:sz w:val="100"/>
                                          <w:szCs w:val="100"/>
                                        </w:rPr>
                                      </w:pPr>
                                      <w:r w:rsidRPr="00097592">
                                        <w:rPr>
                                          <w:b/>
                                          <w:bCs/>
                                          <w:sz w:val="100"/>
                                          <w:szCs w:val="100"/>
                                        </w:rPr>
                                        <w:t>2023</w:t>
                                      </w:r>
                                    </w:p>
                                  </w:sdtContent>
                                </w:sdt>
                              </w:txbxContent>
                            </wps:txbx>
                            <wps:bodyPr rot="0" vert="vert270" wrap="square" lIns="9144" tIns="91440" rIns="9144" bIns="91440" anchor="ctr" anchorCtr="0" upright="1">
                              <a:noAutofit/>
                            </wps:bodyPr>
                          </wps:wsp>
                          <wps:wsp>
                            <wps:cNvPr id="5" name="Rectangle 6"/>
                            <wps:cNvSpPr>
                              <a:spLocks noChangeArrowheads="1"/>
                            </wps:cNvSpPr>
                            <wps:spPr bwMode="auto">
                              <a:xfrm>
                                <a:off x="353" y="370"/>
                                <a:ext cx="1296" cy="7108"/>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14:paraId="61C752FA" w14:textId="77777777" w:rsidR="00B24B5F" w:rsidRDefault="00D26F83">
                                      <w:pPr>
                                        <w:pStyle w:val="KeinLeerraum"/>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Selmo Standard</w:t>
                                      </w:r>
                                    </w:p>
                                  </w:sdtContent>
                                </w:sdt>
                              </w:txbxContent>
                            </wps:txbx>
                            <wps:bodyPr rot="0" vert="vert270" wrap="square" lIns="9144" tIns="91440" rIns="9144" bIns="91440" anchor="ctr" anchorCtr="0" upright="1">
                              <a:noAutofit/>
                            </wps:bodyPr>
                          </wps:wsp>
                        </wpg:wgp>
                      </a:graphicData>
                    </a:graphic>
                    <wp14:sizeRelH relativeFrom="page">
                      <wp14:pctWidth>35000</wp14:pctWidth>
                    </wp14:sizeRelH>
                    <wp14:sizeRelV relativeFrom="page">
                      <wp14:pctHeight>50000</wp14:pctHeight>
                    </wp14:sizeRelV>
                  </wp:anchor>
                </w:drawing>
              </mc:Choice>
              <mc:Fallback>
                <w:pict>
                  <v:group w14:anchorId="204CF66B" id="Group 3" o:spid="_x0000_s1029" style="position:absolute;margin-left:0;margin-top:0;width:206.55pt;height:419.05pt;z-index:251661312;mso-width-percent:350;mso-height-percent:500;mso-left-percent:50;mso-top-percent:50;mso-position-horizontal-relative:page;mso-position-vertical-relative:page;mso-width-percent:350;mso-height-percent:500;mso-left-percent:50;mso-top-percent:50" coordorigin="353,370" coordsize="4623,7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" o:allowincell="f">
                    <v:rect id="Rectangle 4" o:spid="_x0000_s1030" style="position:absolute;left:1794;top:370;width:1296;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sz w:val="36"/>
                                <w:szCs w:val="36"/>
                              </w:rPr>
                              <w:alias w:val="Author"/>
                              <w:id w:val="612603607"/>
                              <w:dataBinding w:prefixMappings="xmlns:ns0='http://schemas.openxmlformats.org/package/2006/metadata/core-properties' xmlns:ns1='http://purl.org/dc/elements/1.1/'" w:xpath="/ns0:coreProperties[1]/ns1:creator[1]" w:storeItemID="{6C3C8BC8-F283-45AE-878A-BAB7291924A1}"/>
                              <w:text/>
                            </w:sdtPr>
                            <w:sdtContent>
                              <w:p w14:paraId="25CADD92" w14:textId="77777777" w:rsidR="00B24B5F" w:rsidRDefault="002E6C76">
                                <w:pPr>
                                  <w:pStyle w:val="KeinLeerraum"/>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de-DE"/>
                                  </w:rPr>
                                  <w:t xml:space="preserve">Selmo Technology </w:t>
                                </w:r>
                                <w:proofErr w:type="spellStart"/>
                                <w:r>
                                  <w:rPr>
                                    <w:rFonts w:asciiTheme="majorHAnsi" w:eastAsiaTheme="majorEastAsia" w:hAnsiTheme="majorHAnsi" w:cstheme="majorBidi"/>
                                    <w:sz w:val="36"/>
                                    <w:szCs w:val="36"/>
                                    <w:lang w:val="de-DE"/>
                                  </w:rPr>
                                  <w:t>Gmbh</w:t>
                                </w:r>
                                <w:proofErr w:type="spellEnd"/>
                              </w:p>
                            </w:sdtContent>
                          </w:sdt>
                        </w:txbxContent>
                      </v:textbox>
                    </v:rect>
                    <v:rect id="Rectangle 5" o:spid="_x0000_s1031" style="position:absolute;left:3248;top:370;width:1728;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b/>
                                <w:bCs/>
                                <w:sz w:val="100"/>
                                <w:szCs w:val="100"/>
                              </w:rPr>
                              <w:alias w:val="Year"/>
                              <w:id w:val="343265951"/>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p w14:paraId="70D8F76D" w14:textId="77777777" w:rsidR="00B24B5F" w:rsidRPr="00097592" w:rsidRDefault="00D26F83">
                                <w:pPr>
                                  <w:pStyle w:val="KeinLeerraum"/>
                                  <w:jc w:val="right"/>
                                  <w:rPr>
                                    <w:b/>
                                    <w:bCs/>
                                    <w:sz w:val="100"/>
                                    <w:szCs w:val="100"/>
                                  </w:rPr>
                                </w:pPr>
                                <w:r w:rsidRPr="00097592">
                                  <w:rPr>
                                    <w:b/>
                                    <w:bCs/>
                                    <w:sz w:val="100"/>
                                    <w:szCs w:val="100"/>
                                  </w:rPr>
                                  <w:t>2023</w:t>
                                </w:r>
                              </w:p>
                            </w:sdtContent>
                          </w:sdt>
                        </w:txbxContent>
                      </v:textbox>
                    </v:rect>
                    <v:rect id="Rectangle 6" o:spid="_x0000_s1032" style="position:absolute;left:353;top:370;width:1296;height:7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" fillcolor="white [3212]" strokecolor="white [3212]" strokeweight="1pt">
                      <v:fill opacity="52428f"/>
                      <v:shadow color="#d8d8d8 [2732]" offset="3pt,3pt"/>
                      <v:textbox style="layout-flow:vertical;mso-layout-flow-alt:bottom-to-top" inset=".72pt,7.2pt,.72pt,7.2pt">
                        <w:txbxContent>
                          <w:sdt>
                            <w:sdtPr>
                              <w:rPr>
                                <w:rFonts w:asciiTheme="majorHAnsi" w:eastAsiaTheme="majorEastAsia" w:hAnsiTheme="majorHAnsi" w:cstheme="majorBidi"/>
                                <w:b/>
                                <w:bCs/>
                                <w:sz w:val="48"/>
                                <w:szCs w:val="48"/>
                              </w:rPr>
                              <w:alias w:val="Title"/>
                              <w:id w:val="612603602"/>
                              <w:dataBinding w:prefixMappings="xmlns:ns0='http://schemas.openxmlformats.org/package/2006/metadata/core-properties' xmlns:ns1='http://purl.org/dc/elements/1.1/'" w:xpath="/ns0:coreProperties[1]/ns1:title[1]" w:storeItemID="{6C3C8BC8-F283-45AE-878A-BAB7291924A1}"/>
                              <w:text/>
                            </w:sdtPr>
                            <w:sdtContent>
                              <w:p w14:paraId="61C752FA" w14:textId="77777777" w:rsidR="00B24B5F" w:rsidRDefault="00D26F83">
                                <w:pPr>
                                  <w:pStyle w:val="KeinLeerraum"/>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rPr>
                                  <w:t>Selmo Standard</w:t>
                                </w:r>
                              </w:p>
                            </w:sdtContent>
                          </w:sdt>
                        </w:txbxContent>
                      </v:textbox>
                    </v:rect>
                    <w10:wrap anchorx="page" anchory="page"/>
                  </v:group>
                </w:pict>
              </mc:Fallback>
            </mc:AlternateContent>
          </w:r>
          <w:r w:rsidRPr="00F65414">
            <w:rPr>
              <w:noProof/>
              <w:lang w:val="de-AT" w:eastAsia="zh-CN" w:bidi="ar-SA"/>
            </w:rPr>
            <mc:AlternateContent>
              <mc:Choice Requires="wps">
                <w:drawing>
                  <wp:anchor distT="0" distB="0" distL="114300" distR="114300" simplePos="0" relativeHeight="251660288" behindDoc="1" locked="0" layoutInCell="0" allowOverlap="1" wp14:anchorId="7091B919" wp14:editId="2176D6FD">
                    <wp:simplePos x="0" y="0"/>
                    <wp:positionH relativeFrom="page">
                      <wp:align>center</wp:align>
                    </wp:positionH>
                    <mc:AlternateContent>
                      <mc:Choice Requires="wp14">
                        <wp:positionV relativeFrom="page">
                          <wp14:pctPosVOffset>5000</wp14:pctPosVOffset>
                        </wp:positionV>
                      </mc:Choice>
                      <mc:Fallback>
                        <wp:positionV relativeFrom="page">
                          <wp:posOffset>534035</wp:posOffset>
                        </wp:positionV>
                      </mc:Fallback>
                    </mc:AlternateContent>
                    <wp:extent cx="6804025" cy="5346065"/>
                    <wp:effectExtent l="0" t="1270" r="0" b="0"/>
                    <wp:wrapNone/>
                    <wp:docPr id="1" name="Rectangle 2" descr="expos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04025" cy="5346065"/>
                            </a:xfrm>
                            <a:prstGeom prst="rect">
                              <a:avLst/>
                            </a:prstGeom>
                            <a:blipFill dpi="0" rotWithShape="1">
                              <a:blip r:embed="rId9"/>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90000</wp14:pctWidth>
                    </wp14:sizeRelH>
                    <wp14:sizeRelV relativeFrom="page">
                      <wp14:pctHeight>50000</wp14:pctHeight>
                    </wp14:sizeRelV>
                  </wp:anchor>
                </w:drawing>
              </mc:Choice>
              <mc:Fallback>
                <w:pict>
                  <v:rect w14:anchorId="70877540" id="Rectangle 2" o:spid="_x0000_s1026" alt="exposure" style="position:absolute;margin-left:0;margin-top:0;width:535.75pt;height:420.95pt;z-index:-251656192;visibility:visible;mso-wrap-style:square;mso-width-percent:900;mso-height-percent:500;mso-top-percent:50;mso-wrap-distance-left:9pt;mso-wrap-distance-top:0;mso-wrap-distance-right:9pt;mso-wrap-distance-bottom:0;mso-position-horizontal:center;mso-position-horizontal-relative:page;mso-position-vertical-relative:page;mso-width-percent:900;mso-height-percent:500;mso-top-percent:5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" o:allowincell="f" stroked="f">
                    <v:fill r:id="rId10" o:title="exposure" recolor="t" rotate="t" type="frame"/>
                    <o:lock v:ext="edit" aspectratio="t"/>
                    <w10:wrap anchorx="page" anchory="page"/>
                  </v:rect>
                </w:pict>
              </mc:Fallback>
            </mc:AlternateContent>
          </w:r>
        </w:p>
        <w:p w14:paraId="4E4289B3" w14:textId="77777777" w:rsidR="00B24B5F" w:rsidRPr="00F65414" w:rsidRDefault="00B24B5F">
          <w:pPr>
            <w:rPr>
              <w:lang w:val="de-AT"/>
            </w:rPr>
          </w:pPr>
          <w:r w:rsidRPr="00F65414">
            <w:rPr>
              <w:b/>
              <w:bCs/>
              <w:lang w:val="de-AT"/>
            </w:rPr>
            <w:br w:type="page"/>
          </w:r>
        </w:p>
      </w:sdtContent>
    </w:sdt>
    <w:p w14:paraId="69A96C18" w14:textId="77777777" w:rsidR="00873F56" w:rsidRPr="00F65414" w:rsidRDefault="00873F56" w:rsidP="00873F56">
      <w:pPr>
        <w:pStyle w:val="Untertitel"/>
        <w:rPr>
          <w:sz w:val="52"/>
          <w:szCs w:val="52"/>
          <w:lang w:val="de-AT"/>
        </w:rPr>
      </w:pPr>
      <w:r w:rsidRPr="00F65414">
        <w:rPr>
          <w:sz w:val="52"/>
          <w:szCs w:val="52"/>
          <w:lang w:val="de-AT"/>
        </w:rPr>
        <w:lastRenderedPageBreak/>
        <w:t>Contents</w:t>
      </w:r>
    </w:p>
    <w:sdt>
      <w:sdtPr>
        <w:rPr>
          <w:lang w:val="de-AT"/>
        </w:rPr>
        <w:id w:val="21888688"/>
        <w:docPartObj>
          <w:docPartGallery w:val="Table of Contents"/>
          <w:docPartUnique/>
        </w:docPartObj>
      </w:sdtPr>
      <w:sdtContent>
        <w:p w14:paraId="23A4CD48" w14:textId="77777777" w:rsidR="00F65414" w:rsidRPr="00F65414" w:rsidRDefault="00564A64">
          <w:pPr>
            <w:pStyle w:val="Verzeichnis1"/>
            <w:tabs>
              <w:tab w:val="right" w:leader="dot" w:pos="9062"/>
            </w:tabs>
            <w:rPr>
              <w:noProof/>
              <w:sz w:val="22"/>
              <w:szCs w:val="22"/>
              <w:lang w:val="de-AT" w:eastAsia="de-AT" w:bidi="ar-SA"/>
            </w:rPr>
          </w:pPr>
          <w:r w:rsidRPr="00F65414">
            <w:rPr>
              <w:lang w:val="de-AT"/>
            </w:rPr>
            <w:fldChar w:fldCharType="begin"/>
          </w:r>
          <w:r w:rsidRPr="00F65414">
            <w:rPr>
              <w:lang w:val="de-AT"/>
            </w:rPr>
            <w:instrText xml:space="preserve"> TOC \o "1-3" \h \z \u </w:instrText>
          </w:r>
          <w:r w:rsidRPr="00F65414">
            <w:rPr>
              <w:lang w:val="de-AT"/>
            </w:rPr>
            <w:fldChar w:fldCharType="separate"/>
          </w:r>
          <w:hyperlink r:id="rId11" w:anchor="_Toc132716617" w:history="1">
            <w:r w:rsidR="00F65414" w:rsidRPr="00F65414">
              <w:rPr>
                <w:rStyle w:val="Hyperlink"/>
                <w:rFonts w:ascii="Tahoma" w:hAnsi="Tahoma" w:cs="Tahoma"/>
                <w:noProof/>
                <w:bdr w:val="single" w:sz="8" w:space="1" w:color="7F9DB9" w:frame="1"/>
                <w:shd w:val="clear" w:color="auto" w:fill="FFFFFF"/>
                <w:lang w:val="de-AT"/>
              </w:rPr>
              <w:t>Selmo Technology Gmbh and EC Software GmbH</w:t>
            </w:r>
            <w:r w:rsidR="00F65414" w:rsidRPr="00F65414">
              <w:rPr>
                <w:noProof/>
                <w:webHidden/>
                <w:lang w:val="de-AT"/>
              </w:rPr>
              <w:tab/>
            </w:r>
            <w:r w:rsidR="00F65414" w:rsidRPr="00F65414">
              <w:rPr>
                <w:noProof/>
                <w:webHidden/>
                <w:lang w:val="de-AT"/>
              </w:rPr>
              <w:fldChar w:fldCharType="begin"/>
            </w:r>
            <w:r w:rsidR="00F65414" w:rsidRPr="00F65414">
              <w:rPr>
                <w:noProof/>
                <w:webHidden/>
                <w:lang w:val="de-AT"/>
              </w:rPr>
              <w:instrText xml:space="preserve"> PAGEREF _Toc132716617 \h </w:instrText>
            </w:r>
            <w:r w:rsidR="00F65414" w:rsidRPr="00F65414">
              <w:rPr>
                <w:noProof/>
                <w:webHidden/>
                <w:lang w:val="de-AT"/>
              </w:rPr>
            </w:r>
            <w:r w:rsidR="00F65414" w:rsidRPr="00F65414">
              <w:rPr>
                <w:noProof/>
                <w:webHidden/>
                <w:lang w:val="de-AT"/>
              </w:rPr>
              <w:fldChar w:fldCharType="separate"/>
            </w:r>
            <w:r w:rsidR="00F65414" w:rsidRPr="00F65414">
              <w:rPr>
                <w:noProof/>
                <w:webHidden/>
                <w:lang w:val="de-AT"/>
              </w:rPr>
              <w:t>1</w:t>
            </w:r>
            <w:r w:rsidR="00F65414" w:rsidRPr="00F65414">
              <w:rPr>
                <w:noProof/>
                <w:webHidden/>
                <w:lang w:val="de-AT"/>
              </w:rPr>
              <w:fldChar w:fldCharType="end"/>
            </w:r>
          </w:hyperlink>
        </w:p>
        <w:p w14:paraId="0464009A" w14:textId="77777777" w:rsidR="00F65414" w:rsidRPr="00F65414" w:rsidRDefault="00F65414">
          <w:pPr>
            <w:pStyle w:val="Verzeichnis1"/>
            <w:tabs>
              <w:tab w:val="left" w:pos="400"/>
              <w:tab w:val="right" w:leader="dot" w:pos="9062"/>
            </w:tabs>
            <w:rPr>
              <w:noProof/>
              <w:sz w:val="22"/>
              <w:szCs w:val="22"/>
              <w:lang w:val="de-AT" w:eastAsia="de-AT" w:bidi="ar-SA"/>
            </w:rPr>
          </w:pPr>
          <w:hyperlink w:anchor="_Toc132716618" w:history="1">
            <w:r w:rsidRPr="00F65414">
              <w:rPr>
                <w:rStyle w:val="Hyperlink"/>
                <w:noProof/>
                <w:lang w:val="de-AT"/>
              </w:rPr>
              <w:t>1.</w:t>
            </w:r>
            <w:r w:rsidRPr="00F65414">
              <w:rPr>
                <w:noProof/>
                <w:sz w:val="22"/>
                <w:szCs w:val="22"/>
                <w:lang w:val="de-AT" w:eastAsia="de-AT" w:bidi="ar-SA"/>
              </w:rPr>
              <w:tab/>
            </w:r>
            <w:r w:rsidRPr="00F65414">
              <w:rPr>
                <w:rStyle w:val="Hyperlink"/>
                <w:noProof/>
                <w:lang w:val="de-AT"/>
              </w:rPr>
              <w:t>PLC Code</w:t>
            </w:r>
            <w:r w:rsidRPr="00F65414">
              <w:rPr>
                <w:noProof/>
                <w:webHidden/>
                <w:lang w:val="de-AT"/>
              </w:rPr>
              <w:tab/>
            </w:r>
            <w:r w:rsidRPr="00F65414">
              <w:rPr>
                <w:noProof/>
                <w:webHidden/>
                <w:lang w:val="de-AT"/>
              </w:rPr>
              <w:fldChar w:fldCharType="begin"/>
            </w:r>
            <w:r w:rsidRPr="00F65414">
              <w:rPr>
                <w:noProof/>
                <w:webHidden/>
                <w:lang w:val="de-AT"/>
              </w:rPr>
              <w:instrText xml:space="preserve"> PAGEREF _Toc132716618 \h </w:instrText>
            </w:r>
            <w:r w:rsidRPr="00F65414">
              <w:rPr>
                <w:noProof/>
                <w:webHidden/>
                <w:lang w:val="de-AT"/>
              </w:rPr>
            </w:r>
            <w:r w:rsidRPr="00F65414">
              <w:rPr>
                <w:noProof/>
                <w:webHidden/>
                <w:lang w:val="de-AT"/>
              </w:rPr>
              <w:fldChar w:fldCharType="separate"/>
            </w:r>
            <w:r w:rsidRPr="00F65414">
              <w:rPr>
                <w:noProof/>
                <w:webHidden/>
                <w:lang w:val="de-AT"/>
              </w:rPr>
              <w:t>3</w:t>
            </w:r>
            <w:r w:rsidRPr="00F65414">
              <w:rPr>
                <w:noProof/>
                <w:webHidden/>
                <w:lang w:val="de-AT"/>
              </w:rPr>
              <w:fldChar w:fldCharType="end"/>
            </w:r>
          </w:hyperlink>
        </w:p>
        <w:p w14:paraId="0B77C554" w14:textId="77777777" w:rsidR="00F65414" w:rsidRPr="00F65414" w:rsidRDefault="00F65414">
          <w:pPr>
            <w:pStyle w:val="Verzeichnis2"/>
            <w:tabs>
              <w:tab w:val="left" w:pos="800"/>
              <w:tab w:val="right" w:leader="dot" w:pos="9062"/>
            </w:tabs>
            <w:rPr>
              <w:noProof/>
              <w:sz w:val="22"/>
              <w:szCs w:val="22"/>
              <w:lang w:val="de-AT" w:eastAsia="de-AT" w:bidi="ar-SA"/>
            </w:rPr>
          </w:pPr>
          <w:hyperlink w:anchor="_Toc132716619" w:history="1">
            <w:r w:rsidRPr="00F65414">
              <w:rPr>
                <w:rStyle w:val="Hyperlink"/>
                <w:noProof/>
                <w:lang w:val="de-AT"/>
              </w:rPr>
              <w:t>1.1.</w:t>
            </w:r>
            <w:r w:rsidRPr="00F65414">
              <w:rPr>
                <w:noProof/>
                <w:sz w:val="22"/>
                <w:szCs w:val="22"/>
                <w:lang w:val="de-AT" w:eastAsia="de-AT" w:bidi="ar-SA"/>
              </w:rPr>
              <w:tab/>
            </w:r>
            <w:r w:rsidRPr="00F65414">
              <w:rPr>
                <w:rStyle w:val="Hyperlink"/>
                <w:noProof/>
                <w:lang w:val="de-AT"/>
              </w:rPr>
              <w:t>Programmstruktur</w:t>
            </w:r>
            <w:r w:rsidRPr="00F65414">
              <w:rPr>
                <w:noProof/>
                <w:webHidden/>
                <w:lang w:val="de-AT"/>
              </w:rPr>
              <w:tab/>
            </w:r>
            <w:r w:rsidRPr="00F65414">
              <w:rPr>
                <w:noProof/>
                <w:webHidden/>
                <w:lang w:val="de-AT"/>
              </w:rPr>
              <w:fldChar w:fldCharType="begin"/>
            </w:r>
            <w:r w:rsidRPr="00F65414">
              <w:rPr>
                <w:noProof/>
                <w:webHidden/>
                <w:lang w:val="de-AT"/>
              </w:rPr>
              <w:instrText xml:space="preserve"> PAGEREF _Toc132716619 \h </w:instrText>
            </w:r>
            <w:r w:rsidRPr="00F65414">
              <w:rPr>
                <w:noProof/>
                <w:webHidden/>
                <w:lang w:val="de-AT"/>
              </w:rPr>
            </w:r>
            <w:r w:rsidRPr="00F65414">
              <w:rPr>
                <w:noProof/>
                <w:webHidden/>
                <w:lang w:val="de-AT"/>
              </w:rPr>
              <w:fldChar w:fldCharType="separate"/>
            </w:r>
            <w:r w:rsidRPr="00F65414">
              <w:rPr>
                <w:noProof/>
                <w:webHidden/>
                <w:lang w:val="de-AT"/>
              </w:rPr>
              <w:t>4</w:t>
            </w:r>
            <w:r w:rsidRPr="00F65414">
              <w:rPr>
                <w:noProof/>
                <w:webHidden/>
                <w:lang w:val="de-AT"/>
              </w:rPr>
              <w:fldChar w:fldCharType="end"/>
            </w:r>
          </w:hyperlink>
        </w:p>
        <w:p w14:paraId="0CD9CF88" w14:textId="77777777" w:rsidR="00F65414" w:rsidRPr="00F65414" w:rsidRDefault="00F65414">
          <w:pPr>
            <w:pStyle w:val="Verzeichnis2"/>
            <w:tabs>
              <w:tab w:val="left" w:pos="800"/>
              <w:tab w:val="right" w:leader="dot" w:pos="9062"/>
            </w:tabs>
            <w:rPr>
              <w:noProof/>
              <w:sz w:val="22"/>
              <w:szCs w:val="22"/>
              <w:lang w:val="de-AT" w:eastAsia="de-AT" w:bidi="ar-SA"/>
            </w:rPr>
          </w:pPr>
          <w:hyperlink w:anchor="_Toc132716620" w:history="1">
            <w:r w:rsidRPr="00F65414">
              <w:rPr>
                <w:rStyle w:val="Hyperlink"/>
                <w:noProof/>
                <w:lang w:val="de-AT"/>
              </w:rPr>
              <w:t>1.2.</w:t>
            </w:r>
            <w:r w:rsidRPr="00F65414">
              <w:rPr>
                <w:noProof/>
                <w:sz w:val="22"/>
                <w:szCs w:val="22"/>
                <w:lang w:val="de-AT" w:eastAsia="de-AT" w:bidi="ar-SA"/>
              </w:rPr>
              <w:tab/>
            </w:r>
            <w:r w:rsidRPr="00F65414">
              <w:rPr>
                <w:rStyle w:val="Hyperlink"/>
                <w:noProof/>
                <w:lang w:val="de-AT"/>
              </w:rPr>
              <w:t>Plant</w:t>
            </w:r>
            <w:r w:rsidRPr="00F65414">
              <w:rPr>
                <w:noProof/>
                <w:webHidden/>
                <w:lang w:val="de-AT"/>
              </w:rPr>
              <w:tab/>
            </w:r>
            <w:r w:rsidRPr="00F65414">
              <w:rPr>
                <w:noProof/>
                <w:webHidden/>
                <w:lang w:val="de-AT"/>
              </w:rPr>
              <w:fldChar w:fldCharType="begin"/>
            </w:r>
            <w:r w:rsidRPr="00F65414">
              <w:rPr>
                <w:noProof/>
                <w:webHidden/>
                <w:lang w:val="de-AT"/>
              </w:rPr>
              <w:instrText xml:space="preserve"> PAGEREF _Toc132716620 \h </w:instrText>
            </w:r>
            <w:r w:rsidRPr="00F65414">
              <w:rPr>
                <w:noProof/>
                <w:webHidden/>
                <w:lang w:val="de-AT"/>
              </w:rPr>
            </w:r>
            <w:r w:rsidRPr="00F65414">
              <w:rPr>
                <w:noProof/>
                <w:webHidden/>
                <w:lang w:val="de-AT"/>
              </w:rPr>
              <w:fldChar w:fldCharType="separate"/>
            </w:r>
            <w:r w:rsidRPr="00F65414">
              <w:rPr>
                <w:noProof/>
                <w:webHidden/>
                <w:lang w:val="de-AT"/>
              </w:rPr>
              <w:t>5</w:t>
            </w:r>
            <w:r w:rsidRPr="00F65414">
              <w:rPr>
                <w:noProof/>
                <w:webHidden/>
                <w:lang w:val="de-AT"/>
              </w:rPr>
              <w:fldChar w:fldCharType="end"/>
            </w:r>
          </w:hyperlink>
        </w:p>
        <w:p w14:paraId="1AFB47BC" w14:textId="77777777" w:rsidR="00F65414" w:rsidRPr="00F65414" w:rsidRDefault="00F65414">
          <w:pPr>
            <w:pStyle w:val="Verzeichnis3"/>
            <w:tabs>
              <w:tab w:val="left" w:pos="1320"/>
              <w:tab w:val="right" w:leader="dot" w:pos="9062"/>
            </w:tabs>
            <w:rPr>
              <w:noProof/>
              <w:sz w:val="22"/>
              <w:szCs w:val="22"/>
              <w:lang w:val="de-AT" w:eastAsia="de-AT" w:bidi="ar-SA"/>
            </w:rPr>
          </w:pPr>
          <w:hyperlink w:anchor="_Toc132716621" w:history="1">
            <w:r w:rsidRPr="00F65414">
              <w:rPr>
                <w:rStyle w:val="Hyperlink"/>
                <w:noProof/>
                <w:lang w:val="de-AT"/>
              </w:rPr>
              <w:t>1.2.1.</w:t>
            </w:r>
            <w:r w:rsidRPr="00F65414">
              <w:rPr>
                <w:noProof/>
                <w:sz w:val="22"/>
                <w:szCs w:val="22"/>
                <w:lang w:val="de-AT" w:eastAsia="de-AT" w:bidi="ar-SA"/>
              </w:rPr>
              <w:tab/>
            </w:r>
            <w:r w:rsidRPr="00F65414">
              <w:rPr>
                <w:rStyle w:val="Hyperlink"/>
                <w:noProof/>
                <w:lang w:val="de-AT"/>
              </w:rPr>
              <w:t>Global</w:t>
            </w:r>
            <w:r w:rsidRPr="00F65414">
              <w:rPr>
                <w:noProof/>
                <w:webHidden/>
                <w:lang w:val="de-AT"/>
              </w:rPr>
              <w:tab/>
            </w:r>
            <w:r w:rsidRPr="00F65414">
              <w:rPr>
                <w:noProof/>
                <w:webHidden/>
                <w:lang w:val="de-AT"/>
              </w:rPr>
              <w:fldChar w:fldCharType="begin"/>
            </w:r>
            <w:r w:rsidRPr="00F65414">
              <w:rPr>
                <w:noProof/>
                <w:webHidden/>
                <w:lang w:val="de-AT"/>
              </w:rPr>
              <w:instrText xml:space="preserve"> PAGEREF _Toc132716621 \h </w:instrText>
            </w:r>
            <w:r w:rsidRPr="00F65414">
              <w:rPr>
                <w:noProof/>
                <w:webHidden/>
                <w:lang w:val="de-AT"/>
              </w:rPr>
            </w:r>
            <w:r w:rsidRPr="00F65414">
              <w:rPr>
                <w:noProof/>
                <w:webHidden/>
                <w:lang w:val="de-AT"/>
              </w:rPr>
              <w:fldChar w:fldCharType="separate"/>
            </w:r>
            <w:r w:rsidRPr="00F65414">
              <w:rPr>
                <w:noProof/>
                <w:webHidden/>
                <w:lang w:val="de-AT"/>
              </w:rPr>
              <w:t>7</w:t>
            </w:r>
            <w:r w:rsidRPr="00F65414">
              <w:rPr>
                <w:noProof/>
                <w:webHidden/>
                <w:lang w:val="de-AT"/>
              </w:rPr>
              <w:fldChar w:fldCharType="end"/>
            </w:r>
          </w:hyperlink>
        </w:p>
        <w:p w14:paraId="34FBBB08" w14:textId="77777777" w:rsidR="00564A64" w:rsidRPr="00F65414" w:rsidRDefault="00564A64">
          <w:pPr>
            <w:rPr>
              <w:lang w:val="de-AT"/>
            </w:rPr>
          </w:pPr>
          <w:r w:rsidRPr="00F65414">
            <w:rPr>
              <w:lang w:val="de-AT"/>
            </w:rPr>
            <w:fldChar w:fldCharType="end"/>
          </w:r>
        </w:p>
      </w:sdtContent>
    </w:sdt>
    <w:p w14:paraId="3843038A" w14:textId="77777777" w:rsidR="00097592" w:rsidRPr="00F65414" w:rsidRDefault="00097592">
      <w:pPr>
        <w:rPr>
          <w:lang w:val="de-AT"/>
        </w:rPr>
      </w:pPr>
      <w:r w:rsidRPr="00F65414">
        <w:rPr>
          <w:lang w:val="de-AT"/>
        </w:rPr>
        <w:br w:type="page"/>
      </w:r>
    </w:p>
    <w:p w14:paraId="7DEB929B" w14:textId="77777777" w:rsidR="00757180" w:rsidRPr="00F65414" w:rsidRDefault="00000000">
      <w:pPr>
        <w:pStyle w:val="berschrift1"/>
        <w:numPr>
          <w:ilvl w:val="0"/>
          <w:numId w:val="1"/>
        </w:numPr>
        <w:rPr>
          <w:lang w:val="de-AT"/>
        </w:rPr>
      </w:pPr>
      <w:bookmarkStart w:id="6" w:name="PLC"/>
      <w:bookmarkStart w:id="7" w:name="_Toc132716618"/>
      <w:r w:rsidRPr="00F65414">
        <w:rPr>
          <w:lang w:val="de-AT"/>
        </w:rPr>
        <w:lastRenderedPageBreak/>
        <w:t>PLC Code</w:t>
      </w:r>
      <w:bookmarkEnd w:id="6"/>
      <w:bookmarkEnd w:id="7"/>
    </w:p>
    <w:p w14:paraId="51643D78" w14:textId="77777777" w:rsidR="00757180" w:rsidRPr="00F65414" w:rsidRDefault="00000000">
      <w:pPr>
        <w:pStyle w:val="HMNormal0"/>
        <w:keepNext/>
        <w:rPr>
          <w:lang w:val="de-AT"/>
        </w:rPr>
      </w:pPr>
      <w:r w:rsidRPr="00F65414">
        <w:rPr>
          <w:rStyle w:val="HMNormal"/>
          <w:lang w:val="de-AT"/>
        </w:rPr>
        <w:t xml:space="preserve">Der PLC-Code wird in der Programmiersprache Structured Text (ST) erzeugt und als </w:t>
      </w:r>
      <w:proofErr w:type="spellStart"/>
      <w:r w:rsidRPr="00F65414">
        <w:rPr>
          <w:rStyle w:val="HMNormal"/>
          <w:lang w:val="de-AT"/>
        </w:rPr>
        <w:t>PLCopen</w:t>
      </w:r>
      <w:proofErr w:type="spellEnd"/>
      <w:r w:rsidRPr="00F65414">
        <w:rPr>
          <w:rStyle w:val="HMNormal"/>
          <w:lang w:val="de-AT"/>
        </w:rPr>
        <w:t xml:space="preserve"> XML exportiert. Dies kann dann in der ausgewählten Steuerung importiert und geladen werden. Structured Text (ST) ist eine </w:t>
      </w:r>
      <w:proofErr w:type="spellStart"/>
      <w:r w:rsidRPr="00F65414">
        <w:rPr>
          <w:rStyle w:val="HMNormal"/>
          <w:lang w:val="de-AT"/>
        </w:rPr>
        <w:t>Highlevel</w:t>
      </w:r>
      <w:proofErr w:type="spellEnd"/>
      <w:r w:rsidRPr="00F65414">
        <w:rPr>
          <w:rStyle w:val="HMNormal"/>
          <w:lang w:val="de-AT"/>
        </w:rPr>
        <w:t xml:space="preserve">-Programmiersprache, die für programmierbare Steuerungen (PLCs) entwickelt wurde. Es verwendet eine ähnliche Syntax wie Hochsprachen wie Pascal oder C und ermöglicht es Benutzern, komplexe Prozesse in einer einfachen und lesbaren Form zu beschreiben. </w:t>
      </w:r>
      <w:proofErr w:type="spellStart"/>
      <w:r w:rsidRPr="00F65414">
        <w:rPr>
          <w:rStyle w:val="HMNormal"/>
          <w:lang w:val="de-AT"/>
        </w:rPr>
        <w:t>PLCopen</w:t>
      </w:r>
      <w:proofErr w:type="spellEnd"/>
      <w:r w:rsidRPr="00F65414">
        <w:rPr>
          <w:rStyle w:val="HMNormal"/>
          <w:lang w:val="de-AT"/>
        </w:rPr>
        <w:t xml:space="preserve"> ist eine internationale Vereinigung, die sich der Standardisierung von PLC-Programmierung und -Steuerung widmet. Eines ihrer Ziele ist es, eine einheitliche Programmierumgebung für PLCs zu schaffen, um die Interoperabilität zwischen verschiedenen Systemen und Herstellern zu erleichtern. </w:t>
      </w:r>
      <w:proofErr w:type="spellStart"/>
      <w:r w:rsidRPr="00F65414">
        <w:rPr>
          <w:rStyle w:val="HMNormal"/>
          <w:lang w:val="de-AT"/>
        </w:rPr>
        <w:t>PLCopen</w:t>
      </w:r>
      <w:proofErr w:type="spellEnd"/>
      <w:r w:rsidRPr="00F65414">
        <w:rPr>
          <w:rStyle w:val="HMNormal"/>
          <w:lang w:val="de-AT"/>
        </w:rPr>
        <w:t xml:space="preserve"> unterstützt auch die Verwendung von Structured Text als eine der Programmiersprachen für PLCs. Zusammen ermöglichen Structured Text und </w:t>
      </w:r>
      <w:proofErr w:type="spellStart"/>
      <w:r w:rsidRPr="00F65414">
        <w:rPr>
          <w:rStyle w:val="HMNormal"/>
          <w:lang w:val="de-AT"/>
        </w:rPr>
        <w:t>PLCopen</w:t>
      </w:r>
      <w:proofErr w:type="spellEnd"/>
      <w:r w:rsidRPr="00F65414">
        <w:rPr>
          <w:rStyle w:val="HMNormal"/>
          <w:lang w:val="de-AT"/>
        </w:rPr>
        <w:t xml:space="preserve"> es Entwicklern, PLC-Systeme einfach und effizient zu programmieren, während gleichzeitig die Interoperabilität und Kompatibilität zwischen Systemen sichergestellt wird.</w:t>
      </w:r>
    </w:p>
    <w:p w14:paraId="0D96F37F" w14:textId="77777777" w:rsidR="00757180" w:rsidRPr="00F65414" w:rsidRDefault="00000000">
      <w:pPr>
        <w:rPr>
          <w:lang w:val="de-AT"/>
        </w:rPr>
      </w:pPr>
      <w:r w:rsidRPr="00F65414">
        <w:rPr>
          <w:lang w:val="de-AT"/>
        </w:rPr>
        <w:br w:type="page"/>
      </w:r>
    </w:p>
    <w:p w14:paraId="73080CE0" w14:textId="77777777" w:rsidR="00757180" w:rsidRPr="00F65414" w:rsidRDefault="00000000">
      <w:pPr>
        <w:pStyle w:val="berschrift2"/>
        <w:numPr>
          <w:ilvl w:val="1"/>
          <w:numId w:val="1"/>
        </w:numPr>
        <w:ind w:left="426"/>
        <w:rPr>
          <w:lang w:val="de-AT"/>
        </w:rPr>
      </w:pPr>
      <w:bookmarkStart w:id="8" w:name="Programmstruktur"/>
      <w:bookmarkStart w:id="9" w:name="_Toc132716619"/>
      <w:r w:rsidRPr="00F65414">
        <w:rPr>
          <w:lang w:val="de-AT"/>
        </w:rPr>
        <w:lastRenderedPageBreak/>
        <w:t>Programmstruktur</w:t>
      </w:r>
      <w:bookmarkEnd w:id="8"/>
      <w:bookmarkEnd w:id="9"/>
    </w:p>
    <w:p w14:paraId="16E2E0FE" w14:textId="77777777" w:rsidR="00757180" w:rsidRPr="00F65414" w:rsidRDefault="00000000">
      <w:pPr>
        <w:pStyle w:val="HMNormal0"/>
        <w:rPr>
          <w:lang w:val="de-AT"/>
        </w:rPr>
      </w:pPr>
      <w:r w:rsidRPr="00F65414">
        <w:rPr>
          <w:rStyle w:val="HMNormal"/>
          <w:lang w:val="de-AT"/>
        </w:rPr>
        <w:t>Die Programmstruktur des generierten PLC-Code wird in wie bei der Modellierung in drei Ebenen unterteilt:</w:t>
      </w:r>
    </w:p>
    <w:p w14:paraId="18DE2E3E" w14:textId="77777777" w:rsidR="00757180" w:rsidRPr="00F65414" w:rsidRDefault="00000000">
      <w:pPr>
        <w:pStyle w:val="HMNormal0"/>
        <w:numPr>
          <w:ilvl w:val="0"/>
          <w:numId w:val="2"/>
        </w:numPr>
        <w:rPr>
          <w:lang w:val="de-AT"/>
        </w:rPr>
      </w:pPr>
      <w:r w:rsidRPr="00F65414">
        <w:rPr>
          <w:rStyle w:val="HMNormal"/>
          <w:lang w:val="de-AT"/>
        </w:rPr>
        <w:t>Plant</w:t>
      </w:r>
    </w:p>
    <w:p w14:paraId="1EA0BC52" w14:textId="77777777" w:rsidR="00757180" w:rsidRPr="00F65414" w:rsidRDefault="00000000">
      <w:pPr>
        <w:pStyle w:val="HMNormal0"/>
        <w:numPr>
          <w:ilvl w:val="0"/>
          <w:numId w:val="2"/>
        </w:numPr>
        <w:rPr>
          <w:lang w:val="de-AT"/>
        </w:rPr>
      </w:pPr>
      <w:proofErr w:type="gramStart"/>
      <w:r w:rsidRPr="00F65414">
        <w:rPr>
          <w:rStyle w:val="HMNormal"/>
          <w:lang w:val="de-AT"/>
        </w:rPr>
        <w:t>Hardware Zone</w:t>
      </w:r>
      <w:proofErr w:type="gramEnd"/>
    </w:p>
    <w:p w14:paraId="17654752" w14:textId="77777777" w:rsidR="00757180" w:rsidRPr="00F65414" w:rsidRDefault="00000000">
      <w:pPr>
        <w:pStyle w:val="HMNormal0"/>
        <w:numPr>
          <w:ilvl w:val="0"/>
          <w:numId w:val="2"/>
        </w:numPr>
        <w:rPr>
          <w:lang w:val="de-AT"/>
        </w:rPr>
      </w:pPr>
      <w:proofErr w:type="spellStart"/>
      <w:r w:rsidRPr="00F65414">
        <w:rPr>
          <w:rStyle w:val="HMNormal"/>
          <w:lang w:val="de-AT"/>
        </w:rPr>
        <w:t>Sequence</w:t>
      </w:r>
      <w:proofErr w:type="spellEnd"/>
    </w:p>
    <w:p w14:paraId="236DCABD" w14:textId="77777777" w:rsidR="00757180" w:rsidRPr="00F65414" w:rsidRDefault="00000000">
      <w:pPr>
        <w:pStyle w:val="HMNormal0"/>
        <w:rPr>
          <w:lang w:val="de-AT"/>
        </w:rPr>
      </w:pPr>
      <w:r w:rsidRPr="00F65414">
        <w:rPr>
          <w:rStyle w:val="HMNormal"/>
          <w:lang w:val="de-AT"/>
        </w:rPr>
        <w:t xml:space="preserve">Jede Ebene setzt sich aus Teilprogrammen und Globalen Variablenlisten zusammen, welche mittels Schnittstellen mit den anderen Ebenen kommunizieren. In der nachfolgenden Graphik sind die Ebenen mit den jeweiligen Teilprogrammen und Globalen Variablenlisten dargestellt. Werden mehre </w:t>
      </w:r>
      <w:proofErr w:type="spellStart"/>
      <w:r w:rsidRPr="00F65414">
        <w:rPr>
          <w:rStyle w:val="HMNormal"/>
          <w:lang w:val="de-AT"/>
        </w:rPr>
        <w:t>Sequencen</w:t>
      </w:r>
      <w:proofErr w:type="spellEnd"/>
      <w:r w:rsidRPr="00F65414">
        <w:rPr>
          <w:rStyle w:val="HMNormal"/>
          <w:lang w:val="de-AT"/>
        </w:rPr>
        <w:t xml:space="preserve"> oder Hardware </w:t>
      </w:r>
      <w:proofErr w:type="spellStart"/>
      <w:r w:rsidRPr="00F65414">
        <w:rPr>
          <w:rStyle w:val="HMNormal"/>
          <w:lang w:val="de-AT"/>
        </w:rPr>
        <w:t>Zones</w:t>
      </w:r>
      <w:proofErr w:type="spellEnd"/>
      <w:r w:rsidRPr="00F65414">
        <w:rPr>
          <w:rStyle w:val="HMNormal"/>
          <w:lang w:val="de-AT"/>
        </w:rPr>
        <w:t xml:space="preserve"> modelliert erweitert sich die Struktur generisch horizontal.</w:t>
      </w:r>
    </w:p>
    <w:p w14:paraId="4607861B" w14:textId="77777777" w:rsidR="00757180" w:rsidRPr="00F65414" w:rsidRDefault="00000000">
      <w:pPr>
        <w:pStyle w:val="HMNormal0"/>
        <w:rPr>
          <w:lang w:val="de-AT"/>
        </w:rPr>
      </w:pPr>
      <w:r w:rsidRPr="00F65414">
        <w:rPr>
          <w:noProof/>
          <w:lang w:val="de-AT"/>
        </w:rPr>
        <w:drawing>
          <wp:inline distT="0" distB="0" distL="0" distR="0" wp14:anchorId="672278C1" wp14:editId="307F83F1">
            <wp:extent cx="5629275" cy="4972050"/>
            <wp:effectExtent l="0" t="0" r="0" b="0"/>
            <wp:docPr id="16"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0491.png"/>
                    <pic:cNvPicPr/>
                  </pic:nvPicPr>
                  <pic:blipFill>
                    <a:blip r:embed="rId12" cstate="print"/>
                    <a:stretch>
                      <a:fillRect/>
                    </a:stretch>
                  </pic:blipFill>
                  <pic:spPr>
                    <a:xfrm>
                      <a:off x="0" y="0"/>
                      <a:ext cx="5629275" cy="4972050"/>
                    </a:xfrm>
                    <a:prstGeom prst="rect">
                      <a:avLst/>
                    </a:prstGeom>
                  </pic:spPr>
                </pic:pic>
              </a:graphicData>
            </a:graphic>
          </wp:inline>
        </w:drawing>
      </w:r>
    </w:p>
    <w:p w14:paraId="29B0A4A8" w14:textId="77777777" w:rsidR="00757180" w:rsidRPr="00F65414" w:rsidRDefault="00000000">
      <w:pPr>
        <w:rPr>
          <w:lang w:val="de-AT"/>
        </w:rPr>
      </w:pPr>
      <w:r w:rsidRPr="00F65414">
        <w:rPr>
          <w:lang w:val="de-AT"/>
        </w:rPr>
        <w:br w:type="page"/>
      </w:r>
    </w:p>
    <w:p w14:paraId="78A99B9E" w14:textId="77777777" w:rsidR="00757180" w:rsidRPr="00F65414" w:rsidRDefault="00000000">
      <w:pPr>
        <w:pStyle w:val="berschrift2"/>
        <w:numPr>
          <w:ilvl w:val="1"/>
          <w:numId w:val="1"/>
        </w:numPr>
        <w:ind w:left="426"/>
        <w:rPr>
          <w:lang w:val="de-AT"/>
        </w:rPr>
      </w:pPr>
      <w:bookmarkStart w:id="10" w:name="Plant2"/>
      <w:bookmarkStart w:id="11" w:name="_Toc132716620"/>
      <w:r w:rsidRPr="00F65414">
        <w:rPr>
          <w:lang w:val="de-AT"/>
        </w:rPr>
        <w:lastRenderedPageBreak/>
        <w:t>Plant</w:t>
      </w:r>
      <w:bookmarkEnd w:id="10"/>
      <w:bookmarkEnd w:id="11"/>
    </w:p>
    <w:p w14:paraId="1DC3ED65" w14:textId="77777777" w:rsidR="00757180" w:rsidRPr="00F65414" w:rsidRDefault="00000000">
      <w:pPr>
        <w:pStyle w:val="HMNormal0"/>
        <w:rPr>
          <w:lang w:val="de-AT"/>
        </w:rPr>
      </w:pPr>
      <w:r w:rsidRPr="00F65414">
        <w:rPr>
          <w:noProof/>
          <w:lang w:val="de-AT"/>
        </w:rPr>
        <w:drawing>
          <wp:inline distT="0" distB="0" distL="0" distR="0" wp14:anchorId="26F589BF" wp14:editId="34B22C05">
            <wp:extent cx="1581150" cy="2933700"/>
            <wp:effectExtent l="0" t="0" r="0" b="0"/>
            <wp:docPr id="17"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t.png"/>
                    <pic:cNvPicPr/>
                  </pic:nvPicPr>
                  <pic:blipFill>
                    <a:blip r:embed="rId13" cstate="print"/>
                    <a:stretch>
                      <a:fillRect/>
                    </a:stretch>
                  </pic:blipFill>
                  <pic:spPr>
                    <a:xfrm>
                      <a:off x="0" y="0"/>
                      <a:ext cx="1581150" cy="2933700"/>
                    </a:xfrm>
                    <a:prstGeom prst="rect">
                      <a:avLst/>
                    </a:prstGeom>
                  </pic:spPr>
                </pic:pic>
              </a:graphicData>
            </a:graphic>
          </wp:inline>
        </w:drawing>
      </w:r>
    </w:p>
    <w:p w14:paraId="0076EBE0" w14:textId="77777777" w:rsidR="00757180" w:rsidRPr="00F65414" w:rsidRDefault="00757180">
      <w:pPr>
        <w:pStyle w:val="HMNormal0"/>
        <w:rPr>
          <w:lang w:val="de-AT"/>
        </w:rPr>
      </w:pPr>
    </w:p>
    <w:p w14:paraId="6D439BFB" w14:textId="77777777" w:rsidR="00757180" w:rsidRPr="00F65414" w:rsidRDefault="00757180">
      <w:pPr>
        <w:pStyle w:val="HMNormal0"/>
        <w:rPr>
          <w:lang w:val="de-AT"/>
        </w:rPr>
      </w:pPr>
    </w:p>
    <w:p w14:paraId="55C3E172" w14:textId="77777777" w:rsidR="00757180" w:rsidRPr="00F65414" w:rsidRDefault="00000000">
      <w:pPr>
        <w:pStyle w:val="HMNormal0"/>
        <w:rPr>
          <w:lang w:val="de-AT"/>
        </w:rPr>
      </w:pPr>
      <w:r w:rsidRPr="00F65414">
        <w:rPr>
          <w:rStyle w:val="HMNormal"/>
          <w:lang w:val="de-AT"/>
        </w:rPr>
        <w:t>Selmo Standard ist eine strukturierte Programmiertechnik, bei der das Programm in Einzelteile zerlegt wird, die jeweils einen bestimmten Zweck haben und zusammen die gesamte Steuerungs- und Diagnosefunktionalität bieten. Die Struktur von Selmo Standard kann im Großen und Ganzen aus den folgenden Komponenten bestehen. In den folgenden Abschnitten wird jede Komponente ausführlich beschrieben.</w:t>
      </w:r>
    </w:p>
    <w:p w14:paraId="56ACC222" w14:textId="77777777" w:rsidR="00757180" w:rsidRPr="00F65414" w:rsidRDefault="00757180">
      <w:pPr>
        <w:pStyle w:val="HMNormal0"/>
        <w:rPr>
          <w:lang w:val="de-AT"/>
        </w:rPr>
      </w:pPr>
    </w:p>
    <w:p w14:paraId="3CA06586" w14:textId="77777777" w:rsidR="00757180" w:rsidRPr="00F65414" w:rsidRDefault="00757180">
      <w:pPr>
        <w:pStyle w:val="HMNormal0"/>
        <w:rPr>
          <w:lang w:val="de-AT"/>
        </w:rPr>
      </w:pPr>
    </w:p>
    <w:p w14:paraId="706390FB" w14:textId="77777777" w:rsidR="00757180" w:rsidRPr="00F65414" w:rsidRDefault="00000000">
      <w:pPr>
        <w:pStyle w:val="HMHeading30"/>
        <w:rPr>
          <w:lang w:val="de-AT"/>
        </w:rPr>
      </w:pPr>
      <w:r w:rsidRPr="00F65414">
        <w:rPr>
          <w:rStyle w:val="HMHeading3"/>
          <w:lang w:val="de-AT"/>
        </w:rPr>
        <w:t>Global Utilities</w:t>
      </w:r>
    </w:p>
    <w:p w14:paraId="36BDDC14" w14:textId="77777777" w:rsidR="00757180" w:rsidRPr="00F65414" w:rsidRDefault="00000000">
      <w:pPr>
        <w:pStyle w:val="HMNormal0"/>
        <w:rPr>
          <w:lang w:val="de-AT"/>
        </w:rPr>
      </w:pPr>
      <w:r w:rsidRPr="00F65414">
        <w:rPr>
          <w:rStyle w:val="HMNormal"/>
          <w:lang w:val="de-AT"/>
        </w:rPr>
        <w:t>Das Segment Global Utilities enthält SPS-Logik, die Funktionen bereitstellt, die im gesamten SPS-Programm verwendet werden können. Eine Reihe von Flags und Registern, die jeweils eine eigene Funktion haben, können je nach Bedarf verwendet werden.</w:t>
      </w:r>
    </w:p>
    <w:p w14:paraId="2CB0BE83" w14:textId="3A7C8A33" w:rsidR="00757180" w:rsidRPr="00F65414" w:rsidRDefault="00000000">
      <w:pPr>
        <w:pStyle w:val="HMNormal0"/>
        <w:rPr>
          <w:lang w:val="de-AT"/>
        </w:rPr>
      </w:pPr>
      <w:r w:rsidRPr="00F65414">
        <w:rPr>
          <w:rStyle w:val="HMNormal"/>
          <w:lang w:val="de-AT"/>
        </w:rPr>
        <w:t xml:space="preserve">Globale Utilities </w:t>
      </w:r>
      <w:proofErr w:type="gramStart"/>
      <w:r w:rsidRPr="00F65414">
        <w:rPr>
          <w:rStyle w:val="HMNormal"/>
          <w:lang w:val="de-AT"/>
        </w:rPr>
        <w:t>umfassen :</w:t>
      </w:r>
      <w:proofErr w:type="gramEnd"/>
    </w:p>
    <w:p w14:paraId="138979DD" w14:textId="77777777" w:rsidR="00757180" w:rsidRPr="00F65414" w:rsidRDefault="00757180">
      <w:pPr>
        <w:pStyle w:val="HMNormal0"/>
        <w:rPr>
          <w:lang w:val="de-AT"/>
        </w:rPr>
      </w:pPr>
    </w:p>
    <w:p w14:paraId="1C14D7B2" w14:textId="77777777" w:rsidR="00757180" w:rsidRPr="00F65414" w:rsidRDefault="00000000">
      <w:pPr>
        <w:pStyle w:val="HMNormal0"/>
        <w:rPr>
          <w:lang w:val="de-AT"/>
        </w:rPr>
      </w:pPr>
      <w:r w:rsidRPr="00F65414">
        <w:rPr>
          <w:rStyle w:val="HMNormal"/>
          <w:lang w:val="de-AT"/>
        </w:rPr>
        <w:t>Flash-Ausgang,</w:t>
      </w:r>
    </w:p>
    <w:p w14:paraId="66A39B48" w14:textId="77777777" w:rsidR="00757180" w:rsidRPr="00F65414" w:rsidRDefault="00000000">
      <w:pPr>
        <w:pStyle w:val="HMNormal0"/>
        <w:rPr>
          <w:lang w:val="de-AT"/>
        </w:rPr>
      </w:pPr>
      <w:r w:rsidRPr="00F65414">
        <w:rPr>
          <w:rStyle w:val="HMNormal"/>
          <w:lang w:val="de-AT"/>
        </w:rPr>
        <w:t>Lampentest,</w:t>
      </w:r>
    </w:p>
    <w:p w14:paraId="2D890E45" w14:textId="77777777" w:rsidR="00757180" w:rsidRPr="00F65414" w:rsidRDefault="00000000">
      <w:pPr>
        <w:pStyle w:val="HMNormal0"/>
        <w:rPr>
          <w:lang w:val="de-AT"/>
        </w:rPr>
      </w:pPr>
      <w:r w:rsidRPr="00F65414">
        <w:rPr>
          <w:rStyle w:val="HMNormal"/>
          <w:lang w:val="de-AT"/>
        </w:rPr>
        <w:t>Fehlerquittierung usw.</w:t>
      </w:r>
    </w:p>
    <w:p w14:paraId="7DF5433B" w14:textId="77777777" w:rsidR="00757180" w:rsidRPr="00F65414" w:rsidRDefault="00757180">
      <w:pPr>
        <w:pStyle w:val="HMNormal0"/>
        <w:rPr>
          <w:lang w:val="de-AT"/>
        </w:rPr>
      </w:pPr>
    </w:p>
    <w:p w14:paraId="45212A4A" w14:textId="77777777" w:rsidR="00757180" w:rsidRPr="00F65414" w:rsidRDefault="00757180">
      <w:pPr>
        <w:pStyle w:val="HMNormal0"/>
        <w:rPr>
          <w:lang w:val="de-AT"/>
        </w:rPr>
      </w:pPr>
    </w:p>
    <w:p w14:paraId="24603C77" w14:textId="77777777" w:rsidR="00757180" w:rsidRPr="00F65414" w:rsidRDefault="00000000">
      <w:pPr>
        <w:rPr>
          <w:lang w:val="de-AT"/>
        </w:rPr>
      </w:pPr>
      <w:r w:rsidRPr="00F65414">
        <w:rPr>
          <w:lang w:val="de-AT"/>
        </w:rPr>
        <w:br w:type="page"/>
      </w:r>
    </w:p>
    <w:p w14:paraId="1AFC6412" w14:textId="77777777" w:rsidR="00757180" w:rsidRPr="00F65414" w:rsidRDefault="00000000">
      <w:pPr>
        <w:pStyle w:val="HMHeading30"/>
        <w:keepNext w:val="0"/>
        <w:rPr>
          <w:lang w:val="de-AT"/>
        </w:rPr>
      </w:pPr>
      <w:r w:rsidRPr="00F65414">
        <w:rPr>
          <w:rStyle w:val="HMHeading3"/>
          <w:lang w:val="de-AT"/>
        </w:rPr>
        <w:lastRenderedPageBreak/>
        <w:t>Hardware-Zonen Control</w:t>
      </w:r>
    </w:p>
    <w:p w14:paraId="5F97BAEA" w14:textId="77777777" w:rsidR="00757180" w:rsidRPr="00F65414" w:rsidRDefault="00000000">
      <w:pPr>
        <w:pStyle w:val="HMNormal0"/>
        <w:rPr>
          <w:lang w:val="de-AT"/>
        </w:rPr>
      </w:pPr>
      <w:r w:rsidRPr="00F65414">
        <w:rPr>
          <w:rStyle w:val="HMNormal"/>
          <w:lang w:val="de-AT"/>
        </w:rPr>
        <w:t>Dieser Abschnitt bezieht sich auf den Zustand der zugehörigen Sequenzen, d.h. ob sie sich alle im manuellen oder im automatischen Zonenmodus befinden. Ein Zonen-Automatik-Ausgang wird auch verwendet, um alle zugehörigen Sequenzen zu starten, die sich im Automatik-Modus befinden, wenn ein Start-Automatik-Taster für diese Zone gedrückt wird.</w:t>
      </w:r>
    </w:p>
    <w:p w14:paraId="5AEA7B92" w14:textId="77777777" w:rsidR="00757180" w:rsidRPr="00F65414" w:rsidRDefault="00757180">
      <w:pPr>
        <w:pStyle w:val="HMNormal0"/>
        <w:rPr>
          <w:lang w:val="de-AT"/>
        </w:rPr>
      </w:pPr>
    </w:p>
    <w:p w14:paraId="709384B3" w14:textId="77777777" w:rsidR="00757180" w:rsidRPr="00F65414" w:rsidRDefault="00000000">
      <w:pPr>
        <w:pStyle w:val="HMNormal0"/>
        <w:rPr>
          <w:lang w:val="de-AT"/>
        </w:rPr>
      </w:pPr>
      <w:r w:rsidRPr="00F65414">
        <w:rPr>
          <w:rStyle w:val="HMNormal"/>
          <w:lang w:val="de-AT"/>
        </w:rPr>
        <w:t xml:space="preserve">Jede Hardware-Zone enthält eine Total </w:t>
      </w:r>
      <w:proofErr w:type="spellStart"/>
      <w:r w:rsidRPr="00F65414">
        <w:rPr>
          <w:rStyle w:val="HMNormal"/>
          <w:lang w:val="de-AT"/>
        </w:rPr>
        <w:t>Constantly</w:t>
      </w:r>
      <w:proofErr w:type="spellEnd"/>
      <w:r w:rsidRPr="00F65414">
        <w:rPr>
          <w:rStyle w:val="HMNormal"/>
          <w:lang w:val="de-AT"/>
        </w:rPr>
        <w:t xml:space="preserve"> </w:t>
      </w:r>
      <w:proofErr w:type="spellStart"/>
      <w:r w:rsidRPr="00F65414">
        <w:rPr>
          <w:rStyle w:val="HMNormal"/>
          <w:lang w:val="de-AT"/>
        </w:rPr>
        <w:t>Montiored</w:t>
      </w:r>
      <w:proofErr w:type="spellEnd"/>
      <w:r w:rsidRPr="00F65414">
        <w:rPr>
          <w:rStyle w:val="HMNormal"/>
          <w:lang w:val="de-AT"/>
        </w:rPr>
        <w:t xml:space="preserve"> Zone (T.C.M.Z).</w:t>
      </w:r>
    </w:p>
    <w:p w14:paraId="6656C01C" w14:textId="77777777" w:rsidR="00757180" w:rsidRPr="00F65414" w:rsidRDefault="00000000">
      <w:pPr>
        <w:pStyle w:val="HMNormal0"/>
        <w:rPr>
          <w:lang w:val="de-AT"/>
        </w:rPr>
      </w:pPr>
      <w:r w:rsidRPr="00F65414">
        <w:rPr>
          <w:rStyle w:val="HMNormal"/>
          <w:lang w:val="de-AT"/>
        </w:rPr>
        <w:t>Eine ständig überwachte Zone ist ein Bereich der SPS-Software, der Logik enthält, die ständig überprüft wird.</w:t>
      </w:r>
    </w:p>
    <w:p w14:paraId="2914E065" w14:textId="77777777" w:rsidR="00757180" w:rsidRPr="00F65414" w:rsidRDefault="00000000">
      <w:pPr>
        <w:pStyle w:val="HMNormal0"/>
        <w:rPr>
          <w:lang w:val="de-AT"/>
        </w:rPr>
      </w:pPr>
      <w:r w:rsidRPr="00F65414">
        <w:rPr>
          <w:rStyle w:val="HMNormal"/>
          <w:lang w:val="de-AT"/>
        </w:rPr>
        <w:t>Not-Aus-Tasten, Leistungsschalter, Schutztore und dergleichen sollten sich in diesem Bereich des Programms befinden.</w:t>
      </w:r>
    </w:p>
    <w:p w14:paraId="20F13D96" w14:textId="77777777" w:rsidR="00757180" w:rsidRPr="00F65414" w:rsidRDefault="00757180">
      <w:pPr>
        <w:pStyle w:val="HMNormal0"/>
        <w:rPr>
          <w:lang w:val="de-AT"/>
        </w:rPr>
      </w:pPr>
    </w:p>
    <w:p w14:paraId="61D4747D" w14:textId="77777777" w:rsidR="00757180" w:rsidRPr="00F65414" w:rsidRDefault="00000000">
      <w:pPr>
        <w:pStyle w:val="HMNormal0"/>
        <w:rPr>
          <w:lang w:val="de-AT"/>
        </w:rPr>
      </w:pPr>
      <w:r w:rsidRPr="00F65414">
        <w:rPr>
          <w:rStyle w:val="HMNormal"/>
          <w:lang w:val="de-AT"/>
        </w:rPr>
        <w:t>Die T.C.M.Z. enthält Fehler, die für mehr als eine Sequenz gelten, um zu verhindern, dass diese Fehler in jeder Sequenz doppelt auftreten.</w:t>
      </w:r>
    </w:p>
    <w:p w14:paraId="2E85C6D0" w14:textId="77777777" w:rsidR="00757180" w:rsidRPr="00F65414" w:rsidRDefault="00757180">
      <w:pPr>
        <w:pStyle w:val="HMNormal0"/>
        <w:rPr>
          <w:lang w:val="de-AT"/>
        </w:rPr>
      </w:pPr>
    </w:p>
    <w:p w14:paraId="5D28E683" w14:textId="77777777" w:rsidR="00757180" w:rsidRPr="00F65414" w:rsidRDefault="00757180">
      <w:pPr>
        <w:pStyle w:val="HMNormal0"/>
        <w:rPr>
          <w:lang w:val="de-AT"/>
        </w:rPr>
      </w:pPr>
    </w:p>
    <w:p w14:paraId="05201E56" w14:textId="77777777" w:rsidR="00757180" w:rsidRPr="00F65414" w:rsidRDefault="00000000">
      <w:pPr>
        <w:pStyle w:val="HMHeading30"/>
        <w:keepNext w:val="0"/>
        <w:rPr>
          <w:lang w:val="de-AT"/>
        </w:rPr>
      </w:pPr>
      <w:proofErr w:type="spellStart"/>
      <w:r w:rsidRPr="00F65414">
        <w:rPr>
          <w:rStyle w:val="HMHeading3"/>
          <w:lang w:val="de-AT"/>
        </w:rPr>
        <w:t>Sequence-Logic</w:t>
      </w:r>
      <w:proofErr w:type="spellEnd"/>
    </w:p>
    <w:p w14:paraId="3C388E8D" w14:textId="77777777" w:rsidR="00757180" w:rsidRPr="00F65414" w:rsidRDefault="00000000">
      <w:pPr>
        <w:pStyle w:val="HMNormal0"/>
        <w:rPr>
          <w:lang w:val="de-AT"/>
        </w:rPr>
      </w:pPr>
      <w:r w:rsidRPr="00F65414">
        <w:rPr>
          <w:rStyle w:val="HMNormal"/>
          <w:lang w:val="de-AT"/>
        </w:rPr>
        <w:t xml:space="preserve">Die Sequenzlogik bezieht sich auf die eigentliche Steuer- und Diagnoselogik für die Schrittfolgen. Das SPS-Segmentlayout gibt an, wie die Sequenzen nacheinander angeordnet sind. Jede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 xml:space="preserve"> </w:t>
      </w:r>
      <w:proofErr w:type="spellStart"/>
      <w:r w:rsidRPr="00F65414">
        <w:rPr>
          <w:rStyle w:val="HMNormal"/>
          <w:lang w:val="de-AT"/>
        </w:rPr>
        <w:t>Logic</w:t>
      </w:r>
      <w:proofErr w:type="spellEnd"/>
      <w:r w:rsidRPr="00F65414">
        <w:rPr>
          <w:rStyle w:val="HMNormal"/>
          <w:lang w:val="de-AT"/>
        </w:rPr>
        <w:t xml:space="preserve"> ist in vier verschiedene Teile unterteilt.</w:t>
      </w:r>
    </w:p>
    <w:p w14:paraId="60C191BC" w14:textId="77777777" w:rsidR="00757180" w:rsidRPr="00F65414" w:rsidRDefault="00757180">
      <w:pPr>
        <w:pStyle w:val="HMNormal0"/>
        <w:rPr>
          <w:lang w:val="de-AT"/>
        </w:rPr>
      </w:pPr>
    </w:p>
    <w:p w14:paraId="7D00C351" w14:textId="77777777" w:rsidR="00757180" w:rsidRPr="00F65414" w:rsidRDefault="00000000">
      <w:pPr>
        <w:pStyle w:val="HMImageCaption0"/>
        <w:spacing w:after="0" w:line="276" w:lineRule="auto"/>
        <w:rPr>
          <w:lang w:val="de-AT"/>
        </w:rPr>
      </w:pPr>
      <w:r w:rsidRPr="00F65414">
        <w:rPr>
          <w:rStyle w:val="HMImageCaption"/>
          <w:lang w:val="de-AT"/>
        </w:rPr>
        <w:t>1. Standard-</w:t>
      </w:r>
      <w:proofErr w:type="spellStart"/>
      <w:r w:rsidRPr="00F65414">
        <w:rPr>
          <w:rStyle w:val="HMImageCaption"/>
          <w:lang w:val="de-AT"/>
        </w:rPr>
        <w:t>Beginning</w:t>
      </w:r>
      <w:proofErr w:type="spellEnd"/>
    </w:p>
    <w:p w14:paraId="2151FB74" w14:textId="77777777" w:rsidR="00757180" w:rsidRPr="00F65414" w:rsidRDefault="00000000">
      <w:pPr>
        <w:pStyle w:val="HMNormal0"/>
        <w:rPr>
          <w:lang w:val="de-AT"/>
        </w:rPr>
      </w:pPr>
      <w:r w:rsidRPr="00F65414">
        <w:rPr>
          <w:rStyle w:val="HMNormal"/>
          <w:lang w:val="de-AT"/>
        </w:rPr>
        <w:t xml:space="preserve">Der "Standard </w:t>
      </w:r>
      <w:proofErr w:type="spellStart"/>
      <w:r w:rsidRPr="00F65414">
        <w:rPr>
          <w:rStyle w:val="HMNormal"/>
          <w:lang w:val="de-AT"/>
        </w:rPr>
        <w:t>Beginning</w:t>
      </w:r>
      <w:proofErr w:type="spellEnd"/>
      <w:r w:rsidRPr="00F65414">
        <w:rPr>
          <w:rStyle w:val="HMNormal"/>
          <w:lang w:val="de-AT"/>
        </w:rPr>
        <w:t>" bestimmt die Betriebsart der Schrittfolge und die Startbedingungen, er überwacht den Fehlerstatus der Folge, um einen automatischen oder manuellen Betrieb zu ermöglichen.</w:t>
      </w:r>
    </w:p>
    <w:p w14:paraId="612862E3" w14:textId="77777777" w:rsidR="00757180" w:rsidRPr="00F65414" w:rsidRDefault="00757180">
      <w:pPr>
        <w:pStyle w:val="HMNormal0"/>
        <w:rPr>
          <w:lang w:val="de-AT"/>
        </w:rPr>
      </w:pPr>
    </w:p>
    <w:p w14:paraId="65667ED2" w14:textId="77777777" w:rsidR="00757180" w:rsidRPr="00F65414" w:rsidRDefault="00000000">
      <w:pPr>
        <w:pStyle w:val="HMImageCaption0"/>
        <w:spacing w:after="0" w:line="276" w:lineRule="auto"/>
        <w:rPr>
          <w:lang w:val="de-AT"/>
        </w:rPr>
      </w:pPr>
      <w:r w:rsidRPr="00F65414">
        <w:rPr>
          <w:rStyle w:val="HMImageCaption"/>
          <w:lang w:val="de-AT"/>
        </w:rPr>
        <w:t xml:space="preserve">2. </w:t>
      </w:r>
      <w:proofErr w:type="spellStart"/>
      <w:r w:rsidRPr="00F65414">
        <w:rPr>
          <w:rStyle w:val="HMImageCaption"/>
          <w:lang w:val="de-AT"/>
        </w:rPr>
        <w:t>Sequence</w:t>
      </w:r>
      <w:proofErr w:type="spellEnd"/>
      <w:r w:rsidRPr="00F65414">
        <w:rPr>
          <w:rStyle w:val="HMImageCaption"/>
          <w:lang w:val="de-AT"/>
        </w:rPr>
        <w:t xml:space="preserve"> </w:t>
      </w:r>
      <w:proofErr w:type="spellStart"/>
      <w:r w:rsidRPr="00F65414">
        <w:rPr>
          <w:rStyle w:val="HMImageCaption"/>
          <w:lang w:val="de-AT"/>
        </w:rPr>
        <w:t>Logic</w:t>
      </w:r>
      <w:proofErr w:type="spellEnd"/>
      <w:r w:rsidRPr="00F65414">
        <w:rPr>
          <w:rStyle w:val="HMImageCaption"/>
          <w:lang w:val="de-AT"/>
        </w:rPr>
        <w:t xml:space="preserve"> Control</w:t>
      </w:r>
    </w:p>
    <w:p w14:paraId="281C2EC2" w14:textId="77777777" w:rsidR="00757180" w:rsidRPr="00F65414" w:rsidRDefault="00000000">
      <w:pPr>
        <w:pStyle w:val="HMNormal0"/>
        <w:rPr>
          <w:lang w:val="de-AT"/>
        </w:rPr>
      </w:pPr>
      <w:r w:rsidRPr="00F65414">
        <w:rPr>
          <w:rStyle w:val="HMNormal"/>
          <w:lang w:val="de-AT"/>
        </w:rPr>
        <w:t>Der Bereich "</w:t>
      </w:r>
      <w:proofErr w:type="spellStart"/>
      <w:r w:rsidRPr="00F65414">
        <w:rPr>
          <w:rStyle w:val="HMNormal"/>
          <w:shd w:val="clear" w:color="auto" w:fill="FFFFFF"/>
          <w:lang w:val="de-AT"/>
        </w:rPr>
        <w:t>Sequence</w:t>
      </w:r>
      <w:proofErr w:type="spellEnd"/>
      <w:r w:rsidRPr="00F65414">
        <w:rPr>
          <w:rStyle w:val="HMNormal"/>
          <w:shd w:val="clear" w:color="auto" w:fill="FFFFFF"/>
          <w:lang w:val="de-AT"/>
        </w:rPr>
        <w:t xml:space="preserve"> </w:t>
      </w:r>
      <w:proofErr w:type="spellStart"/>
      <w:r w:rsidRPr="00F65414">
        <w:rPr>
          <w:rStyle w:val="HMNormal"/>
          <w:shd w:val="clear" w:color="auto" w:fill="FFFFFF"/>
          <w:lang w:val="de-AT"/>
        </w:rPr>
        <w:t>Logic</w:t>
      </w:r>
      <w:proofErr w:type="spellEnd"/>
      <w:r w:rsidRPr="00F65414">
        <w:rPr>
          <w:rStyle w:val="HMNormal"/>
          <w:shd w:val="clear" w:color="auto" w:fill="FFFFFF"/>
          <w:lang w:val="de-AT"/>
        </w:rPr>
        <w:t xml:space="preserve"> Control"</w:t>
      </w:r>
      <w:r w:rsidRPr="00F65414">
        <w:rPr>
          <w:rStyle w:val="HMNormal"/>
          <w:lang w:val="de-AT"/>
        </w:rPr>
        <w:t xml:space="preserve"> stellt die Logik zur Verfügung, die für die eigentliche Steuerung und Überwachung jeder einzelnen Maschinenbewegung / Aktion verantwortlich ist.</w:t>
      </w:r>
    </w:p>
    <w:p w14:paraId="5C3A949A" w14:textId="77777777" w:rsidR="00757180" w:rsidRPr="00F65414" w:rsidRDefault="00757180">
      <w:pPr>
        <w:pStyle w:val="HMNormal0"/>
        <w:rPr>
          <w:lang w:val="de-AT"/>
        </w:rPr>
      </w:pPr>
    </w:p>
    <w:p w14:paraId="4E63C6C4" w14:textId="77777777" w:rsidR="00757180" w:rsidRPr="00F65414" w:rsidRDefault="00000000">
      <w:pPr>
        <w:pStyle w:val="HMImageCaption0"/>
        <w:spacing w:after="0" w:line="276" w:lineRule="auto"/>
        <w:rPr>
          <w:lang w:val="de-AT"/>
        </w:rPr>
      </w:pPr>
      <w:r w:rsidRPr="00F65414">
        <w:rPr>
          <w:rStyle w:val="HMImageCaption"/>
          <w:lang w:val="de-AT"/>
        </w:rPr>
        <w:t xml:space="preserve">3. </w:t>
      </w:r>
      <w:proofErr w:type="spellStart"/>
      <w:r w:rsidRPr="00F65414">
        <w:rPr>
          <w:rStyle w:val="HMImageCaption"/>
          <w:lang w:val="de-AT"/>
        </w:rPr>
        <w:t>Sequence</w:t>
      </w:r>
      <w:proofErr w:type="spellEnd"/>
      <w:r w:rsidRPr="00F65414">
        <w:rPr>
          <w:rStyle w:val="HMImageCaption"/>
          <w:lang w:val="de-AT"/>
        </w:rPr>
        <w:t xml:space="preserve"> </w:t>
      </w:r>
      <w:proofErr w:type="spellStart"/>
      <w:r w:rsidRPr="00F65414">
        <w:rPr>
          <w:rStyle w:val="HMImageCaption"/>
          <w:lang w:val="de-AT"/>
        </w:rPr>
        <w:t>Constantly</w:t>
      </w:r>
      <w:proofErr w:type="spellEnd"/>
      <w:r w:rsidRPr="00F65414">
        <w:rPr>
          <w:rStyle w:val="HMImageCaption"/>
          <w:lang w:val="de-AT"/>
        </w:rPr>
        <w:t xml:space="preserve"> </w:t>
      </w:r>
      <w:proofErr w:type="spellStart"/>
      <w:r w:rsidRPr="00F65414">
        <w:rPr>
          <w:rStyle w:val="HMImageCaption"/>
          <w:lang w:val="de-AT"/>
        </w:rPr>
        <w:t>Monitored</w:t>
      </w:r>
      <w:proofErr w:type="spellEnd"/>
      <w:r w:rsidRPr="00F65414">
        <w:rPr>
          <w:rStyle w:val="HMImageCaption"/>
          <w:lang w:val="de-AT"/>
        </w:rPr>
        <w:t xml:space="preserve"> Zone</w:t>
      </w:r>
    </w:p>
    <w:p w14:paraId="64CD197A" w14:textId="77777777" w:rsidR="00757180" w:rsidRPr="00F65414" w:rsidRDefault="00000000">
      <w:pPr>
        <w:pStyle w:val="HMNormal0"/>
        <w:rPr>
          <w:lang w:val="de-AT"/>
        </w:rPr>
      </w:pPr>
      <w:r w:rsidRPr="00F65414">
        <w:rPr>
          <w:rStyle w:val="HMNormal"/>
          <w:lang w:val="de-AT"/>
        </w:rPr>
        <w:t>Die "</w:t>
      </w:r>
      <w:proofErr w:type="spellStart"/>
      <w:r w:rsidRPr="00F65414">
        <w:rPr>
          <w:rStyle w:val="HMNormal"/>
          <w:shd w:val="clear" w:color="auto" w:fill="FFFFFF"/>
          <w:lang w:val="de-AT"/>
        </w:rPr>
        <w:t>Constantly</w:t>
      </w:r>
      <w:proofErr w:type="spellEnd"/>
      <w:r w:rsidRPr="00F65414">
        <w:rPr>
          <w:rStyle w:val="HMNormal"/>
          <w:shd w:val="clear" w:color="auto" w:fill="FFFFFF"/>
          <w:lang w:val="de-AT"/>
        </w:rPr>
        <w:t xml:space="preserve"> </w:t>
      </w:r>
      <w:proofErr w:type="spellStart"/>
      <w:r w:rsidRPr="00F65414">
        <w:rPr>
          <w:rStyle w:val="HMNormal"/>
          <w:shd w:val="clear" w:color="auto" w:fill="FFFFFF"/>
          <w:lang w:val="de-AT"/>
        </w:rPr>
        <w:t>Monitored</w:t>
      </w:r>
      <w:proofErr w:type="spellEnd"/>
      <w:r w:rsidRPr="00F65414">
        <w:rPr>
          <w:rStyle w:val="HMNormal"/>
          <w:shd w:val="clear" w:color="auto" w:fill="FFFFFF"/>
          <w:lang w:val="de-AT"/>
        </w:rPr>
        <w:t xml:space="preserve"> Zone"</w:t>
      </w:r>
      <w:r w:rsidRPr="00F65414">
        <w:rPr>
          <w:rStyle w:val="HMNormal"/>
          <w:lang w:val="de-AT"/>
        </w:rPr>
        <w:t xml:space="preserve"> oder C.M.Z. bietet die Logik, die kontinuierlich unsichere Maschinenzustände überwacht, wie z.B. den Ausfall von Sicherungen, Leistungsschaltern usw. Jeder Fehler dieser Art führt </w:t>
      </w:r>
      <w:proofErr w:type="gramStart"/>
      <w:r w:rsidRPr="00F65414">
        <w:rPr>
          <w:rStyle w:val="HMNormal"/>
          <w:lang w:val="de-AT"/>
        </w:rPr>
        <w:t>zu einen sofortigen Stopp</w:t>
      </w:r>
      <w:proofErr w:type="gramEnd"/>
      <w:r w:rsidRPr="00F65414">
        <w:rPr>
          <w:rStyle w:val="HMNormal"/>
          <w:lang w:val="de-AT"/>
        </w:rPr>
        <w:t xml:space="preserve"> der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w:t>
      </w:r>
    </w:p>
    <w:p w14:paraId="2B575A14" w14:textId="77777777" w:rsidR="00757180" w:rsidRPr="00F65414" w:rsidRDefault="00757180">
      <w:pPr>
        <w:pStyle w:val="HMNormal0"/>
        <w:rPr>
          <w:lang w:val="de-AT"/>
        </w:rPr>
      </w:pPr>
    </w:p>
    <w:p w14:paraId="5127754D" w14:textId="77777777" w:rsidR="00757180" w:rsidRPr="00F65414" w:rsidRDefault="00000000">
      <w:pPr>
        <w:pStyle w:val="HMImageCaption0"/>
        <w:spacing w:after="0" w:line="276" w:lineRule="auto"/>
        <w:rPr>
          <w:lang w:val="de-AT"/>
        </w:rPr>
      </w:pPr>
      <w:r w:rsidRPr="00F65414">
        <w:rPr>
          <w:rStyle w:val="HMImageCaption"/>
          <w:lang w:val="de-AT"/>
        </w:rPr>
        <w:t xml:space="preserve">4. </w:t>
      </w:r>
      <w:proofErr w:type="gramStart"/>
      <w:r w:rsidRPr="00F65414">
        <w:rPr>
          <w:rStyle w:val="HMImageCaption"/>
          <w:lang w:val="de-AT"/>
        </w:rPr>
        <w:t>Standard End</w:t>
      </w:r>
      <w:proofErr w:type="gramEnd"/>
    </w:p>
    <w:p w14:paraId="71CBE21D" w14:textId="77777777" w:rsidR="00757180" w:rsidRPr="00F65414" w:rsidRDefault="00000000">
      <w:pPr>
        <w:pStyle w:val="HMNormal0"/>
        <w:rPr>
          <w:lang w:val="de-AT"/>
        </w:rPr>
      </w:pPr>
      <w:r w:rsidRPr="00F65414">
        <w:rPr>
          <w:rStyle w:val="HMNormal"/>
          <w:lang w:val="de-AT"/>
        </w:rPr>
        <w:t>Der Abschnitt "Standard End" enthält eine Logik, die den Schrittstatus überwacht, um den Schrittzähler zu steuern und Fehlerinformationen zu formatieren, die an das HMI-Diagnosesoftwarepaket "Selmo HMI" gesendet werden.</w:t>
      </w:r>
    </w:p>
    <w:p w14:paraId="35AE55E4" w14:textId="77777777" w:rsidR="00757180" w:rsidRPr="00F65414" w:rsidRDefault="00000000">
      <w:pPr>
        <w:rPr>
          <w:lang w:val="de-AT"/>
        </w:rPr>
      </w:pPr>
      <w:r w:rsidRPr="00F65414">
        <w:rPr>
          <w:lang w:val="de-AT"/>
        </w:rPr>
        <w:br w:type="page"/>
      </w:r>
    </w:p>
    <w:p w14:paraId="7C21E045" w14:textId="77777777" w:rsidR="00757180" w:rsidRPr="00F65414" w:rsidRDefault="00000000">
      <w:pPr>
        <w:pStyle w:val="berschrift3"/>
        <w:numPr>
          <w:ilvl w:val="2"/>
          <w:numId w:val="1"/>
        </w:numPr>
        <w:ind w:left="567" w:hanging="567"/>
        <w:rPr>
          <w:lang w:val="de-AT"/>
        </w:rPr>
      </w:pPr>
      <w:bookmarkStart w:id="12" w:name="Global"/>
      <w:bookmarkStart w:id="13" w:name="_Toc132716621"/>
      <w:r w:rsidRPr="00F65414">
        <w:rPr>
          <w:lang w:val="de-AT"/>
        </w:rPr>
        <w:lastRenderedPageBreak/>
        <w:t>Global</w:t>
      </w:r>
      <w:bookmarkEnd w:id="12"/>
      <w:bookmarkEnd w:id="13"/>
    </w:p>
    <w:p w14:paraId="3AA5AC1B" w14:textId="77777777" w:rsidR="00757180" w:rsidRPr="00F65414" w:rsidRDefault="00000000">
      <w:pPr>
        <w:pStyle w:val="HMNormal0"/>
        <w:rPr>
          <w:lang w:val="de-AT"/>
        </w:rPr>
      </w:pPr>
      <w:r w:rsidRPr="00F65414">
        <w:rPr>
          <w:rStyle w:val="HMNormal"/>
          <w:lang w:val="de-AT"/>
        </w:rPr>
        <w:t>Das Global-Segment enthält SPS-Logik, die Funktionen bereitstellt, die im gesamten SPS-Programm verwendet werden können.</w:t>
      </w:r>
    </w:p>
    <w:p w14:paraId="00C85729" w14:textId="77777777" w:rsidR="00757180" w:rsidRPr="00F65414" w:rsidRDefault="00000000">
      <w:pPr>
        <w:rPr>
          <w:lang w:val="de-AT"/>
        </w:rPr>
      </w:pPr>
      <w:r w:rsidRPr="00F65414">
        <w:rPr>
          <w:lang w:val="de-AT"/>
        </w:rPr>
        <w:br w:type="page"/>
      </w:r>
    </w:p>
    <w:p w14:paraId="20C48116" w14:textId="77777777" w:rsidR="00757180" w:rsidRPr="00F65414" w:rsidRDefault="00000000">
      <w:pPr>
        <w:pStyle w:val="berschrift4"/>
        <w:numPr>
          <w:ilvl w:val="3"/>
          <w:numId w:val="1"/>
        </w:numPr>
        <w:ind w:left="851" w:hanging="851"/>
        <w:rPr>
          <w:lang w:val="de-AT"/>
        </w:rPr>
      </w:pPr>
      <w:bookmarkStart w:id="14" w:name="TCMZ"/>
      <w:r w:rsidRPr="00F65414">
        <w:rPr>
          <w:lang w:val="de-AT"/>
        </w:rPr>
        <w:lastRenderedPageBreak/>
        <w:t>TCMZ</w:t>
      </w:r>
      <w:bookmarkEnd w:id="14"/>
    </w:p>
    <w:p w14:paraId="2D98DD85" w14:textId="77777777" w:rsidR="00757180" w:rsidRPr="00F65414" w:rsidRDefault="00000000">
      <w:pPr>
        <w:pStyle w:val="HMNormal0"/>
        <w:rPr>
          <w:lang w:val="de-AT"/>
        </w:rPr>
      </w:pPr>
      <w:r w:rsidRPr="00F65414">
        <w:rPr>
          <w:rStyle w:val="HMNormal"/>
          <w:lang w:val="de-AT"/>
        </w:rPr>
        <w:t xml:space="preserve">Eine Total </w:t>
      </w:r>
      <w:proofErr w:type="spellStart"/>
      <w:r w:rsidRPr="00F65414">
        <w:rPr>
          <w:rStyle w:val="HMNormal"/>
          <w:lang w:val="de-AT"/>
        </w:rPr>
        <w:t>constantly</w:t>
      </w:r>
      <w:proofErr w:type="spellEnd"/>
      <w:r w:rsidRPr="00F65414">
        <w:rPr>
          <w:rStyle w:val="HMNormal"/>
          <w:lang w:val="de-AT"/>
        </w:rPr>
        <w:t xml:space="preserve"> </w:t>
      </w:r>
      <w:proofErr w:type="spellStart"/>
      <w:r w:rsidRPr="00F65414">
        <w:rPr>
          <w:rStyle w:val="HMNormal"/>
          <w:lang w:val="de-AT"/>
        </w:rPr>
        <w:t>monitored</w:t>
      </w:r>
      <w:proofErr w:type="spellEnd"/>
      <w:r w:rsidRPr="00F65414">
        <w:rPr>
          <w:rStyle w:val="HMNormal"/>
          <w:lang w:val="de-AT"/>
        </w:rPr>
        <w:t xml:space="preserve"> Zone (TCMZ) in Maschinen bezieht sich auf einen Bereich in einer Maschine oder einem System, der ständig überwacht wird, um sicherzustellen, dass die Maschine oder das System ordnungsgemäß funktioniert. Dies kann mithilfe von Sensoren oder anderen Überwachungstechnologien erfolgen, die im Bereich installiert sind und Daten über den Betrieb der Maschine sammeln. Die Überwachung der TCMZ kann dazu beitragen, mögliche Probleme frühzeitig zu erkennen und zu beheben, bevor sie zu Ausfällen oder Schäden führen, und somit die Betriebssicherheit und Zuverlässigkeit der Maschine erhöhen.</w:t>
      </w:r>
    </w:p>
    <w:p w14:paraId="5C7702F5" w14:textId="77777777" w:rsidR="00757180" w:rsidRPr="00F65414" w:rsidRDefault="00757180">
      <w:pPr>
        <w:pStyle w:val="HMNormal0"/>
        <w:rPr>
          <w:lang w:val="de-AT"/>
        </w:rPr>
      </w:pPr>
    </w:p>
    <w:p w14:paraId="5CB945B5" w14:textId="77777777" w:rsidR="00757180" w:rsidRPr="00F65414" w:rsidRDefault="00000000">
      <w:pPr>
        <w:pStyle w:val="HMNormal0"/>
        <w:rPr>
          <w:lang w:val="de-AT"/>
        </w:rPr>
      </w:pPr>
      <w:r w:rsidRPr="00F65414">
        <w:rPr>
          <w:rStyle w:val="HMNormal"/>
          <w:lang w:val="de-AT"/>
        </w:rPr>
        <w:t xml:space="preserve">Jedes TCMZ ist in 3 definierte Bereiche unterteilt: Fatal </w:t>
      </w:r>
      <w:proofErr w:type="gramStart"/>
      <w:r w:rsidRPr="00F65414">
        <w:rPr>
          <w:rStyle w:val="HMNormal"/>
          <w:lang w:val="de-AT"/>
        </w:rPr>
        <w:t>Fault</w:t>
      </w:r>
      <w:proofErr w:type="gramEnd"/>
      <w:r w:rsidRPr="00F65414">
        <w:rPr>
          <w:rStyle w:val="HMNormal"/>
          <w:lang w:val="de-AT"/>
        </w:rPr>
        <w:t xml:space="preserve">, Gate/Fortress Fault und </w:t>
      </w:r>
      <w:proofErr w:type="spellStart"/>
      <w:r w:rsidRPr="00F65414">
        <w:rPr>
          <w:rStyle w:val="HMNormal"/>
          <w:lang w:val="de-AT"/>
        </w:rPr>
        <w:t>Warning</w:t>
      </w:r>
      <w:proofErr w:type="spellEnd"/>
      <w:r w:rsidRPr="00F65414">
        <w:rPr>
          <w:rStyle w:val="HMNormal"/>
          <w:lang w:val="de-AT"/>
        </w:rPr>
        <w:t xml:space="preserve"> Fault.</w:t>
      </w:r>
    </w:p>
    <w:p w14:paraId="4AB42B09" w14:textId="77777777" w:rsidR="00757180" w:rsidRPr="00F65414" w:rsidRDefault="00000000">
      <w:pPr>
        <w:rPr>
          <w:lang w:val="de-AT"/>
        </w:rPr>
      </w:pPr>
      <w:r w:rsidRPr="00F65414">
        <w:rPr>
          <w:lang w:val="de-AT"/>
        </w:rPr>
        <w:br w:type="page"/>
      </w:r>
    </w:p>
    <w:p w14:paraId="7CE3E2E4" w14:textId="77777777" w:rsidR="00757180" w:rsidRPr="00F65414" w:rsidRDefault="00000000">
      <w:pPr>
        <w:pStyle w:val="berschrift5"/>
        <w:numPr>
          <w:ilvl w:val="4"/>
          <w:numId w:val="1"/>
        </w:numPr>
        <w:ind w:left="1134" w:hanging="1134"/>
        <w:rPr>
          <w:lang w:val="de-AT"/>
        </w:rPr>
      </w:pPr>
      <w:bookmarkStart w:id="15" w:name="Global_TCMZ56B0B172"/>
      <w:r w:rsidRPr="00F65414">
        <w:rPr>
          <w:lang w:val="de-AT"/>
        </w:rPr>
        <w:lastRenderedPageBreak/>
        <w:t>Global_TCMZ</w:t>
      </w:r>
      <w:bookmarkEnd w:id="15"/>
    </w:p>
    <w:p w14:paraId="4D8430E0"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r w:rsidRPr="00F65414">
        <w:rPr>
          <w:rStyle w:val="HMCodeExample"/>
          <w:i/>
          <w:color w:val="339966"/>
          <w:lang w:val="de-AT"/>
        </w:rPr>
        <w:t>' :=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PROGRAM</w:t>
      </w:r>
      <w:r w:rsidRPr="00F65414">
        <w:rPr>
          <w:rStyle w:val="HMCodeExample"/>
          <w:lang w:val="de-AT"/>
        </w:rPr>
        <w:t xml:space="preserve"> </w:t>
      </w:r>
      <w:proofErr w:type="spellStart"/>
      <w:r w:rsidRPr="00F65414">
        <w:rPr>
          <w:rStyle w:val="HMCodeExample"/>
          <w:lang w:val="de-AT"/>
        </w:rPr>
        <w:t>Global_TCMZ</w:t>
      </w:r>
      <w:proofErr w:type="spellEnd"/>
      <w:r w:rsidRPr="00F65414">
        <w:rPr>
          <w:lang w:val="de-AT"/>
        </w:rPr>
        <w:br/>
      </w:r>
      <w:r w:rsidRPr="00F65414">
        <w:rPr>
          <w:rStyle w:val="HMCodeExample"/>
          <w:b/>
          <w:color w:val="3366FF"/>
          <w:lang w:val="de-AT"/>
        </w:rPr>
        <w:t>VAR</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r w:rsidRPr="00F65414">
        <w:rPr>
          <w:rStyle w:val="HMCodeExample"/>
          <w:i/>
          <w:color w:val="339966"/>
          <w:lang w:val="de-AT"/>
        </w:rPr>
        <w:t>' := '</w:t>
      </w:r>
      <w:proofErr w:type="spellStart"/>
      <w:r w:rsidRPr="00F65414">
        <w:rPr>
          <w:rStyle w:val="HMCodeExample"/>
          <w:i/>
          <w:color w:val="339966"/>
          <w:lang w:val="de-AT"/>
        </w:rPr>
        <w:t>none</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fbFatalFault</w:t>
      </w:r>
      <w:proofErr w:type="spellEnd"/>
      <w:r w:rsidRPr="00F65414">
        <w:rPr>
          <w:rStyle w:val="HMCodeExample"/>
          <w:lang w:val="de-AT"/>
        </w:rPr>
        <w:t xml:space="preserve">: </w:t>
      </w:r>
      <w:proofErr w:type="spellStart"/>
      <w:r w:rsidRPr="00F65414">
        <w:rPr>
          <w:rStyle w:val="HMCodeExample"/>
          <w:lang w:val="de-AT"/>
        </w:rPr>
        <w:t>FB_CMZFault</w:t>
      </w:r>
      <w:proofErr w:type="spellEnd"/>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aFatalFault</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[0..2]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r w:rsidRPr="00F65414">
        <w:rPr>
          <w:rStyle w:val="HMCodeExample"/>
          <w:i/>
          <w:color w:val="339966"/>
          <w:lang w:val="de-AT"/>
        </w:rPr>
        <w:t>' := '</w:t>
      </w:r>
      <w:proofErr w:type="spellStart"/>
      <w:r w:rsidRPr="00F65414">
        <w:rPr>
          <w:rStyle w:val="HMCodeExample"/>
          <w:i/>
          <w:color w:val="339966"/>
          <w:lang w:val="de-AT"/>
        </w:rPr>
        <w:t>none</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fbGateFortressFault</w:t>
      </w:r>
      <w:proofErr w:type="spellEnd"/>
      <w:r w:rsidRPr="00F65414">
        <w:rPr>
          <w:rStyle w:val="HMCodeExample"/>
          <w:lang w:val="de-AT"/>
        </w:rPr>
        <w:t xml:space="preserve">: </w:t>
      </w:r>
      <w:proofErr w:type="spellStart"/>
      <w:r w:rsidRPr="00F65414">
        <w:rPr>
          <w:rStyle w:val="HMCodeExample"/>
          <w:lang w:val="de-AT"/>
        </w:rPr>
        <w:t>FB_CMZFault</w:t>
      </w:r>
      <w:proofErr w:type="spellEnd"/>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aGateFortressFault</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[0..1]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r w:rsidRPr="00F65414">
        <w:rPr>
          <w:rStyle w:val="HMCodeExample"/>
          <w:i/>
          <w:color w:val="339966"/>
          <w:lang w:val="de-AT"/>
        </w:rPr>
        <w:t>' := '</w:t>
      </w:r>
      <w:proofErr w:type="spellStart"/>
      <w:r w:rsidRPr="00F65414">
        <w:rPr>
          <w:rStyle w:val="HMCodeExample"/>
          <w:i/>
          <w:color w:val="339966"/>
          <w:lang w:val="de-AT"/>
        </w:rPr>
        <w:t>none</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fbWarningFault</w:t>
      </w:r>
      <w:proofErr w:type="spellEnd"/>
      <w:r w:rsidRPr="00F65414">
        <w:rPr>
          <w:rStyle w:val="HMCodeExample"/>
          <w:lang w:val="de-AT"/>
        </w:rPr>
        <w:t xml:space="preserve">: </w:t>
      </w:r>
      <w:proofErr w:type="spellStart"/>
      <w:r w:rsidRPr="00F65414">
        <w:rPr>
          <w:rStyle w:val="HMCodeExample"/>
          <w:lang w:val="de-AT"/>
        </w:rPr>
        <w:t>FB_CMZFault</w:t>
      </w:r>
      <w:proofErr w:type="spellEnd"/>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aWarningFault</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b/>
          <w:color w:val="3366FF"/>
          <w:lang w:val="de-AT"/>
        </w:rPr>
        <w:t>END_VAR</w:t>
      </w:r>
    </w:p>
    <w:p w14:paraId="6353D884" w14:textId="77777777" w:rsidR="00757180" w:rsidRPr="00F65414" w:rsidRDefault="00000000">
      <w:pPr>
        <w:rPr>
          <w:lang w:val="de-AT"/>
        </w:rPr>
      </w:pPr>
      <w:r w:rsidRPr="00F65414">
        <w:rPr>
          <w:lang w:val="de-AT"/>
        </w:rPr>
        <w:br w:type="page"/>
      </w:r>
    </w:p>
    <w:p w14:paraId="22A6234F" w14:textId="77777777" w:rsidR="00757180" w:rsidRPr="00F65414" w:rsidRDefault="00000000">
      <w:pPr>
        <w:pStyle w:val="HMHeading30"/>
        <w:keepNext w:val="0"/>
        <w:rPr>
          <w:lang w:val="de-AT"/>
        </w:rPr>
      </w:pPr>
      <w:r w:rsidRPr="00F65414">
        <w:rPr>
          <w:rStyle w:val="HMHeading3"/>
          <w:lang w:val="de-AT"/>
        </w:rPr>
        <w:lastRenderedPageBreak/>
        <w:t xml:space="preserve">Fatal </w:t>
      </w:r>
      <w:proofErr w:type="gramStart"/>
      <w:r w:rsidRPr="00F65414">
        <w:rPr>
          <w:rStyle w:val="HMHeading3"/>
          <w:lang w:val="de-AT"/>
        </w:rPr>
        <w:t>Fault</w:t>
      </w:r>
      <w:proofErr w:type="gramEnd"/>
    </w:p>
    <w:p w14:paraId="5AA561FE" w14:textId="77777777" w:rsidR="00757180" w:rsidRPr="00F65414" w:rsidRDefault="00000000">
      <w:pPr>
        <w:pStyle w:val="HMNormal0"/>
        <w:rPr>
          <w:lang w:val="de-AT"/>
        </w:rPr>
      </w:pPr>
      <w:r w:rsidRPr="00F65414">
        <w:rPr>
          <w:rStyle w:val="HMNormal"/>
          <w:lang w:val="de-AT"/>
        </w:rPr>
        <w:t xml:space="preserve">Das Fatal Fault </w:t>
      </w:r>
      <w:proofErr w:type="spellStart"/>
      <w:r w:rsidRPr="00F65414">
        <w:rPr>
          <w:rStyle w:val="HMNormal"/>
          <w:lang w:val="de-AT"/>
        </w:rPr>
        <w:t>Flag</w:t>
      </w:r>
      <w:proofErr w:type="spellEnd"/>
      <w:r w:rsidRPr="00F65414">
        <w:rPr>
          <w:rStyle w:val="HMNormal"/>
          <w:lang w:val="de-AT"/>
        </w:rPr>
        <w:t xml:space="preserve"> ist ein SPS-Ausgang, der den Status des Fatal Fault-Bereichs der TCMZ-Matrix der Anlage überwacht, so dass jedes aktivierte Fatal Fault-Bit zum Aktivieren des Fatal Fault </w:t>
      </w:r>
      <w:proofErr w:type="spellStart"/>
      <w:r w:rsidRPr="00F65414">
        <w:rPr>
          <w:rStyle w:val="HMNormal"/>
          <w:lang w:val="de-AT"/>
        </w:rPr>
        <w:t>Flag</w:t>
      </w:r>
      <w:proofErr w:type="spellEnd"/>
      <w:r w:rsidRPr="00F65414">
        <w:rPr>
          <w:rStyle w:val="HMNormal"/>
          <w:lang w:val="de-AT"/>
        </w:rPr>
        <w:t xml:space="preserve"> Ausgang führt. Dieses </w:t>
      </w:r>
      <w:proofErr w:type="spellStart"/>
      <w:r w:rsidRPr="00F65414">
        <w:rPr>
          <w:rStyle w:val="HMNormal"/>
          <w:lang w:val="de-AT"/>
        </w:rPr>
        <w:t>Flag</w:t>
      </w:r>
      <w:proofErr w:type="spellEnd"/>
      <w:r w:rsidRPr="00F65414">
        <w:rPr>
          <w:rStyle w:val="HMNormal"/>
          <w:lang w:val="de-AT"/>
        </w:rPr>
        <w:t xml:space="preserve"> wird in allen Hardwarezonen-Fehlermatrizen verwendet, um einen CMZ-Fehler auszulösen und die automatische/manuelle Freigabe in jeder Sequenz innerhalb der Hardwarezone zu verhindern. Eine Standard-Index in jeder Sequenzfehler-Matrix ist für diesen Fehler vorgesehen. Der fatale Fehler muss behoben werden, bevor eine automatische oder manuelle Freigabe möglich ist. Schwerwiegende Fehler können nicht übersteuert werden.</w:t>
      </w:r>
    </w:p>
    <w:p w14:paraId="15AD3461" w14:textId="77777777" w:rsidR="00757180" w:rsidRPr="00F65414" w:rsidRDefault="00000000">
      <w:pPr>
        <w:pStyle w:val="HMCodeExample0"/>
        <w:rPr>
          <w:lang w:val="de-AT"/>
        </w:rPr>
      </w:pPr>
      <w:r w:rsidRPr="00F65414">
        <w:rPr>
          <w:lang w:val="de-AT"/>
        </w:rPr>
        <w:br/>
      </w:r>
      <w:r w:rsidRPr="00F65414">
        <w:rPr>
          <w:rStyle w:val="HMCodeExample"/>
          <w:i/>
          <w:color w:val="339966"/>
          <w:lang w:val="de-AT"/>
        </w:rPr>
        <w:t>// ###################### fatal faults ######################</w:t>
      </w:r>
      <w:r w:rsidRPr="00F65414">
        <w:rPr>
          <w:lang w:val="de-AT"/>
        </w:rPr>
        <w:br/>
      </w:r>
      <w:r w:rsidRPr="00F65414">
        <w:rPr>
          <w:rStyle w:val="HMCodeExample"/>
          <w:lang w:val="de-AT"/>
        </w:rPr>
        <w:t xml:space="preserve">   </w:t>
      </w:r>
      <w:r w:rsidRPr="00F65414">
        <w:rPr>
          <w:rStyle w:val="HMCodeExample"/>
          <w:i/>
          <w:color w:val="339966"/>
          <w:lang w:val="de-AT"/>
        </w:rPr>
        <w:t xml:space="preserve">// TCMZ </w:t>
      </w:r>
      <w:proofErr w:type="spellStart"/>
      <w:r w:rsidRPr="00F65414">
        <w:rPr>
          <w:rStyle w:val="HMCodeExample"/>
          <w:i/>
          <w:color w:val="339966"/>
          <w:lang w:val="de-AT"/>
        </w:rPr>
        <w:t>assigns</w:t>
      </w:r>
      <w:proofErr w:type="spellEnd"/>
      <w:r w:rsidRPr="00F65414">
        <w:rPr>
          <w:lang w:val="de-AT"/>
        </w:rPr>
        <w:br/>
      </w:r>
      <w:r w:rsidRPr="00F65414">
        <w:rPr>
          <w:rStyle w:val="HMCodeExample"/>
          <w:lang w:val="de-AT"/>
        </w:rPr>
        <w:t xml:space="preserve">   </w:t>
      </w:r>
      <w:proofErr w:type="spellStart"/>
      <w:proofErr w:type="gramStart"/>
      <w:r w:rsidRPr="00F65414">
        <w:rPr>
          <w:rStyle w:val="HMCodeExample"/>
          <w:lang w:val="de-AT"/>
        </w:rPr>
        <w:t>aFatalFault</w:t>
      </w:r>
      <w:proofErr w:type="spellEnd"/>
      <w:r w:rsidRPr="00F65414">
        <w:rPr>
          <w:rStyle w:val="HMCodeExample"/>
          <w:lang w:val="de-AT"/>
        </w:rPr>
        <w:t>[</w:t>
      </w:r>
      <w:proofErr w:type="gramEnd"/>
      <w:r w:rsidRPr="00F65414">
        <w:rPr>
          <w:rStyle w:val="HMCodeExample"/>
          <w:lang w:val="de-AT"/>
        </w:rPr>
        <w:t xml:space="preserve">0] := </w:t>
      </w:r>
      <w:proofErr w:type="spellStart"/>
      <w:r w:rsidRPr="00F65414">
        <w:rPr>
          <w:rStyle w:val="HMCodeExample"/>
          <w:lang w:val="de-AT"/>
        </w:rPr>
        <w:t>GVL_Global_FatalFaults</w:t>
      </w:r>
      <w:proofErr w:type="spellEnd"/>
      <w:r w:rsidRPr="00F65414">
        <w:rPr>
          <w:rStyle w:val="HMCodeExample"/>
          <w:lang w:val="de-AT"/>
        </w:rPr>
        <w:t>.&lt;xCMZ_1&gt;;</w:t>
      </w:r>
      <w:r w:rsidRPr="00F65414">
        <w:rPr>
          <w:lang w:val="de-AT"/>
        </w:rPr>
        <w:br/>
      </w:r>
      <w:r w:rsidRPr="00F65414">
        <w:rPr>
          <w:rStyle w:val="HMCodeExample"/>
          <w:lang w:val="de-AT"/>
        </w:rPr>
        <w:t xml:space="preserve">   </w:t>
      </w:r>
      <w:proofErr w:type="spellStart"/>
      <w:r w:rsidRPr="00F65414">
        <w:rPr>
          <w:rStyle w:val="HMCodeExample"/>
          <w:lang w:val="de-AT"/>
        </w:rPr>
        <w:t>aFatalFault</w:t>
      </w:r>
      <w:proofErr w:type="spellEnd"/>
      <w:r w:rsidRPr="00F65414">
        <w:rPr>
          <w:rStyle w:val="HMCodeExample"/>
          <w:lang w:val="de-AT"/>
        </w:rPr>
        <w:t xml:space="preserve">[1] := </w:t>
      </w:r>
      <w:proofErr w:type="spellStart"/>
      <w:r w:rsidRPr="00F65414">
        <w:rPr>
          <w:rStyle w:val="HMCodeExample"/>
          <w:lang w:val="de-AT"/>
        </w:rPr>
        <w:t>GVL_Global_FatalFaults</w:t>
      </w:r>
      <w:proofErr w:type="spellEnd"/>
      <w:r w:rsidRPr="00F65414">
        <w:rPr>
          <w:rStyle w:val="HMCodeExample"/>
          <w:lang w:val="de-AT"/>
        </w:rPr>
        <w:t>.&lt;xCMZ_2&gt;;</w:t>
      </w:r>
      <w:r w:rsidRPr="00F65414">
        <w:rPr>
          <w:lang w:val="de-AT"/>
        </w:rPr>
        <w:br/>
      </w:r>
      <w:r w:rsidRPr="00F65414">
        <w:rPr>
          <w:rStyle w:val="HMCodeExample"/>
          <w:lang w:val="de-AT"/>
        </w:rPr>
        <w:t xml:space="preserve">   </w:t>
      </w:r>
      <w:proofErr w:type="spellStart"/>
      <w:r w:rsidRPr="00F65414">
        <w:rPr>
          <w:rStyle w:val="HMCodeExample"/>
          <w:lang w:val="de-AT"/>
        </w:rPr>
        <w:t>aFatalFault</w:t>
      </w:r>
      <w:proofErr w:type="spellEnd"/>
      <w:r w:rsidRPr="00F65414">
        <w:rPr>
          <w:rStyle w:val="HMCodeExample"/>
          <w:lang w:val="de-AT"/>
        </w:rPr>
        <w:t xml:space="preserve">[2] := </w:t>
      </w:r>
      <w:proofErr w:type="spellStart"/>
      <w:r w:rsidRPr="00F65414">
        <w:rPr>
          <w:rStyle w:val="HMCodeExample"/>
          <w:lang w:val="de-AT"/>
        </w:rPr>
        <w:t>GVL_Global_FatalFaults</w:t>
      </w:r>
      <w:proofErr w:type="spellEnd"/>
      <w:r w:rsidRPr="00F65414">
        <w:rPr>
          <w:rStyle w:val="HMCodeExample"/>
          <w:lang w:val="de-AT"/>
        </w:rPr>
        <w:t>.&lt;xCMZ_3&gt;;</w:t>
      </w:r>
      <w:r w:rsidRPr="00F65414">
        <w:rPr>
          <w:lang w:val="de-AT"/>
        </w:rPr>
        <w:br/>
      </w:r>
      <w:r w:rsidRPr="00F65414">
        <w:rPr>
          <w:lang w:val="de-AT"/>
        </w:rPr>
        <w:br/>
      </w:r>
      <w:r w:rsidRPr="00F65414">
        <w:rPr>
          <w:rStyle w:val="HMCodeExample"/>
          <w:lang w:val="de-AT"/>
        </w:rPr>
        <w:t xml:space="preserve">   </w:t>
      </w:r>
      <w:r w:rsidRPr="00F65414">
        <w:rPr>
          <w:rStyle w:val="HMCodeExample"/>
          <w:i/>
          <w:color w:val="339966"/>
          <w:lang w:val="de-AT"/>
        </w:rPr>
        <w:t xml:space="preserve">// TCMZ </w:t>
      </w:r>
      <w:proofErr w:type="spellStart"/>
      <w:r w:rsidRPr="00F65414">
        <w:rPr>
          <w:rStyle w:val="HMCodeExample"/>
          <w:i/>
          <w:color w:val="339966"/>
          <w:lang w:val="de-AT"/>
        </w:rPr>
        <w:t>call</w:t>
      </w:r>
      <w:proofErr w:type="spellEnd"/>
      <w:r w:rsidRPr="00F65414">
        <w:rPr>
          <w:lang w:val="de-AT"/>
        </w:rPr>
        <w:br/>
      </w:r>
      <w:r w:rsidRPr="00F65414">
        <w:rPr>
          <w:rStyle w:val="HMCodeExample"/>
          <w:lang w:val="de-AT"/>
        </w:rPr>
        <w:t xml:space="preserve">   </w:t>
      </w:r>
      <w:proofErr w:type="spellStart"/>
      <w:r w:rsidRPr="00F65414">
        <w:rPr>
          <w:rStyle w:val="HMCodeExample"/>
          <w:lang w:val="de-AT"/>
        </w:rPr>
        <w:t>fbFatalFault</w:t>
      </w:r>
      <w:proofErr w:type="spellEnd"/>
      <w:r w:rsidRPr="00F65414">
        <w:rPr>
          <w:rStyle w:val="HMCodeExample"/>
          <w:lang w:val="de-AT"/>
        </w:rPr>
        <w:t>(</w:t>
      </w:r>
      <w:proofErr w:type="spellStart"/>
      <w:r w:rsidRPr="00F65414">
        <w:rPr>
          <w:rStyle w:val="HMCodeExample"/>
          <w:lang w:val="de-AT"/>
        </w:rPr>
        <w:t>aFaultMatrix</w:t>
      </w:r>
      <w:proofErr w:type="spellEnd"/>
      <w:r w:rsidRPr="00F65414">
        <w:rPr>
          <w:rStyle w:val="HMCodeExample"/>
          <w:lang w:val="de-AT"/>
        </w:rPr>
        <w:t xml:space="preserve"> := </w:t>
      </w:r>
      <w:proofErr w:type="spellStart"/>
      <w:r w:rsidRPr="00F65414">
        <w:rPr>
          <w:rStyle w:val="HMCodeExample"/>
          <w:lang w:val="de-AT"/>
        </w:rPr>
        <w:t>aFatalFault</w:t>
      </w:r>
      <w:proofErr w:type="spellEnd"/>
      <w:r w:rsidRPr="00F65414">
        <w:rPr>
          <w:rStyle w:val="HMCodeExample"/>
          <w:lang w:val="de-AT"/>
        </w:rPr>
        <w:t xml:space="preserve">, </w:t>
      </w:r>
      <w:proofErr w:type="spellStart"/>
      <w:r w:rsidRPr="00F65414">
        <w:rPr>
          <w:rStyle w:val="HMCodeExample"/>
          <w:lang w:val="de-AT"/>
        </w:rPr>
        <w:t>xFaultActive</w:t>
      </w:r>
      <w:proofErr w:type="spellEnd"/>
      <w:r w:rsidRPr="00F65414">
        <w:rPr>
          <w:rStyle w:val="HMCodeExample"/>
          <w:lang w:val="de-AT"/>
        </w:rPr>
        <w:t xml:space="preserve"> =&gt; </w:t>
      </w:r>
      <w:proofErr w:type="spellStart"/>
      <w:r w:rsidRPr="00F65414">
        <w:rPr>
          <w:rStyle w:val="HMCodeExample"/>
          <w:lang w:val="de-AT"/>
        </w:rPr>
        <w:t>GVL_Global.stGlobalIf.xFatalFault</w:t>
      </w:r>
      <w:proofErr w:type="spellEnd"/>
      <w:r w:rsidRPr="00F65414">
        <w:rPr>
          <w:rStyle w:val="HMCodeExample"/>
          <w:lang w:val="de-AT"/>
        </w:rPr>
        <w:t>);</w:t>
      </w:r>
    </w:p>
    <w:p w14:paraId="30BF1E51" w14:textId="77777777" w:rsidR="00757180" w:rsidRPr="00F65414" w:rsidRDefault="00000000">
      <w:pPr>
        <w:pStyle w:val="HMNormal0"/>
        <w:rPr>
          <w:lang w:val="de-AT"/>
        </w:rPr>
      </w:pPr>
      <w:r w:rsidRPr="00F65414">
        <w:rPr>
          <w:rStyle w:val="HMNormal"/>
          <w:position w:val="-6"/>
          <w:sz w:val="14"/>
          <w:lang w:val="de-AT"/>
        </w:rPr>
        <w:t>&lt;***&gt; Variablen Name od. Kommentar wird aus dem Studio automatisch übernommen</w:t>
      </w:r>
    </w:p>
    <w:p w14:paraId="2EFAE24B" w14:textId="77777777" w:rsidR="00757180" w:rsidRPr="00F65414" w:rsidRDefault="00000000">
      <w:pPr>
        <w:rPr>
          <w:lang w:val="de-AT"/>
        </w:rPr>
      </w:pPr>
      <w:r w:rsidRPr="00F65414">
        <w:rPr>
          <w:lang w:val="de-AT"/>
        </w:rPr>
        <w:br w:type="page"/>
      </w:r>
    </w:p>
    <w:p w14:paraId="69C81B0E" w14:textId="77777777" w:rsidR="00757180" w:rsidRPr="00F65414" w:rsidRDefault="00000000">
      <w:pPr>
        <w:pStyle w:val="HMHeading30"/>
        <w:keepNext w:val="0"/>
        <w:rPr>
          <w:lang w:val="de-AT"/>
        </w:rPr>
      </w:pPr>
      <w:r w:rsidRPr="00F65414">
        <w:rPr>
          <w:rStyle w:val="HMHeading3"/>
          <w:lang w:val="de-AT"/>
        </w:rPr>
        <w:lastRenderedPageBreak/>
        <w:t>Gate/Fortress Fault</w:t>
      </w:r>
    </w:p>
    <w:p w14:paraId="3CC2D0B0" w14:textId="77777777" w:rsidR="00757180" w:rsidRPr="00F65414" w:rsidRDefault="00000000">
      <w:pPr>
        <w:pStyle w:val="HMNormal0"/>
        <w:rPr>
          <w:lang w:val="de-AT"/>
        </w:rPr>
      </w:pPr>
      <w:r w:rsidRPr="00F65414">
        <w:rPr>
          <w:rStyle w:val="HMNormal"/>
          <w:lang w:val="de-AT"/>
        </w:rPr>
        <w:t xml:space="preserve">Das Gate/Fortress-Fault </w:t>
      </w:r>
      <w:proofErr w:type="spellStart"/>
      <w:r w:rsidRPr="00F65414">
        <w:rPr>
          <w:rStyle w:val="HMNormal"/>
          <w:lang w:val="de-AT"/>
        </w:rPr>
        <w:t>Flag</w:t>
      </w:r>
      <w:proofErr w:type="spellEnd"/>
      <w:r w:rsidRPr="00F65414">
        <w:rPr>
          <w:rStyle w:val="HMNormal"/>
          <w:lang w:val="de-AT"/>
        </w:rPr>
        <w:t xml:space="preserve"> ist ein SPS-Ausgang, der den Status </w:t>
      </w:r>
      <w:proofErr w:type="gramStart"/>
      <w:r w:rsidRPr="00F65414">
        <w:rPr>
          <w:rStyle w:val="HMNormal"/>
          <w:lang w:val="de-AT"/>
        </w:rPr>
        <w:t>des Gate</w:t>
      </w:r>
      <w:proofErr w:type="gramEnd"/>
      <w:r w:rsidRPr="00F65414">
        <w:rPr>
          <w:rStyle w:val="HMNormal"/>
          <w:lang w:val="de-AT"/>
        </w:rPr>
        <w:t xml:space="preserve">/Fortress Fault-Bereichs der TCMZ-Matrix der Anlage überwacht, so dass jedes aktivierte Gate/Fortress Fault-Bit zum Aktivieren des Gate/Fortress Fault </w:t>
      </w:r>
      <w:proofErr w:type="spellStart"/>
      <w:r w:rsidRPr="00F65414">
        <w:rPr>
          <w:rStyle w:val="HMNormal"/>
          <w:lang w:val="de-AT"/>
        </w:rPr>
        <w:t>Flag</w:t>
      </w:r>
      <w:proofErr w:type="spellEnd"/>
      <w:r w:rsidRPr="00F65414">
        <w:rPr>
          <w:rStyle w:val="HMNormal"/>
          <w:lang w:val="de-AT"/>
        </w:rPr>
        <w:t xml:space="preserve"> Ausgangs führt. Dieses </w:t>
      </w:r>
      <w:proofErr w:type="spellStart"/>
      <w:r w:rsidRPr="00F65414">
        <w:rPr>
          <w:rStyle w:val="HMNormal"/>
          <w:lang w:val="de-AT"/>
        </w:rPr>
        <w:t>Flag</w:t>
      </w:r>
      <w:proofErr w:type="spellEnd"/>
      <w:r w:rsidRPr="00F65414">
        <w:rPr>
          <w:rStyle w:val="HMNormal"/>
          <w:lang w:val="de-AT"/>
        </w:rPr>
        <w:t xml:space="preserve"> wird in allen Hardwarezonen-Fehlermatrizen verwendet, um einen CMZ-Fehler zu verursachen und die automatische und manuelle Freigabe in jeder Sequenz innerhalb der Hardwarezone zu verhindern.</w:t>
      </w:r>
    </w:p>
    <w:p w14:paraId="18CCB94C" w14:textId="77777777" w:rsidR="00757180" w:rsidRPr="00F65414" w:rsidRDefault="00000000">
      <w:pPr>
        <w:pStyle w:val="HMCodeExample0"/>
        <w:rPr>
          <w:lang w:val="de-AT"/>
        </w:rPr>
      </w:pPr>
      <w:r w:rsidRPr="00F65414">
        <w:rPr>
          <w:lang w:val="de-AT"/>
        </w:rPr>
        <w:br/>
      </w:r>
      <w:r w:rsidRPr="00F65414">
        <w:rPr>
          <w:rStyle w:val="HMCodeExample"/>
          <w:i/>
          <w:color w:val="339966"/>
          <w:lang w:val="de-AT"/>
        </w:rPr>
        <w:t xml:space="preserve">// ###################### </w:t>
      </w:r>
      <w:proofErr w:type="spellStart"/>
      <w:r w:rsidRPr="00F65414">
        <w:rPr>
          <w:rStyle w:val="HMCodeExample"/>
          <w:i/>
          <w:color w:val="339966"/>
          <w:lang w:val="de-AT"/>
        </w:rPr>
        <w:t>gate</w:t>
      </w:r>
      <w:proofErr w:type="spellEnd"/>
      <w:r w:rsidRPr="00F65414">
        <w:rPr>
          <w:rStyle w:val="HMCodeExample"/>
          <w:i/>
          <w:color w:val="339966"/>
          <w:lang w:val="de-AT"/>
        </w:rPr>
        <w:t xml:space="preserve"> / </w:t>
      </w:r>
      <w:proofErr w:type="spellStart"/>
      <w:r w:rsidRPr="00F65414">
        <w:rPr>
          <w:rStyle w:val="HMCodeExample"/>
          <w:i/>
          <w:color w:val="339966"/>
          <w:lang w:val="de-AT"/>
        </w:rPr>
        <w:t>fortress</w:t>
      </w:r>
      <w:proofErr w:type="spellEnd"/>
      <w:r w:rsidRPr="00F65414">
        <w:rPr>
          <w:rStyle w:val="HMCodeExample"/>
          <w:i/>
          <w:color w:val="339966"/>
          <w:lang w:val="de-AT"/>
        </w:rPr>
        <w:t xml:space="preserve"> faults ######################</w:t>
      </w:r>
      <w:r w:rsidRPr="00F65414">
        <w:rPr>
          <w:lang w:val="de-AT"/>
        </w:rPr>
        <w:br/>
      </w:r>
      <w:r w:rsidRPr="00F65414">
        <w:rPr>
          <w:rStyle w:val="HMCodeExample"/>
          <w:lang w:val="de-AT"/>
        </w:rPr>
        <w:t xml:space="preserve">   </w:t>
      </w:r>
      <w:r w:rsidRPr="00F65414">
        <w:rPr>
          <w:rStyle w:val="HMCodeExample"/>
          <w:i/>
          <w:color w:val="339966"/>
          <w:lang w:val="de-AT"/>
        </w:rPr>
        <w:t xml:space="preserve">// TCMZ </w:t>
      </w:r>
      <w:proofErr w:type="spellStart"/>
      <w:r w:rsidRPr="00F65414">
        <w:rPr>
          <w:rStyle w:val="HMCodeExample"/>
          <w:i/>
          <w:color w:val="339966"/>
          <w:lang w:val="de-AT"/>
        </w:rPr>
        <w:t>assigns</w:t>
      </w:r>
      <w:proofErr w:type="spellEnd"/>
      <w:r w:rsidRPr="00F65414">
        <w:rPr>
          <w:lang w:val="de-AT"/>
        </w:rPr>
        <w:br/>
      </w:r>
      <w:r w:rsidRPr="00F65414">
        <w:rPr>
          <w:rStyle w:val="HMCodeExample"/>
          <w:lang w:val="de-AT"/>
        </w:rPr>
        <w:t xml:space="preserve">   </w:t>
      </w:r>
      <w:proofErr w:type="spellStart"/>
      <w:proofErr w:type="gramStart"/>
      <w:r w:rsidRPr="00F65414">
        <w:rPr>
          <w:rStyle w:val="HMCodeExample"/>
          <w:lang w:val="de-AT"/>
        </w:rPr>
        <w:t>aGateFortressFault</w:t>
      </w:r>
      <w:proofErr w:type="spellEnd"/>
      <w:r w:rsidRPr="00F65414">
        <w:rPr>
          <w:rStyle w:val="HMCodeExample"/>
          <w:lang w:val="de-AT"/>
        </w:rPr>
        <w:t>[</w:t>
      </w:r>
      <w:proofErr w:type="gramEnd"/>
      <w:r w:rsidRPr="00F65414">
        <w:rPr>
          <w:rStyle w:val="HMCodeExample"/>
          <w:lang w:val="de-AT"/>
        </w:rPr>
        <w:t xml:space="preserve">0] := </w:t>
      </w:r>
      <w:proofErr w:type="spellStart"/>
      <w:r w:rsidRPr="00F65414">
        <w:rPr>
          <w:rStyle w:val="HMCodeExample"/>
          <w:lang w:val="de-AT"/>
        </w:rPr>
        <w:t>GVL_Global_GateFortressFaults</w:t>
      </w:r>
      <w:proofErr w:type="spellEnd"/>
      <w:r w:rsidRPr="00F65414">
        <w:rPr>
          <w:rStyle w:val="HMCodeExample"/>
          <w:lang w:val="de-AT"/>
        </w:rPr>
        <w:t>.&lt;xCMZ_1&gt;;</w:t>
      </w:r>
      <w:r w:rsidRPr="00F65414">
        <w:rPr>
          <w:lang w:val="de-AT"/>
        </w:rPr>
        <w:br/>
      </w:r>
      <w:r w:rsidRPr="00F65414">
        <w:rPr>
          <w:rStyle w:val="HMCodeExample"/>
          <w:lang w:val="de-AT"/>
        </w:rPr>
        <w:t xml:space="preserve">   </w:t>
      </w:r>
      <w:proofErr w:type="spellStart"/>
      <w:r w:rsidRPr="00F65414">
        <w:rPr>
          <w:rStyle w:val="HMCodeExample"/>
          <w:lang w:val="de-AT"/>
        </w:rPr>
        <w:t>aGateFortressFault</w:t>
      </w:r>
      <w:proofErr w:type="spellEnd"/>
      <w:r w:rsidRPr="00F65414">
        <w:rPr>
          <w:rStyle w:val="HMCodeExample"/>
          <w:lang w:val="de-AT"/>
        </w:rPr>
        <w:t xml:space="preserve">[1] := </w:t>
      </w:r>
      <w:proofErr w:type="spellStart"/>
      <w:r w:rsidRPr="00F65414">
        <w:rPr>
          <w:rStyle w:val="HMCodeExample"/>
          <w:lang w:val="de-AT"/>
        </w:rPr>
        <w:t>GVL_Global_GateFortressFaults</w:t>
      </w:r>
      <w:proofErr w:type="spellEnd"/>
      <w:r w:rsidRPr="00F65414">
        <w:rPr>
          <w:rStyle w:val="HMCodeExample"/>
          <w:lang w:val="de-AT"/>
        </w:rPr>
        <w:t>.&lt;xCMZ_2&gt;;</w:t>
      </w:r>
      <w:r w:rsidRPr="00F65414">
        <w:rPr>
          <w:lang w:val="de-AT"/>
        </w:rPr>
        <w:br/>
      </w:r>
      <w:r w:rsidRPr="00F65414">
        <w:rPr>
          <w:lang w:val="de-AT"/>
        </w:rPr>
        <w:br/>
      </w:r>
      <w:r w:rsidRPr="00F65414">
        <w:rPr>
          <w:rStyle w:val="HMCodeExample"/>
          <w:lang w:val="de-AT"/>
        </w:rPr>
        <w:t xml:space="preserve">   </w:t>
      </w:r>
      <w:r w:rsidRPr="00F65414">
        <w:rPr>
          <w:rStyle w:val="HMCodeExample"/>
          <w:i/>
          <w:color w:val="339966"/>
          <w:lang w:val="de-AT"/>
        </w:rPr>
        <w:t xml:space="preserve">// TCMZ </w:t>
      </w:r>
      <w:proofErr w:type="spellStart"/>
      <w:r w:rsidRPr="00F65414">
        <w:rPr>
          <w:rStyle w:val="HMCodeExample"/>
          <w:i/>
          <w:color w:val="339966"/>
          <w:lang w:val="de-AT"/>
        </w:rPr>
        <w:t>call</w:t>
      </w:r>
      <w:proofErr w:type="spellEnd"/>
      <w:r w:rsidRPr="00F65414">
        <w:rPr>
          <w:lang w:val="de-AT"/>
        </w:rPr>
        <w:br/>
      </w:r>
      <w:r w:rsidRPr="00F65414">
        <w:rPr>
          <w:rStyle w:val="HMCodeExample"/>
          <w:lang w:val="de-AT"/>
        </w:rPr>
        <w:t xml:space="preserve">   </w:t>
      </w:r>
      <w:proofErr w:type="spellStart"/>
      <w:r w:rsidRPr="00F65414">
        <w:rPr>
          <w:rStyle w:val="HMCodeExample"/>
          <w:lang w:val="de-AT"/>
        </w:rPr>
        <w:t>fbGateFortressFault</w:t>
      </w:r>
      <w:proofErr w:type="spellEnd"/>
      <w:r w:rsidRPr="00F65414">
        <w:rPr>
          <w:rStyle w:val="HMCodeExample"/>
          <w:lang w:val="de-AT"/>
        </w:rPr>
        <w:t>(</w:t>
      </w:r>
      <w:proofErr w:type="spellStart"/>
      <w:r w:rsidRPr="00F65414">
        <w:rPr>
          <w:rStyle w:val="HMCodeExample"/>
          <w:lang w:val="de-AT"/>
        </w:rPr>
        <w:t>aFaultMatrix</w:t>
      </w:r>
      <w:proofErr w:type="spellEnd"/>
      <w:r w:rsidRPr="00F65414">
        <w:rPr>
          <w:rStyle w:val="HMCodeExample"/>
          <w:lang w:val="de-AT"/>
        </w:rPr>
        <w:t xml:space="preserve"> := </w:t>
      </w:r>
      <w:proofErr w:type="spellStart"/>
      <w:r w:rsidRPr="00F65414">
        <w:rPr>
          <w:rStyle w:val="HMCodeExample"/>
          <w:lang w:val="de-AT"/>
        </w:rPr>
        <w:t>aGateFortressFault</w:t>
      </w:r>
      <w:proofErr w:type="spellEnd"/>
      <w:r w:rsidRPr="00F65414">
        <w:rPr>
          <w:rStyle w:val="HMCodeExample"/>
          <w:lang w:val="de-AT"/>
        </w:rPr>
        <w:t xml:space="preserve">, </w:t>
      </w:r>
      <w:proofErr w:type="spellStart"/>
      <w:r w:rsidRPr="00F65414">
        <w:rPr>
          <w:rStyle w:val="HMCodeExample"/>
          <w:lang w:val="de-AT"/>
        </w:rPr>
        <w:t>xFaultActive</w:t>
      </w:r>
      <w:proofErr w:type="spellEnd"/>
      <w:r w:rsidRPr="00F65414">
        <w:rPr>
          <w:rStyle w:val="HMCodeExample"/>
          <w:lang w:val="de-AT"/>
        </w:rPr>
        <w:t xml:space="preserve"> =&gt; </w:t>
      </w:r>
      <w:proofErr w:type="spellStart"/>
      <w:r w:rsidRPr="00F65414">
        <w:rPr>
          <w:rStyle w:val="HMCodeExample"/>
          <w:lang w:val="de-AT"/>
        </w:rPr>
        <w:t>GVL_Global.stGlobalIf.xGateFortressFault</w:t>
      </w:r>
      <w:proofErr w:type="spellEnd"/>
      <w:r w:rsidRPr="00F65414">
        <w:rPr>
          <w:rStyle w:val="HMCodeExample"/>
          <w:lang w:val="de-AT"/>
        </w:rPr>
        <w:t>);</w:t>
      </w:r>
    </w:p>
    <w:p w14:paraId="00ED456C" w14:textId="77777777" w:rsidR="00757180" w:rsidRPr="00F65414" w:rsidRDefault="00000000">
      <w:pPr>
        <w:pStyle w:val="HMNormal0"/>
        <w:rPr>
          <w:lang w:val="de-AT"/>
        </w:rPr>
      </w:pPr>
      <w:r w:rsidRPr="00F65414">
        <w:rPr>
          <w:rStyle w:val="HMNormal"/>
          <w:position w:val="-6"/>
          <w:sz w:val="14"/>
          <w:lang w:val="de-AT"/>
        </w:rPr>
        <w:t>&lt;***&gt; Variablen Name od. Kommentar wird aus dem Studio automatisch übernommen</w:t>
      </w:r>
    </w:p>
    <w:p w14:paraId="298CE52D" w14:textId="77777777" w:rsidR="00757180" w:rsidRPr="00F65414" w:rsidRDefault="00000000">
      <w:pPr>
        <w:rPr>
          <w:lang w:val="de-AT"/>
        </w:rPr>
      </w:pPr>
      <w:r w:rsidRPr="00F65414">
        <w:rPr>
          <w:lang w:val="de-AT"/>
        </w:rPr>
        <w:br w:type="page"/>
      </w:r>
    </w:p>
    <w:p w14:paraId="1D40B7E2" w14:textId="77777777" w:rsidR="00757180" w:rsidRPr="00F65414" w:rsidRDefault="00000000">
      <w:pPr>
        <w:pStyle w:val="HMHeading30"/>
        <w:keepNext w:val="0"/>
        <w:rPr>
          <w:lang w:val="de-AT"/>
        </w:rPr>
      </w:pPr>
      <w:proofErr w:type="spellStart"/>
      <w:r w:rsidRPr="00F65414">
        <w:rPr>
          <w:rStyle w:val="HMHeading3"/>
          <w:lang w:val="de-AT"/>
        </w:rPr>
        <w:lastRenderedPageBreak/>
        <w:t>Warning</w:t>
      </w:r>
      <w:proofErr w:type="spellEnd"/>
      <w:r w:rsidRPr="00F65414">
        <w:rPr>
          <w:rStyle w:val="HMHeading3"/>
          <w:lang w:val="de-AT"/>
        </w:rPr>
        <w:t xml:space="preserve"> </w:t>
      </w:r>
      <w:proofErr w:type="gramStart"/>
      <w:r w:rsidRPr="00F65414">
        <w:rPr>
          <w:rStyle w:val="HMHeading3"/>
          <w:lang w:val="de-AT"/>
        </w:rPr>
        <w:t>Fault</w:t>
      </w:r>
      <w:proofErr w:type="gramEnd"/>
    </w:p>
    <w:p w14:paraId="56DB117C" w14:textId="77777777" w:rsidR="00757180" w:rsidRPr="00F65414" w:rsidRDefault="00000000">
      <w:pPr>
        <w:pStyle w:val="HMNormal0"/>
        <w:rPr>
          <w:lang w:val="de-AT"/>
        </w:rPr>
      </w:pPr>
      <w:r w:rsidRPr="00F65414">
        <w:rPr>
          <w:rStyle w:val="HMNormal"/>
          <w:lang w:val="de-AT"/>
        </w:rPr>
        <w:t xml:space="preserve">Für jede Anlage gibt es eine zugehörige </w:t>
      </w:r>
      <w:proofErr w:type="spellStart"/>
      <w:r w:rsidRPr="00F65414">
        <w:rPr>
          <w:rStyle w:val="HMNormal"/>
          <w:lang w:val="de-AT"/>
        </w:rPr>
        <w:t>Warning</w:t>
      </w:r>
      <w:proofErr w:type="spellEnd"/>
      <w:r w:rsidRPr="00F65414">
        <w:rPr>
          <w:rStyle w:val="HMNormal"/>
          <w:lang w:val="de-AT"/>
        </w:rPr>
        <w:t xml:space="preserve"> Fault Matrix. Die </w:t>
      </w:r>
      <w:proofErr w:type="spellStart"/>
      <w:r w:rsidRPr="00F65414">
        <w:rPr>
          <w:rStyle w:val="HMNormal"/>
          <w:lang w:val="de-AT"/>
        </w:rPr>
        <w:t>Warning</w:t>
      </w:r>
      <w:proofErr w:type="spellEnd"/>
      <w:r w:rsidRPr="00F65414">
        <w:rPr>
          <w:rStyle w:val="HMNormal"/>
          <w:lang w:val="de-AT"/>
        </w:rPr>
        <w:t xml:space="preserve"> </w:t>
      </w:r>
      <w:proofErr w:type="gramStart"/>
      <w:r w:rsidRPr="00F65414">
        <w:rPr>
          <w:rStyle w:val="HMNormal"/>
          <w:lang w:val="de-AT"/>
        </w:rPr>
        <w:t>Fault</w:t>
      </w:r>
      <w:proofErr w:type="gramEnd"/>
      <w:r w:rsidRPr="00F65414">
        <w:rPr>
          <w:rStyle w:val="HMNormal"/>
          <w:lang w:val="de-AT"/>
        </w:rPr>
        <w:t xml:space="preserve"> haben keinen Einfluss auf den Maschinenbetrieb. Der Status </w:t>
      </w:r>
      <w:proofErr w:type="gramStart"/>
      <w:r w:rsidRPr="00F65414">
        <w:rPr>
          <w:rStyle w:val="HMNormal"/>
          <w:lang w:val="de-AT"/>
        </w:rPr>
        <w:t xml:space="preserve">der  </w:t>
      </w:r>
      <w:proofErr w:type="spellStart"/>
      <w:r w:rsidRPr="00F65414">
        <w:rPr>
          <w:rStyle w:val="HMNormal"/>
          <w:lang w:val="de-AT"/>
        </w:rPr>
        <w:t>Warning</w:t>
      </w:r>
      <w:proofErr w:type="spellEnd"/>
      <w:proofErr w:type="gramEnd"/>
      <w:r w:rsidRPr="00F65414">
        <w:rPr>
          <w:rStyle w:val="HMNormal"/>
          <w:lang w:val="de-AT"/>
        </w:rPr>
        <w:t xml:space="preserve"> Fault Matrix wird jedoch ständig von der "HMI" überwacht, die alle aktiven Warnmeldungen anzeigt.</w:t>
      </w:r>
    </w:p>
    <w:p w14:paraId="2D3AA2F8" w14:textId="77777777" w:rsidR="00757180" w:rsidRPr="00F65414" w:rsidRDefault="00000000">
      <w:pPr>
        <w:pStyle w:val="HMCodeExample0"/>
        <w:rPr>
          <w:lang w:val="de-AT"/>
        </w:rPr>
      </w:pPr>
      <w:r w:rsidRPr="00F65414">
        <w:rPr>
          <w:lang w:val="de-AT"/>
        </w:rPr>
        <w:br/>
      </w:r>
      <w:r w:rsidRPr="00F65414">
        <w:rPr>
          <w:rStyle w:val="HMCodeExample"/>
          <w:i/>
          <w:color w:val="339966"/>
          <w:lang w:val="de-AT"/>
        </w:rPr>
        <w:t xml:space="preserve">// ###################### </w:t>
      </w:r>
      <w:proofErr w:type="spellStart"/>
      <w:r w:rsidRPr="00F65414">
        <w:rPr>
          <w:rStyle w:val="HMCodeExample"/>
          <w:i/>
          <w:color w:val="339966"/>
          <w:lang w:val="de-AT"/>
        </w:rPr>
        <w:t>warning</w:t>
      </w:r>
      <w:proofErr w:type="spellEnd"/>
      <w:r w:rsidRPr="00F65414">
        <w:rPr>
          <w:rStyle w:val="HMCodeExample"/>
          <w:i/>
          <w:color w:val="339966"/>
          <w:lang w:val="de-AT"/>
        </w:rPr>
        <w:t xml:space="preserve"> faults ######################</w:t>
      </w:r>
      <w:r w:rsidRPr="00F65414">
        <w:rPr>
          <w:lang w:val="de-AT"/>
        </w:rPr>
        <w:br/>
      </w:r>
      <w:r w:rsidRPr="00F65414">
        <w:rPr>
          <w:rStyle w:val="HMCodeExample"/>
          <w:lang w:val="de-AT"/>
        </w:rPr>
        <w:t xml:space="preserve">   </w:t>
      </w:r>
      <w:r w:rsidRPr="00F65414">
        <w:rPr>
          <w:rStyle w:val="HMCodeExample"/>
          <w:i/>
          <w:color w:val="339966"/>
          <w:lang w:val="de-AT"/>
        </w:rPr>
        <w:t xml:space="preserve">// TCMZ </w:t>
      </w:r>
      <w:proofErr w:type="spellStart"/>
      <w:r w:rsidRPr="00F65414">
        <w:rPr>
          <w:rStyle w:val="HMCodeExample"/>
          <w:i/>
          <w:color w:val="339966"/>
          <w:lang w:val="de-AT"/>
        </w:rPr>
        <w:t>assigns</w:t>
      </w:r>
      <w:proofErr w:type="spellEnd"/>
      <w:r w:rsidRPr="00F65414">
        <w:rPr>
          <w:lang w:val="de-AT"/>
        </w:rPr>
        <w:br/>
      </w:r>
      <w:r w:rsidRPr="00F65414">
        <w:rPr>
          <w:rStyle w:val="HMCodeExample"/>
          <w:lang w:val="de-AT"/>
        </w:rPr>
        <w:t xml:space="preserve">   </w:t>
      </w:r>
      <w:proofErr w:type="spellStart"/>
      <w:proofErr w:type="gramStart"/>
      <w:r w:rsidRPr="00F65414">
        <w:rPr>
          <w:rStyle w:val="HMCodeExample"/>
          <w:lang w:val="de-AT"/>
        </w:rPr>
        <w:t>aWarningFault</w:t>
      </w:r>
      <w:proofErr w:type="spellEnd"/>
      <w:r w:rsidRPr="00F65414">
        <w:rPr>
          <w:rStyle w:val="HMCodeExample"/>
          <w:lang w:val="de-AT"/>
        </w:rPr>
        <w:t>[</w:t>
      </w:r>
      <w:proofErr w:type="gramEnd"/>
      <w:r w:rsidRPr="00F65414">
        <w:rPr>
          <w:rStyle w:val="HMCodeExample"/>
          <w:lang w:val="de-AT"/>
        </w:rPr>
        <w:t xml:space="preserve">0] := </w:t>
      </w:r>
      <w:proofErr w:type="spellStart"/>
      <w:r w:rsidRPr="00F65414">
        <w:rPr>
          <w:rStyle w:val="HMCodeExample"/>
          <w:lang w:val="de-AT"/>
        </w:rPr>
        <w:t>GVL_Global_WarningFaults</w:t>
      </w:r>
      <w:proofErr w:type="spellEnd"/>
      <w:r w:rsidRPr="00F65414">
        <w:rPr>
          <w:rStyle w:val="HMCodeExample"/>
          <w:lang w:val="de-AT"/>
        </w:rPr>
        <w:t>.&lt;xCMZ_1&gt;;</w:t>
      </w:r>
      <w:r w:rsidRPr="00F65414">
        <w:rPr>
          <w:lang w:val="de-AT"/>
        </w:rPr>
        <w:br/>
      </w:r>
      <w:r w:rsidRPr="00F65414">
        <w:rPr>
          <w:lang w:val="de-AT"/>
        </w:rPr>
        <w:br/>
      </w:r>
      <w:r w:rsidRPr="00F65414">
        <w:rPr>
          <w:rStyle w:val="HMCodeExample"/>
          <w:lang w:val="de-AT"/>
        </w:rPr>
        <w:t xml:space="preserve">   </w:t>
      </w:r>
      <w:r w:rsidRPr="00F65414">
        <w:rPr>
          <w:rStyle w:val="HMCodeExample"/>
          <w:i/>
          <w:color w:val="339966"/>
          <w:lang w:val="de-AT"/>
        </w:rPr>
        <w:t xml:space="preserve">// TCMZ </w:t>
      </w:r>
      <w:proofErr w:type="spellStart"/>
      <w:r w:rsidRPr="00F65414">
        <w:rPr>
          <w:rStyle w:val="HMCodeExample"/>
          <w:i/>
          <w:color w:val="339966"/>
          <w:lang w:val="de-AT"/>
        </w:rPr>
        <w:t>call</w:t>
      </w:r>
      <w:proofErr w:type="spellEnd"/>
      <w:r w:rsidRPr="00F65414">
        <w:rPr>
          <w:lang w:val="de-AT"/>
        </w:rPr>
        <w:br/>
      </w:r>
      <w:r w:rsidRPr="00F65414">
        <w:rPr>
          <w:rStyle w:val="HMCodeExample"/>
          <w:lang w:val="de-AT"/>
        </w:rPr>
        <w:t xml:space="preserve">   </w:t>
      </w:r>
      <w:proofErr w:type="spellStart"/>
      <w:r w:rsidRPr="00F65414">
        <w:rPr>
          <w:rStyle w:val="HMCodeExample"/>
          <w:lang w:val="de-AT"/>
        </w:rPr>
        <w:t>fbWarningFault</w:t>
      </w:r>
      <w:proofErr w:type="spellEnd"/>
      <w:r w:rsidRPr="00F65414">
        <w:rPr>
          <w:rStyle w:val="HMCodeExample"/>
          <w:lang w:val="de-AT"/>
        </w:rPr>
        <w:t>(</w:t>
      </w:r>
      <w:proofErr w:type="spellStart"/>
      <w:r w:rsidRPr="00F65414">
        <w:rPr>
          <w:rStyle w:val="HMCodeExample"/>
          <w:lang w:val="de-AT"/>
        </w:rPr>
        <w:t>aFaultMatrix</w:t>
      </w:r>
      <w:proofErr w:type="spellEnd"/>
      <w:r w:rsidRPr="00F65414">
        <w:rPr>
          <w:rStyle w:val="HMCodeExample"/>
          <w:lang w:val="de-AT"/>
        </w:rPr>
        <w:t xml:space="preserve"> := </w:t>
      </w:r>
      <w:proofErr w:type="spellStart"/>
      <w:r w:rsidRPr="00F65414">
        <w:rPr>
          <w:rStyle w:val="HMCodeExample"/>
          <w:lang w:val="de-AT"/>
        </w:rPr>
        <w:t>aWarningFault</w:t>
      </w:r>
      <w:proofErr w:type="spellEnd"/>
      <w:r w:rsidRPr="00F65414">
        <w:rPr>
          <w:rStyle w:val="HMCodeExample"/>
          <w:lang w:val="de-AT"/>
        </w:rPr>
        <w:t xml:space="preserve">, </w:t>
      </w:r>
      <w:proofErr w:type="spellStart"/>
      <w:r w:rsidRPr="00F65414">
        <w:rPr>
          <w:rStyle w:val="HMCodeExample"/>
          <w:lang w:val="de-AT"/>
        </w:rPr>
        <w:t>xFaultActive</w:t>
      </w:r>
      <w:proofErr w:type="spellEnd"/>
      <w:r w:rsidRPr="00F65414">
        <w:rPr>
          <w:rStyle w:val="HMCodeExample"/>
          <w:lang w:val="de-AT"/>
        </w:rPr>
        <w:t xml:space="preserve"> =&gt; </w:t>
      </w:r>
      <w:proofErr w:type="spellStart"/>
      <w:r w:rsidRPr="00F65414">
        <w:rPr>
          <w:rStyle w:val="HMCodeExample"/>
          <w:lang w:val="de-AT"/>
        </w:rPr>
        <w:t>GVL_Global.stGlobalIf.xWarningFault</w:t>
      </w:r>
      <w:proofErr w:type="spellEnd"/>
      <w:r w:rsidRPr="00F65414">
        <w:rPr>
          <w:rStyle w:val="HMCodeExample"/>
          <w:lang w:val="de-AT"/>
        </w:rPr>
        <w:t>);</w:t>
      </w:r>
    </w:p>
    <w:p w14:paraId="3D8AC8E1" w14:textId="77777777" w:rsidR="00757180" w:rsidRPr="00F65414" w:rsidRDefault="00000000">
      <w:pPr>
        <w:pStyle w:val="HMNormal0"/>
        <w:rPr>
          <w:lang w:val="de-AT"/>
        </w:rPr>
      </w:pPr>
      <w:r w:rsidRPr="00F65414">
        <w:rPr>
          <w:rStyle w:val="HMNormal"/>
          <w:position w:val="-6"/>
          <w:sz w:val="14"/>
          <w:lang w:val="de-AT"/>
        </w:rPr>
        <w:t>&lt;***&gt; Variablen Name od. Kommentar wird aus dem Studio automatisch übernommen</w:t>
      </w:r>
    </w:p>
    <w:p w14:paraId="10492FD7" w14:textId="77777777" w:rsidR="00757180" w:rsidRPr="00F65414" w:rsidRDefault="00000000">
      <w:pPr>
        <w:rPr>
          <w:lang w:val="de-AT"/>
        </w:rPr>
      </w:pPr>
      <w:r w:rsidRPr="00F65414">
        <w:rPr>
          <w:lang w:val="de-AT"/>
        </w:rPr>
        <w:br w:type="page"/>
      </w:r>
    </w:p>
    <w:p w14:paraId="62BD053F" w14:textId="77777777" w:rsidR="00757180" w:rsidRPr="00F65414" w:rsidRDefault="00000000">
      <w:pPr>
        <w:pStyle w:val="berschrift5"/>
        <w:numPr>
          <w:ilvl w:val="4"/>
          <w:numId w:val="1"/>
        </w:numPr>
        <w:ind w:left="1134" w:hanging="1134"/>
        <w:rPr>
          <w:lang w:val="de-AT"/>
        </w:rPr>
      </w:pPr>
      <w:bookmarkStart w:id="16" w:name="GVL_Global_FatalFaults"/>
      <w:r w:rsidRPr="00F65414">
        <w:rPr>
          <w:lang w:val="de-AT"/>
        </w:rPr>
        <w:lastRenderedPageBreak/>
        <w:t>GVL_Global_FatalFaults</w:t>
      </w:r>
      <w:bookmarkEnd w:id="16"/>
    </w:p>
    <w:p w14:paraId="087F404B"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r w:rsidRPr="00F65414">
        <w:rPr>
          <w:lang w:val="de-AT"/>
        </w:rPr>
        <w:br/>
      </w:r>
      <w:r w:rsidRPr="00F65414">
        <w:rPr>
          <w:rStyle w:val="HMCodeExample"/>
          <w:i/>
          <w:color w:val="339966"/>
          <w:lang w:val="de-AT"/>
        </w:rPr>
        <w:t xml:space="preserve">/// ### PLEASE DO NOT MAKE ANY CHANGES MANUALLY HERE! </w:t>
      </w:r>
      <w:proofErr w:type="spellStart"/>
      <w:r w:rsidRPr="00F65414">
        <w:rPr>
          <w:rStyle w:val="HMCodeExample"/>
          <w:i/>
          <w:color w:val="339966"/>
          <w:lang w:val="de-AT"/>
        </w:rPr>
        <w:t>Make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changes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in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///&lt;CMZ 1&gt;</w:t>
      </w:r>
      <w:r w:rsidRPr="00F65414">
        <w:rPr>
          <w:lang w:val="de-AT"/>
        </w:rPr>
        <w:br/>
      </w:r>
      <w:r w:rsidRPr="00F65414">
        <w:rPr>
          <w:rStyle w:val="HMCodeExample"/>
          <w:lang w:val="de-AT"/>
        </w:rPr>
        <w:t xml:space="preserve">   &lt;xCMZ_1&gt;: &lt;</w:t>
      </w:r>
      <w:r w:rsidRPr="00F65414">
        <w:rPr>
          <w:rStyle w:val="HMCodeExample"/>
          <w:b/>
          <w:color w:val="3366FF"/>
          <w:lang w:val="de-AT"/>
        </w:rPr>
        <w:t>BOOL</w:t>
      </w:r>
      <w:r w:rsidRPr="00F65414">
        <w:rPr>
          <w:rStyle w:val="HMCodeExample"/>
          <w:lang w:val="de-AT"/>
        </w:rPr>
        <w:t>&gt;;</w:t>
      </w:r>
      <w:r w:rsidRPr="00F65414">
        <w:rPr>
          <w:lang w:val="de-AT"/>
        </w:rPr>
        <w:br/>
      </w:r>
      <w:r w:rsidRPr="00F65414">
        <w:rPr>
          <w:rStyle w:val="HMCodeExample"/>
          <w:lang w:val="de-AT"/>
        </w:rPr>
        <w:t xml:space="preserve">   </w:t>
      </w:r>
      <w:r w:rsidRPr="00F65414">
        <w:rPr>
          <w:rStyle w:val="HMCodeExample"/>
          <w:i/>
          <w:color w:val="339966"/>
          <w:lang w:val="de-AT"/>
        </w:rPr>
        <w:t>///CMZ 2</w:t>
      </w:r>
      <w:r w:rsidRPr="00F65414">
        <w:rPr>
          <w:lang w:val="de-AT"/>
        </w:rPr>
        <w:br/>
      </w:r>
      <w:r w:rsidRPr="00F65414">
        <w:rPr>
          <w:rStyle w:val="HMCodeExample"/>
          <w:lang w:val="de-AT"/>
        </w:rPr>
        <w:t xml:space="preserve">   &lt;xCMZ_2&gt;: &lt;</w:t>
      </w:r>
      <w:r w:rsidRPr="00F65414">
        <w:rPr>
          <w:rStyle w:val="HMCodeExample"/>
          <w:b/>
          <w:color w:val="3366FF"/>
          <w:lang w:val="de-AT"/>
        </w:rPr>
        <w:t>BOOL</w:t>
      </w:r>
      <w:r w:rsidRPr="00F65414">
        <w:rPr>
          <w:rStyle w:val="HMCodeExample"/>
          <w:lang w:val="de-AT"/>
        </w:rPr>
        <w:t>&gt;;</w:t>
      </w:r>
      <w:r w:rsidRPr="00F65414">
        <w:rPr>
          <w:lang w:val="de-AT"/>
        </w:rPr>
        <w:br/>
      </w:r>
      <w:r w:rsidRPr="00F65414">
        <w:rPr>
          <w:rStyle w:val="HMCodeExample"/>
          <w:lang w:val="de-AT"/>
        </w:rPr>
        <w:t xml:space="preserve">   </w:t>
      </w:r>
      <w:r w:rsidRPr="00F65414">
        <w:rPr>
          <w:rStyle w:val="HMCodeExample"/>
          <w:i/>
          <w:color w:val="339966"/>
          <w:lang w:val="de-AT"/>
        </w:rPr>
        <w:t>///CMZ 3</w:t>
      </w:r>
      <w:r w:rsidRPr="00F65414">
        <w:rPr>
          <w:lang w:val="de-AT"/>
        </w:rPr>
        <w:br/>
      </w:r>
      <w:r w:rsidRPr="00F65414">
        <w:rPr>
          <w:rStyle w:val="HMCodeExample"/>
          <w:lang w:val="de-AT"/>
        </w:rPr>
        <w:t xml:space="preserve">   &lt;xCMZ_3&gt;: &lt;</w:t>
      </w:r>
      <w:r w:rsidRPr="00F65414">
        <w:rPr>
          <w:rStyle w:val="HMCodeExample"/>
          <w:b/>
          <w:color w:val="3366FF"/>
          <w:lang w:val="de-AT"/>
        </w:rPr>
        <w:t>BOOL</w:t>
      </w:r>
      <w:r w:rsidRPr="00F65414">
        <w:rPr>
          <w:rStyle w:val="HMCodeExample"/>
          <w:lang w:val="de-AT"/>
        </w:rPr>
        <w:t>&gt;;</w:t>
      </w:r>
      <w:r w:rsidRPr="00F65414">
        <w:rPr>
          <w:lang w:val="de-AT"/>
        </w:rPr>
        <w:br/>
      </w:r>
      <w:r w:rsidRPr="00F65414">
        <w:rPr>
          <w:rStyle w:val="HMCodeExample"/>
          <w:b/>
          <w:color w:val="3366FF"/>
          <w:lang w:val="de-AT"/>
        </w:rPr>
        <w:t>END_VAR</w:t>
      </w:r>
    </w:p>
    <w:p w14:paraId="14D24122"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61197E8E" w14:textId="77777777" w:rsidR="00757180" w:rsidRPr="00F65414" w:rsidRDefault="00000000">
      <w:pPr>
        <w:rPr>
          <w:lang w:val="de-AT"/>
        </w:rPr>
      </w:pPr>
      <w:r w:rsidRPr="00F65414">
        <w:rPr>
          <w:lang w:val="de-AT"/>
        </w:rPr>
        <w:br w:type="page"/>
      </w:r>
    </w:p>
    <w:p w14:paraId="2A18F92F" w14:textId="77777777" w:rsidR="00757180" w:rsidRPr="00F65414" w:rsidRDefault="00000000">
      <w:pPr>
        <w:pStyle w:val="berschrift5"/>
        <w:numPr>
          <w:ilvl w:val="4"/>
          <w:numId w:val="1"/>
        </w:numPr>
        <w:ind w:left="1134" w:hanging="1134"/>
        <w:rPr>
          <w:lang w:val="de-AT"/>
        </w:rPr>
      </w:pPr>
      <w:bookmarkStart w:id="17" w:name="GVL_Global_GateFortressFaults"/>
      <w:r w:rsidRPr="00F65414">
        <w:rPr>
          <w:lang w:val="de-AT"/>
        </w:rPr>
        <w:lastRenderedPageBreak/>
        <w:t>GVL_Global_GateFortressFaults</w:t>
      </w:r>
      <w:bookmarkEnd w:id="17"/>
    </w:p>
    <w:p w14:paraId="1B1C539F"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r w:rsidRPr="00F65414">
        <w:rPr>
          <w:lang w:val="de-AT"/>
        </w:rPr>
        <w:br/>
      </w:r>
      <w:r w:rsidRPr="00F65414">
        <w:rPr>
          <w:rStyle w:val="HMCodeExample"/>
          <w:i/>
          <w:color w:val="339966"/>
          <w:lang w:val="de-AT"/>
        </w:rPr>
        <w:t xml:space="preserve">/// ### PLEASE DO NOT MAKE ANY CHANGES MANUALLY HERE! </w:t>
      </w:r>
      <w:proofErr w:type="spellStart"/>
      <w:r w:rsidRPr="00F65414">
        <w:rPr>
          <w:rStyle w:val="HMCodeExample"/>
          <w:i/>
          <w:color w:val="339966"/>
          <w:lang w:val="de-AT"/>
        </w:rPr>
        <w:t>Make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changes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in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///&lt;CMZ 1&gt;</w:t>
      </w:r>
      <w:r w:rsidRPr="00F65414">
        <w:rPr>
          <w:lang w:val="de-AT"/>
        </w:rPr>
        <w:br/>
      </w:r>
      <w:r w:rsidRPr="00F65414">
        <w:rPr>
          <w:rStyle w:val="HMCodeExample"/>
          <w:lang w:val="de-AT"/>
        </w:rPr>
        <w:t xml:space="preserve">   &lt;xCMZ_1&gt;: &lt;</w:t>
      </w:r>
      <w:r w:rsidRPr="00F65414">
        <w:rPr>
          <w:rStyle w:val="HMCodeExample"/>
          <w:b/>
          <w:color w:val="3366FF"/>
          <w:lang w:val="de-AT"/>
        </w:rPr>
        <w:t>BOOL</w:t>
      </w:r>
      <w:r w:rsidRPr="00F65414">
        <w:rPr>
          <w:rStyle w:val="HMCodeExample"/>
          <w:lang w:val="de-AT"/>
        </w:rPr>
        <w:t>&gt;;</w:t>
      </w:r>
      <w:r w:rsidRPr="00F65414">
        <w:rPr>
          <w:lang w:val="de-AT"/>
        </w:rPr>
        <w:br/>
      </w:r>
      <w:r w:rsidRPr="00F65414">
        <w:rPr>
          <w:rStyle w:val="HMCodeExample"/>
          <w:lang w:val="de-AT"/>
        </w:rPr>
        <w:t xml:space="preserve">   </w:t>
      </w:r>
      <w:r w:rsidRPr="00F65414">
        <w:rPr>
          <w:rStyle w:val="HMCodeExample"/>
          <w:i/>
          <w:color w:val="339966"/>
          <w:lang w:val="de-AT"/>
        </w:rPr>
        <w:t>///&lt;CMZ 2&gt;</w:t>
      </w:r>
      <w:r w:rsidRPr="00F65414">
        <w:rPr>
          <w:lang w:val="de-AT"/>
        </w:rPr>
        <w:br/>
      </w:r>
      <w:r w:rsidRPr="00F65414">
        <w:rPr>
          <w:rStyle w:val="HMCodeExample"/>
          <w:lang w:val="de-AT"/>
        </w:rPr>
        <w:t xml:space="preserve">   &lt;xCMZ_2&gt;: &lt;</w:t>
      </w:r>
      <w:r w:rsidRPr="00F65414">
        <w:rPr>
          <w:rStyle w:val="HMCodeExample"/>
          <w:b/>
          <w:color w:val="3366FF"/>
          <w:lang w:val="de-AT"/>
        </w:rPr>
        <w:t>BOOL</w:t>
      </w:r>
      <w:r w:rsidRPr="00F65414">
        <w:rPr>
          <w:rStyle w:val="HMCodeExample"/>
          <w:lang w:val="de-AT"/>
        </w:rPr>
        <w:t>&gt;;</w:t>
      </w:r>
      <w:r w:rsidRPr="00F65414">
        <w:rPr>
          <w:lang w:val="de-AT"/>
        </w:rPr>
        <w:br/>
      </w:r>
      <w:r w:rsidRPr="00F65414">
        <w:rPr>
          <w:rStyle w:val="HMCodeExample"/>
          <w:b/>
          <w:color w:val="3366FF"/>
          <w:lang w:val="de-AT"/>
        </w:rPr>
        <w:t>END_VAR</w:t>
      </w:r>
    </w:p>
    <w:p w14:paraId="28C0C28B"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05F428CA" w14:textId="77777777" w:rsidR="00757180" w:rsidRPr="00F65414" w:rsidRDefault="00000000">
      <w:pPr>
        <w:rPr>
          <w:lang w:val="de-AT"/>
        </w:rPr>
      </w:pPr>
      <w:r w:rsidRPr="00F65414">
        <w:rPr>
          <w:lang w:val="de-AT"/>
        </w:rPr>
        <w:br w:type="page"/>
      </w:r>
    </w:p>
    <w:p w14:paraId="02CD7C24" w14:textId="77777777" w:rsidR="00757180" w:rsidRPr="00F65414" w:rsidRDefault="00000000">
      <w:pPr>
        <w:pStyle w:val="berschrift5"/>
        <w:numPr>
          <w:ilvl w:val="4"/>
          <w:numId w:val="1"/>
        </w:numPr>
        <w:ind w:left="1134" w:hanging="1134"/>
        <w:rPr>
          <w:lang w:val="de-AT"/>
        </w:rPr>
      </w:pPr>
      <w:bookmarkStart w:id="18" w:name="GVL_Global_WarningFaults"/>
      <w:r w:rsidRPr="00F65414">
        <w:rPr>
          <w:lang w:val="de-AT"/>
        </w:rPr>
        <w:lastRenderedPageBreak/>
        <w:t>GVL_Global_WarningFaults</w:t>
      </w:r>
      <w:bookmarkEnd w:id="18"/>
    </w:p>
    <w:p w14:paraId="202031BE"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r w:rsidRPr="00F65414">
        <w:rPr>
          <w:lang w:val="de-AT"/>
        </w:rPr>
        <w:br/>
      </w:r>
      <w:r w:rsidRPr="00F65414">
        <w:rPr>
          <w:rStyle w:val="HMCodeExample"/>
          <w:i/>
          <w:color w:val="339966"/>
          <w:lang w:val="de-AT"/>
        </w:rPr>
        <w:t xml:space="preserve">/// ### PLEASE DO NOT MAKE ANY CHANGES MANUALLY HERE! </w:t>
      </w:r>
      <w:proofErr w:type="spellStart"/>
      <w:r w:rsidRPr="00F65414">
        <w:rPr>
          <w:rStyle w:val="HMCodeExample"/>
          <w:i/>
          <w:color w:val="339966"/>
          <w:lang w:val="de-AT"/>
        </w:rPr>
        <w:t>Make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changes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in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///&lt;CMZ 1&gt;</w:t>
      </w:r>
      <w:r w:rsidRPr="00F65414">
        <w:rPr>
          <w:lang w:val="de-AT"/>
        </w:rPr>
        <w:br/>
      </w:r>
      <w:r w:rsidRPr="00F65414">
        <w:rPr>
          <w:rStyle w:val="HMCodeExample"/>
          <w:lang w:val="de-AT"/>
        </w:rPr>
        <w:t xml:space="preserve">   &lt;xCMZ_1&gt;: &lt;</w:t>
      </w:r>
      <w:r w:rsidRPr="00F65414">
        <w:rPr>
          <w:rStyle w:val="HMCodeExample"/>
          <w:b/>
          <w:color w:val="3366FF"/>
          <w:lang w:val="de-AT"/>
        </w:rPr>
        <w:t>BOOL</w:t>
      </w:r>
      <w:r w:rsidRPr="00F65414">
        <w:rPr>
          <w:rStyle w:val="HMCodeExample"/>
          <w:lang w:val="de-AT"/>
        </w:rPr>
        <w:t>&gt;;</w:t>
      </w:r>
      <w:r w:rsidRPr="00F65414">
        <w:rPr>
          <w:lang w:val="de-AT"/>
        </w:rPr>
        <w:br/>
      </w:r>
      <w:r w:rsidRPr="00F65414">
        <w:rPr>
          <w:rStyle w:val="HMCodeExample"/>
          <w:b/>
          <w:color w:val="3366FF"/>
          <w:lang w:val="de-AT"/>
        </w:rPr>
        <w:t>END_VAR</w:t>
      </w:r>
    </w:p>
    <w:p w14:paraId="0E211681"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2668FA21" w14:textId="77777777" w:rsidR="00757180" w:rsidRPr="00F65414" w:rsidRDefault="00000000">
      <w:pPr>
        <w:rPr>
          <w:lang w:val="de-AT"/>
        </w:rPr>
      </w:pPr>
      <w:r w:rsidRPr="00F65414">
        <w:rPr>
          <w:lang w:val="de-AT"/>
        </w:rPr>
        <w:br w:type="page"/>
      </w:r>
    </w:p>
    <w:p w14:paraId="24507E5C" w14:textId="77777777" w:rsidR="00757180" w:rsidRPr="00F65414" w:rsidRDefault="00000000">
      <w:pPr>
        <w:pStyle w:val="berschrift4"/>
        <w:numPr>
          <w:ilvl w:val="3"/>
          <w:numId w:val="1"/>
        </w:numPr>
        <w:ind w:left="851" w:hanging="851"/>
        <w:rPr>
          <w:lang w:val="de-AT"/>
        </w:rPr>
      </w:pPr>
      <w:bookmarkStart w:id="19" w:name="Global_Control225BFC63"/>
      <w:r w:rsidRPr="00F65414">
        <w:rPr>
          <w:lang w:val="de-AT"/>
        </w:rPr>
        <w:lastRenderedPageBreak/>
        <w:t>GlobalControl</w:t>
      </w:r>
      <w:bookmarkEnd w:id="19"/>
    </w:p>
    <w:p w14:paraId="3F0C5601"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PROGRAM</w:t>
      </w:r>
      <w:r w:rsidRPr="00F65414">
        <w:rPr>
          <w:rStyle w:val="HMCodeExample"/>
          <w:lang w:val="de-AT"/>
        </w:rPr>
        <w:t xml:space="preserve"> </w:t>
      </w:r>
      <w:proofErr w:type="spellStart"/>
      <w:r w:rsidRPr="00F65414">
        <w:rPr>
          <w:rStyle w:val="HMCodeExample"/>
          <w:lang w:val="de-AT"/>
        </w:rPr>
        <w:t>GlobalControl</w:t>
      </w:r>
      <w:proofErr w:type="spellEnd"/>
      <w:r w:rsidRPr="00F65414">
        <w:rPr>
          <w:lang w:val="de-AT"/>
        </w:rPr>
        <w:br/>
      </w:r>
      <w:r w:rsidRPr="00F65414">
        <w:rPr>
          <w:rStyle w:val="HMCodeExample"/>
          <w:b/>
          <w:color w:val="3366FF"/>
          <w:lang w:val="de-AT"/>
        </w:rPr>
        <w:t>VAR</w:t>
      </w:r>
      <w:r w:rsidRPr="00F65414">
        <w:rPr>
          <w:lang w:val="de-AT"/>
        </w:rPr>
        <w:br/>
      </w:r>
      <w:r w:rsidRPr="00F65414">
        <w:rPr>
          <w:rStyle w:val="HMCodeExample"/>
          <w:b/>
          <w:color w:val="3366FF"/>
          <w:lang w:val="de-AT"/>
        </w:rPr>
        <w:t>END_VAR</w:t>
      </w:r>
    </w:p>
    <w:p w14:paraId="574C423F" w14:textId="77777777" w:rsidR="00757180" w:rsidRPr="00F65414" w:rsidRDefault="00757180">
      <w:pPr>
        <w:spacing w:before="90" w:after="0"/>
        <w:ind w:right="210"/>
        <w:jc w:val="both"/>
        <w:rPr>
          <w:lang w:val="de-AT"/>
        </w:rPr>
      </w:pPr>
    </w:p>
    <w:p w14:paraId="23965B95" w14:textId="77777777" w:rsidR="00757180" w:rsidRPr="00F65414" w:rsidRDefault="00000000">
      <w:pPr>
        <w:pStyle w:val="HMHeading30"/>
        <w:keepNext w:val="0"/>
        <w:rPr>
          <w:lang w:val="de-AT"/>
        </w:rPr>
      </w:pPr>
      <w:r w:rsidRPr="00F65414">
        <w:rPr>
          <w:rStyle w:val="HMHeading3"/>
          <w:lang w:val="de-AT"/>
        </w:rPr>
        <w:t>Globale Calls</w:t>
      </w:r>
    </w:p>
    <w:p w14:paraId="5A441DCC" w14:textId="77777777" w:rsidR="00757180" w:rsidRPr="00F65414" w:rsidRDefault="00000000">
      <w:pPr>
        <w:pStyle w:val="HMNormal0"/>
        <w:rPr>
          <w:lang w:val="de-AT"/>
        </w:rPr>
      </w:pPr>
      <w:r w:rsidRPr="00F65414">
        <w:rPr>
          <w:rStyle w:val="HMNormal"/>
          <w:lang w:val="de-AT"/>
        </w:rPr>
        <w:t>Dieser SPS-Code ruft die globalen Objekte und alle Hardware-Zonen auf.</w:t>
      </w:r>
    </w:p>
    <w:p w14:paraId="0237FD92" w14:textId="77777777" w:rsidR="00757180" w:rsidRPr="00F65414" w:rsidRDefault="00000000">
      <w:pPr>
        <w:pStyle w:val="HMCodeExample0"/>
        <w:rPr>
          <w:lang w:val="de-AT"/>
        </w:rPr>
      </w:pPr>
      <w:r w:rsidRPr="00F65414">
        <w:rPr>
          <w:lang w:val="de-AT"/>
        </w:rPr>
        <w:br/>
      </w:r>
      <w:r w:rsidRPr="00F65414">
        <w:rPr>
          <w:rStyle w:val="HMCodeExample"/>
          <w:i/>
          <w:color w:val="339966"/>
          <w:lang w:val="de-AT"/>
        </w:rPr>
        <w:t>// ###################### Global Calls #######################</w:t>
      </w:r>
      <w:r w:rsidRPr="00F65414">
        <w:rPr>
          <w:lang w:val="de-AT"/>
        </w:rPr>
        <w:br/>
      </w:r>
      <w:r w:rsidRPr="00F65414">
        <w:rPr>
          <w:rStyle w:val="HMCodeExample"/>
          <w:lang w:val="de-AT"/>
        </w:rPr>
        <w:t xml:space="preserve">   </w:t>
      </w:r>
      <w:proofErr w:type="spellStart"/>
      <w:r w:rsidRPr="00F65414">
        <w:rPr>
          <w:rStyle w:val="HMCodeExample"/>
          <w:lang w:val="de-AT"/>
        </w:rPr>
        <w:t>Global_</w:t>
      </w:r>
      <w:proofErr w:type="gramStart"/>
      <w:r w:rsidRPr="00F65414">
        <w:rPr>
          <w:rStyle w:val="HMCodeExample"/>
          <w:lang w:val="de-AT"/>
        </w:rPr>
        <w:t>TCMZ</w:t>
      </w:r>
      <w:proofErr w:type="spellEnd"/>
      <w:r w:rsidRPr="00F65414">
        <w:rPr>
          <w:rStyle w:val="HMCodeExample"/>
          <w:lang w:val="de-AT"/>
        </w:rPr>
        <w:t>(</w:t>
      </w:r>
      <w:proofErr w:type="gramEnd"/>
      <w:r w:rsidRPr="00F65414">
        <w:rPr>
          <w:rStyle w:val="HMCodeExample"/>
          <w:lang w:val="de-AT"/>
        </w:rPr>
        <w:t xml:space="preserve">); </w:t>
      </w:r>
      <w:r w:rsidRPr="00F65414">
        <w:rPr>
          <w:rStyle w:val="HMCodeExample"/>
          <w:i/>
          <w:color w:val="339966"/>
          <w:lang w:val="de-AT"/>
        </w:rPr>
        <w:t xml:space="preserve">// Global CMZ </w:t>
      </w:r>
      <w:r w:rsidRPr="00F65414">
        <w:rPr>
          <w:lang w:val="de-AT"/>
        </w:rPr>
        <w:br/>
      </w:r>
      <w:r w:rsidRPr="00F65414">
        <w:rPr>
          <w:rStyle w:val="HMCodeExample"/>
          <w:lang w:val="de-AT"/>
        </w:rPr>
        <w:t xml:space="preserve">   </w:t>
      </w:r>
      <w:proofErr w:type="spellStart"/>
      <w:r w:rsidRPr="00F65414">
        <w:rPr>
          <w:rStyle w:val="HMCodeExample"/>
          <w:lang w:val="de-AT"/>
        </w:rPr>
        <w:t>GlobalUtilities</w:t>
      </w:r>
      <w:proofErr w:type="spellEnd"/>
      <w:r w:rsidRPr="00F65414">
        <w:rPr>
          <w:rStyle w:val="HMCodeExample"/>
          <w:lang w:val="de-AT"/>
        </w:rPr>
        <w:t xml:space="preserve">(); </w:t>
      </w:r>
      <w:r w:rsidRPr="00F65414">
        <w:rPr>
          <w:rStyle w:val="HMCodeExample"/>
          <w:i/>
          <w:color w:val="339966"/>
          <w:lang w:val="de-AT"/>
        </w:rPr>
        <w:t xml:space="preserve">// Global </w:t>
      </w:r>
      <w:proofErr w:type="spellStart"/>
      <w:r w:rsidRPr="00F65414">
        <w:rPr>
          <w:rStyle w:val="HMCodeExample"/>
          <w:i/>
          <w:color w:val="339966"/>
          <w:lang w:val="de-AT"/>
        </w:rPr>
        <w:t>functions</w:t>
      </w:r>
      <w:proofErr w:type="spellEnd"/>
      <w:r w:rsidRPr="00F65414">
        <w:rPr>
          <w:lang w:val="de-AT"/>
        </w:rPr>
        <w:br/>
      </w:r>
      <w:r w:rsidRPr="00F65414">
        <w:rPr>
          <w:lang w:val="de-AT"/>
        </w:rPr>
        <w:br/>
      </w:r>
      <w:r w:rsidRPr="00F65414">
        <w:rPr>
          <w:rStyle w:val="HMCodeExample"/>
          <w:i/>
          <w:color w:val="339966"/>
          <w:lang w:val="de-AT"/>
        </w:rPr>
        <w:t xml:space="preserve">// HWZ </w:t>
      </w:r>
      <w:proofErr w:type="spellStart"/>
      <w:r w:rsidRPr="00F65414">
        <w:rPr>
          <w:rStyle w:val="HMCodeExample"/>
          <w:i/>
          <w:color w:val="339966"/>
          <w:lang w:val="de-AT"/>
        </w:rPr>
        <w:t>calls</w:t>
      </w:r>
      <w:proofErr w:type="spellEnd"/>
      <w:r w:rsidRPr="00F65414">
        <w:rPr>
          <w:lang w:val="de-AT"/>
        </w:rPr>
        <w:br/>
      </w:r>
      <w:r w:rsidRPr="00F65414">
        <w:rPr>
          <w:rStyle w:val="HMCodeExample"/>
          <w:lang w:val="de-AT"/>
        </w:rPr>
        <w:t xml:space="preserve">   &lt;HwZone1&gt;();</w:t>
      </w:r>
    </w:p>
    <w:p w14:paraId="39077114" w14:textId="77777777" w:rsidR="00757180" w:rsidRPr="00F65414" w:rsidRDefault="00757180">
      <w:pPr>
        <w:spacing w:before="90" w:after="0"/>
        <w:ind w:right="210"/>
        <w:jc w:val="both"/>
        <w:rPr>
          <w:lang w:val="de-AT"/>
        </w:rPr>
      </w:pPr>
    </w:p>
    <w:p w14:paraId="6D89D818" w14:textId="77777777" w:rsidR="00757180" w:rsidRPr="00F65414" w:rsidRDefault="00000000">
      <w:pPr>
        <w:rPr>
          <w:lang w:val="de-AT"/>
        </w:rPr>
      </w:pPr>
      <w:r w:rsidRPr="00F65414">
        <w:rPr>
          <w:lang w:val="de-AT"/>
        </w:rPr>
        <w:br w:type="page"/>
      </w:r>
    </w:p>
    <w:p w14:paraId="5C33FAAA" w14:textId="77777777" w:rsidR="00757180" w:rsidRPr="00F65414" w:rsidRDefault="00000000">
      <w:pPr>
        <w:pStyle w:val="HMHeading30"/>
        <w:keepNext w:val="0"/>
        <w:rPr>
          <w:lang w:val="de-AT"/>
        </w:rPr>
      </w:pPr>
      <w:r w:rsidRPr="00F65414">
        <w:rPr>
          <w:rStyle w:val="HMHeading3"/>
          <w:lang w:val="de-AT"/>
        </w:rPr>
        <w:lastRenderedPageBreak/>
        <w:t>Licensing</w:t>
      </w:r>
    </w:p>
    <w:p w14:paraId="512445F7" w14:textId="77777777" w:rsidR="00757180" w:rsidRPr="00F65414" w:rsidRDefault="00000000">
      <w:pPr>
        <w:pStyle w:val="HMNormal0"/>
        <w:rPr>
          <w:lang w:val="de-AT"/>
        </w:rPr>
      </w:pPr>
      <w:r w:rsidRPr="00F65414">
        <w:rPr>
          <w:rStyle w:val="HMNormal"/>
          <w:lang w:val="de-AT"/>
        </w:rPr>
        <w:t>Dieses Programmmodul dient der ständigen Überprüfung der Lizenz. Falls noch keine Lizenz erworben wurde, kann dies durch eine E-Mail an license@selmo.at oder online über Selmo Studio erfolgen. Für die Lizenzierung wird eine Request-ID "</w:t>
      </w:r>
      <w:proofErr w:type="spellStart"/>
      <w:r w:rsidRPr="00F65414">
        <w:rPr>
          <w:rStyle w:val="HMNormal"/>
          <w:lang w:val="de-AT"/>
        </w:rPr>
        <w:t>GVL_Global.strRequestID</w:t>
      </w:r>
      <w:proofErr w:type="spellEnd"/>
      <w:r w:rsidRPr="00F65414">
        <w:rPr>
          <w:rStyle w:val="HMNormal"/>
          <w:lang w:val="de-AT"/>
        </w:rPr>
        <w:t>" benötigt. Diese ID wird vom Programmmodul automatisch ausgelesen. Der erworbene Lizenzschlüssel muss dann unter "</w:t>
      </w:r>
      <w:proofErr w:type="spellStart"/>
      <w:r w:rsidRPr="00F65414">
        <w:rPr>
          <w:rStyle w:val="HMNormal"/>
          <w:lang w:val="de-AT"/>
        </w:rPr>
        <w:t>GVL_Global.strLicenseKey</w:t>
      </w:r>
      <w:proofErr w:type="spellEnd"/>
      <w:r w:rsidRPr="00F65414">
        <w:rPr>
          <w:rStyle w:val="HMNormal"/>
          <w:lang w:val="de-AT"/>
        </w:rPr>
        <w:t>" eingetragen werden. Wurde keine Lizenzierung durchgeführt, befindet sich das gesamte SPS-Programm im Demo-Modus. In diesem Modus wird die 'Automatische Betriebsfreigabe' nach 30 Minuten zurückgesetzt. Bitte beachten Sie, dass dieser Programmbaustein nur einmal pro SPS aufgerufen wird! Die Prüfsumme dient zur Konsistenzprüfung und setzt bei Inkonsistenz die 'Automatische Betriebsfreigabe' nach 30 Minuten zurück, auch wenn ein Lizenzschlüssel vorhanden ist. Dies kann bei Bedarf mit den beiden booleschen Variablen "</w:t>
      </w:r>
      <w:proofErr w:type="spellStart"/>
      <w:r w:rsidRPr="00F65414">
        <w:rPr>
          <w:rStyle w:val="HMNormal"/>
          <w:lang w:val="de-AT"/>
        </w:rPr>
        <w:t>GVL_Global.xLicenseValid</w:t>
      </w:r>
      <w:proofErr w:type="spellEnd"/>
      <w:r w:rsidRPr="00F65414">
        <w:rPr>
          <w:rStyle w:val="HMNormal"/>
          <w:lang w:val="de-AT"/>
        </w:rPr>
        <w:t>" und "</w:t>
      </w:r>
      <w:proofErr w:type="spellStart"/>
      <w:r w:rsidRPr="00F65414">
        <w:rPr>
          <w:rStyle w:val="HMNormal"/>
          <w:lang w:val="de-AT"/>
        </w:rPr>
        <w:t>GVL_Global.xChecksumValid</w:t>
      </w:r>
      <w:proofErr w:type="spellEnd"/>
      <w:r w:rsidRPr="00F65414">
        <w:rPr>
          <w:rStyle w:val="HMNormal"/>
          <w:lang w:val="de-AT"/>
        </w:rPr>
        <w:t>" überprüft werden.</w:t>
      </w:r>
    </w:p>
    <w:p w14:paraId="779CF862" w14:textId="77777777" w:rsidR="00757180" w:rsidRPr="00F65414" w:rsidRDefault="00000000">
      <w:pPr>
        <w:pStyle w:val="HMCodeExample0"/>
        <w:rPr>
          <w:lang w:val="de-AT"/>
        </w:rPr>
      </w:pPr>
      <w:r w:rsidRPr="00F65414">
        <w:rPr>
          <w:rStyle w:val="HMCodeExample"/>
          <w:i/>
          <w:color w:val="339966"/>
          <w:lang w:val="de-AT"/>
        </w:rPr>
        <w:t>// ###################### LICENSING ########################</w:t>
      </w:r>
    </w:p>
    <w:p w14:paraId="5BF1B7C5" w14:textId="77777777" w:rsidR="00757180" w:rsidRPr="00F65414" w:rsidRDefault="00000000">
      <w:pPr>
        <w:pStyle w:val="HMCodeExample0"/>
        <w:rPr>
          <w:lang w:val="de-AT"/>
        </w:rPr>
      </w:pP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region</w:t>
      </w:r>
      <w:proofErr w:type="spellEnd"/>
      <w:r w:rsidRPr="00F65414">
        <w:rPr>
          <w:rStyle w:val="HMCodeExample"/>
          <w:i/>
          <w:color w:val="339966"/>
          <w:lang w:val="de-AT"/>
        </w:rPr>
        <w:t xml:space="preserve"> "Description Licensing"}</w:t>
      </w:r>
      <w:r w:rsidRPr="00F65414">
        <w:rPr>
          <w:rStyle w:val="HMCodeExample"/>
          <w:lang w:val="de-AT"/>
        </w:rPr>
        <w:t xml:space="preserve">  </w:t>
      </w:r>
    </w:p>
    <w:p w14:paraId="6323D742" w14:textId="77777777" w:rsidR="00757180" w:rsidRPr="00F65414" w:rsidRDefault="00000000">
      <w:pPr>
        <w:pStyle w:val="HMCodeExample0"/>
        <w:ind w:left="390"/>
        <w:rPr>
          <w:lang w:val="de-AT"/>
        </w:rPr>
      </w:pPr>
      <w:r w:rsidRPr="00F65414">
        <w:rPr>
          <w:rStyle w:val="HMCodeExample"/>
          <w:i/>
          <w:color w:val="339966"/>
          <w:lang w:val="de-AT"/>
        </w:rPr>
        <w:t>(*</w:t>
      </w:r>
    </w:p>
    <w:p w14:paraId="7105DEE2" w14:textId="77777777" w:rsidR="00757180" w:rsidRPr="00F65414" w:rsidRDefault="00000000">
      <w:pPr>
        <w:pStyle w:val="HMCodeExample0"/>
        <w:ind w:left="390"/>
        <w:rPr>
          <w:lang w:val="de-AT"/>
        </w:rPr>
      </w:pPr>
      <w:r w:rsidRPr="00F65414">
        <w:rPr>
          <w:rStyle w:val="HMCodeExample"/>
          <w:i/>
          <w:color w:val="339966"/>
          <w:lang w:val="de-AT"/>
        </w:rPr>
        <w:t xml:space="preserve">This </w:t>
      </w:r>
      <w:proofErr w:type="spellStart"/>
      <w:r w:rsidRPr="00F65414">
        <w:rPr>
          <w:rStyle w:val="HMCodeExample"/>
          <w:i/>
          <w:color w:val="339966"/>
          <w:lang w:val="de-AT"/>
        </w:rPr>
        <w:t>program</w:t>
      </w:r>
      <w:proofErr w:type="spellEnd"/>
      <w:r w:rsidRPr="00F65414">
        <w:rPr>
          <w:rStyle w:val="HMCodeExample"/>
          <w:i/>
          <w:color w:val="339966"/>
          <w:lang w:val="de-AT"/>
        </w:rPr>
        <w:t xml:space="preserve"> </w:t>
      </w:r>
      <w:proofErr w:type="spellStart"/>
      <w:r w:rsidRPr="00F65414">
        <w:rPr>
          <w:rStyle w:val="HMCodeExample"/>
          <w:i/>
          <w:color w:val="339966"/>
          <w:lang w:val="de-AT"/>
        </w:rPr>
        <w:t>module</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constantly</w:t>
      </w:r>
      <w:proofErr w:type="spellEnd"/>
      <w:r w:rsidRPr="00F65414">
        <w:rPr>
          <w:rStyle w:val="HMCodeExample"/>
          <w:i/>
          <w:color w:val="339966"/>
          <w:lang w:val="de-AT"/>
        </w:rPr>
        <w:t xml:space="preserve"> check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license</w:t>
      </w:r>
      <w:proofErr w:type="spellEnd"/>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a </w:t>
      </w:r>
      <w:proofErr w:type="spellStart"/>
      <w:r w:rsidRPr="00F65414">
        <w:rPr>
          <w:rStyle w:val="HMCodeExample"/>
          <w:i/>
          <w:color w:val="339966"/>
          <w:lang w:val="de-AT"/>
        </w:rPr>
        <w:t>license</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not </w:t>
      </w:r>
      <w:proofErr w:type="spellStart"/>
      <w:r w:rsidRPr="00F65414">
        <w:rPr>
          <w:rStyle w:val="HMCodeExample"/>
          <w:i/>
          <w:color w:val="339966"/>
          <w:lang w:val="de-AT"/>
        </w:rPr>
        <w:t>yet</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purchased</w:t>
      </w:r>
      <w:proofErr w:type="spellEnd"/>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can</w:t>
      </w:r>
      <w:proofErr w:type="spellEnd"/>
      <w:r w:rsidRPr="00F65414">
        <w:rPr>
          <w:rStyle w:val="HMCodeExample"/>
          <w:i/>
          <w:color w:val="339966"/>
          <w:lang w:val="de-AT"/>
        </w:rPr>
        <w:t xml:space="preserve"> </w:t>
      </w:r>
      <w:proofErr w:type="spellStart"/>
      <w:r w:rsidRPr="00F65414">
        <w:rPr>
          <w:rStyle w:val="HMCodeExample"/>
          <w:i/>
          <w:color w:val="339966"/>
          <w:lang w:val="de-AT"/>
        </w:rPr>
        <w:t>be</w:t>
      </w:r>
      <w:proofErr w:type="spellEnd"/>
      <w:r w:rsidRPr="00F65414">
        <w:rPr>
          <w:rStyle w:val="HMCodeExample"/>
          <w:i/>
          <w:color w:val="339966"/>
          <w:lang w:val="de-AT"/>
        </w:rPr>
        <w:t xml:space="preserve"> </w:t>
      </w:r>
      <w:proofErr w:type="spellStart"/>
      <w:r w:rsidRPr="00F65414">
        <w:rPr>
          <w:rStyle w:val="HMCodeExample"/>
          <w:i/>
          <w:color w:val="339966"/>
          <w:lang w:val="de-AT"/>
        </w:rPr>
        <w:t>done</w:t>
      </w:r>
      <w:proofErr w:type="spellEnd"/>
      <w:r w:rsidRPr="00F65414">
        <w:rPr>
          <w:rStyle w:val="HMCodeExample"/>
          <w:i/>
          <w:color w:val="339966"/>
          <w:lang w:val="de-AT"/>
        </w:rPr>
        <w:t xml:space="preserve">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sending</w:t>
      </w:r>
      <w:proofErr w:type="spellEnd"/>
      <w:r w:rsidRPr="00F65414">
        <w:rPr>
          <w:rStyle w:val="HMCodeExample"/>
          <w:i/>
          <w:color w:val="339966"/>
          <w:lang w:val="de-AT"/>
        </w:rPr>
        <w:t xml:space="preserve"> an </w:t>
      </w:r>
      <w:proofErr w:type="spellStart"/>
      <w:r w:rsidRPr="00F65414">
        <w:rPr>
          <w:rStyle w:val="HMCodeExample"/>
          <w:i/>
          <w:color w:val="339966"/>
          <w:lang w:val="de-AT"/>
        </w:rPr>
        <w:t>e-mail</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support@selmo.at </w:t>
      </w:r>
      <w:proofErr w:type="spellStart"/>
      <w:r w:rsidRPr="00F65414">
        <w:rPr>
          <w:rStyle w:val="HMCodeExample"/>
          <w:i/>
          <w:color w:val="339966"/>
          <w:lang w:val="de-AT"/>
        </w:rPr>
        <w:t>or</w:t>
      </w:r>
      <w:proofErr w:type="spellEnd"/>
      <w:r w:rsidRPr="00F65414">
        <w:rPr>
          <w:rStyle w:val="HMCodeExample"/>
          <w:i/>
          <w:color w:val="339966"/>
          <w:lang w:val="de-AT"/>
        </w:rPr>
        <w:t xml:space="preserve"> online via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A </w:t>
      </w:r>
      <w:proofErr w:type="spellStart"/>
      <w:r w:rsidRPr="00F65414">
        <w:rPr>
          <w:rStyle w:val="HMCodeExample"/>
          <w:i/>
          <w:color w:val="339966"/>
          <w:lang w:val="de-AT"/>
        </w:rPr>
        <w:t>request</w:t>
      </w:r>
      <w:proofErr w:type="spellEnd"/>
      <w:r w:rsidRPr="00F65414">
        <w:rPr>
          <w:rStyle w:val="HMCodeExample"/>
          <w:i/>
          <w:color w:val="339966"/>
          <w:lang w:val="de-AT"/>
        </w:rPr>
        <w:t xml:space="preserve"> ID "</w:t>
      </w:r>
      <w:proofErr w:type="spellStart"/>
      <w:r w:rsidRPr="00F65414">
        <w:rPr>
          <w:rStyle w:val="HMCodeExample"/>
          <w:i/>
          <w:color w:val="339966"/>
          <w:lang w:val="de-AT"/>
        </w:rPr>
        <w:t>GVL_Global.strRequestID</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required</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licensing</w:t>
      </w:r>
      <w:proofErr w:type="spellEnd"/>
      <w:r w:rsidRPr="00F65414">
        <w:rPr>
          <w:rStyle w:val="HMCodeExample"/>
          <w:i/>
          <w:color w:val="339966"/>
          <w:lang w:val="de-AT"/>
        </w:rPr>
        <w:t xml:space="preserve">. This ID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read</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program</w:t>
      </w:r>
      <w:proofErr w:type="spellEnd"/>
      <w:r w:rsidRPr="00F65414">
        <w:rPr>
          <w:rStyle w:val="HMCodeExample"/>
          <w:i/>
          <w:color w:val="339966"/>
          <w:lang w:val="de-AT"/>
        </w:rPr>
        <w:t xml:space="preserve"> </w:t>
      </w:r>
      <w:proofErr w:type="spellStart"/>
      <w:r w:rsidRPr="00F65414">
        <w:rPr>
          <w:rStyle w:val="HMCodeExample"/>
          <w:i/>
          <w:color w:val="339966"/>
          <w:lang w:val="de-AT"/>
        </w:rPr>
        <w:t>block</w:t>
      </w:r>
      <w:proofErr w:type="spellEnd"/>
      <w:r w:rsidRPr="00F65414">
        <w:rPr>
          <w:rStyle w:val="HMCodeExample"/>
          <w:i/>
          <w:color w:val="339966"/>
          <w:lang w:val="de-AT"/>
        </w:rPr>
        <w:t xml:space="preserve">. The </w:t>
      </w:r>
      <w:proofErr w:type="spellStart"/>
      <w:r w:rsidRPr="00F65414">
        <w:rPr>
          <w:rStyle w:val="HMCodeExample"/>
          <w:i/>
          <w:color w:val="339966"/>
          <w:lang w:val="de-AT"/>
        </w:rPr>
        <w:t>purchased</w:t>
      </w:r>
      <w:proofErr w:type="spellEnd"/>
      <w:r w:rsidRPr="00F65414">
        <w:rPr>
          <w:rStyle w:val="HMCodeExample"/>
          <w:i/>
          <w:color w:val="339966"/>
          <w:lang w:val="de-AT"/>
        </w:rPr>
        <w:t xml:space="preserve"> </w:t>
      </w:r>
      <w:proofErr w:type="spellStart"/>
      <w:r w:rsidRPr="00F65414">
        <w:rPr>
          <w:rStyle w:val="HMCodeExample"/>
          <w:i/>
          <w:color w:val="339966"/>
          <w:lang w:val="de-AT"/>
        </w:rPr>
        <w:t>license</w:t>
      </w:r>
      <w:proofErr w:type="spellEnd"/>
      <w:r w:rsidRPr="00F65414">
        <w:rPr>
          <w:rStyle w:val="HMCodeExample"/>
          <w:i/>
          <w:color w:val="339966"/>
          <w:lang w:val="de-AT"/>
        </w:rPr>
        <w:t xml:space="preserve"> </w:t>
      </w:r>
      <w:proofErr w:type="spellStart"/>
      <w:r w:rsidRPr="00F65414">
        <w:rPr>
          <w:rStyle w:val="HMCodeExample"/>
          <w:i/>
          <w:color w:val="339966"/>
          <w:lang w:val="de-AT"/>
        </w:rPr>
        <w:t>key</w:t>
      </w:r>
      <w:proofErr w:type="spellEnd"/>
      <w:r w:rsidRPr="00F65414">
        <w:rPr>
          <w:rStyle w:val="HMCodeExample"/>
          <w:i/>
          <w:color w:val="339966"/>
          <w:lang w:val="de-AT"/>
        </w:rPr>
        <w:t xml:space="preserve"> </w:t>
      </w:r>
      <w:proofErr w:type="spellStart"/>
      <w:r w:rsidRPr="00F65414">
        <w:rPr>
          <w:rStyle w:val="HMCodeExample"/>
          <w:i/>
          <w:color w:val="339966"/>
          <w:lang w:val="de-AT"/>
        </w:rPr>
        <w:t>must</w:t>
      </w:r>
      <w:proofErr w:type="spellEnd"/>
      <w:r w:rsidRPr="00F65414">
        <w:rPr>
          <w:rStyle w:val="HMCodeExample"/>
          <w:i/>
          <w:color w:val="339966"/>
          <w:lang w:val="de-AT"/>
        </w:rPr>
        <w:t xml:space="preserve"> </w:t>
      </w:r>
      <w:proofErr w:type="spellStart"/>
      <w:r w:rsidRPr="00F65414">
        <w:rPr>
          <w:rStyle w:val="HMCodeExample"/>
          <w:i/>
          <w:color w:val="339966"/>
          <w:lang w:val="de-AT"/>
        </w:rPr>
        <w:t>then</w:t>
      </w:r>
      <w:proofErr w:type="spellEnd"/>
      <w:r w:rsidRPr="00F65414">
        <w:rPr>
          <w:rStyle w:val="HMCodeExample"/>
          <w:i/>
          <w:color w:val="339966"/>
          <w:lang w:val="de-AT"/>
        </w:rPr>
        <w:t xml:space="preserve"> </w:t>
      </w:r>
      <w:proofErr w:type="spellStart"/>
      <w:r w:rsidRPr="00F65414">
        <w:rPr>
          <w:rStyle w:val="HMCodeExample"/>
          <w:i/>
          <w:color w:val="339966"/>
          <w:lang w:val="de-AT"/>
        </w:rPr>
        <w:t>be</w:t>
      </w:r>
      <w:proofErr w:type="spellEnd"/>
      <w:r w:rsidRPr="00F65414">
        <w:rPr>
          <w:rStyle w:val="HMCodeExample"/>
          <w:i/>
          <w:color w:val="339966"/>
          <w:lang w:val="de-AT"/>
        </w:rPr>
        <w:t xml:space="preserve"> </w:t>
      </w:r>
      <w:proofErr w:type="spellStart"/>
      <w:r w:rsidRPr="00F65414">
        <w:rPr>
          <w:rStyle w:val="HMCodeExample"/>
          <w:i/>
          <w:color w:val="339966"/>
          <w:lang w:val="de-AT"/>
        </w:rPr>
        <w:t>entered</w:t>
      </w:r>
      <w:proofErr w:type="spellEnd"/>
      <w:r w:rsidRPr="00F65414">
        <w:rPr>
          <w:rStyle w:val="HMCodeExample"/>
          <w:i/>
          <w:color w:val="339966"/>
          <w:lang w:val="de-AT"/>
        </w:rPr>
        <w:t xml:space="preserve"> at "</w:t>
      </w:r>
      <w:proofErr w:type="spellStart"/>
      <w:r w:rsidRPr="00F65414">
        <w:rPr>
          <w:rStyle w:val="HMCodeExample"/>
          <w:i/>
          <w:color w:val="339966"/>
          <w:lang w:val="de-AT"/>
        </w:rPr>
        <w:t>GVL_Global.strLicenseKey</w:t>
      </w:r>
      <w:proofErr w:type="spellEnd"/>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w:t>
      </w:r>
      <w:proofErr w:type="spellStart"/>
      <w:r w:rsidRPr="00F65414">
        <w:rPr>
          <w:rStyle w:val="HMCodeExample"/>
          <w:i/>
          <w:color w:val="339966"/>
          <w:lang w:val="de-AT"/>
        </w:rPr>
        <w:t>no</w:t>
      </w:r>
      <w:proofErr w:type="spellEnd"/>
      <w:r w:rsidRPr="00F65414">
        <w:rPr>
          <w:rStyle w:val="HMCodeExample"/>
          <w:i/>
          <w:color w:val="339966"/>
          <w:lang w:val="de-AT"/>
        </w:rPr>
        <w:t xml:space="preserve"> </w:t>
      </w:r>
      <w:proofErr w:type="spellStart"/>
      <w:r w:rsidRPr="00F65414">
        <w:rPr>
          <w:rStyle w:val="HMCodeExample"/>
          <w:i/>
          <w:color w:val="339966"/>
          <w:lang w:val="de-AT"/>
        </w:rPr>
        <w:t>licensing</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carried</w:t>
      </w:r>
      <w:proofErr w:type="spellEnd"/>
      <w:r w:rsidRPr="00F65414">
        <w:rPr>
          <w:rStyle w:val="HMCodeExample"/>
          <w:i/>
          <w:color w:val="339966"/>
          <w:lang w:val="de-AT"/>
        </w:rPr>
        <w:t xml:space="preserve"> out,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entire</w:t>
      </w:r>
      <w:proofErr w:type="spellEnd"/>
      <w:r w:rsidRPr="00F65414">
        <w:rPr>
          <w:rStyle w:val="HMCodeExample"/>
          <w:i/>
          <w:color w:val="339966"/>
          <w:lang w:val="de-AT"/>
        </w:rPr>
        <w:t xml:space="preserve"> PLC </w:t>
      </w:r>
      <w:proofErr w:type="spellStart"/>
      <w:r w:rsidRPr="00F65414">
        <w:rPr>
          <w:rStyle w:val="HMCodeExample"/>
          <w:i/>
          <w:color w:val="339966"/>
          <w:lang w:val="de-AT"/>
        </w:rPr>
        <w:t>program</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in </w:t>
      </w:r>
      <w:proofErr w:type="spellStart"/>
      <w:r w:rsidRPr="00F65414">
        <w:rPr>
          <w:rStyle w:val="HMCodeExample"/>
          <w:i/>
          <w:color w:val="339966"/>
          <w:lang w:val="de-AT"/>
        </w:rPr>
        <w:t>demo</w:t>
      </w:r>
      <w:proofErr w:type="spellEnd"/>
      <w:r w:rsidRPr="00F65414">
        <w:rPr>
          <w:rStyle w:val="HMCodeExample"/>
          <w:i/>
          <w:color w:val="339966"/>
          <w:lang w:val="de-AT"/>
        </w:rPr>
        <w:t xml:space="preserve"> </w:t>
      </w:r>
      <w:proofErr w:type="spellStart"/>
      <w:r w:rsidRPr="00F65414">
        <w:rPr>
          <w:rStyle w:val="HMCodeExample"/>
          <w:i/>
          <w:color w:val="339966"/>
          <w:lang w:val="de-AT"/>
        </w:rPr>
        <w:t>mode</w:t>
      </w:r>
      <w:proofErr w:type="spellEnd"/>
      <w:r w:rsidRPr="00F65414">
        <w:rPr>
          <w:rStyle w:val="HMCodeExample"/>
          <w:i/>
          <w:color w:val="339966"/>
          <w:lang w:val="de-AT"/>
        </w:rPr>
        <w:t xml:space="preserve">.   In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mode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w:t>
      </w:r>
      <w:proofErr w:type="spellStart"/>
      <w:r w:rsidRPr="00F65414">
        <w:rPr>
          <w:rStyle w:val="HMCodeExample"/>
          <w:i/>
          <w:color w:val="339966"/>
          <w:lang w:val="de-AT"/>
        </w:rPr>
        <w:t>operation</w:t>
      </w:r>
      <w:proofErr w:type="spellEnd"/>
      <w:r w:rsidRPr="00F65414">
        <w:rPr>
          <w:rStyle w:val="HMCodeExample"/>
          <w:i/>
          <w:color w:val="339966"/>
          <w:lang w:val="de-AT"/>
        </w:rPr>
        <w:t xml:space="preserve"> release'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reset</w:t>
      </w:r>
      <w:proofErr w:type="spellEnd"/>
      <w:r w:rsidRPr="00F65414">
        <w:rPr>
          <w:rStyle w:val="HMCodeExample"/>
          <w:i/>
          <w:color w:val="339966"/>
          <w:lang w:val="de-AT"/>
        </w:rPr>
        <w:t xml:space="preserve"> after 30 </w:t>
      </w:r>
      <w:proofErr w:type="spellStart"/>
      <w:r w:rsidRPr="00F65414">
        <w:rPr>
          <w:rStyle w:val="HMCodeExample"/>
          <w:i/>
          <w:color w:val="339966"/>
          <w:lang w:val="de-AT"/>
        </w:rPr>
        <w:t>minutes</w:t>
      </w:r>
      <w:proofErr w:type="spellEnd"/>
      <w:r w:rsidRPr="00F65414">
        <w:rPr>
          <w:rStyle w:val="HMCodeExample"/>
          <w:i/>
          <w:color w:val="339966"/>
          <w:lang w:val="de-AT"/>
        </w:rPr>
        <w:t xml:space="preserve">.  </w:t>
      </w:r>
      <w:proofErr w:type="spellStart"/>
      <w:r w:rsidRPr="00F65414">
        <w:rPr>
          <w:rStyle w:val="HMCodeExample"/>
          <w:i/>
          <w:color w:val="339966"/>
          <w:lang w:val="de-AT"/>
        </w:rPr>
        <w:t>Please</w:t>
      </w:r>
      <w:proofErr w:type="spellEnd"/>
      <w:r w:rsidRPr="00F65414">
        <w:rPr>
          <w:rStyle w:val="HMCodeExample"/>
          <w:i/>
          <w:color w:val="339966"/>
          <w:lang w:val="de-AT"/>
        </w:rPr>
        <w:t xml:space="preserve"> </w:t>
      </w:r>
      <w:proofErr w:type="spellStart"/>
      <w:r w:rsidRPr="00F65414">
        <w:rPr>
          <w:rStyle w:val="HMCodeExample"/>
          <w:i/>
          <w:color w:val="339966"/>
          <w:lang w:val="de-AT"/>
        </w:rPr>
        <w:t>note</w:t>
      </w:r>
      <w:proofErr w:type="spellEnd"/>
      <w:r w:rsidRPr="00F65414">
        <w:rPr>
          <w:rStyle w:val="HMCodeExample"/>
          <w:i/>
          <w:color w:val="339966"/>
          <w:lang w:val="de-AT"/>
        </w:rPr>
        <w:t xml:space="preserve"> </w:t>
      </w:r>
      <w:proofErr w:type="spellStart"/>
      <w:r w:rsidRPr="00F65414">
        <w:rPr>
          <w:rStyle w:val="HMCodeExample"/>
          <w:i/>
          <w:color w:val="339966"/>
          <w:lang w:val="de-AT"/>
        </w:rPr>
        <w:t>that</w:t>
      </w:r>
      <w:proofErr w:type="spellEnd"/>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program</w:t>
      </w:r>
      <w:proofErr w:type="spellEnd"/>
      <w:r w:rsidRPr="00F65414">
        <w:rPr>
          <w:rStyle w:val="HMCodeExample"/>
          <w:i/>
          <w:color w:val="339966"/>
          <w:lang w:val="de-AT"/>
        </w:rPr>
        <w:t xml:space="preserve"> </w:t>
      </w:r>
      <w:proofErr w:type="spellStart"/>
      <w:r w:rsidRPr="00F65414">
        <w:rPr>
          <w:rStyle w:val="HMCodeExample"/>
          <w:i/>
          <w:color w:val="339966"/>
          <w:lang w:val="de-AT"/>
        </w:rPr>
        <w:t>block</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w:t>
      </w:r>
      <w:proofErr w:type="spellStart"/>
      <w:r w:rsidRPr="00F65414">
        <w:rPr>
          <w:rStyle w:val="HMCodeExample"/>
          <w:i/>
          <w:color w:val="339966"/>
          <w:lang w:val="de-AT"/>
        </w:rPr>
        <w:t>called</w:t>
      </w:r>
      <w:proofErr w:type="spellEnd"/>
      <w:r w:rsidRPr="00F65414">
        <w:rPr>
          <w:rStyle w:val="HMCodeExample"/>
          <w:i/>
          <w:color w:val="339966"/>
          <w:lang w:val="de-AT"/>
        </w:rPr>
        <w:t xml:space="preserve"> </w:t>
      </w:r>
      <w:proofErr w:type="spellStart"/>
      <w:r w:rsidRPr="00F65414">
        <w:rPr>
          <w:rStyle w:val="HMCodeExample"/>
          <w:i/>
          <w:color w:val="339966"/>
          <w:lang w:val="de-AT"/>
        </w:rPr>
        <w:t>once</w:t>
      </w:r>
      <w:proofErr w:type="spellEnd"/>
      <w:r w:rsidRPr="00F65414">
        <w:rPr>
          <w:rStyle w:val="HMCodeExample"/>
          <w:i/>
          <w:color w:val="339966"/>
          <w:lang w:val="de-AT"/>
        </w:rPr>
        <w:t xml:space="preserve"> per PLC!</w:t>
      </w:r>
    </w:p>
    <w:p w14:paraId="09447120" w14:textId="77777777" w:rsidR="00757180" w:rsidRPr="00F65414" w:rsidRDefault="00000000">
      <w:pPr>
        <w:pStyle w:val="HMCodeExample0"/>
        <w:ind w:left="390"/>
        <w:rPr>
          <w:lang w:val="de-AT"/>
        </w:rPr>
      </w:pPr>
      <w:r w:rsidRPr="00F65414">
        <w:rPr>
          <w:rStyle w:val="HMCodeExample"/>
          <w:i/>
          <w:color w:val="339966"/>
          <w:lang w:val="de-AT"/>
        </w:rPr>
        <w:t>*)</w:t>
      </w:r>
    </w:p>
    <w:p w14:paraId="21B49731" w14:textId="77777777" w:rsidR="00757180" w:rsidRPr="00F65414" w:rsidRDefault="00000000">
      <w:pPr>
        <w:pStyle w:val="HMCodeExample0"/>
        <w:rPr>
          <w:lang w:val="de-AT"/>
        </w:rPr>
      </w:pPr>
      <w:r w:rsidRPr="00F65414">
        <w:rPr>
          <w:rStyle w:val="HMCodeExample"/>
          <w:lang w:val="de-AT"/>
        </w:rPr>
        <w:t xml:space="preserve">   </w:t>
      </w:r>
      <w:r w:rsidRPr="00F65414">
        <w:rPr>
          <w:rStyle w:val="HMCodeExample"/>
          <w:i/>
          <w:color w:val="339966"/>
          <w:lang w:val="de-AT"/>
        </w:rPr>
        <w:t>{</w:t>
      </w:r>
      <w:proofErr w:type="spellStart"/>
      <w:proofErr w:type="gramStart"/>
      <w:r w:rsidRPr="00F65414">
        <w:rPr>
          <w:rStyle w:val="HMCodeExample"/>
          <w:i/>
          <w:color w:val="339966"/>
          <w:lang w:val="de-AT"/>
        </w:rPr>
        <w:t>endregion</w:t>
      </w:r>
      <w:proofErr w:type="spellEnd"/>
      <w:r w:rsidRPr="00F65414">
        <w:rPr>
          <w:rStyle w:val="HMCodeExample"/>
          <w:i/>
          <w:color w:val="339966"/>
          <w:lang w:val="de-AT"/>
        </w:rPr>
        <w:t>}</w:t>
      </w:r>
      <w:r w:rsidRPr="00F65414">
        <w:rPr>
          <w:rStyle w:val="HMCodeExample"/>
          <w:lang w:val="de-AT"/>
        </w:rPr>
        <w:t xml:space="preserve">   </w:t>
      </w:r>
      <w:proofErr w:type="gramEnd"/>
      <w:r w:rsidRPr="00F65414">
        <w:rPr>
          <w:rStyle w:val="HMCodeExample"/>
          <w:lang w:val="de-AT"/>
        </w:rPr>
        <w:t xml:space="preserve">      </w:t>
      </w:r>
      <w:r w:rsidRPr="00F65414">
        <w:rPr>
          <w:lang w:val="de-AT"/>
        </w:rPr>
        <w:br/>
      </w:r>
      <w:r w:rsidRPr="00F65414">
        <w:rPr>
          <w:rStyle w:val="HMCodeExample"/>
          <w:lang w:val="de-AT"/>
        </w:rPr>
        <w:t xml:space="preserve">      </w:t>
      </w:r>
      <w:proofErr w:type="spellStart"/>
      <w:r w:rsidRPr="00F65414">
        <w:rPr>
          <w:rStyle w:val="HMCodeExample"/>
          <w:lang w:val="de-AT"/>
        </w:rPr>
        <w:t>SelmoLicenseInfo</w:t>
      </w:r>
      <w:proofErr w:type="spellEnd"/>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strLicenseKey</w:t>
      </w:r>
      <w:proofErr w:type="spellEnd"/>
      <w:r w:rsidRPr="00F65414">
        <w:rPr>
          <w:rStyle w:val="HMCodeExample"/>
          <w:lang w:val="de-AT"/>
        </w:rPr>
        <w:t xml:space="preserve"> := </w:t>
      </w:r>
      <w:proofErr w:type="spellStart"/>
      <w:r w:rsidRPr="00F65414">
        <w:rPr>
          <w:rStyle w:val="HMCodeExample"/>
          <w:lang w:val="de-AT"/>
        </w:rPr>
        <w:t>GVL_Global.strLicenseKey</w:t>
      </w:r>
      <w:proofErr w:type="spellEnd"/>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dwChecksum</w:t>
      </w:r>
      <w:proofErr w:type="spellEnd"/>
      <w:r w:rsidRPr="00F65414">
        <w:rPr>
          <w:rStyle w:val="HMCodeExample"/>
          <w:lang w:val="de-AT"/>
        </w:rPr>
        <w:t xml:space="preserve"> := 16#436C185A,</w:t>
      </w:r>
      <w:r w:rsidRPr="00F65414">
        <w:rPr>
          <w:lang w:val="de-AT"/>
        </w:rPr>
        <w:br/>
      </w:r>
      <w:r w:rsidRPr="00F65414">
        <w:rPr>
          <w:rStyle w:val="HMCodeExample"/>
          <w:lang w:val="de-AT"/>
        </w:rPr>
        <w:t xml:space="preserve">         </w:t>
      </w:r>
      <w:proofErr w:type="spellStart"/>
      <w:r w:rsidRPr="00F65414">
        <w:rPr>
          <w:rStyle w:val="HMCodeExample"/>
          <w:lang w:val="de-AT"/>
        </w:rPr>
        <w:t>strRequestID</w:t>
      </w:r>
      <w:proofErr w:type="spellEnd"/>
      <w:r w:rsidRPr="00F65414">
        <w:rPr>
          <w:rStyle w:val="HMCodeExample"/>
          <w:lang w:val="de-AT"/>
        </w:rPr>
        <w:t xml:space="preserve"> =&gt; </w:t>
      </w:r>
      <w:proofErr w:type="spellStart"/>
      <w:r w:rsidRPr="00F65414">
        <w:rPr>
          <w:rStyle w:val="HMCodeExample"/>
          <w:lang w:val="de-AT"/>
        </w:rPr>
        <w:t>GVL_Global.strRequestID</w:t>
      </w:r>
      <w:proofErr w:type="spellEnd"/>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xLicenseValid</w:t>
      </w:r>
      <w:proofErr w:type="spellEnd"/>
      <w:r w:rsidRPr="00F65414">
        <w:rPr>
          <w:rStyle w:val="HMCodeExample"/>
          <w:lang w:val="de-AT"/>
        </w:rPr>
        <w:t xml:space="preserve"> =&gt; </w:t>
      </w:r>
      <w:proofErr w:type="spellStart"/>
      <w:r w:rsidRPr="00F65414">
        <w:rPr>
          <w:rStyle w:val="HMCodeExample"/>
          <w:lang w:val="de-AT"/>
        </w:rPr>
        <w:t>GVL_Global.xLicenseValid</w:t>
      </w:r>
      <w:proofErr w:type="spellEnd"/>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xChecksumValid</w:t>
      </w:r>
      <w:proofErr w:type="spellEnd"/>
      <w:r w:rsidRPr="00F65414">
        <w:rPr>
          <w:rStyle w:val="HMCodeExample"/>
          <w:lang w:val="de-AT"/>
        </w:rPr>
        <w:t xml:space="preserve"> =&gt; </w:t>
      </w:r>
      <w:proofErr w:type="spellStart"/>
      <w:r w:rsidRPr="00F65414">
        <w:rPr>
          <w:rStyle w:val="HMCodeExample"/>
          <w:lang w:val="de-AT"/>
        </w:rPr>
        <w:t>GVL_Global.xChecksumValid</w:t>
      </w:r>
      <w:proofErr w:type="spellEnd"/>
      <w:r w:rsidRPr="00F65414">
        <w:rPr>
          <w:rStyle w:val="HMCodeExample"/>
          <w:lang w:val="de-AT"/>
        </w:rPr>
        <w:t>);</w:t>
      </w:r>
    </w:p>
    <w:p w14:paraId="2818FFFB"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6220F71B" w14:textId="77777777" w:rsidR="00757180" w:rsidRPr="00F65414" w:rsidRDefault="00000000">
      <w:pPr>
        <w:rPr>
          <w:lang w:val="de-AT"/>
        </w:rPr>
      </w:pPr>
      <w:r w:rsidRPr="00F65414">
        <w:rPr>
          <w:lang w:val="de-AT"/>
        </w:rPr>
        <w:br w:type="page"/>
      </w:r>
    </w:p>
    <w:p w14:paraId="25B4A61F" w14:textId="77777777" w:rsidR="00757180" w:rsidRPr="00F65414" w:rsidRDefault="00000000">
      <w:pPr>
        <w:pStyle w:val="berschrift4"/>
        <w:numPr>
          <w:ilvl w:val="3"/>
          <w:numId w:val="1"/>
        </w:numPr>
        <w:ind w:left="851" w:hanging="851"/>
        <w:rPr>
          <w:lang w:val="de-AT"/>
        </w:rPr>
      </w:pPr>
      <w:bookmarkStart w:id="20" w:name="Global_UtilitiesA54790CC"/>
      <w:r w:rsidRPr="00F65414">
        <w:rPr>
          <w:lang w:val="de-AT"/>
        </w:rPr>
        <w:lastRenderedPageBreak/>
        <w:t>GlobalUtilities</w:t>
      </w:r>
      <w:bookmarkEnd w:id="20"/>
    </w:p>
    <w:p w14:paraId="1E55A88A" w14:textId="77777777" w:rsidR="00757180" w:rsidRPr="00F65414" w:rsidRDefault="00000000">
      <w:pPr>
        <w:pStyle w:val="HMNormal0"/>
        <w:rPr>
          <w:lang w:val="de-AT"/>
        </w:rPr>
      </w:pPr>
      <w:r w:rsidRPr="00F65414">
        <w:rPr>
          <w:rStyle w:val="HMNormal"/>
          <w:lang w:val="de-AT"/>
        </w:rPr>
        <w:t>Die Global Utilities sind Teil der SPS, die:</w:t>
      </w:r>
    </w:p>
    <w:p w14:paraId="572F6F3A" w14:textId="77777777" w:rsidR="00757180" w:rsidRPr="00F65414" w:rsidRDefault="00757180">
      <w:pPr>
        <w:pStyle w:val="HMNormal0"/>
        <w:rPr>
          <w:lang w:val="de-AT"/>
        </w:rPr>
      </w:pPr>
    </w:p>
    <w:p w14:paraId="51CAEDA5" w14:textId="77777777" w:rsidR="00757180" w:rsidRPr="00F65414" w:rsidRDefault="00000000">
      <w:pPr>
        <w:pStyle w:val="HMNormal0"/>
        <w:numPr>
          <w:ilvl w:val="0"/>
          <w:numId w:val="2"/>
        </w:numPr>
        <w:rPr>
          <w:lang w:val="de-AT"/>
        </w:rPr>
      </w:pPr>
      <w:r w:rsidRPr="00F65414">
        <w:rPr>
          <w:rStyle w:val="HMNormal"/>
          <w:lang w:val="de-AT"/>
        </w:rPr>
        <w:t xml:space="preserve">Ein Ausgang blinkt kontinuierlich, wenn dies erforderlich ist, </w:t>
      </w:r>
      <w:proofErr w:type="gramStart"/>
      <w:r w:rsidRPr="00F65414">
        <w:rPr>
          <w:rStyle w:val="HMNormal"/>
          <w:lang w:val="de-AT"/>
        </w:rPr>
        <w:t>z. B.</w:t>
      </w:r>
      <w:proofErr w:type="gramEnd"/>
      <w:r w:rsidRPr="00F65414">
        <w:rPr>
          <w:rStyle w:val="HMNormal"/>
          <w:lang w:val="de-AT"/>
        </w:rPr>
        <w:t xml:space="preserve"> um eine Not-Aus-Rückstelllampe zu blinken.</w:t>
      </w:r>
    </w:p>
    <w:p w14:paraId="710BAA28" w14:textId="77777777" w:rsidR="00757180" w:rsidRPr="00F65414" w:rsidRDefault="00000000">
      <w:pPr>
        <w:pStyle w:val="HMNormal0"/>
        <w:numPr>
          <w:ilvl w:val="0"/>
          <w:numId w:val="2"/>
        </w:numPr>
        <w:rPr>
          <w:lang w:val="de-AT"/>
        </w:rPr>
      </w:pPr>
      <w:r w:rsidRPr="00F65414">
        <w:rPr>
          <w:rStyle w:val="HMNormal"/>
          <w:lang w:val="de-AT"/>
        </w:rPr>
        <w:t>Aktiviert eine Sirene, wenn eine Zone automatisch startet.</w:t>
      </w:r>
    </w:p>
    <w:p w14:paraId="678BAADA" w14:textId="77777777" w:rsidR="00757180" w:rsidRPr="00F65414" w:rsidRDefault="00000000">
      <w:pPr>
        <w:pStyle w:val="HMNormal0"/>
        <w:numPr>
          <w:ilvl w:val="0"/>
          <w:numId w:val="2"/>
        </w:numPr>
        <w:rPr>
          <w:lang w:val="de-AT"/>
        </w:rPr>
      </w:pPr>
      <w:r w:rsidRPr="00F65414">
        <w:rPr>
          <w:rStyle w:val="HMNormal"/>
          <w:lang w:val="de-AT"/>
        </w:rPr>
        <w:t>Stellt einen Ausgang zur Verfügung, der zum Testen aller Lampen verwendet werden kann.</w:t>
      </w:r>
    </w:p>
    <w:p w14:paraId="742663CE" w14:textId="77777777" w:rsidR="00757180" w:rsidRPr="00F65414" w:rsidRDefault="00757180">
      <w:pPr>
        <w:pStyle w:val="HMNormal0"/>
        <w:rPr>
          <w:lang w:val="de-AT"/>
        </w:rPr>
      </w:pPr>
    </w:p>
    <w:p w14:paraId="7FCFC447" w14:textId="77777777" w:rsidR="00757180" w:rsidRPr="00F65414" w:rsidRDefault="00000000">
      <w:pPr>
        <w:pStyle w:val="HMNormal0"/>
        <w:rPr>
          <w:lang w:val="de-AT"/>
        </w:rPr>
      </w:pPr>
      <w:r w:rsidRPr="00F65414">
        <w:rPr>
          <w:rStyle w:val="HMNormal"/>
          <w:lang w:val="de-AT"/>
        </w:rPr>
        <w:t xml:space="preserve">Dieser Abschnitt befindet sich im Segment Global der SPS </w:t>
      </w:r>
      <w:proofErr w:type="spellStart"/>
      <w:r w:rsidRPr="00F65414">
        <w:rPr>
          <w:rStyle w:val="HMNormal"/>
          <w:lang w:val="de-AT"/>
        </w:rPr>
        <w:t>Prgramms</w:t>
      </w:r>
      <w:proofErr w:type="spellEnd"/>
      <w:r w:rsidRPr="00F65414">
        <w:rPr>
          <w:rStyle w:val="HMNormal"/>
          <w:lang w:val="de-AT"/>
        </w:rPr>
        <w:t xml:space="preserve">. Da es sich um Logik für globale Bedingungen handelt, wird er nur einmal im gesamten </w:t>
      </w:r>
      <w:proofErr w:type="gramStart"/>
      <w:r w:rsidRPr="00F65414">
        <w:rPr>
          <w:rStyle w:val="HMNormal"/>
          <w:lang w:val="de-AT"/>
        </w:rPr>
        <w:t>SPS Programm</w:t>
      </w:r>
      <w:proofErr w:type="gramEnd"/>
      <w:r w:rsidRPr="00F65414">
        <w:rPr>
          <w:rStyle w:val="HMNormal"/>
          <w:lang w:val="de-AT"/>
        </w:rPr>
        <w:t xml:space="preserve"> verwendet.</w:t>
      </w:r>
    </w:p>
    <w:p w14:paraId="60A9CE1A" w14:textId="77777777" w:rsidR="00757180" w:rsidRPr="00F65414" w:rsidRDefault="00757180">
      <w:pPr>
        <w:pStyle w:val="HMNormal0"/>
        <w:rPr>
          <w:lang w:val="de-AT"/>
        </w:rPr>
      </w:pPr>
    </w:p>
    <w:p w14:paraId="6D54B474" w14:textId="77777777" w:rsidR="00757180" w:rsidRPr="00F65414" w:rsidRDefault="00000000">
      <w:pPr>
        <w:pStyle w:val="HMNormal0"/>
        <w:rPr>
          <w:lang w:val="de-AT"/>
        </w:rPr>
      </w:pPr>
      <w:r w:rsidRPr="00F65414">
        <w:rPr>
          <w:rStyle w:val="HMNormal"/>
          <w:lang w:val="de-AT"/>
        </w:rPr>
        <w:t>Die Variablen aus diesen Netzwerken werden in den meisten/allen Sequenzen verwendet.</w:t>
      </w:r>
    </w:p>
    <w:p w14:paraId="659BAD64" w14:textId="77777777" w:rsidR="00757180" w:rsidRPr="00F65414" w:rsidRDefault="00757180">
      <w:pPr>
        <w:spacing w:before="90" w:after="0"/>
        <w:ind w:right="210"/>
        <w:jc w:val="both"/>
        <w:rPr>
          <w:lang w:val="de-AT"/>
        </w:rPr>
      </w:pPr>
    </w:p>
    <w:p w14:paraId="2057BADC" w14:textId="77777777" w:rsidR="00757180" w:rsidRPr="00F65414" w:rsidRDefault="00757180">
      <w:pPr>
        <w:spacing w:before="90" w:after="0"/>
        <w:ind w:right="210"/>
        <w:jc w:val="both"/>
        <w:rPr>
          <w:lang w:val="de-AT"/>
        </w:rPr>
      </w:pPr>
    </w:p>
    <w:p w14:paraId="60A8421E"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none</w:t>
      </w:r>
      <w:proofErr w:type="spellEnd"/>
      <w:r w:rsidRPr="00F65414">
        <w:rPr>
          <w:rStyle w:val="HMCodeExample"/>
          <w:i/>
          <w:color w:val="339966"/>
          <w:lang w:val="de-AT"/>
        </w:rPr>
        <w:t>'}</w:t>
      </w:r>
      <w:r w:rsidRPr="00F65414">
        <w:rPr>
          <w:lang w:val="de-AT"/>
        </w:rPr>
        <w:br/>
      </w:r>
      <w:r w:rsidRPr="00F65414">
        <w:rPr>
          <w:rStyle w:val="HMCodeExample"/>
          <w:b/>
          <w:color w:val="3366FF"/>
          <w:lang w:val="de-AT"/>
        </w:rPr>
        <w:t>PROGRAM</w:t>
      </w:r>
      <w:r w:rsidRPr="00F65414">
        <w:rPr>
          <w:rStyle w:val="HMCodeExample"/>
          <w:lang w:val="de-AT"/>
        </w:rPr>
        <w:t xml:space="preserve"> </w:t>
      </w:r>
      <w:proofErr w:type="spellStart"/>
      <w:r w:rsidRPr="00F65414">
        <w:rPr>
          <w:rStyle w:val="HMCodeExample"/>
          <w:lang w:val="de-AT"/>
        </w:rPr>
        <w:t>GlobalUtilities</w:t>
      </w:r>
      <w:proofErr w:type="spellEnd"/>
      <w:r w:rsidRPr="00F65414">
        <w:rPr>
          <w:lang w:val="de-AT"/>
        </w:rPr>
        <w:br/>
      </w:r>
      <w:r w:rsidRPr="00F65414">
        <w:rPr>
          <w:rStyle w:val="HMCodeExample"/>
          <w:b/>
          <w:color w:val="3366FF"/>
          <w:lang w:val="de-AT"/>
        </w:rPr>
        <w:t>VAR</w:t>
      </w:r>
      <w:r w:rsidRPr="00F65414">
        <w:rPr>
          <w:lang w:val="de-AT"/>
        </w:rPr>
        <w:br/>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INT</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aStartUpSirenMatrix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aLampTestMatrix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[0..1]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aAutoRelMatrix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[0..1]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aResetMatrix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[0..1]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fbFlashOn</w:t>
      </w:r>
      <w:proofErr w:type="spellEnd"/>
      <w:r w:rsidRPr="00F65414">
        <w:rPr>
          <w:rStyle w:val="HMCodeExample"/>
          <w:lang w:val="de-AT"/>
        </w:rPr>
        <w:t>: TOF;</w:t>
      </w:r>
      <w:r w:rsidRPr="00F65414">
        <w:rPr>
          <w:lang w:val="de-AT"/>
        </w:rPr>
        <w:br/>
      </w:r>
      <w:r w:rsidRPr="00F65414">
        <w:rPr>
          <w:rStyle w:val="HMCodeExample"/>
          <w:lang w:val="de-AT"/>
        </w:rPr>
        <w:t xml:space="preserve">   </w:t>
      </w:r>
      <w:proofErr w:type="spellStart"/>
      <w:r w:rsidRPr="00F65414">
        <w:rPr>
          <w:rStyle w:val="HMCodeExample"/>
          <w:lang w:val="de-AT"/>
        </w:rPr>
        <w:t>fbFlashOff</w:t>
      </w:r>
      <w:proofErr w:type="spellEnd"/>
      <w:r w:rsidRPr="00F65414">
        <w:rPr>
          <w:rStyle w:val="HMCodeExample"/>
          <w:lang w:val="de-AT"/>
        </w:rPr>
        <w:t>: TON;</w:t>
      </w:r>
      <w:r w:rsidRPr="00F65414">
        <w:rPr>
          <w:lang w:val="de-AT"/>
        </w:rPr>
        <w:br/>
      </w:r>
      <w:r w:rsidRPr="00F65414">
        <w:rPr>
          <w:rStyle w:val="HMCodeExample"/>
          <w:b/>
          <w:color w:val="3366FF"/>
          <w:lang w:val="de-AT"/>
        </w:rPr>
        <w:t>END_VAR</w:t>
      </w:r>
    </w:p>
    <w:p w14:paraId="31FD5B95" w14:textId="77777777" w:rsidR="00757180" w:rsidRPr="00F65414" w:rsidRDefault="00000000">
      <w:pPr>
        <w:rPr>
          <w:lang w:val="de-AT"/>
        </w:rPr>
      </w:pPr>
      <w:r w:rsidRPr="00F65414">
        <w:rPr>
          <w:lang w:val="de-AT"/>
        </w:rPr>
        <w:br w:type="page"/>
      </w:r>
    </w:p>
    <w:p w14:paraId="5FAF1F12" w14:textId="77777777" w:rsidR="00757180" w:rsidRPr="00F65414" w:rsidRDefault="00000000">
      <w:pPr>
        <w:pStyle w:val="HMHeading30"/>
        <w:keepNext w:val="0"/>
        <w:rPr>
          <w:lang w:val="de-AT"/>
        </w:rPr>
      </w:pPr>
      <w:proofErr w:type="spellStart"/>
      <w:r w:rsidRPr="00F65414">
        <w:rPr>
          <w:rStyle w:val="HMHeading3"/>
          <w:lang w:val="de-AT"/>
        </w:rPr>
        <w:lastRenderedPageBreak/>
        <w:t>Flasher</w:t>
      </w:r>
      <w:proofErr w:type="spellEnd"/>
      <w:r w:rsidRPr="00F65414">
        <w:rPr>
          <w:rStyle w:val="HMHeading3"/>
          <w:lang w:val="de-AT"/>
        </w:rPr>
        <w:t xml:space="preserve"> Output</w:t>
      </w:r>
      <w:r w:rsidRPr="00F65414">
        <w:rPr>
          <w:rStyle w:val="HMNormal"/>
          <w:lang w:val="de-AT"/>
        </w:rPr>
        <w:t xml:space="preserve"> </w:t>
      </w:r>
    </w:p>
    <w:p w14:paraId="5C47DB5D" w14:textId="77777777" w:rsidR="00757180" w:rsidRPr="00F65414" w:rsidRDefault="00000000">
      <w:pPr>
        <w:pStyle w:val="HMNormal0"/>
        <w:rPr>
          <w:lang w:val="de-AT"/>
        </w:rPr>
      </w:pPr>
      <w:r w:rsidRPr="00F65414">
        <w:rPr>
          <w:rStyle w:val="HMNormal"/>
          <w:lang w:val="de-AT"/>
        </w:rPr>
        <w:t xml:space="preserve">Dieser SPS-Code ist so programmiert, dass er einen Takt-Ausgang zur Verwendung in einer beliebigen Sequenz bereitstellt. Der </w:t>
      </w:r>
      <w:proofErr w:type="spellStart"/>
      <w:r w:rsidRPr="00F65414">
        <w:rPr>
          <w:rStyle w:val="HMNormal"/>
          <w:lang w:val="de-AT"/>
        </w:rPr>
        <w:t>Timer</w:t>
      </w:r>
      <w:proofErr w:type="spellEnd"/>
      <w:r w:rsidRPr="00F65414">
        <w:rPr>
          <w:rStyle w:val="HMNormal"/>
          <w:lang w:val="de-AT"/>
        </w:rPr>
        <w:t>-Block (</w:t>
      </w:r>
      <w:proofErr w:type="spellStart"/>
      <w:r w:rsidRPr="00F65414">
        <w:rPr>
          <w:rStyle w:val="HMNormal"/>
          <w:lang w:val="de-AT"/>
        </w:rPr>
        <w:t>fbFlashOn</w:t>
      </w:r>
      <w:proofErr w:type="spellEnd"/>
      <w:r w:rsidRPr="00F65414">
        <w:rPr>
          <w:rStyle w:val="HMNormal"/>
          <w:lang w:val="de-AT"/>
        </w:rPr>
        <w:t>) gibt die Zeit an, in der der Takt EIN ist, der zweite (</w:t>
      </w:r>
      <w:proofErr w:type="spellStart"/>
      <w:r w:rsidRPr="00F65414">
        <w:rPr>
          <w:rStyle w:val="HMNormal"/>
          <w:lang w:val="de-AT"/>
        </w:rPr>
        <w:t>fbFlashOff</w:t>
      </w:r>
      <w:proofErr w:type="spellEnd"/>
      <w:r w:rsidRPr="00F65414">
        <w:rPr>
          <w:rStyle w:val="HMNormal"/>
          <w:lang w:val="de-AT"/>
        </w:rPr>
        <w:t>) die Zeit, in der der Takt AUS ist. Zusammen wirken sie wie eine Flip-Flop-Schaltung, die einen Ein/Aus-Effekt erzeugt.</w:t>
      </w:r>
    </w:p>
    <w:p w14:paraId="4BB77938" w14:textId="77777777" w:rsidR="00757180" w:rsidRPr="00F65414" w:rsidRDefault="00757180">
      <w:pPr>
        <w:pStyle w:val="HMNormal0"/>
        <w:rPr>
          <w:lang w:val="de-AT"/>
        </w:rPr>
      </w:pPr>
    </w:p>
    <w:p w14:paraId="58B22B8A"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Flasher</w:t>
      </w:r>
      <w:proofErr w:type="spellEnd"/>
      <w:r w:rsidRPr="00F65414">
        <w:rPr>
          <w:rFonts w:ascii="Courier New" w:hAnsi="Courier New"/>
          <w:color w:val="008000"/>
          <w:shd w:val="clear" w:color="auto" w:fill="FFFFFF"/>
          <w:lang w:val="de-AT"/>
        </w:rPr>
        <w:t xml:space="preserve"> Output--------------------------------</w:t>
      </w:r>
    </w:p>
    <w:p w14:paraId="463D30F0"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w:t>
      </w:r>
      <w:proofErr w:type="spellStart"/>
      <w:r w:rsidRPr="00F65414">
        <w:rPr>
          <w:rFonts w:ascii="Courier New" w:hAnsi="Courier New"/>
          <w:color w:val="008000"/>
          <w:shd w:val="clear" w:color="auto" w:fill="FFFFFF"/>
          <w:lang w:val="de-AT"/>
        </w:rPr>
        <w:t>Flasher</w:t>
      </w:r>
      <w:proofErr w:type="spellEnd"/>
      <w:r w:rsidRPr="00F65414">
        <w:rPr>
          <w:rFonts w:ascii="Courier New" w:hAnsi="Courier New"/>
          <w:color w:val="008000"/>
          <w:shd w:val="clear" w:color="auto" w:fill="FFFFFF"/>
          <w:lang w:val="de-AT"/>
        </w:rPr>
        <w:t xml:space="preserve"> Output"}</w:t>
      </w:r>
    </w:p>
    <w:p w14:paraId="348B3EEE"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5CF9FED6"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This PLC code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programmed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provide</w:t>
      </w:r>
      <w:proofErr w:type="spellEnd"/>
      <w:r w:rsidRPr="00F65414">
        <w:rPr>
          <w:rFonts w:ascii="Courier New" w:hAnsi="Courier New"/>
          <w:color w:val="008000"/>
          <w:shd w:val="clear" w:color="auto" w:fill="FFFFFF"/>
          <w:lang w:val="de-AT"/>
        </w:rPr>
        <w:t xml:space="preserve"> a Flash Output </w:t>
      </w:r>
      <w:proofErr w:type="spellStart"/>
      <w:r w:rsidRPr="00F65414">
        <w:rPr>
          <w:rFonts w:ascii="Courier New" w:hAnsi="Courier New"/>
          <w:color w:val="008000"/>
          <w:shd w:val="clear" w:color="auto" w:fill="FFFFFF"/>
          <w:lang w:val="de-AT"/>
        </w:rPr>
        <w:t>for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use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within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any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w:t>
      </w:r>
    </w:p>
    <w:p w14:paraId="7DB2316E"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The </w:t>
      </w:r>
      <w:proofErr w:type="spellStart"/>
      <w:r w:rsidRPr="00F65414">
        <w:rPr>
          <w:rFonts w:ascii="Courier New" w:hAnsi="Courier New"/>
          <w:color w:val="008000"/>
          <w:shd w:val="clear" w:color="auto" w:fill="FFFFFF"/>
          <w:lang w:val="de-AT"/>
        </w:rPr>
        <w:t>Timer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block</w:t>
      </w:r>
      <w:proofErr w:type="spellEnd"/>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fbFlashOn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provides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time </w:t>
      </w:r>
      <w:proofErr w:type="spellStart"/>
      <w:r w:rsidRPr="00F65414">
        <w:rPr>
          <w:rFonts w:ascii="Courier New" w:hAnsi="Courier New"/>
          <w:color w:val="008000"/>
          <w:shd w:val="clear" w:color="auto" w:fill="FFFFFF"/>
          <w:lang w:val="de-AT"/>
        </w:rPr>
        <w:t>for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which</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Flash Output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ON,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second</w:t>
      </w:r>
      <w:proofErr w:type="spellEnd"/>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fbFlashOff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for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time </w:t>
      </w:r>
      <w:proofErr w:type="spellStart"/>
      <w:r w:rsidRPr="00F65414">
        <w:rPr>
          <w:rFonts w:ascii="Courier New" w:hAnsi="Courier New"/>
          <w:color w:val="008000"/>
          <w:shd w:val="clear" w:color="auto" w:fill="FFFFFF"/>
          <w:lang w:val="de-AT"/>
        </w:rPr>
        <w:t>it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OFF.</w:t>
      </w:r>
    </w:p>
    <w:p w14:paraId="381F330F" w14:textId="77777777" w:rsidR="00757180" w:rsidRPr="00F65414" w:rsidRDefault="00000000">
      <w:pPr>
        <w:spacing w:before="90" w:after="0"/>
        <w:ind w:right="210"/>
        <w:jc w:val="both"/>
        <w:rPr>
          <w:lang w:val="de-AT"/>
        </w:rPr>
      </w:pPr>
      <w:r w:rsidRPr="00F65414">
        <w:rPr>
          <w:lang w:val="de-AT"/>
        </w:rPr>
        <w:tab/>
      </w:r>
      <w:proofErr w:type="spellStart"/>
      <w:r w:rsidRPr="00F65414">
        <w:rPr>
          <w:rFonts w:ascii="Courier New" w:hAnsi="Courier New"/>
          <w:color w:val="008000"/>
          <w:shd w:val="clear" w:color="auto" w:fill="FFFFFF"/>
          <w:lang w:val="de-AT"/>
        </w:rPr>
        <w:t>Together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have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effect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a ‘</w:t>
      </w:r>
      <w:proofErr w:type="spellStart"/>
      <w:r w:rsidRPr="00F65414">
        <w:rPr>
          <w:rFonts w:ascii="Courier New" w:hAnsi="Courier New"/>
          <w:color w:val="008000"/>
          <w:shd w:val="clear" w:color="auto" w:fill="FFFFFF"/>
          <w:lang w:val="de-AT"/>
        </w:rPr>
        <w:t>flip</w:t>
      </w:r>
      <w:proofErr w:type="spellEnd"/>
      <w:r w:rsidRPr="00F65414">
        <w:rPr>
          <w:rFonts w:ascii="Courier New" w:hAnsi="Courier New"/>
          <w:color w:val="008000"/>
          <w:shd w:val="clear" w:color="auto" w:fill="FFFFFF"/>
          <w:lang w:val="de-AT"/>
        </w:rPr>
        <w:t xml:space="preserve"> - </w:t>
      </w:r>
      <w:proofErr w:type="spellStart"/>
      <w:r w:rsidRPr="00F65414">
        <w:rPr>
          <w:rFonts w:ascii="Courier New" w:hAnsi="Courier New"/>
          <w:color w:val="008000"/>
          <w:shd w:val="clear" w:color="auto" w:fill="FFFFFF"/>
          <w:lang w:val="de-AT"/>
        </w:rPr>
        <w:t>flop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circuit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create</w:t>
      </w:r>
      <w:proofErr w:type="spellEnd"/>
      <w:r w:rsidRPr="00F65414">
        <w:rPr>
          <w:rFonts w:ascii="Courier New" w:hAnsi="Courier New"/>
          <w:color w:val="008000"/>
          <w:shd w:val="clear" w:color="auto" w:fill="FFFFFF"/>
          <w:lang w:val="de-AT"/>
        </w:rPr>
        <w:t xml:space="preserve"> an on / off </w:t>
      </w:r>
      <w:proofErr w:type="spellStart"/>
      <w:r w:rsidRPr="00F65414">
        <w:rPr>
          <w:rFonts w:ascii="Courier New" w:hAnsi="Courier New"/>
          <w:color w:val="008000"/>
          <w:shd w:val="clear" w:color="auto" w:fill="FFFFFF"/>
          <w:lang w:val="de-AT"/>
        </w:rPr>
        <w:t>effect</w:t>
      </w:r>
      <w:proofErr w:type="spellEnd"/>
      <w:r w:rsidRPr="00F65414">
        <w:rPr>
          <w:rFonts w:ascii="Courier New" w:hAnsi="Courier New"/>
          <w:color w:val="008000"/>
          <w:shd w:val="clear" w:color="auto" w:fill="FFFFFF"/>
          <w:lang w:val="de-AT"/>
        </w:rPr>
        <w:t>.</w:t>
      </w:r>
    </w:p>
    <w:p w14:paraId="1FF6A815"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549AFB1B"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58A00D9A" w14:textId="77777777" w:rsidR="00757180" w:rsidRPr="00F65414" w:rsidRDefault="00757180">
      <w:pPr>
        <w:spacing w:before="90" w:after="0"/>
        <w:ind w:right="210"/>
        <w:jc w:val="both"/>
        <w:rPr>
          <w:lang w:val="de-AT"/>
        </w:rPr>
      </w:pPr>
    </w:p>
    <w:p w14:paraId="0F36C223"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fbFlashOff</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IN:=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fbFlashOn.Q</w:t>
      </w:r>
      <w:proofErr w:type="spellEnd"/>
      <w:r w:rsidRPr="00F65414">
        <w:rPr>
          <w:rFonts w:ascii="Courier New" w:hAnsi="Courier New"/>
          <w:color w:val="000000"/>
          <w:shd w:val="clear" w:color="auto" w:fill="FFFFFF"/>
          <w:lang w:val="de-AT"/>
        </w:rPr>
        <w:t xml:space="preserve">, PT:= </w:t>
      </w:r>
      <w:r w:rsidRPr="00F65414">
        <w:rPr>
          <w:rFonts w:ascii="Courier New" w:hAnsi="Courier New"/>
          <w:color w:val="FF00FF"/>
          <w:shd w:val="clear" w:color="auto" w:fill="FFFFFF"/>
          <w:lang w:val="de-AT"/>
        </w:rPr>
        <w:t>T#1S</w:t>
      </w:r>
      <w:r w:rsidRPr="00F65414">
        <w:rPr>
          <w:rFonts w:ascii="Courier New" w:hAnsi="Courier New"/>
          <w:color w:val="000000"/>
          <w:shd w:val="clear" w:color="auto" w:fill="FFFFFF"/>
          <w:lang w:val="de-AT"/>
        </w:rPr>
        <w:t>);</w:t>
      </w:r>
    </w:p>
    <w:p w14:paraId="42C26F7D"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fbFlashOn</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IN:= </w:t>
      </w:r>
      <w:proofErr w:type="spellStart"/>
      <w:r w:rsidRPr="00F65414">
        <w:rPr>
          <w:rFonts w:ascii="Courier New" w:hAnsi="Courier New"/>
          <w:color w:val="000000"/>
          <w:shd w:val="clear" w:color="auto" w:fill="FFFFFF"/>
          <w:lang w:val="de-AT"/>
        </w:rPr>
        <w:t>fbFlashOff.Q</w:t>
      </w:r>
      <w:proofErr w:type="spellEnd"/>
      <w:r w:rsidRPr="00F65414">
        <w:rPr>
          <w:rFonts w:ascii="Courier New" w:hAnsi="Courier New"/>
          <w:color w:val="000000"/>
          <w:shd w:val="clear" w:color="auto" w:fill="FFFFFF"/>
          <w:lang w:val="de-AT"/>
        </w:rPr>
        <w:t xml:space="preserve">, PT:= </w:t>
      </w:r>
      <w:r w:rsidRPr="00F65414">
        <w:rPr>
          <w:rFonts w:ascii="Courier New" w:hAnsi="Courier New"/>
          <w:color w:val="FF00FF"/>
          <w:shd w:val="clear" w:color="auto" w:fill="FFFFFF"/>
          <w:lang w:val="de-AT"/>
        </w:rPr>
        <w:t>T#1S</w:t>
      </w:r>
      <w:r w:rsidRPr="00F65414">
        <w:rPr>
          <w:rFonts w:ascii="Courier New" w:hAnsi="Courier New"/>
          <w:color w:val="000000"/>
          <w:shd w:val="clear" w:color="auto" w:fill="FFFFFF"/>
          <w:lang w:val="de-AT"/>
        </w:rPr>
        <w:t xml:space="preserve"> , Q=&gt;</w:t>
      </w:r>
      <w:proofErr w:type="spellStart"/>
      <w:r w:rsidRPr="00F65414">
        <w:rPr>
          <w:rFonts w:ascii="Courier New" w:hAnsi="Courier New"/>
          <w:color w:val="000000"/>
          <w:shd w:val="clear" w:color="auto" w:fill="FFFFFF"/>
          <w:lang w:val="de-AT"/>
        </w:rPr>
        <w:t>GVL_Global.stGlobalIf.xFlashOutput</w:t>
      </w:r>
      <w:proofErr w:type="spellEnd"/>
      <w:r w:rsidRPr="00F65414">
        <w:rPr>
          <w:rFonts w:ascii="Courier New" w:hAnsi="Courier New"/>
          <w:color w:val="000000"/>
          <w:shd w:val="clear" w:color="auto" w:fill="FFFFFF"/>
          <w:lang w:val="de-AT"/>
        </w:rPr>
        <w:t>);</w:t>
      </w:r>
    </w:p>
    <w:p w14:paraId="383BDFC8" w14:textId="77777777" w:rsidR="00757180" w:rsidRPr="00F65414" w:rsidRDefault="00000000">
      <w:pPr>
        <w:rPr>
          <w:lang w:val="de-AT"/>
        </w:rPr>
      </w:pPr>
      <w:r w:rsidRPr="00F65414">
        <w:rPr>
          <w:lang w:val="de-AT"/>
        </w:rPr>
        <w:br w:type="page"/>
      </w:r>
    </w:p>
    <w:p w14:paraId="6C04DF89" w14:textId="77777777" w:rsidR="00757180" w:rsidRPr="00F65414" w:rsidRDefault="00000000">
      <w:pPr>
        <w:pStyle w:val="HMHeading30"/>
        <w:keepNext w:val="0"/>
        <w:rPr>
          <w:lang w:val="de-AT"/>
        </w:rPr>
      </w:pPr>
      <w:r w:rsidRPr="00F65414">
        <w:rPr>
          <w:rStyle w:val="HMHeading3"/>
          <w:lang w:val="de-AT"/>
        </w:rPr>
        <w:lastRenderedPageBreak/>
        <w:t xml:space="preserve">Startup </w:t>
      </w:r>
      <w:proofErr w:type="spellStart"/>
      <w:r w:rsidRPr="00F65414">
        <w:rPr>
          <w:rStyle w:val="HMHeading3"/>
          <w:lang w:val="de-AT"/>
        </w:rPr>
        <w:t>Siren</w:t>
      </w:r>
      <w:proofErr w:type="spellEnd"/>
    </w:p>
    <w:p w14:paraId="1200697B" w14:textId="77777777" w:rsidR="00757180" w:rsidRPr="00F65414" w:rsidRDefault="00000000">
      <w:pPr>
        <w:pStyle w:val="HMNormal0"/>
        <w:rPr>
          <w:lang w:val="de-AT"/>
        </w:rPr>
      </w:pPr>
      <w:r w:rsidRPr="00F65414">
        <w:rPr>
          <w:rStyle w:val="HMNormal"/>
          <w:lang w:val="de-AT"/>
        </w:rPr>
        <w:t>Wenn eine Sequenz aus einer Zone, in der ein Tor geöffnet wurde, startbereit ist, wird der Ausgang der Startsirene aktiviert, wenn der Freigabetaster gedrückt wird.</w:t>
      </w:r>
    </w:p>
    <w:p w14:paraId="34DB5DF0" w14:textId="77777777" w:rsidR="00757180" w:rsidRPr="00F65414" w:rsidRDefault="00757180">
      <w:pPr>
        <w:pStyle w:val="HMNormal0"/>
        <w:rPr>
          <w:lang w:val="de-AT"/>
        </w:rPr>
      </w:pPr>
    </w:p>
    <w:p w14:paraId="5EAF9A40"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//--------------------------------Start Up </w:t>
      </w:r>
      <w:proofErr w:type="spellStart"/>
      <w:r w:rsidRPr="00F65414">
        <w:rPr>
          <w:rFonts w:ascii="Courier New" w:hAnsi="Courier New"/>
          <w:color w:val="008000"/>
          <w:shd w:val="clear" w:color="auto" w:fill="FFFFFF"/>
          <w:lang w:val="de-AT"/>
        </w:rPr>
        <w:t>Siren</w:t>
      </w:r>
      <w:proofErr w:type="spellEnd"/>
      <w:r w:rsidRPr="00F65414">
        <w:rPr>
          <w:rFonts w:ascii="Courier New" w:hAnsi="Courier New"/>
          <w:color w:val="008000"/>
          <w:shd w:val="clear" w:color="auto" w:fill="FFFFFF"/>
          <w:lang w:val="de-AT"/>
        </w:rPr>
        <w:t>--------------------------------</w:t>
      </w:r>
    </w:p>
    <w:p w14:paraId="11BD6FD4"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Start Up </w:t>
      </w:r>
      <w:proofErr w:type="spellStart"/>
      <w:r w:rsidRPr="00F65414">
        <w:rPr>
          <w:rFonts w:ascii="Courier New" w:hAnsi="Courier New"/>
          <w:color w:val="008000"/>
          <w:shd w:val="clear" w:color="auto" w:fill="FFFFFF"/>
          <w:lang w:val="de-AT"/>
        </w:rPr>
        <w:t>Siren</w:t>
      </w:r>
      <w:proofErr w:type="spellEnd"/>
      <w:r w:rsidRPr="00F65414">
        <w:rPr>
          <w:rFonts w:ascii="Courier New" w:hAnsi="Courier New"/>
          <w:color w:val="008000"/>
          <w:shd w:val="clear" w:color="auto" w:fill="FFFFFF"/>
          <w:lang w:val="de-AT"/>
        </w:rPr>
        <w:t>"}</w:t>
      </w:r>
    </w:p>
    <w:p w14:paraId="2B77E50B"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319AA659" w14:textId="77777777" w:rsidR="00757180" w:rsidRPr="00F65414" w:rsidRDefault="00000000">
      <w:pPr>
        <w:spacing w:before="90" w:after="0"/>
        <w:ind w:right="210"/>
        <w:jc w:val="both"/>
        <w:rPr>
          <w:lang w:val="de-AT"/>
        </w:rPr>
      </w:pPr>
      <w:r w:rsidRPr="00F65414">
        <w:rPr>
          <w:lang w:val="de-AT"/>
        </w:rPr>
        <w:tab/>
      </w:r>
      <w:proofErr w:type="spellStart"/>
      <w:r w:rsidRPr="00F65414">
        <w:rPr>
          <w:rFonts w:ascii="Courier New" w:hAnsi="Courier New"/>
          <w:color w:val="008000"/>
          <w:shd w:val="clear" w:color="auto" w:fill="FFFFFF"/>
          <w:lang w:val="de-AT"/>
        </w:rPr>
        <w:t>When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any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ready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start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from</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any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zone</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which</w:t>
      </w:r>
      <w:proofErr w:type="spellEnd"/>
      <w:r w:rsidRPr="00F65414">
        <w:rPr>
          <w:rFonts w:ascii="Courier New" w:hAnsi="Courier New"/>
          <w:color w:val="008000"/>
          <w:shd w:val="clear" w:color="auto" w:fill="FFFFFF"/>
          <w:lang w:val="de-AT"/>
        </w:rPr>
        <w:t xml:space="preserve"> a </w:t>
      </w:r>
      <w:proofErr w:type="spellStart"/>
      <w:r w:rsidRPr="00F65414">
        <w:rPr>
          <w:rFonts w:ascii="Courier New" w:hAnsi="Courier New"/>
          <w:color w:val="008000"/>
          <w:shd w:val="clear" w:color="auto" w:fill="FFFFFF"/>
          <w:lang w:val="de-AT"/>
        </w:rPr>
        <w:t>gate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opened</w:t>
      </w:r>
      <w:proofErr w:type="spellEnd"/>
      <w:r w:rsidRPr="00F65414">
        <w:rPr>
          <w:rFonts w:ascii="Courier New" w:hAnsi="Courier New"/>
          <w:color w:val="008000"/>
          <w:shd w:val="clear" w:color="auto" w:fill="FFFFFF"/>
          <w:lang w:val="de-AT"/>
        </w:rPr>
        <w:t>,</w:t>
      </w:r>
    </w:p>
    <w:p w14:paraId="14EC6586" w14:textId="77777777" w:rsidR="00757180" w:rsidRPr="00F65414" w:rsidRDefault="00000000">
      <w:pPr>
        <w:spacing w:before="90" w:after="0"/>
        <w:ind w:right="210"/>
        <w:jc w:val="both"/>
        <w:rPr>
          <w:lang w:val="de-AT"/>
        </w:rPr>
      </w:pPr>
      <w:r w:rsidRPr="00F65414">
        <w:rPr>
          <w:lang w:val="de-AT"/>
        </w:rPr>
        <w:tab/>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start</w:t>
      </w:r>
      <w:proofErr w:type="spellEnd"/>
      <w:r w:rsidRPr="00F65414">
        <w:rPr>
          <w:rFonts w:ascii="Courier New" w:hAnsi="Courier New"/>
          <w:color w:val="008000"/>
          <w:shd w:val="clear" w:color="auto" w:fill="FFFFFF"/>
          <w:lang w:val="de-AT"/>
        </w:rPr>
        <w:t xml:space="preserve"> - </w:t>
      </w:r>
      <w:proofErr w:type="spellStart"/>
      <w:r w:rsidRPr="00F65414">
        <w:rPr>
          <w:rFonts w:ascii="Courier New" w:hAnsi="Courier New"/>
          <w:color w:val="008000"/>
          <w:shd w:val="clear" w:color="auto" w:fill="FFFFFF"/>
          <w:lang w:val="de-AT"/>
        </w:rPr>
        <w:t>up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siren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output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activated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when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release </w:t>
      </w:r>
      <w:proofErr w:type="spellStart"/>
      <w:r w:rsidRPr="00F65414">
        <w:rPr>
          <w:rFonts w:ascii="Courier New" w:hAnsi="Courier New"/>
          <w:color w:val="008000"/>
          <w:shd w:val="clear" w:color="auto" w:fill="FFFFFF"/>
          <w:lang w:val="de-AT"/>
        </w:rPr>
        <w:t>pushbutton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pressed</w:t>
      </w:r>
      <w:proofErr w:type="spellEnd"/>
      <w:r w:rsidRPr="00F65414">
        <w:rPr>
          <w:rFonts w:ascii="Courier New" w:hAnsi="Courier New"/>
          <w:color w:val="008000"/>
          <w:shd w:val="clear" w:color="auto" w:fill="FFFFFF"/>
          <w:lang w:val="de-AT"/>
        </w:rPr>
        <w:t>.</w:t>
      </w:r>
    </w:p>
    <w:p w14:paraId="4BFF7A34"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23000365"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528EFFC0"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aStartUpSirenMatrix</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0] := GVL_&lt;HwZone1&gt;.</w:t>
      </w:r>
      <w:proofErr w:type="spellStart"/>
      <w:r w:rsidRPr="00F65414">
        <w:rPr>
          <w:rFonts w:ascii="Courier New" w:hAnsi="Courier New"/>
          <w:color w:val="000000"/>
          <w:shd w:val="clear" w:color="auto" w:fill="FFFFFF"/>
          <w:lang w:val="de-AT"/>
        </w:rPr>
        <w:t>stHwzIf.xStartUpAlarm</w:t>
      </w:r>
      <w:proofErr w:type="spellEnd"/>
      <w:r w:rsidRPr="00F65414">
        <w:rPr>
          <w:rFonts w:ascii="Courier New" w:hAnsi="Courier New"/>
          <w:color w:val="000000"/>
          <w:shd w:val="clear" w:color="auto" w:fill="FFFFFF"/>
          <w:lang w:val="de-AT"/>
        </w:rPr>
        <w:t>;</w:t>
      </w:r>
    </w:p>
    <w:p w14:paraId="52F63C38" w14:textId="77777777" w:rsidR="00757180" w:rsidRPr="00F65414" w:rsidRDefault="00757180">
      <w:pPr>
        <w:spacing w:before="90" w:after="0"/>
        <w:ind w:right="210"/>
        <w:jc w:val="both"/>
        <w:rPr>
          <w:lang w:val="de-AT"/>
        </w:rPr>
      </w:pPr>
    </w:p>
    <w:p w14:paraId="4B711785" w14:textId="77777777" w:rsidR="00757180" w:rsidRPr="00F65414" w:rsidRDefault="00000000">
      <w:pPr>
        <w:spacing w:before="90" w:after="0"/>
        <w:ind w:right="210"/>
        <w:jc w:val="both"/>
        <w:rPr>
          <w:lang w:val="de-AT"/>
        </w:rPr>
      </w:pPr>
      <w:r w:rsidRPr="00F65414">
        <w:rPr>
          <w:lang w:val="de-AT"/>
        </w:rPr>
        <w:tab/>
      </w:r>
      <w:proofErr w:type="gramStart"/>
      <w:r w:rsidRPr="00F65414">
        <w:rPr>
          <w:rFonts w:ascii="Courier New" w:hAnsi="Courier New"/>
          <w:color w:val="0000FF"/>
          <w:shd w:val="clear" w:color="auto" w:fill="FFFFFF"/>
          <w:lang w:val="de-AT"/>
        </w:rPr>
        <w:t>FOR</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iIndex</w:t>
      </w:r>
      <w:proofErr w:type="spellEnd"/>
      <w:proofErr w:type="gramEnd"/>
      <w:r w:rsidRPr="00F65414">
        <w:rPr>
          <w:rFonts w:ascii="Courier New" w:hAnsi="Courier New"/>
          <w:color w:val="000000"/>
          <w:shd w:val="clear" w:color="auto" w:fill="FFFFFF"/>
          <w:lang w:val="de-AT"/>
        </w:rPr>
        <w:t xml:space="preserve"> := 0 </w:t>
      </w:r>
      <w:r w:rsidRPr="00F65414">
        <w:rPr>
          <w:rFonts w:ascii="Courier New" w:hAnsi="Courier New"/>
          <w:color w:val="0000FF"/>
          <w:shd w:val="clear" w:color="auto" w:fill="FFFFFF"/>
          <w:lang w:val="de-AT"/>
        </w:rPr>
        <w:t>TO</w:t>
      </w:r>
      <w:r w:rsidRPr="00F65414">
        <w:rPr>
          <w:rFonts w:ascii="Courier New" w:hAnsi="Courier New"/>
          <w:color w:val="000000"/>
          <w:shd w:val="clear" w:color="auto" w:fill="FFFFFF"/>
          <w:lang w:val="de-AT"/>
        </w:rPr>
        <w:t xml:space="preserve"> 0 </w:t>
      </w:r>
      <w:r w:rsidRPr="00F65414">
        <w:rPr>
          <w:rFonts w:ascii="Courier New" w:hAnsi="Courier New"/>
          <w:color w:val="0000FF"/>
          <w:shd w:val="clear" w:color="auto" w:fill="FFFFFF"/>
          <w:lang w:val="de-AT"/>
        </w:rPr>
        <w:t>DO</w:t>
      </w:r>
      <w:r w:rsidRPr="00F65414">
        <w:rPr>
          <w:rFonts w:ascii="Courier New" w:hAnsi="Courier New"/>
          <w:color w:val="000000"/>
          <w:shd w:val="clear" w:color="auto" w:fill="FFFFFF"/>
          <w:lang w:val="de-AT"/>
        </w:rPr>
        <w:t xml:space="preserve"> </w:t>
      </w:r>
    </w:p>
    <w:p w14:paraId="4CA027BA"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aStartUpSirenMatrix</w:t>
      </w:r>
      <w:proofErr w:type="spellEnd"/>
      <w:r w:rsidRPr="00F65414">
        <w:rPr>
          <w:rFonts w:ascii="Courier New" w:hAnsi="Courier New"/>
          <w:color w:val="000000"/>
          <w:shd w:val="clear" w:color="auto" w:fill="FFFFFF"/>
          <w:lang w:val="de-AT"/>
        </w:rPr>
        <w:t>[</w:t>
      </w:r>
      <w:proofErr w:type="spellStart"/>
      <w:r w:rsidRPr="00F65414">
        <w:rPr>
          <w:rFonts w:ascii="Courier New" w:hAnsi="Courier New"/>
          <w:color w:val="000000"/>
          <w:shd w:val="clear" w:color="auto" w:fill="FFFFFF"/>
          <w:lang w:val="de-AT"/>
        </w:rPr>
        <w:t>iIndex</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p>
    <w:p w14:paraId="3720DF51"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Global.stGlobalIf.xStartUpSiren</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323EA9D"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r w:rsidRPr="00F65414">
        <w:rPr>
          <w:rFonts w:ascii="Courier New" w:hAnsi="Courier New"/>
          <w:color w:val="0000FF"/>
          <w:shd w:val="clear" w:color="auto" w:fill="FFFFFF"/>
          <w:lang w:val="de-AT"/>
        </w:rPr>
        <w:t>EXIT</w:t>
      </w:r>
      <w:r w:rsidRPr="00F65414">
        <w:rPr>
          <w:rFonts w:ascii="Courier New" w:hAnsi="Courier New"/>
          <w:color w:val="000000"/>
          <w:shd w:val="clear" w:color="auto" w:fill="FFFFFF"/>
          <w:lang w:val="de-AT"/>
        </w:rPr>
        <w:t>;</w:t>
      </w:r>
    </w:p>
    <w:p w14:paraId="13EC47C1"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ELSE</w:t>
      </w:r>
    </w:p>
    <w:p w14:paraId="6A896BDD"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Global.stGlobalIf.xStartUpSiren</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34FBE955"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3F3338DF"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00FF"/>
          <w:shd w:val="clear" w:color="auto" w:fill="FFFFFF"/>
          <w:lang w:val="de-AT"/>
        </w:rPr>
        <w:t>END_FOR</w:t>
      </w:r>
    </w:p>
    <w:p w14:paraId="2B19986E"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0FF99080" w14:textId="77777777" w:rsidR="00757180" w:rsidRPr="00F65414" w:rsidRDefault="00000000">
      <w:pPr>
        <w:rPr>
          <w:lang w:val="de-AT"/>
        </w:rPr>
      </w:pPr>
      <w:r w:rsidRPr="00F65414">
        <w:rPr>
          <w:lang w:val="de-AT"/>
        </w:rPr>
        <w:br w:type="page"/>
      </w:r>
    </w:p>
    <w:p w14:paraId="74293E7C" w14:textId="77777777" w:rsidR="00757180" w:rsidRPr="00F65414" w:rsidRDefault="00000000">
      <w:pPr>
        <w:pStyle w:val="HMHeading30"/>
        <w:keepNext w:val="0"/>
        <w:rPr>
          <w:lang w:val="de-AT"/>
        </w:rPr>
      </w:pPr>
      <w:proofErr w:type="spellStart"/>
      <w:r w:rsidRPr="00F65414">
        <w:rPr>
          <w:rStyle w:val="HMHeading3"/>
          <w:lang w:val="de-AT"/>
        </w:rPr>
        <w:lastRenderedPageBreak/>
        <w:t>Lamp</w:t>
      </w:r>
      <w:proofErr w:type="spellEnd"/>
      <w:r w:rsidRPr="00F65414">
        <w:rPr>
          <w:rStyle w:val="HMHeading3"/>
          <w:lang w:val="de-AT"/>
        </w:rPr>
        <w:t xml:space="preserve"> Test</w:t>
      </w:r>
    </w:p>
    <w:p w14:paraId="6D4F1FE4" w14:textId="77777777" w:rsidR="00757180" w:rsidRPr="00F65414" w:rsidRDefault="00000000">
      <w:pPr>
        <w:pStyle w:val="HMNormal0"/>
        <w:rPr>
          <w:lang w:val="de-AT"/>
        </w:rPr>
      </w:pPr>
      <w:r w:rsidRPr="00F65414">
        <w:rPr>
          <w:rStyle w:val="HMNormal"/>
          <w:lang w:val="de-AT"/>
        </w:rPr>
        <w:t>Die Lampentestfunktion wird über eine Drucktaste auf der HMI realisiert. Durch Drücken dieser Taste wird der Ausgang "</w:t>
      </w:r>
      <w:proofErr w:type="spellStart"/>
      <w:r w:rsidRPr="00F65414">
        <w:rPr>
          <w:rStyle w:val="HMNormal"/>
          <w:lang w:val="de-AT"/>
        </w:rPr>
        <w:t>Lamp</w:t>
      </w:r>
      <w:proofErr w:type="spellEnd"/>
      <w:r w:rsidRPr="00F65414">
        <w:rPr>
          <w:rStyle w:val="HMNormal"/>
          <w:lang w:val="de-AT"/>
        </w:rPr>
        <w:t xml:space="preserve"> Test" in einer beliebigen Sequenz aktiviert. Dieser Ausgang wird dann zum Testen der Lampenausgänge verwendet, wo immer dies erforderlich ist.</w:t>
      </w:r>
    </w:p>
    <w:p w14:paraId="0F876FFB" w14:textId="77777777" w:rsidR="00757180" w:rsidRPr="00F65414" w:rsidRDefault="00757180">
      <w:pPr>
        <w:pStyle w:val="HMNormal0"/>
        <w:rPr>
          <w:lang w:val="de-AT"/>
        </w:rPr>
      </w:pPr>
    </w:p>
    <w:p w14:paraId="59DFB74A"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Lamp</w:t>
      </w:r>
      <w:proofErr w:type="spellEnd"/>
      <w:r w:rsidRPr="00F65414">
        <w:rPr>
          <w:rFonts w:ascii="Courier New" w:hAnsi="Courier New"/>
          <w:color w:val="008000"/>
          <w:shd w:val="clear" w:color="auto" w:fill="FFFFFF"/>
          <w:lang w:val="de-AT"/>
        </w:rPr>
        <w:t xml:space="preserve"> Test--------------------------------</w:t>
      </w:r>
    </w:p>
    <w:p w14:paraId="76877A2E"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w:t>
      </w:r>
      <w:proofErr w:type="spellStart"/>
      <w:r w:rsidRPr="00F65414">
        <w:rPr>
          <w:rFonts w:ascii="Courier New" w:hAnsi="Courier New"/>
          <w:color w:val="008000"/>
          <w:shd w:val="clear" w:color="auto" w:fill="FFFFFF"/>
          <w:lang w:val="de-AT"/>
        </w:rPr>
        <w:t>Lamp</w:t>
      </w:r>
      <w:proofErr w:type="spellEnd"/>
      <w:r w:rsidRPr="00F65414">
        <w:rPr>
          <w:rFonts w:ascii="Courier New" w:hAnsi="Courier New"/>
          <w:color w:val="008000"/>
          <w:shd w:val="clear" w:color="auto" w:fill="FFFFFF"/>
          <w:lang w:val="de-AT"/>
        </w:rPr>
        <w:t xml:space="preserve"> Test"}</w:t>
      </w:r>
    </w:p>
    <w:p w14:paraId="466730EB"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7FCC8B19"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The </w:t>
      </w:r>
      <w:proofErr w:type="spellStart"/>
      <w:r w:rsidRPr="00F65414">
        <w:rPr>
          <w:rFonts w:ascii="Courier New" w:hAnsi="Courier New"/>
          <w:color w:val="008000"/>
          <w:shd w:val="clear" w:color="auto" w:fill="FFFFFF"/>
          <w:lang w:val="de-AT"/>
        </w:rPr>
        <w:t>lamp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test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implemented</w:t>
      </w:r>
      <w:proofErr w:type="spellEnd"/>
      <w:r w:rsidRPr="00F65414">
        <w:rPr>
          <w:rFonts w:ascii="Courier New" w:hAnsi="Courier New"/>
          <w:color w:val="008000"/>
          <w:shd w:val="clear" w:color="auto" w:fill="FFFFFF"/>
          <w:lang w:val="de-AT"/>
        </w:rPr>
        <w:t xml:space="preserve"> via a </w:t>
      </w:r>
      <w:proofErr w:type="spellStart"/>
      <w:r w:rsidRPr="00F65414">
        <w:rPr>
          <w:rFonts w:ascii="Courier New" w:hAnsi="Courier New"/>
          <w:color w:val="008000"/>
          <w:shd w:val="clear" w:color="auto" w:fill="FFFFFF"/>
          <w:lang w:val="de-AT"/>
        </w:rPr>
        <w:t>pushbutton</w:t>
      </w:r>
      <w:proofErr w:type="spellEnd"/>
      <w:r w:rsidRPr="00F65414">
        <w:rPr>
          <w:rFonts w:ascii="Courier New" w:hAnsi="Courier New"/>
          <w:color w:val="008000"/>
          <w:shd w:val="clear" w:color="auto" w:fill="FFFFFF"/>
          <w:lang w:val="de-AT"/>
        </w:rPr>
        <w:t xml:space="preserve"> on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HMI </w:t>
      </w:r>
      <w:proofErr w:type="spellStart"/>
      <w:r w:rsidRPr="00F65414">
        <w:rPr>
          <w:rFonts w:ascii="Courier New" w:hAnsi="Courier New"/>
          <w:color w:val="008000"/>
          <w:shd w:val="clear" w:color="auto" w:fill="FFFFFF"/>
          <w:lang w:val="de-AT"/>
        </w:rPr>
        <w:t>or</w:t>
      </w:r>
      <w:proofErr w:type="spellEnd"/>
      <w:r w:rsidRPr="00F65414">
        <w:rPr>
          <w:rFonts w:ascii="Courier New" w:hAnsi="Courier New"/>
          <w:color w:val="008000"/>
          <w:shd w:val="clear" w:color="auto" w:fill="FFFFFF"/>
          <w:lang w:val="de-AT"/>
        </w:rPr>
        <w:t xml:space="preserve"> a </w:t>
      </w:r>
      <w:proofErr w:type="spellStart"/>
      <w:r w:rsidRPr="00F65414">
        <w:rPr>
          <w:rFonts w:ascii="Courier New" w:hAnsi="Courier New"/>
          <w:color w:val="008000"/>
          <w:shd w:val="clear" w:color="auto" w:fill="FFFFFF"/>
          <w:lang w:val="de-AT"/>
        </w:rPr>
        <w:t>hardware</w:t>
      </w:r>
      <w:proofErr w:type="spellEnd"/>
      <w:r w:rsidRPr="00F65414">
        <w:rPr>
          <w:rFonts w:ascii="Courier New" w:hAnsi="Courier New"/>
          <w:color w:val="008000"/>
          <w:shd w:val="clear" w:color="auto" w:fill="FFFFFF"/>
          <w:lang w:val="de-AT"/>
        </w:rPr>
        <w:t xml:space="preserve"> Button.</w:t>
      </w:r>
    </w:p>
    <w:p w14:paraId="65013537"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Pressing </w:t>
      </w:r>
      <w:proofErr w:type="spellStart"/>
      <w:r w:rsidRPr="00F65414">
        <w:rPr>
          <w:rFonts w:ascii="Courier New" w:hAnsi="Courier New"/>
          <w:color w:val="008000"/>
          <w:shd w:val="clear" w:color="auto" w:fill="FFFFFF"/>
          <w:lang w:val="de-AT"/>
        </w:rPr>
        <w:t>this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button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activates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Lamp</w:t>
      </w:r>
      <w:proofErr w:type="spellEnd"/>
      <w:r w:rsidRPr="00F65414">
        <w:rPr>
          <w:rFonts w:ascii="Courier New" w:hAnsi="Courier New"/>
          <w:color w:val="008000"/>
          <w:shd w:val="clear" w:color="auto" w:fill="FFFFFF"/>
          <w:lang w:val="de-AT"/>
        </w:rPr>
        <w:t xml:space="preserve"> Test </w:t>
      </w:r>
      <w:proofErr w:type="spellStart"/>
      <w:r w:rsidRPr="00F65414">
        <w:rPr>
          <w:rFonts w:ascii="Courier New" w:hAnsi="Courier New"/>
          <w:color w:val="008000"/>
          <w:shd w:val="clear" w:color="auto" w:fill="FFFFFF"/>
          <w:lang w:val="de-AT"/>
        </w:rPr>
        <w:t>output</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any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
    <w:p w14:paraId="7A6377FD"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This </w:t>
      </w:r>
      <w:proofErr w:type="spellStart"/>
      <w:r w:rsidRPr="00F65414">
        <w:rPr>
          <w:rFonts w:ascii="Courier New" w:hAnsi="Courier New"/>
          <w:color w:val="008000"/>
          <w:shd w:val="clear" w:color="auto" w:fill="FFFFFF"/>
          <w:lang w:val="de-AT"/>
        </w:rPr>
        <w:t>output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used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test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lamp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outputs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wherever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necessary</w:t>
      </w:r>
      <w:proofErr w:type="spellEnd"/>
      <w:r w:rsidRPr="00F65414">
        <w:rPr>
          <w:rFonts w:ascii="Courier New" w:hAnsi="Courier New"/>
          <w:color w:val="008000"/>
          <w:shd w:val="clear" w:color="auto" w:fill="FFFFFF"/>
          <w:lang w:val="de-AT"/>
        </w:rPr>
        <w:t>.</w:t>
      </w:r>
    </w:p>
    <w:p w14:paraId="54FF0C29"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5782666C"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40A01BCB"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aLampTestMatrix</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 := </w:t>
      </w:r>
      <w:proofErr w:type="spellStart"/>
      <w:r w:rsidRPr="00F65414">
        <w:rPr>
          <w:rFonts w:ascii="Courier New" w:hAnsi="Courier New"/>
          <w:color w:val="000000"/>
          <w:shd w:val="clear" w:color="auto" w:fill="FFFFFF"/>
          <w:lang w:val="de-AT"/>
        </w:rPr>
        <w:t>GVL_Global_HMI.stHmiIf.xHmiLampTest</w:t>
      </w:r>
      <w:proofErr w:type="spellEnd"/>
      <w:r w:rsidRPr="00F65414">
        <w:rPr>
          <w:rFonts w:ascii="Courier New" w:hAnsi="Courier New"/>
          <w:color w:val="000000"/>
          <w:shd w:val="clear" w:color="auto" w:fill="FFFFFF"/>
          <w:lang w:val="de-AT"/>
        </w:rPr>
        <w:t>;</w:t>
      </w:r>
    </w:p>
    <w:p w14:paraId="59571D6D"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aLampTestMatrix</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 := GVL_&lt;HwZone1&gt;_</w:t>
      </w:r>
      <w:proofErr w:type="spellStart"/>
      <w:r w:rsidRPr="00F65414">
        <w:rPr>
          <w:rFonts w:ascii="Courier New" w:hAnsi="Courier New"/>
          <w:color w:val="000000"/>
          <w:shd w:val="clear" w:color="auto" w:fill="FFFFFF"/>
          <w:lang w:val="de-AT"/>
        </w:rPr>
        <w:t>IOs.xLampTest</w:t>
      </w:r>
      <w:proofErr w:type="spellEnd"/>
      <w:r w:rsidRPr="00F65414">
        <w:rPr>
          <w:rFonts w:ascii="Courier New" w:hAnsi="Courier New"/>
          <w:color w:val="000000"/>
          <w:shd w:val="clear" w:color="auto" w:fill="FFFFFF"/>
          <w:lang w:val="de-AT"/>
        </w:rPr>
        <w:t>;</w:t>
      </w:r>
    </w:p>
    <w:p w14:paraId="7E10C0E6" w14:textId="77777777" w:rsidR="00757180" w:rsidRPr="00F65414" w:rsidRDefault="00757180">
      <w:pPr>
        <w:spacing w:before="90" w:after="0"/>
        <w:ind w:right="210"/>
        <w:jc w:val="both"/>
        <w:rPr>
          <w:lang w:val="de-AT"/>
        </w:rPr>
      </w:pPr>
    </w:p>
    <w:p w14:paraId="63C543BE" w14:textId="77777777" w:rsidR="00757180" w:rsidRPr="00F65414" w:rsidRDefault="00000000">
      <w:pPr>
        <w:spacing w:before="90" w:after="0"/>
        <w:ind w:right="210"/>
        <w:jc w:val="both"/>
        <w:rPr>
          <w:lang w:val="de-AT"/>
        </w:rPr>
      </w:pPr>
      <w:r w:rsidRPr="00F65414">
        <w:rPr>
          <w:lang w:val="de-AT"/>
        </w:rPr>
        <w:tab/>
      </w:r>
      <w:proofErr w:type="gramStart"/>
      <w:r w:rsidRPr="00F65414">
        <w:rPr>
          <w:rFonts w:ascii="Courier New" w:hAnsi="Courier New"/>
          <w:color w:val="0000FF"/>
          <w:shd w:val="clear" w:color="auto" w:fill="FFFFFF"/>
          <w:lang w:val="de-AT"/>
        </w:rPr>
        <w:t>FOR</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iIndex</w:t>
      </w:r>
      <w:proofErr w:type="spellEnd"/>
      <w:proofErr w:type="gramEnd"/>
      <w:r w:rsidRPr="00F65414">
        <w:rPr>
          <w:rFonts w:ascii="Courier New" w:hAnsi="Courier New"/>
          <w:color w:val="000000"/>
          <w:shd w:val="clear" w:color="auto" w:fill="FFFFFF"/>
          <w:lang w:val="de-AT"/>
        </w:rPr>
        <w:t xml:space="preserve"> := 0 </w:t>
      </w:r>
      <w:r w:rsidRPr="00F65414">
        <w:rPr>
          <w:rFonts w:ascii="Courier New" w:hAnsi="Courier New"/>
          <w:color w:val="0000FF"/>
          <w:shd w:val="clear" w:color="auto" w:fill="FFFFFF"/>
          <w:lang w:val="de-AT"/>
        </w:rPr>
        <w:t>TO</w:t>
      </w:r>
      <w:r w:rsidRPr="00F65414">
        <w:rPr>
          <w:rFonts w:ascii="Courier New" w:hAnsi="Courier New"/>
          <w:color w:val="000000"/>
          <w:shd w:val="clear" w:color="auto" w:fill="FFFFFF"/>
          <w:lang w:val="de-AT"/>
        </w:rPr>
        <w:t xml:space="preserve"> 1 </w:t>
      </w:r>
      <w:r w:rsidRPr="00F65414">
        <w:rPr>
          <w:rFonts w:ascii="Courier New" w:hAnsi="Courier New"/>
          <w:color w:val="0000FF"/>
          <w:shd w:val="clear" w:color="auto" w:fill="FFFFFF"/>
          <w:lang w:val="de-AT"/>
        </w:rPr>
        <w:t>DO</w:t>
      </w:r>
      <w:r w:rsidRPr="00F65414">
        <w:rPr>
          <w:rFonts w:ascii="Courier New" w:hAnsi="Courier New"/>
          <w:color w:val="000000"/>
          <w:shd w:val="clear" w:color="auto" w:fill="FFFFFF"/>
          <w:lang w:val="de-AT"/>
        </w:rPr>
        <w:t xml:space="preserve"> </w:t>
      </w:r>
    </w:p>
    <w:p w14:paraId="21C4CA89"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aLampTestMatrix</w:t>
      </w:r>
      <w:proofErr w:type="spellEnd"/>
      <w:r w:rsidRPr="00F65414">
        <w:rPr>
          <w:rFonts w:ascii="Courier New" w:hAnsi="Courier New"/>
          <w:color w:val="000000"/>
          <w:shd w:val="clear" w:color="auto" w:fill="FFFFFF"/>
          <w:lang w:val="de-AT"/>
        </w:rPr>
        <w:t>[</w:t>
      </w:r>
      <w:proofErr w:type="spellStart"/>
      <w:r w:rsidRPr="00F65414">
        <w:rPr>
          <w:rFonts w:ascii="Courier New" w:hAnsi="Courier New"/>
          <w:color w:val="000000"/>
          <w:shd w:val="clear" w:color="auto" w:fill="FFFFFF"/>
          <w:lang w:val="de-AT"/>
        </w:rPr>
        <w:t>iIndex</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p>
    <w:p w14:paraId="159A9C93"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Global.stGlobalIf.xLampTest</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67756CB8"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r w:rsidRPr="00F65414">
        <w:rPr>
          <w:rFonts w:ascii="Courier New" w:hAnsi="Courier New"/>
          <w:color w:val="0000FF"/>
          <w:shd w:val="clear" w:color="auto" w:fill="FFFFFF"/>
          <w:lang w:val="de-AT"/>
        </w:rPr>
        <w:t>EXIT</w:t>
      </w:r>
      <w:r w:rsidRPr="00F65414">
        <w:rPr>
          <w:rFonts w:ascii="Courier New" w:hAnsi="Courier New"/>
          <w:color w:val="000000"/>
          <w:shd w:val="clear" w:color="auto" w:fill="FFFFFF"/>
          <w:lang w:val="de-AT"/>
        </w:rPr>
        <w:t>;</w:t>
      </w:r>
    </w:p>
    <w:p w14:paraId="1ED8CD53"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ELSE</w:t>
      </w:r>
    </w:p>
    <w:p w14:paraId="7E49B401"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Global.stGlobalIf.xLampTest</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6C8B75CF"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3D337252"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00FF"/>
          <w:shd w:val="clear" w:color="auto" w:fill="FFFFFF"/>
          <w:lang w:val="de-AT"/>
        </w:rPr>
        <w:t>END_FOR</w:t>
      </w:r>
    </w:p>
    <w:p w14:paraId="79B591D2"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45A823EB" w14:textId="77777777" w:rsidR="00757180" w:rsidRPr="00F65414" w:rsidRDefault="00000000">
      <w:pPr>
        <w:rPr>
          <w:lang w:val="de-AT"/>
        </w:rPr>
      </w:pPr>
      <w:r w:rsidRPr="00F65414">
        <w:rPr>
          <w:lang w:val="de-AT"/>
        </w:rPr>
        <w:br w:type="page"/>
      </w:r>
    </w:p>
    <w:p w14:paraId="5E76C74F" w14:textId="77777777" w:rsidR="00757180" w:rsidRPr="00F65414" w:rsidRDefault="00000000">
      <w:pPr>
        <w:pStyle w:val="HMHeading30"/>
        <w:keepNext w:val="0"/>
        <w:rPr>
          <w:lang w:val="de-AT"/>
        </w:rPr>
      </w:pPr>
      <w:r w:rsidRPr="00F65414">
        <w:rPr>
          <w:rStyle w:val="HMHeading3"/>
          <w:lang w:val="de-AT"/>
        </w:rPr>
        <w:lastRenderedPageBreak/>
        <w:t>Global Release</w:t>
      </w:r>
    </w:p>
    <w:p w14:paraId="0DC912D8" w14:textId="77777777" w:rsidR="00757180" w:rsidRPr="00F65414" w:rsidRDefault="00000000">
      <w:pPr>
        <w:pStyle w:val="HMNormal0"/>
        <w:rPr>
          <w:lang w:val="de-AT"/>
        </w:rPr>
      </w:pPr>
      <w:r w:rsidRPr="00F65414">
        <w:rPr>
          <w:rStyle w:val="HMNormal"/>
          <w:lang w:val="de-AT"/>
        </w:rPr>
        <w:t xml:space="preserve">Der SPS-Code summiert die Freigabe-Taster </w:t>
      </w:r>
      <w:proofErr w:type="gramStart"/>
      <w:r w:rsidRPr="00F65414">
        <w:rPr>
          <w:rStyle w:val="HMNormal"/>
          <w:lang w:val="de-AT"/>
        </w:rPr>
        <w:t>von allen Hardware-Zonen</w:t>
      </w:r>
      <w:proofErr w:type="gramEnd"/>
      <w:r w:rsidRPr="00F65414">
        <w:rPr>
          <w:rStyle w:val="HMNormal"/>
          <w:lang w:val="de-AT"/>
        </w:rPr>
        <w:t>. Dadurch können alle Sequenzen in allen Zonen gleichzeitig automatisch gestartet werden, indem der globale Freigabe-Ausgang in jedem Hardware-Zonen-Automatikfreigabe-Netzwerk verwendet wird.</w:t>
      </w:r>
    </w:p>
    <w:p w14:paraId="75E4A695" w14:textId="77777777" w:rsidR="00757180" w:rsidRPr="00F65414" w:rsidRDefault="00757180">
      <w:pPr>
        <w:pStyle w:val="HMNormal0"/>
        <w:rPr>
          <w:lang w:val="de-AT"/>
        </w:rPr>
      </w:pPr>
    </w:p>
    <w:p w14:paraId="5FD79238"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//--------------------------------Global </w:t>
      </w:r>
      <w:proofErr w:type="spellStart"/>
      <w:r w:rsidRPr="00F65414">
        <w:rPr>
          <w:rFonts w:ascii="Courier New" w:hAnsi="Courier New"/>
          <w:color w:val="008000"/>
          <w:shd w:val="clear" w:color="auto" w:fill="FFFFFF"/>
          <w:lang w:val="de-AT"/>
        </w:rPr>
        <w:t>Automatic</w:t>
      </w:r>
      <w:proofErr w:type="spellEnd"/>
      <w:r w:rsidRPr="00F65414">
        <w:rPr>
          <w:rFonts w:ascii="Courier New" w:hAnsi="Courier New"/>
          <w:color w:val="008000"/>
          <w:shd w:val="clear" w:color="auto" w:fill="FFFFFF"/>
          <w:lang w:val="de-AT"/>
        </w:rPr>
        <w:t xml:space="preserve"> Release--------------------------------</w:t>
      </w:r>
    </w:p>
    <w:p w14:paraId="6C11645A"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Global </w:t>
      </w:r>
      <w:proofErr w:type="spellStart"/>
      <w:r w:rsidRPr="00F65414">
        <w:rPr>
          <w:rFonts w:ascii="Courier New" w:hAnsi="Courier New"/>
          <w:color w:val="008000"/>
          <w:shd w:val="clear" w:color="auto" w:fill="FFFFFF"/>
          <w:lang w:val="de-AT"/>
        </w:rPr>
        <w:t>Automatic</w:t>
      </w:r>
      <w:proofErr w:type="spellEnd"/>
      <w:r w:rsidRPr="00F65414">
        <w:rPr>
          <w:rFonts w:ascii="Courier New" w:hAnsi="Courier New"/>
          <w:color w:val="008000"/>
          <w:shd w:val="clear" w:color="auto" w:fill="FFFFFF"/>
          <w:lang w:val="de-AT"/>
        </w:rPr>
        <w:t xml:space="preserve"> Release"}</w:t>
      </w:r>
    </w:p>
    <w:p w14:paraId="7243D41E"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2F2D73D1"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The PLC code sums </w:t>
      </w:r>
      <w:proofErr w:type="spellStart"/>
      <w:r w:rsidRPr="00F65414">
        <w:rPr>
          <w:rFonts w:ascii="Courier New" w:hAnsi="Courier New"/>
          <w:color w:val="008000"/>
          <w:shd w:val="clear" w:color="auto" w:fill="FFFFFF"/>
          <w:lang w:val="de-AT"/>
        </w:rPr>
        <w:t>together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release Push Button </w:t>
      </w:r>
      <w:proofErr w:type="spellStart"/>
      <w:r w:rsidRPr="00F65414">
        <w:rPr>
          <w:rFonts w:ascii="Courier New" w:hAnsi="Courier New"/>
          <w:color w:val="008000"/>
          <w:shd w:val="clear" w:color="auto" w:fill="FFFFFF"/>
          <w:lang w:val="de-AT"/>
        </w:rPr>
        <w:t>pressed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Flag</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from</w:t>
      </w:r>
      <w:proofErr w:type="spellEnd"/>
      <w:r w:rsidRPr="00F65414">
        <w:rPr>
          <w:rFonts w:ascii="Courier New" w:hAnsi="Courier New"/>
          <w:color w:val="008000"/>
          <w:shd w:val="clear" w:color="auto" w:fill="FFFFFF"/>
          <w:lang w:val="de-AT"/>
        </w:rPr>
        <w:t xml:space="preserve"> all </w:t>
      </w:r>
      <w:proofErr w:type="gramStart"/>
      <w:r w:rsidRPr="00F65414">
        <w:rPr>
          <w:rFonts w:ascii="Courier New" w:hAnsi="Courier New"/>
          <w:color w:val="008000"/>
          <w:shd w:val="clear" w:color="auto" w:fill="FFFFFF"/>
          <w:lang w:val="de-AT"/>
        </w:rPr>
        <w:t>Hardware Zone</w:t>
      </w:r>
      <w:proofErr w:type="gramEnd"/>
      <w:r w:rsidRPr="00F65414">
        <w:rPr>
          <w:rFonts w:ascii="Courier New" w:hAnsi="Courier New"/>
          <w:color w:val="008000"/>
          <w:shd w:val="clear" w:color="auto" w:fill="FFFFFF"/>
          <w:lang w:val="de-AT"/>
        </w:rPr>
        <w:t xml:space="preserve">. </w:t>
      </w:r>
    </w:p>
    <w:p w14:paraId="7DC0E892"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This </w:t>
      </w:r>
      <w:proofErr w:type="spellStart"/>
      <w:r w:rsidRPr="00F65414">
        <w:rPr>
          <w:rFonts w:ascii="Courier New" w:hAnsi="Courier New"/>
          <w:color w:val="008000"/>
          <w:shd w:val="clear" w:color="auto" w:fill="FFFFFF"/>
          <w:lang w:val="de-AT"/>
        </w:rPr>
        <w:t>allows</w:t>
      </w:r>
      <w:proofErr w:type="spellEnd"/>
      <w:r w:rsidRPr="00F65414">
        <w:rPr>
          <w:rFonts w:ascii="Courier New" w:hAnsi="Courier New"/>
          <w:color w:val="008000"/>
          <w:shd w:val="clear" w:color="auto" w:fill="FFFFFF"/>
          <w:lang w:val="de-AT"/>
        </w:rPr>
        <w:t xml:space="preserve"> all </w:t>
      </w:r>
      <w:proofErr w:type="spellStart"/>
      <w:r w:rsidRPr="00F65414">
        <w:rPr>
          <w:rFonts w:ascii="Courier New" w:hAnsi="Courier New"/>
          <w:color w:val="008000"/>
          <w:shd w:val="clear" w:color="auto" w:fill="FFFFFF"/>
          <w:lang w:val="de-AT"/>
        </w:rPr>
        <w:t>sequences</w:t>
      </w:r>
      <w:proofErr w:type="spellEnd"/>
      <w:r w:rsidRPr="00F65414">
        <w:rPr>
          <w:rFonts w:ascii="Courier New" w:hAnsi="Courier New"/>
          <w:color w:val="008000"/>
          <w:shd w:val="clear" w:color="auto" w:fill="FFFFFF"/>
          <w:lang w:val="de-AT"/>
        </w:rPr>
        <w:t xml:space="preserve"> in all </w:t>
      </w:r>
      <w:proofErr w:type="spellStart"/>
      <w:r w:rsidRPr="00F65414">
        <w:rPr>
          <w:rFonts w:ascii="Courier New" w:hAnsi="Courier New"/>
          <w:color w:val="008000"/>
          <w:shd w:val="clear" w:color="auto" w:fill="FFFFFF"/>
          <w:lang w:val="de-AT"/>
        </w:rPr>
        <w:t>zones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started</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automatic</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simultaneously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employing</w:t>
      </w:r>
      <w:proofErr w:type="spellEnd"/>
      <w:r w:rsidRPr="00F65414">
        <w:rPr>
          <w:rFonts w:ascii="Courier New" w:hAnsi="Courier New"/>
          <w:color w:val="008000"/>
          <w:shd w:val="clear" w:color="auto" w:fill="FFFFFF"/>
          <w:lang w:val="de-AT"/>
        </w:rPr>
        <w:t xml:space="preserve"> </w:t>
      </w:r>
    </w:p>
    <w:p w14:paraId="6CA72C76" w14:textId="77777777" w:rsidR="00757180" w:rsidRPr="00F65414" w:rsidRDefault="00000000">
      <w:pPr>
        <w:spacing w:before="90" w:after="0"/>
        <w:ind w:right="210"/>
        <w:jc w:val="both"/>
        <w:rPr>
          <w:lang w:val="de-AT"/>
        </w:rPr>
      </w:pPr>
      <w:r w:rsidRPr="00F65414">
        <w:rPr>
          <w:lang w:val="de-AT"/>
        </w:rPr>
        <w:tab/>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Global </w:t>
      </w:r>
      <w:proofErr w:type="spellStart"/>
      <w:r w:rsidRPr="00F65414">
        <w:rPr>
          <w:rFonts w:ascii="Courier New" w:hAnsi="Courier New"/>
          <w:color w:val="008000"/>
          <w:shd w:val="clear" w:color="auto" w:fill="FFFFFF"/>
          <w:lang w:val="de-AT"/>
        </w:rPr>
        <w:t>Relaise</w:t>
      </w:r>
      <w:proofErr w:type="spellEnd"/>
      <w:r w:rsidRPr="00F65414">
        <w:rPr>
          <w:rFonts w:ascii="Courier New" w:hAnsi="Courier New"/>
          <w:color w:val="008000"/>
          <w:shd w:val="clear" w:color="auto" w:fill="FFFFFF"/>
          <w:lang w:val="de-AT"/>
        </w:rPr>
        <w:t xml:space="preserve"> Push Button </w:t>
      </w:r>
      <w:proofErr w:type="spellStart"/>
      <w:r w:rsidRPr="00F65414">
        <w:rPr>
          <w:rFonts w:ascii="Courier New" w:hAnsi="Courier New"/>
          <w:color w:val="008000"/>
          <w:shd w:val="clear" w:color="auto" w:fill="FFFFFF"/>
          <w:lang w:val="de-AT"/>
        </w:rPr>
        <w:t>pressed</w:t>
      </w:r>
      <w:proofErr w:type="spellEnd"/>
      <w:r w:rsidRPr="00F65414">
        <w:rPr>
          <w:rFonts w:ascii="Courier New" w:hAnsi="Courier New"/>
          <w:color w:val="008000"/>
          <w:shd w:val="clear" w:color="auto" w:fill="FFFFFF"/>
          <w:lang w:val="de-AT"/>
        </w:rPr>
        <w:t xml:space="preserve"> Output in </w:t>
      </w:r>
      <w:proofErr w:type="spellStart"/>
      <w:r w:rsidRPr="00F65414">
        <w:rPr>
          <w:rFonts w:ascii="Courier New" w:hAnsi="Courier New"/>
          <w:color w:val="008000"/>
          <w:shd w:val="clear" w:color="auto" w:fill="FFFFFF"/>
          <w:lang w:val="de-AT"/>
        </w:rPr>
        <w:t>every</w:t>
      </w:r>
      <w:proofErr w:type="spellEnd"/>
      <w:r w:rsidRPr="00F65414">
        <w:rPr>
          <w:rFonts w:ascii="Courier New" w:hAnsi="Courier New"/>
          <w:color w:val="008000"/>
          <w:shd w:val="clear" w:color="auto" w:fill="FFFFFF"/>
          <w:lang w:val="de-AT"/>
        </w:rPr>
        <w:t xml:space="preserve"> Hardware Zone </w:t>
      </w:r>
      <w:proofErr w:type="spellStart"/>
      <w:r w:rsidRPr="00F65414">
        <w:rPr>
          <w:rFonts w:ascii="Courier New" w:hAnsi="Courier New"/>
          <w:color w:val="008000"/>
          <w:shd w:val="clear" w:color="auto" w:fill="FFFFFF"/>
          <w:lang w:val="de-AT"/>
        </w:rPr>
        <w:t>Automatic</w:t>
      </w:r>
      <w:proofErr w:type="spellEnd"/>
      <w:r w:rsidRPr="00F65414">
        <w:rPr>
          <w:rFonts w:ascii="Courier New" w:hAnsi="Courier New"/>
          <w:color w:val="008000"/>
          <w:shd w:val="clear" w:color="auto" w:fill="FFFFFF"/>
          <w:lang w:val="de-AT"/>
        </w:rPr>
        <w:t xml:space="preserve"> Release network.</w:t>
      </w:r>
    </w:p>
    <w:p w14:paraId="64619BC8"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0FA23DAC"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r w:rsidRPr="00F65414">
        <w:rPr>
          <w:rFonts w:ascii="Courier New" w:hAnsi="Courier New"/>
          <w:color w:val="000000"/>
          <w:shd w:val="clear" w:color="auto" w:fill="FFFFFF"/>
          <w:lang w:val="de-AT"/>
        </w:rPr>
        <w:t xml:space="preserve"> </w:t>
      </w:r>
    </w:p>
    <w:p w14:paraId="5E24A62E"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aAutoRelMatrix</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 := </w:t>
      </w:r>
      <w:proofErr w:type="spellStart"/>
      <w:r w:rsidRPr="00F65414">
        <w:rPr>
          <w:rFonts w:ascii="Courier New" w:hAnsi="Courier New"/>
          <w:color w:val="000000"/>
          <w:shd w:val="clear" w:color="auto" w:fill="FFFFFF"/>
          <w:lang w:val="de-AT"/>
        </w:rPr>
        <w:t>GVL_Global_HMI.stHmiIf.xHmiAutomaticRelease</w:t>
      </w:r>
      <w:proofErr w:type="spellEnd"/>
      <w:r w:rsidRPr="00F65414">
        <w:rPr>
          <w:rFonts w:ascii="Courier New" w:hAnsi="Courier New"/>
          <w:color w:val="000000"/>
          <w:shd w:val="clear" w:color="auto" w:fill="FFFFFF"/>
          <w:lang w:val="de-AT"/>
        </w:rPr>
        <w:t>;</w:t>
      </w:r>
    </w:p>
    <w:p w14:paraId="3F08237A"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aAutoRelMatrix</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 := GVL_&lt;HwZone1&gt;.</w:t>
      </w:r>
      <w:proofErr w:type="spellStart"/>
      <w:r w:rsidRPr="00F65414">
        <w:rPr>
          <w:rFonts w:ascii="Courier New" w:hAnsi="Courier New"/>
          <w:color w:val="000000"/>
          <w:shd w:val="clear" w:color="auto" w:fill="FFFFFF"/>
          <w:lang w:val="de-AT"/>
        </w:rPr>
        <w:t>stHwzIf.xReleasePbPressed</w:t>
      </w:r>
      <w:proofErr w:type="spellEnd"/>
      <w:r w:rsidRPr="00F65414">
        <w:rPr>
          <w:rFonts w:ascii="Courier New" w:hAnsi="Courier New"/>
          <w:color w:val="000000"/>
          <w:shd w:val="clear" w:color="auto" w:fill="FFFFFF"/>
          <w:lang w:val="de-AT"/>
        </w:rPr>
        <w:t>;</w:t>
      </w:r>
    </w:p>
    <w:p w14:paraId="3645E752" w14:textId="77777777" w:rsidR="00757180" w:rsidRPr="00F65414" w:rsidRDefault="00757180">
      <w:pPr>
        <w:spacing w:before="90" w:after="0"/>
        <w:ind w:right="210"/>
        <w:jc w:val="both"/>
        <w:rPr>
          <w:lang w:val="de-AT"/>
        </w:rPr>
      </w:pPr>
    </w:p>
    <w:p w14:paraId="32C81320" w14:textId="77777777" w:rsidR="00757180" w:rsidRPr="00F65414" w:rsidRDefault="00000000">
      <w:pPr>
        <w:spacing w:before="90" w:after="0"/>
        <w:ind w:right="210"/>
        <w:jc w:val="both"/>
        <w:rPr>
          <w:lang w:val="de-AT"/>
        </w:rPr>
      </w:pPr>
      <w:r w:rsidRPr="00F65414">
        <w:rPr>
          <w:lang w:val="de-AT"/>
        </w:rPr>
        <w:tab/>
      </w:r>
      <w:proofErr w:type="gramStart"/>
      <w:r w:rsidRPr="00F65414">
        <w:rPr>
          <w:rFonts w:ascii="Courier New" w:hAnsi="Courier New"/>
          <w:color w:val="0000FF"/>
          <w:shd w:val="clear" w:color="auto" w:fill="FFFFFF"/>
          <w:lang w:val="de-AT"/>
        </w:rPr>
        <w:t>FOR</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iIndex</w:t>
      </w:r>
      <w:proofErr w:type="spellEnd"/>
      <w:proofErr w:type="gramEnd"/>
      <w:r w:rsidRPr="00F65414">
        <w:rPr>
          <w:rFonts w:ascii="Courier New" w:hAnsi="Courier New"/>
          <w:color w:val="000000"/>
          <w:shd w:val="clear" w:color="auto" w:fill="FFFFFF"/>
          <w:lang w:val="de-AT"/>
        </w:rPr>
        <w:t xml:space="preserve"> := 0 </w:t>
      </w:r>
      <w:r w:rsidRPr="00F65414">
        <w:rPr>
          <w:rFonts w:ascii="Courier New" w:hAnsi="Courier New"/>
          <w:color w:val="0000FF"/>
          <w:shd w:val="clear" w:color="auto" w:fill="FFFFFF"/>
          <w:lang w:val="de-AT"/>
        </w:rPr>
        <w:t>TO</w:t>
      </w:r>
      <w:r w:rsidRPr="00F65414">
        <w:rPr>
          <w:rFonts w:ascii="Courier New" w:hAnsi="Courier New"/>
          <w:color w:val="000000"/>
          <w:shd w:val="clear" w:color="auto" w:fill="FFFFFF"/>
          <w:lang w:val="de-AT"/>
        </w:rPr>
        <w:t xml:space="preserve"> 1 </w:t>
      </w:r>
      <w:r w:rsidRPr="00F65414">
        <w:rPr>
          <w:rFonts w:ascii="Courier New" w:hAnsi="Courier New"/>
          <w:color w:val="0000FF"/>
          <w:shd w:val="clear" w:color="auto" w:fill="FFFFFF"/>
          <w:lang w:val="de-AT"/>
        </w:rPr>
        <w:t>DO</w:t>
      </w:r>
      <w:r w:rsidRPr="00F65414">
        <w:rPr>
          <w:rFonts w:ascii="Courier New" w:hAnsi="Courier New"/>
          <w:color w:val="000000"/>
          <w:shd w:val="clear" w:color="auto" w:fill="FFFFFF"/>
          <w:lang w:val="de-AT"/>
        </w:rPr>
        <w:t xml:space="preserve"> </w:t>
      </w:r>
    </w:p>
    <w:p w14:paraId="40928067"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aAutoRelMatrix</w:t>
      </w:r>
      <w:proofErr w:type="spellEnd"/>
      <w:r w:rsidRPr="00F65414">
        <w:rPr>
          <w:rFonts w:ascii="Courier New" w:hAnsi="Courier New"/>
          <w:color w:val="000000"/>
          <w:shd w:val="clear" w:color="auto" w:fill="FFFFFF"/>
          <w:lang w:val="de-AT"/>
        </w:rPr>
        <w:t>[</w:t>
      </w:r>
      <w:proofErr w:type="spellStart"/>
      <w:r w:rsidRPr="00F65414">
        <w:rPr>
          <w:rFonts w:ascii="Courier New" w:hAnsi="Courier New"/>
          <w:color w:val="000000"/>
          <w:shd w:val="clear" w:color="auto" w:fill="FFFFFF"/>
          <w:lang w:val="de-AT"/>
        </w:rPr>
        <w:t>iIndex</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p>
    <w:p w14:paraId="4F54B7B9"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Global.stGlobalIf.xRelease</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01918EA"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r w:rsidRPr="00F65414">
        <w:rPr>
          <w:rFonts w:ascii="Courier New" w:hAnsi="Courier New"/>
          <w:color w:val="0000FF"/>
          <w:shd w:val="clear" w:color="auto" w:fill="FFFFFF"/>
          <w:lang w:val="de-AT"/>
        </w:rPr>
        <w:t>EXIT</w:t>
      </w:r>
      <w:r w:rsidRPr="00F65414">
        <w:rPr>
          <w:rFonts w:ascii="Courier New" w:hAnsi="Courier New"/>
          <w:color w:val="000000"/>
          <w:shd w:val="clear" w:color="auto" w:fill="FFFFFF"/>
          <w:lang w:val="de-AT"/>
        </w:rPr>
        <w:t>;</w:t>
      </w:r>
    </w:p>
    <w:p w14:paraId="5DDD8147"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ELSE</w:t>
      </w:r>
    </w:p>
    <w:p w14:paraId="15B56A72"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Global.stGlobalIf.xRelease</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6BC15CDF"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7414BF75"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00FF"/>
          <w:shd w:val="clear" w:color="auto" w:fill="FFFFFF"/>
          <w:lang w:val="de-AT"/>
        </w:rPr>
        <w:t>END_FOR</w:t>
      </w:r>
    </w:p>
    <w:p w14:paraId="5B01F3CC"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74F2C288" w14:textId="77777777" w:rsidR="00757180" w:rsidRPr="00F65414" w:rsidRDefault="00000000">
      <w:pPr>
        <w:rPr>
          <w:lang w:val="de-AT"/>
        </w:rPr>
      </w:pPr>
      <w:r w:rsidRPr="00F65414">
        <w:rPr>
          <w:lang w:val="de-AT"/>
        </w:rPr>
        <w:br w:type="page"/>
      </w:r>
    </w:p>
    <w:p w14:paraId="201DCB0D" w14:textId="77777777" w:rsidR="00757180" w:rsidRPr="00F65414" w:rsidRDefault="00000000">
      <w:pPr>
        <w:pStyle w:val="HMHeading30"/>
        <w:keepNext w:val="0"/>
        <w:rPr>
          <w:lang w:val="de-AT"/>
        </w:rPr>
      </w:pPr>
      <w:r w:rsidRPr="00F65414">
        <w:rPr>
          <w:rStyle w:val="HMHeading3"/>
          <w:lang w:val="de-AT"/>
        </w:rPr>
        <w:lastRenderedPageBreak/>
        <w:t xml:space="preserve">Global Fault </w:t>
      </w:r>
      <w:proofErr w:type="spellStart"/>
      <w:r w:rsidRPr="00F65414">
        <w:rPr>
          <w:rStyle w:val="HMHeading3"/>
          <w:lang w:val="de-AT"/>
        </w:rPr>
        <w:t>Reset</w:t>
      </w:r>
      <w:proofErr w:type="spellEnd"/>
    </w:p>
    <w:p w14:paraId="32037E13" w14:textId="77777777" w:rsidR="00757180" w:rsidRPr="00F65414" w:rsidRDefault="00000000">
      <w:pPr>
        <w:pStyle w:val="HMNormal0"/>
        <w:rPr>
          <w:lang w:val="de-AT"/>
        </w:rPr>
      </w:pPr>
      <w:r w:rsidRPr="00F65414">
        <w:rPr>
          <w:rStyle w:val="HMNormal"/>
          <w:lang w:val="de-AT"/>
        </w:rPr>
        <w:t>Der folgende SPS-Code summiert die Fehler-</w:t>
      </w:r>
      <w:proofErr w:type="spellStart"/>
      <w:r w:rsidRPr="00F65414">
        <w:rPr>
          <w:rStyle w:val="HMNormal"/>
          <w:lang w:val="de-AT"/>
        </w:rPr>
        <w:t>Reset</w:t>
      </w:r>
      <w:proofErr w:type="spellEnd"/>
      <w:r w:rsidRPr="00F65414">
        <w:rPr>
          <w:rStyle w:val="HMNormal"/>
          <w:lang w:val="de-AT"/>
        </w:rPr>
        <w:t>-Drucktasten aller Hardware-Zonen. Dies ermöglicht einen gemeinsamen Fehler-</w:t>
      </w:r>
      <w:proofErr w:type="spellStart"/>
      <w:r w:rsidRPr="00F65414">
        <w:rPr>
          <w:rStyle w:val="HMNormal"/>
          <w:lang w:val="de-AT"/>
        </w:rPr>
        <w:t>Reset</w:t>
      </w:r>
      <w:proofErr w:type="spellEnd"/>
      <w:r w:rsidRPr="00F65414">
        <w:rPr>
          <w:rStyle w:val="HMNormal"/>
          <w:lang w:val="de-AT"/>
        </w:rPr>
        <w:t xml:space="preserve"> für alle Zonen, wenn eine beliebige Fehler-</w:t>
      </w:r>
      <w:proofErr w:type="spellStart"/>
      <w:r w:rsidRPr="00F65414">
        <w:rPr>
          <w:rStyle w:val="HMNormal"/>
          <w:lang w:val="de-AT"/>
        </w:rPr>
        <w:t>Reset</w:t>
      </w:r>
      <w:proofErr w:type="spellEnd"/>
      <w:r w:rsidRPr="00F65414">
        <w:rPr>
          <w:rStyle w:val="HMNormal"/>
          <w:lang w:val="de-AT"/>
        </w:rPr>
        <w:t>-Drucktaste gedrückt wird.</w:t>
      </w:r>
    </w:p>
    <w:p w14:paraId="4B087C43" w14:textId="77777777" w:rsidR="00757180" w:rsidRPr="00F65414" w:rsidRDefault="00757180">
      <w:pPr>
        <w:pStyle w:val="HMNormal0"/>
        <w:rPr>
          <w:lang w:val="de-AT"/>
        </w:rPr>
      </w:pPr>
    </w:p>
    <w:p w14:paraId="1F93FC9F"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//--------------------------------Global Fault </w:t>
      </w:r>
      <w:proofErr w:type="spellStart"/>
      <w:r w:rsidRPr="00F65414">
        <w:rPr>
          <w:rFonts w:ascii="Courier New" w:hAnsi="Courier New"/>
          <w:color w:val="008000"/>
          <w:shd w:val="clear" w:color="auto" w:fill="FFFFFF"/>
          <w:lang w:val="de-AT"/>
        </w:rPr>
        <w:t>Reset</w:t>
      </w:r>
      <w:proofErr w:type="spellEnd"/>
      <w:r w:rsidRPr="00F65414">
        <w:rPr>
          <w:rFonts w:ascii="Courier New" w:hAnsi="Courier New"/>
          <w:color w:val="008000"/>
          <w:shd w:val="clear" w:color="auto" w:fill="FFFFFF"/>
          <w:lang w:val="de-AT"/>
        </w:rPr>
        <w:t xml:space="preserve">-------------------------------- </w:t>
      </w:r>
    </w:p>
    <w:p w14:paraId="0B4F10EB"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Global Fault </w:t>
      </w:r>
      <w:proofErr w:type="spellStart"/>
      <w:r w:rsidRPr="00F65414">
        <w:rPr>
          <w:rFonts w:ascii="Courier New" w:hAnsi="Courier New"/>
          <w:color w:val="008000"/>
          <w:shd w:val="clear" w:color="auto" w:fill="FFFFFF"/>
          <w:lang w:val="de-AT"/>
        </w:rPr>
        <w:t>Reset</w:t>
      </w:r>
      <w:proofErr w:type="spellEnd"/>
      <w:r w:rsidRPr="00F65414">
        <w:rPr>
          <w:rFonts w:ascii="Courier New" w:hAnsi="Courier New"/>
          <w:color w:val="008000"/>
          <w:shd w:val="clear" w:color="auto" w:fill="FFFFFF"/>
          <w:lang w:val="de-AT"/>
        </w:rPr>
        <w:t>"}</w:t>
      </w:r>
    </w:p>
    <w:p w14:paraId="7348C0D7"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r w:rsidRPr="00F65414">
        <w:rPr>
          <w:lang w:val="de-AT"/>
        </w:rPr>
        <w:tab/>
      </w:r>
    </w:p>
    <w:p w14:paraId="491ADE28"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The PLC code </w:t>
      </w:r>
      <w:proofErr w:type="spellStart"/>
      <w:r w:rsidRPr="00F65414">
        <w:rPr>
          <w:rFonts w:ascii="Courier New" w:hAnsi="Courier New"/>
          <w:color w:val="008000"/>
          <w:shd w:val="clear" w:color="auto" w:fill="FFFFFF"/>
          <w:lang w:val="de-AT"/>
        </w:rPr>
        <w:t>below</w:t>
      </w:r>
      <w:proofErr w:type="spellEnd"/>
      <w:r w:rsidRPr="00F65414">
        <w:rPr>
          <w:rFonts w:ascii="Courier New" w:hAnsi="Courier New"/>
          <w:color w:val="008000"/>
          <w:shd w:val="clear" w:color="auto" w:fill="FFFFFF"/>
          <w:lang w:val="de-AT"/>
        </w:rPr>
        <w:t xml:space="preserve"> sums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fault </w:t>
      </w:r>
      <w:proofErr w:type="spellStart"/>
      <w:r w:rsidRPr="00F65414">
        <w:rPr>
          <w:rFonts w:ascii="Courier New" w:hAnsi="Courier New"/>
          <w:color w:val="008000"/>
          <w:shd w:val="clear" w:color="auto" w:fill="FFFFFF"/>
          <w:lang w:val="de-AT"/>
        </w:rPr>
        <w:t>reset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flags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from</w:t>
      </w:r>
      <w:proofErr w:type="spellEnd"/>
      <w:r w:rsidRPr="00F65414">
        <w:rPr>
          <w:rFonts w:ascii="Courier New" w:hAnsi="Courier New"/>
          <w:color w:val="008000"/>
          <w:shd w:val="clear" w:color="auto" w:fill="FFFFFF"/>
          <w:lang w:val="de-AT"/>
        </w:rPr>
        <w:t xml:space="preserve"> all </w:t>
      </w:r>
      <w:proofErr w:type="gramStart"/>
      <w:r w:rsidRPr="00F65414">
        <w:rPr>
          <w:rFonts w:ascii="Courier New" w:hAnsi="Courier New"/>
          <w:color w:val="008000"/>
          <w:shd w:val="clear" w:color="auto" w:fill="FFFFFF"/>
          <w:lang w:val="de-AT"/>
        </w:rPr>
        <w:t>Hardware Zone</w:t>
      </w:r>
      <w:proofErr w:type="gramEnd"/>
      <w:r w:rsidRPr="00F65414">
        <w:rPr>
          <w:rFonts w:ascii="Courier New" w:hAnsi="Courier New"/>
          <w:color w:val="008000"/>
          <w:shd w:val="clear" w:color="auto" w:fill="FFFFFF"/>
          <w:lang w:val="de-AT"/>
        </w:rPr>
        <w:t xml:space="preserve">. </w:t>
      </w:r>
    </w:p>
    <w:p w14:paraId="26C98DA8"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This </w:t>
      </w:r>
      <w:proofErr w:type="spellStart"/>
      <w:r w:rsidRPr="00F65414">
        <w:rPr>
          <w:rFonts w:ascii="Courier New" w:hAnsi="Courier New"/>
          <w:color w:val="008000"/>
          <w:shd w:val="clear" w:color="auto" w:fill="FFFFFF"/>
          <w:lang w:val="de-AT"/>
        </w:rPr>
        <w:t>allows</w:t>
      </w:r>
      <w:proofErr w:type="spellEnd"/>
      <w:r w:rsidRPr="00F65414">
        <w:rPr>
          <w:rFonts w:ascii="Courier New" w:hAnsi="Courier New"/>
          <w:color w:val="008000"/>
          <w:shd w:val="clear" w:color="auto" w:fill="FFFFFF"/>
          <w:lang w:val="de-AT"/>
        </w:rPr>
        <w:t xml:space="preserve"> a </w:t>
      </w:r>
      <w:proofErr w:type="spellStart"/>
      <w:r w:rsidRPr="00F65414">
        <w:rPr>
          <w:rFonts w:ascii="Courier New" w:hAnsi="Courier New"/>
          <w:color w:val="008000"/>
          <w:shd w:val="clear" w:color="auto" w:fill="FFFFFF"/>
          <w:lang w:val="de-AT"/>
        </w:rPr>
        <w:t>common</w:t>
      </w:r>
      <w:proofErr w:type="spellEnd"/>
      <w:r w:rsidRPr="00F65414">
        <w:rPr>
          <w:rFonts w:ascii="Courier New" w:hAnsi="Courier New"/>
          <w:color w:val="008000"/>
          <w:shd w:val="clear" w:color="auto" w:fill="FFFFFF"/>
          <w:lang w:val="de-AT"/>
        </w:rPr>
        <w:t xml:space="preserve"> fault </w:t>
      </w:r>
      <w:proofErr w:type="spellStart"/>
      <w:r w:rsidRPr="00F65414">
        <w:rPr>
          <w:rFonts w:ascii="Courier New" w:hAnsi="Courier New"/>
          <w:color w:val="008000"/>
          <w:shd w:val="clear" w:color="auto" w:fill="FFFFFF"/>
          <w:lang w:val="de-AT"/>
        </w:rPr>
        <w:t>reset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all </w:t>
      </w:r>
      <w:proofErr w:type="spellStart"/>
      <w:r w:rsidRPr="00F65414">
        <w:rPr>
          <w:rFonts w:ascii="Courier New" w:hAnsi="Courier New"/>
          <w:color w:val="008000"/>
          <w:shd w:val="clear" w:color="auto" w:fill="FFFFFF"/>
          <w:lang w:val="de-AT"/>
        </w:rPr>
        <w:t>zones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when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any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zone</w:t>
      </w:r>
      <w:proofErr w:type="spellEnd"/>
      <w:r w:rsidRPr="00F65414">
        <w:rPr>
          <w:rFonts w:ascii="Courier New" w:hAnsi="Courier New"/>
          <w:color w:val="008000"/>
          <w:shd w:val="clear" w:color="auto" w:fill="FFFFFF"/>
          <w:lang w:val="de-AT"/>
        </w:rPr>
        <w:t xml:space="preserve"> fault </w:t>
      </w:r>
      <w:proofErr w:type="spellStart"/>
      <w:r w:rsidRPr="00F65414">
        <w:rPr>
          <w:rFonts w:ascii="Courier New" w:hAnsi="Courier New"/>
          <w:color w:val="008000"/>
          <w:shd w:val="clear" w:color="auto" w:fill="FFFFFF"/>
          <w:lang w:val="de-AT"/>
        </w:rPr>
        <w:t>reset</w:t>
      </w:r>
      <w:proofErr w:type="spellEnd"/>
      <w:r w:rsidRPr="00F65414">
        <w:rPr>
          <w:rFonts w:ascii="Courier New" w:hAnsi="Courier New"/>
          <w:color w:val="008000"/>
          <w:shd w:val="clear" w:color="auto" w:fill="FFFFFF"/>
          <w:lang w:val="de-AT"/>
        </w:rPr>
        <w:t xml:space="preserve"> Push Button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pressed</w:t>
      </w:r>
      <w:proofErr w:type="spellEnd"/>
      <w:r w:rsidRPr="00F65414">
        <w:rPr>
          <w:rFonts w:ascii="Courier New" w:hAnsi="Courier New"/>
          <w:color w:val="008000"/>
          <w:shd w:val="clear" w:color="auto" w:fill="FFFFFF"/>
          <w:lang w:val="de-AT"/>
        </w:rPr>
        <w:t>.</w:t>
      </w:r>
    </w:p>
    <w:p w14:paraId="1D4C39CE"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
    <w:p w14:paraId="10524A2A"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r w:rsidRPr="00F65414">
        <w:rPr>
          <w:rFonts w:ascii="Courier New" w:hAnsi="Courier New"/>
          <w:color w:val="000000"/>
          <w:shd w:val="clear" w:color="auto" w:fill="FFFFFF"/>
          <w:lang w:val="de-AT"/>
        </w:rPr>
        <w:t xml:space="preserve"> </w:t>
      </w:r>
    </w:p>
    <w:p w14:paraId="3FF3D4D2"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aResetMatrix</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 := </w:t>
      </w:r>
      <w:proofErr w:type="spellStart"/>
      <w:r w:rsidRPr="00F65414">
        <w:rPr>
          <w:rFonts w:ascii="Courier New" w:hAnsi="Courier New"/>
          <w:color w:val="000000"/>
          <w:shd w:val="clear" w:color="auto" w:fill="FFFFFF"/>
          <w:lang w:val="de-AT"/>
        </w:rPr>
        <w:t>GVL_Global_HMI.stHmiIf.xHmiFaultReset</w:t>
      </w:r>
      <w:proofErr w:type="spellEnd"/>
      <w:r w:rsidRPr="00F65414">
        <w:rPr>
          <w:rFonts w:ascii="Courier New" w:hAnsi="Courier New"/>
          <w:color w:val="000000"/>
          <w:shd w:val="clear" w:color="auto" w:fill="FFFFFF"/>
          <w:lang w:val="de-AT"/>
        </w:rPr>
        <w:t>;</w:t>
      </w:r>
    </w:p>
    <w:p w14:paraId="08385289" w14:textId="77777777" w:rsidR="00757180" w:rsidRPr="00F65414" w:rsidRDefault="00000000">
      <w:pPr>
        <w:spacing w:before="90" w:after="0"/>
        <w:ind w:right="210"/>
        <w:jc w:val="both"/>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aResetMatrix</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 := GVL_&lt;HwZone1&gt;.</w:t>
      </w:r>
      <w:proofErr w:type="spellStart"/>
      <w:r w:rsidRPr="00F65414">
        <w:rPr>
          <w:rFonts w:ascii="Courier New" w:hAnsi="Courier New"/>
          <w:color w:val="000000"/>
          <w:shd w:val="clear" w:color="auto" w:fill="FFFFFF"/>
          <w:lang w:val="de-AT"/>
        </w:rPr>
        <w:t>stHwzIf.xFaultResetPbPressed</w:t>
      </w:r>
      <w:proofErr w:type="spellEnd"/>
      <w:r w:rsidRPr="00F65414">
        <w:rPr>
          <w:rFonts w:ascii="Courier New" w:hAnsi="Courier New"/>
          <w:color w:val="000000"/>
          <w:shd w:val="clear" w:color="auto" w:fill="FFFFFF"/>
          <w:lang w:val="de-AT"/>
        </w:rPr>
        <w:t>;</w:t>
      </w:r>
    </w:p>
    <w:p w14:paraId="73C307DD" w14:textId="77777777" w:rsidR="00757180" w:rsidRPr="00F65414" w:rsidRDefault="00757180">
      <w:pPr>
        <w:spacing w:before="90" w:after="0"/>
        <w:ind w:right="210"/>
        <w:jc w:val="both"/>
        <w:rPr>
          <w:lang w:val="de-AT"/>
        </w:rPr>
      </w:pPr>
    </w:p>
    <w:p w14:paraId="1C11AF09" w14:textId="77777777" w:rsidR="00757180" w:rsidRPr="00F65414" w:rsidRDefault="00000000">
      <w:pPr>
        <w:spacing w:before="90" w:after="0"/>
        <w:ind w:right="210"/>
        <w:jc w:val="both"/>
        <w:rPr>
          <w:lang w:val="de-AT"/>
        </w:rPr>
      </w:pPr>
      <w:r w:rsidRPr="00F65414">
        <w:rPr>
          <w:lang w:val="de-AT"/>
        </w:rPr>
        <w:tab/>
      </w:r>
      <w:proofErr w:type="gramStart"/>
      <w:r w:rsidRPr="00F65414">
        <w:rPr>
          <w:rFonts w:ascii="Courier New" w:hAnsi="Courier New"/>
          <w:color w:val="0000FF"/>
          <w:shd w:val="clear" w:color="auto" w:fill="FFFFFF"/>
          <w:lang w:val="de-AT"/>
        </w:rPr>
        <w:t>FOR</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iIndex</w:t>
      </w:r>
      <w:proofErr w:type="spellEnd"/>
      <w:proofErr w:type="gramEnd"/>
      <w:r w:rsidRPr="00F65414">
        <w:rPr>
          <w:rFonts w:ascii="Courier New" w:hAnsi="Courier New"/>
          <w:color w:val="000000"/>
          <w:shd w:val="clear" w:color="auto" w:fill="FFFFFF"/>
          <w:lang w:val="de-AT"/>
        </w:rPr>
        <w:t xml:space="preserve"> := 0 </w:t>
      </w:r>
      <w:r w:rsidRPr="00F65414">
        <w:rPr>
          <w:rFonts w:ascii="Courier New" w:hAnsi="Courier New"/>
          <w:color w:val="0000FF"/>
          <w:shd w:val="clear" w:color="auto" w:fill="FFFFFF"/>
          <w:lang w:val="de-AT"/>
        </w:rPr>
        <w:t>TO</w:t>
      </w:r>
      <w:r w:rsidRPr="00F65414">
        <w:rPr>
          <w:rFonts w:ascii="Courier New" w:hAnsi="Courier New"/>
          <w:color w:val="000000"/>
          <w:shd w:val="clear" w:color="auto" w:fill="FFFFFF"/>
          <w:lang w:val="de-AT"/>
        </w:rPr>
        <w:t xml:space="preserve"> 1 </w:t>
      </w:r>
      <w:r w:rsidRPr="00F65414">
        <w:rPr>
          <w:rFonts w:ascii="Courier New" w:hAnsi="Courier New"/>
          <w:color w:val="0000FF"/>
          <w:shd w:val="clear" w:color="auto" w:fill="FFFFFF"/>
          <w:lang w:val="de-AT"/>
        </w:rPr>
        <w:t>DO</w:t>
      </w:r>
      <w:r w:rsidRPr="00F65414">
        <w:rPr>
          <w:rFonts w:ascii="Courier New" w:hAnsi="Courier New"/>
          <w:color w:val="000000"/>
          <w:shd w:val="clear" w:color="auto" w:fill="FFFFFF"/>
          <w:lang w:val="de-AT"/>
        </w:rPr>
        <w:t xml:space="preserve"> </w:t>
      </w:r>
    </w:p>
    <w:p w14:paraId="6D74A896"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aResetMatrix</w:t>
      </w:r>
      <w:proofErr w:type="spellEnd"/>
      <w:r w:rsidRPr="00F65414">
        <w:rPr>
          <w:rFonts w:ascii="Courier New" w:hAnsi="Courier New"/>
          <w:color w:val="000000"/>
          <w:shd w:val="clear" w:color="auto" w:fill="FFFFFF"/>
          <w:lang w:val="de-AT"/>
        </w:rPr>
        <w:t>[</w:t>
      </w:r>
      <w:proofErr w:type="spellStart"/>
      <w:r w:rsidRPr="00F65414">
        <w:rPr>
          <w:rFonts w:ascii="Courier New" w:hAnsi="Courier New"/>
          <w:color w:val="000000"/>
          <w:shd w:val="clear" w:color="auto" w:fill="FFFFFF"/>
          <w:lang w:val="de-AT"/>
        </w:rPr>
        <w:t>iIndex</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p>
    <w:p w14:paraId="2F7464CD"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Global.stGlobalIf.xFaultReset</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F4BCBF0"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r w:rsidRPr="00F65414">
        <w:rPr>
          <w:rFonts w:ascii="Courier New" w:hAnsi="Courier New"/>
          <w:color w:val="0000FF"/>
          <w:shd w:val="clear" w:color="auto" w:fill="FFFFFF"/>
          <w:lang w:val="de-AT"/>
        </w:rPr>
        <w:t>EXIT</w:t>
      </w:r>
      <w:r w:rsidRPr="00F65414">
        <w:rPr>
          <w:rFonts w:ascii="Courier New" w:hAnsi="Courier New"/>
          <w:color w:val="000000"/>
          <w:shd w:val="clear" w:color="auto" w:fill="FFFFFF"/>
          <w:lang w:val="de-AT"/>
        </w:rPr>
        <w:t>;</w:t>
      </w:r>
    </w:p>
    <w:p w14:paraId="39DB8A42"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ELSE</w:t>
      </w:r>
    </w:p>
    <w:p w14:paraId="3653D82C"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lang w:val="de-AT"/>
        </w:rPr>
        <w:tab/>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Global.stGlobalIf.xFaultReset</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4998F3CA" w14:textId="77777777" w:rsidR="00757180" w:rsidRPr="00F65414" w:rsidRDefault="00000000">
      <w:pPr>
        <w:spacing w:before="90" w:after="0"/>
        <w:ind w:right="210"/>
        <w:jc w:val="both"/>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0BCD6421"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00FF"/>
          <w:shd w:val="clear" w:color="auto" w:fill="FFFFFF"/>
          <w:lang w:val="de-AT"/>
        </w:rPr>
        <w:t>END_FOR</w:t>
      </w:r>
    </w:p>
    <w:p w14:paraId="6186EE00"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10654FB1" w14:textId="77777777" w:rsidR="00757180" w:rsidRPr="00F65414" w:rsidRDefault="00000000">
      <w:pPr>
        <w:rPr>
          <w:lang w:val="de-AT"/>
        </w:rPr>
      </w:pPr>
      <w:r w:rsidRPr="00F65414">
        <w:rPr>
          <w:lang w:val="de-AT"/>
        </w:rPr>
        <w:br w:type="page"/>
      </w:r>
    </w:p>
    <w:p w14:paraId="19AEFD0A" w14:textId="77777777" w:rsidR="00757180" w:rsidRPr="00F65414" w:rsidRDefault="00000000">
      <w:pPr>
        <w:pStyle w:val="berschrift4"/>
        <w:numPr>
          <w:ilvl w:val="3"/>
          <w:numId w:val="1"/>
        </w:numPr>
        <w:ind w:left="851" w:hanging="851"/>
        <w:rPr>
          <w:lang w:val="de-AT"/>
        </w:rPr>
      </w:pPr>
      <w:bookmarkStart w:id="21" w:name="GVL_Global"/>
      <w:r w:rsidRPr="00F65414">
        <w:rPr>
          <w:lang w:val="de-AT"/>
        </w:rPr>
        <w:lastRenderedPageBreak/>
        <w:t>GVL_Global</w:t>
      </w:r>
      <w:bookmarkEnd w:id="21"/>
    </w:p>
    <w:p w14:paraId="692E23E6"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r w:rsidRPr="00F65414">
        <w:rPr>
          <w:lang w:val="de-AT"/>
        </w:rPr>
        <w:br/>
      </w:r>
      <w:r w:rsidRPr="00F65414">
        <w:rPr>
          <w:rStyle w:val="HMCodeExample"/>
          <w:i/>
          <w:color w:val="339966"/>
          <w:lang w:val="de-AT"/>
        </w:rPr>
        <w:t xml:space="preserve">/// ### PLEASE DO NOT MAKE ANY CHANGES MANUALLY HERE! </w:t>
      </w:r>
      <w:proofErr w:type="spellStart"/>
      <w:r w:rsidRPr="00F65414">
        <w:rPr>
          <w:rStyle w:val="HMCodeExample"/>
          <w:i/>
          <w:color w:val="339966"/>
          <w:lang w:val="de-AT"/>
        </w:rPr>
        <w:t>Make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changes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in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 Globale Schnittstelle</w:t>
      </w:r>
      <w:r w:rsidRPr="00F65414">
        <w:rPr>
          <w:lang w:val="de-AT"/>
        </w:rPr>
        <w:br/>
      </w:r>
      <w:r w:rsidRPr="00F65414">
        <w:rPr>
          <w:rStyle w:val="HMCodeExample"/>
          <w:lang w:val="de-AT"/>
        </w:rPr>
        <w:t xml:space="preserve">   </w:t>
      </w:r>
      <w:proofErr w:type="spellStart"/>
      <w:r w:rsidRPr="00F65414">
        <w:rPr>
          <w:rStyle w:val="HMCodeExample"/>
          <w:lang w:val="de-AT"/>
        </w:rPr>
        <w:t>stGlobalIf</w:t>
      </w:r>
      <w:proofErr w:type="spellEnd"/>
      <w:r w:rsidRPr="00F65414">
        <w:rPr>
          <w:rStyle w:val="HMCodeExample"/>
          <w:lang w:val="de-AT"/>
        </w:rPr>
        <w:t xml:space="preserve">: </w:t>
      </w:r>
      <w:proofErr w:type="spellStart"/>
      <w:r w:rsidRPr="00F65414">
        <w:rPr>
          <w:rStyle w:val="HMCodeExample"/>
          <w:lang w:val="de-AT"/>
        </w:rPr>
        <w:t>stGlobalInterface</w:t>
      </w:r>
      <w:proofErr w:type="spellEnd"/>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Output: </w:t>
      </w:r>
      <w:proofErr w:type="spellStart"/>
      <w:r w:rsidRPr="00F65414">
        <w:rPr>
          <w:rStyle w:val="HMCodeExample"/>
          <w:i/>
          <w:color w:val="339966"/>
          <w:lang w:val="de-AT"/>
        </w:rPr>
        <w:t>request</w:t>
      </w:r>
      <w:proofErr w:type="spellEnd"/>
      <w:r w:rsidRPr="00F65414">
        <w:rPr>
          <w:rStyle w:val="HMCodeExample"/>
          <w:i/>
          <w:color w:val="339966"/>
          <w:lang w:val="de-AT"/>
        </w:rPr>
        <w:t xml:space="preserve"> </w:t>
      </w:r>
      <w:proofErr w:type="spellStart"/>
      <w:r w:rsidRPr="00F65414">
        <w:rPr>
          <w:rStyle w:val="HMCodeExample"/>
          <w:i/>
          <w:color w:val="339966"/>
          <w:lang w:val="de-AT"/>
        </w:rPr>
        <w:t>id</w:t>
      </w:r>
      <w:proofErr w:type="spellEnd"/>
      <w:r w:rsidRPr="00F65414">
        <w:rPr>
          <w:rStyle w:val="HMCodeExample"/>
          <w:i/>
          <w:color w:val="339966"/>
          <w:lang w:val="de-AT"/>
        </w:rPr>
        <w:t xml:space="preserve"> für die Überprüfung des Lizenzschlüssels</w:t>
      </w:r>
      <w:r w:rsidRPr="00F65414">
        <w:rPr>
          <w:lang w:val="de-AT"/>
        </w:rPr>
        <w:br/>
      </w:r>
      <w:r w:rsidRPr="00F65414">
        <w:rPr>
          <w:rStyle w:val="HMCodeExample"/>
          <w:lang w:val="de-AT"/>
        </w:rPr>
        <w:t xml:space="preserve">   </w:t>
      </w:r>
      <w:proofErr w:type="spellStart"/>
      <w:r w:rsidRPr="00F65414">
        <w:rPr>
          <w:rStyle w:val="HMCodeExample"/>
          <w:lang w:val="de-AT"/>
        </w:rPr>
        <w:t>strRequestID</w:t>
      </w:r>
      <w:proofErr w:type="spellEnd"/>
      <w:r w:rsidRPr="00F65414">
        <w:rPr>
          <w:rStyle w:val="HMCodeExample"/>
          <w:lang w:val="de-AT"/>
        </w:rPr>
        <w:t xml:space="preserve">: </w:t>
      </w:r>
      <w:r w:rsidRPr="00F65414">
        <w:rPr>
          <w:rStyle w:val="HMCodeExample"/>
          <w:b/>
          <w:color w:val="3366FF"/>
          <w:lang w:val="de-AT"/>
        </w:rPr>
        <w:t>STRING</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Lizenz gültig</w:t>
      </w:r>
      <w:r w:rsidRPr="00F65414">
        <w:rPr>
          <w:lang w:val="de-AT"/>
        </w:rPr>
        <w:br/>
      </w:r>
      <w:r w:rsidRPr="00F65414">
        <w:rPr>
          <w:rStyle w:val="HMCodeExample"/>
          <w:lang w:val="de-AT"/>
        </w:rPr>
        <w:t xml:space="preserve">   </w:t>
      </w:r>
      <w:proofErr w:type="spellStart"/>
      <w:r w:rsidRPr="00F65414">
        <w:rPr>
          <w:rStyle w:val="HMCodeExample"/>
          <w:lang w:val="de-AT"/>
        </w:rPr>
        <w:t>xLicenseValid</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Prüfsumme gültig</w:t>
      </w:r>
      <w:r w:rsidRPr="00F65414">
        <w:rPr>
          <w:lang w:val="de-AT"/>
        </w:rPr>
        <w:br/>
      </w:r>
      <w:r w:rsidRPr="00F65414">
        <w:rPr>
          <w:rStyle w:val="HMCodeExample"/>
          <w:lang w:val="de-AT"/>
        </w:rPr>
        <w:t xml:space="preserve">   </w:t>
      </w:r>
      <w:proofErr w:type="spellStart"/>
      <w:r w:rsidRPr="00F65414">
        <w:rPr>
          <w:rStyle w:val="HMCodeExample"/>
          <w:lang w:val="de-AT"/>
        </w:rPr>
        <w:t>xChecksumValid</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Input: Lizenzschlüssel für die Nutzung der Sequenz ohne Demomodus</w:t>
      </w:r>
      <w:r w:rsidRPr="00F65414">
        <w:rPr>
          <w:lang w:val="de-AT"/>
        </w:rPr>
        <w:br/>
      </w:r>
      <w:r w:rsidRPr="00F65414">
        <w:rPr>
          <w:rStyle w:val="HMCodeExample"/>
          <w:lang w:val="de-AT"/>
        </w:rPr>
        <w:t xml:space="preserve">   </w:t>
      </w:r>
      <w:proofErr w:type="spellStart"/>
      <w:r w:rsidRPr="00F65414">
        <w:rPr>
          <w:rStyle w:val="HMCodeExample"/>
          <w:lang w:val="de-AT"/>
        </w:rPr>
        <w:t>strLicenseKey</w:t>
      </w:r>
      <w:proofErr w:type="spellEnd"/>
      <w:r w:rsidRPr="00F65414">
        <w:rPr>
          <w:rStyle w:val="HMCodeExample"/>
          <w:lang w:val="de-AT"/>
        </w:rPr>
        <w:t xml:space="preserve">: </w:t>
      </w:r>
      <w:r w:rsidRPr="00F65414">
        <w:rPr>
          <w:rStyle w:val="HMCodeExample"/>
          <w:b/>
          <w:color w:val="3366FF"/>
          <w:lang w:val="de-AT"/>
        </w:rPr>
        <w:t>STRING</w:t>
      </w:r>
      <w:r w:rsidRPr="00F65414">
        <w:rPr>
          <w:rStyle w:val="HMCodeExample"/>
          <w:lang w:val="de-AT"/>
        </w:rPr>
        <w:t xml:space="preserve"> := '';</w:t>
      </w:r>
      <w:r w:rsidRPr="00F65414">
        <w:rPr>
          <w:lang w:val="de-AT"/>
        </w:rPr>
        <w:br/>
      </w:r>
      <w:r w:rsidRPr="00F65414">
        <w:rPr>
          <w:rStyle w:val="HMCodeExample"/>
          <w:b/>
          <w:color w:val="3366FF"/>
          <w:lang w:val="de-AT"/>
        </w:rPr>
        <w:t>END_VAR</w:t>
      </w:r>
    </w:p>
    <w:p w14:paraId="2A242265" w14:textId="77777777" w:rsidR="00757180" w:rsidRPr="00F65414" w:rsidRDefault="00000000">
      <w:pPr>
        <w:rPr>
          <w:lang w:val="de-AT"/>
        </w:rPr>
      </w:pPr>
      <w:r w:rsidRPr="00F65414">
        <w:rPr>
          <w:lang w:val="de-AT"/>
        </w:rPr>
        <w:br w:type="page"/>
      </w:r>
    </w:p>
    <w:p w14:paraId="47484F7D" w14:textId="77777777" w:rsidR="00757180" w:rsidRPr="00F65414" w:rsidRDefault="00000000">
      <w:pPr>
        <w:pStyle w:val="berschrift5"/>
        <w:numPr>
          <w:ilvl w:val="4"/>
          <w:numId w:val="1"/>
        </w:numPr>
        <w:ind w:left="1134" w:hanging="1134"/>
        <w:rPr>
          <w:lang w:val="de-AT"/>
        </w:rPr>
      </w:pPr>
      <w:bookmarkStart w:id="22" w:name="StGlobalInterface2"/>
      <w:r w:rsidRPr="00F65414">
        <w:rPr>
          <w:lang w:val="de-AT"/>
        </w:rPr>
        <w:lastRenderedPageBreak/>
        <w:t>stGlobalInterface</w:t>
      </w:r>
      <w:bookmarkEnd w:id="22"/>
    </w:p>
    <w:p w14:paraId="3C1E3D3C" w14:textId="77777777" w:rsidR="00757180" w:rsidRPr="00F65414" w:rsidRDefault="00000000">
      <w:pPr>
        <w:pStyle w:val="HMCodeExample0"/>
        <w:rPr>
          <w:lang w:val="de-AT"/>
        </w:rPr>
      </w:pPr>
      <w:r w:rsidRPr="00F65414">
        <w:rPr>
          <w:rStyle w:val="HMCodeExample"/>
          <w:b/>
          <w:color w:val="3366FF"/>
          <w:lang w:val="de-AT"/>
        </w:rPr>
        <w:t>TYPE</w:t>
      </w:r>
      <w:r w:rsidRPr="00F65414">
        <w:rPr>
          <w:rStyle w:val="HMCodeExample"/>
          <w:lang w:val="de-AT"/>
        </w:rPr>
        <w:t xml:space="preserve"> </w:t>
      </w:r>
      <w:proofErr w:type="spellStart"/>
      <w:r w:rsidRPr="00F65414">
        <w:rPr>
          <w:rStyle w:val="HMCodeExample"/>
          <w:lang w:val="de-AT"/>
        </w:rPr>
        <w:t>stGlobalInterface</w:t>
      </w:r>
      <w:proofErr w:type="spellEnd"/>
      <w:r w:rsidRPr="00F65414">
        <w:rPr>
          <w:rStyle w:val="HMCodeExample"/>
          <w:lang w:val="de-AT"/>
        </w:rPr>
        <w:t xml:space="preserve"> :</w:t>
      </w:r>
      <w:r w:rsidRPr="00F65414">
        <w:rPr>
          <w:lang w:val="de-AT"/>
        </w:rPr>
        <w:br/>
      </w:r>
      <w:r w:rsidRPr="00F65414">
        <w:rPr>
          <w:rStyle w:val="HMCodeExample"/>
          <w:b/>
          <w:color w:val="3366FF"/>
          <w:lang w:val="de-AT"/>
        </w:rPr>
        <w:t>STRUCT</w:t>
      </w:r>
      <w:r w:rsidRPr="00F65414">
        <w:rPr>
          <w:lang w:val="de-AT"/>
        </w:rPr>
        <w:br/>
      </w:r>
      <w:r w:rsidRPr="00F65414">
        <w:rPr>
          <w:rStyle w:val="HMCodeExample"/>
          <w:lang w:val="de-AT"/>
        </w:rPr>
        <w:t xml:space="preserve">   </w:t>
      </w:r>
      <w:r w:rsidRPr="00F65414">
        <w:rPr>
          <w:rStyle w:val="HMCodeExample"/>
          <w:i/>
          <w:color w:val="339966"/>
          <w:lang w:val="de-AT"/>
        </w:rPr>
        <w:t>/// Output: Startsirene</w:t>
      </w:r>
      <w:r w:rsidRPr="00F65414">
        <w:rPr>
          <w:lang w:val="de-AT"/>
        </w:rPr>
        <w:br/>
      </w:r>
      <w:r w:rsidRPr="00F65414">
        <w:rPr>
          <w:rStyle w:val="HMCodeExample"/>
          <w:lang w:val="de-AT"/>
        </w:rPr>
        <w:t xml:space="preserve">   </w:t>
      </w:r>
      <w:proofErr w:type="spellStart"/>
      <w:r w:rsidRPr="00F65414">
        <w:rPr>
          <w:rStyle w:val="HMCodeExample"/>
          <w:lang w:val="de-AT"/>
        </w:rPr>
        <w:t>xStartUpSiren</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globales Zurücksetzen von Störungen</w:t>
      </w:r>
      <w:r w:rsidRPr="00F65414">
        <w:rPr>
          <w:lang w:val="de-AT"/>
        </w:rPr>
        <w:br/>
      </w:r>
      <w:r w:rsidRPr="00F65414">
        <w:rPr>
          <w:rStyle w:val="HMCodeExample"/>
          <w:lang w:val="de-AT"/>
        </w:rPr>
        <w:t xml:space="preserve">   </w:t>
      </w:r>
      <w:proofErr w:type="spellStart"/>
      <w:r w:rsidRPr="00F65414">
        <w:rPr>
          <w:rStyle w:val="HMCodeExample"/>
          <w:lang w:val="de-AT"/>
        </w:rPr>
        <w:t>xFaultReset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globale Automatik-Freigabe</w:t>
      </w:r>
      <w:r w:rsidRPr="00F65414">
        <w:rPr>
          <w:lang w:val="de-AT"/>
        </w:rPr>
        <w:br/>
      </w:r>
      <w:r w:rsidRPr="00F65414">
        <w:rPr>
          <w:rStyle w:val="HMCodeExample"/>
          <w:lang w:val="de-AT"/>
        </w:rPr>
        <w:t xml:space="preserve">   </w:t>
      </w:r>
      <w:proofErr w:type="spellStart"/>
      <w:r w:rsidRPr="00F65414">
        <w:rPr>
          <w:rStyle w:val="HMCodeExample"/>
          <w:lang w:val="de-AT"/>
        </w:rPr>
        <w:t>xRelease</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Lampentest</w:t>
      </w:r>
      <w:r w:rsidRPr="00F65414">
        <w:rPr>
          <w:lang w:val="de-AT"/>
        </w:rPr>
        <w:br/>
      </w:r>
      <w:r w:rsidRPr="00F65414">
        <w:rPr>
          <w:rStyle w:val="HMCodeExample"/>
          <w:lang w:val="de-AT"/>
        </w:rPr>
        <w:t xml:space="preserve">   </w:t>
      </w:r>
      <w:proofErr w:type="spellStart"/>
      <w:r w:rsidRPr="00F65414">
        <w:rPr>
          <w:rStyle w:val="HMCodeExample"/>
          <w:lang w:val="de-AT"/>
        </w:rPr>
        <w:t>xLampTest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schwerwiegender Fehler</w:t>
      </w:r>
      <w:r w:rsidRPr="00F65414">
        <w:rPr>
          <w:lang w:val="de-AT"/>
        </w:rPr>
        <w:br/>
      </w:r>
      <w:r w:rsidRPr="00F65414">
        <w:rPr>
          <w:rStyle w:val="HMCodeExample"/>
          <w:lang w:val="de-AT"/>
        </w:rPr>
        <w:t xml:space="preserve">   </w:t>
      </w:r>
      <w:proofErr w:type="spellStart"/>
      <w:r w:rsidRPr="00F65414">
        <w:rPr>
          <w:rStyle w:val="HMCodeExample"/>
          <w:lang w:val="de-AT"/>
        </w:rPr>
        <w:t>xFatalFault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Tor/Schutzeinrichtung Fehler</w:t>
      </w:r>
      <w:r w:rsidRPr="00F65414">
        <w:rPr>
          <w:lang w:val="de-AT"/>
        </w:rPr>
        <w:br/>
      </w:r>
      <w:r w:rsidRPr="00F65414">
        <w:rPr>
          <w:rStyle w:val="HMCodeExample"/>
          <w:lang w:val="de-AT"/>
        </w:rPr>
        <w:t xml:space="preserve">   </w:t>
      </w:r>
      <w:proofErr w:type="spellStart"/>
      <w:r w:rsidRPr="00F65414">
        <w:rPr>
          <w:rStyle w:val="HMCodeExample"/>
          <w:lang w:val="de-AT"/>
        </w:rPr>
        <w:t>xGateFortressFault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Warnmeldung</w:t>
      </w:r>
      <w:r w:rsidRPr="00F65414">
        <w:rPr>
          <w:lang w:val="de-AT"/>
        </w:rPr>
        <w:br/>
      </w:r>
      <w:r w:rsidRPr="00F65414">
        <w:rPr>
          <w:rStyle w:val="HMCodeExample"/>
          <w:lang w:val="de-AT"/>
        </w:rPr>
        <w:t xml:space="preserve">   </w:t>
      </w:r>
      <w:proofErr w:type="spellStart"/>
      <w:r w:rsidRPr="00F65414">
        <w:rPr>
          <w:rStyle w:val="HMCodeExample"/>
          <w:lang w:val="de-AT"/>
        </w:rPr>
        <w:t>xWarningFault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Taktsignal 1Hz</w:t>
      </w:r>
      <w:r w:rsidRPr="00F65414">
        <w:rPr>
          <w:lang w:val="de-AT"/>
        </w:rPr>
        <w:br/>
      </w:r>
      <w:r w:rsidRPr="00F65414">
        <w:rPr>
          <w:rStyle w:val="HMCodeExample"/>
          <w:lang w:val="de-AT"/>
        </w:rPr>
        <w:t xml:space="preserve">   </w:t>
      </w:r>
      <w:proofErr w:type="spellStart"/>
      <w:r w:rsidRPr="00F65414">
        <w:rPr>
          <w:rStyle w:val="HMCodeExample"/>
          <w:lang w:val="de-AT"/>
        </w:rPr>
        <w:t>xFlashOutput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Input: globale Voreinstellung für Startverzögerung</w:t>
      </w:r>
      <w:r w:rsidRPr="00F65414">
        <w:rPr>
          <w:lang w:val="de-AT"/>
        </w:rPr>
        <w:br/>
      </w:r>
      <w:r w:rsidRPr="00F65414">
        <w:rPr>
          <w:rStyle w:val="HMCodeExample"/>
          <w:lang w:val="de-AT"/>
        </w:rPr>
        <w:t xml:space="preserve">   </w:t>
      </w:r>
      <w:proofErr w:type="spellStart"/>
      <w:r w:rsidRPr="00F65414">
        <w:rPr>
          <w:rStyle w:val="HMCodeExample"/>
          <w:lang w:val="de-AT"/>
        </w:rPr>
        <w:t>timGlobalPresetDelay</w:t>
      </w:r>
      <w:proofErr w:type="spellEnd"/>
      <w:r w:rsidRPr="00F65414">
        <w:rPr>
          <w:rStyle w:val="HMCodeExample"/>
          <w:lang w:val="de-AT"/>
        </w:rPr>
        <w:t xml:space="preserve">: </w:t>
      </w:r>
      <w:r w:rsidRPr="00F65414">
        <w:rPr>
          <w:rStyle w:val="HMCodeExample"/>
          <w:b/>
          <w:color w:val="3366FF"/>
          <w:lang w:val="de-AT"/>
        </w:rPr>
        <w:t>TIME</w:t>
      </w:r>
      <w:r w:rsidRPr="00F65414">
        <w:rPr>
          <w:rStyle w:val="HMCodeExample"/>
          <w:lang w:val="de-AT"/>
        </w:rPr>
        <w:t xml:space="preserve"> := T#3S;</w:t>
      </w:r>
      <w:r w:rsidRPr="00F65414">
        <w:rPr>
          <w:lang w:val="de-AT"/>
        </w:rPr>
        <w:br/>
      </w:r>
      <w:r w:rsidRPr="00F65414">
        <w:rPr>
          <w:rStyle w:val="HMCodeExample"/>
          <w:b/>
          <w:color w:val="3366FF"/>
          <w:lang w:val="de-AT"/>
        </w:rPr>
        <w:t>END_STRUCT</w:t>
      </w:r>
      <w:r w:rsidRPr="00F65414">
        <w:rPr>
          <w:lang w:val="de-AT"/>
        </w:rPr>
        <w:br/>
      </w:r>
      <w:r w:rsidRPr="00F65414">
        <w:rPr>
          <w:rStyle w:val="HMCodeExample"/>
          <w:b/>
          <w:color w:val="3366FF"/>
          <w:lang w:val="de-AT"/>
        </w:rPr>
        <w:t>END_TYPE</w:t>
      </w:r>
    </w:p>
    <w:p w14:paraId="6F2003EE" w14:textId="77777777" w:rsidR="00757180" w:rsidRPr="00F65414" w:rsidRDefault="00000000">
      <w:pPr>
        <w:rPr>
          <w:lang w:val="de-AT"/>
        </w:rPr>
      </w:pPr>
      <w:r w:rsidRPr="00F65414">
        <w:rPr>
          <w:lang w:val="de-AT"/>
        </w:rPr>
        <w:br w:type="page"/>
      </w:r>
    </w:p>
    <w:p w14:paraId="3A43B932" w14:textId="77777777" w:rsidR="00757180" w:rsidRPr="00F65414" w:rsidRDefault="00000000">
      <w:pPr>
        <w:pStyle w:val="berschrift4"/>
        <w:numPr>
          <w:ilvl w:val="3"/>
          <w:numId w:val="1"/>
        </w:numPr>
        <w:ind w:left="851" w:hanging="851"/>
        <w:rPr>
          <w:lang w:val="de-AT"/>
        </w:rPr>
      </w:pPr>
      <w:bookmarkStart w:id="23" w:name="GVL_Global_HMI"/>
      <w:r w:rsidRPr="00F65414">
        <w:rPr>
          <w:lang w:val="de-AT"/>
        </w:rPr>
        <w:lastRenderedPageBreak/>
        <w:t>GVL_Global_HMI</w:t>
      </w:r>
      <w:bookmarkEnd w:id="23"/>
    </w:p>
    <w:p w14:paraId="53249731"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r w:rsidRPr="00F65414">
        <w:rPr>
          <w:lang w:val="de-AT"/>
        </w:rPr>
        <w:br/>
      </w:r>
      <w:r w:rsidRPr="00F65414">
        <w:rPr>
          <w:rStyle w:val="HMCodeExample"/>
          <w:i/>
          <w:color w:val="339966"/>
          <w:lang w:val="de-AT"/>
        </w:rPr>
        <w:t xml:space="preserve">/// ### PLEASE DO NOT MAKE ANY CHANGES MANUALLY HERE! </w:t>
      </w:r>
      <w:proofErr w:type="spellStart"/>
      <w:r w:rsidRPr="00F65414">
        <w:rPr>
          <w:rStyle w:val="HMCodeExample"/>
          <w:i/>
          <w:color w:val="339966"/>
          <w:lang w:val="de-AT"/>
        </w:rPr>
        <w:t>Make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changes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in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 Globale HMI Schnittstelle</w:t>
      </w:r>
      <w:r w:rsidRPr="00F65414">
        <w:rPr>
          <w:lang w:val="de-AT"/>
        </w:rPr>
        <w:br/>
      </w:r>
      <w:r w:rsidRPr="00F65414">
        <w:rPr>
          <w:rStyle w:val="HMCodeExample"/>
          <w:lang w:val="de-AT"/>
        </w:rPr>
        <w:t xml:space="preserve">   </w:t>
      </w:r>
      <w:proofErr w:type="spellStart"/>
      <w:r w:rsidRPr="00F65414">
        <w:rPr>
          <w:rStyle w:val="HMCodeExample"/>
          <w:lang w:val="de-AT"/>
        </w:rPr>
        <w:t>stHmiIf</w:t>
      </w:r>
      <w:proofErr w:type="spellEnd"/>
      <w:r w:rsidRPr="00F65414">
        <w:rPr>
          <w:rStyle w:val="HMCodeExample"/>
          <w:lang w:val="de-AT"/>
        </w:rPr>
        <w:t xml:space="preserve">: </w:t>
      </w:r>
      <w:proofErr w:type="spellStart"/>
      <w:r w:rsidRPr="00F65414">
        <w:rPr>
          <w:rStyle w:val="HMCodeExample"/>
          <w:lang w:val="de-AT"/>
        </w:rPr>
        <w:t>stHmiGlobalInterface</w:t>
      </w:r>
      <w:proofErr w:type="spellEnd"/>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Input: 0: English [1033] | -1: None</w:t>
      </w:r>
      <w:r w:rsidRPr="00F65414">
        <w:rPr>
          <w:lang w:val="de-AT"/>
        </w:rPr>
        <w:br/>
      </w:r>
      <w:r w:rsidRPr="00F65414">
        <w:rPr>
          <w:rStyle w:val="HMCodeExample"/>
          <w:lang w:val="de-AT"/>
        </w:rPr>
        <w:t xml:space="preserve">   </w:t>
      </w:r>
      <w:proofErr w:type="spellStart"/>
      <w:r w:rsidRPr="00F65414">
        <w:rPr>
          <w:rStyle w:val="HMCodeExample"/>
          <w:lang w:val="de-AT"/>
        </w:rPr>
        <w:t>iHmiLanguageIndex</w:t>
      </w:r>
      <w:proofErr w:type="spellEnd"/>
      <w:r w:rsidRPr="00F65414">
        <w:rPr>
          <w:rStyle w:val="HMCodeExample"/>
          <w:lang w:val="de-AT"/>
        </w:rPr>
        <w:t xml:space="preserve">: </w:t>
      </w:r>
      <w:r w:rsidRPr="00F65414">
        <w:rPr>
          <w:rStyle w:val="HMCodeExample"/>
          <w:b/>
          <w:color w:val="3366FF"/>
          <w:lang w:val="de-AT"/>
        </w:rPr>
        <w:t>INT</w:t>
      </w:r>
      <w:r w:rsidRPr="00F65414">
        <w:rPr>
          <w:rStyle w:val="HMCodeExample"/>
          <w:lang w:val="de-AT"/>
        </w:rPr>
        <w:t xml:space="preserve"> := -1;</w:t>
      </w:r>
      <w:r w:rsidRPr="00F65414">
        <w:rPr>
          <w:lang w:val="de-AT"/>
        </w:rPr>
        <w:br/>
      </w:r>
      <w:r w:rsidRPr="00F65414">
        <w:rPr>
          <w:rStyle w:val="HMCodeExample"/>
          <w:b/>
          <w:color w:val="3366FF"/>
          <w:lang w:val="de-AT"/>
        </w:rPr>
        <w:t>END_VAR</w:t>
      </w:r>
    </w:p>
    <w:p w14:paraId="3DC91F72" w14:textId="77777777" w:rsidR="00757180" w:rsidRPr="00F65414" w:rsidRDefault="00000000">
      <w:pPr>
        <w:rPr>
          <w:lang w:val="de-AT"/>
        </w:rPr>
      </w:pPr>
      <w:r w:rsidRPr="00F65414">
        <w:rPr>
          <w:lang w:val="de-AT"/>
        </w:rPr>
        <w:br w:type="page"/>
      </w:r>
    </w:p>
    <w:p w14:paraId="67C840C9" w14:textId="77777777" w:rsidR="00757180" w:rsidRPr="00F65414" w:rsidRDefault="00000000">
      <w:pPr>
        <w:pStyle w:val="berschrift5"/>
        <w:numPr>
          <w:ilvl w:val="4"/>
          <w:numId w:val="1"/>
        </w:numPr>
        <w:ind w:left="1134" w:hanging="1134"/>
        <w:rPr>
          <w:lang w:val="de-AT"/>
        </w:rPr>
      </w:pPr>
      <w:bookmarkStart w:id="24" w:name="StHmiGlobalInterface"/>
      <w:r w:rsidRPr="00F65414">
        <w:rPr>
          <w:lang w:val="de-AT"/>
        </w:rPr>
        <w:lastRenderedPageBreak/>
        <w:t>stHmiGlobalInterface</w:t>
      </w:r>
      <w:bookmarkEnd w:id="24"/>
    </w:p>
    <w:p w14:paraId="086A6033" w14:textId="77777777" w:rsidR="00757180" w:rsidRPr="00F65414" w:rsidRDefault="00000000">
      <w:pPr>
        <w:pStyle w:val="HMCodeExample0"/>
        <w:rPr>
          <w:lang w:val="de-AT"/>
        </w:rPr>
      </w:pPr>
      <w:r w:rsidRPr="00F65414">
        <w:rPr>
          <w:rStyle w:val="HMCodeExample"/>
          <w:b/>
          <w:color w:val="3366FF"/>
          <w:lang w:val="de-AT"/>
        </w:rPr>
        <w:t>TYPE</w:t>
      </w:r>
      <w:r w:rsidRPr="00F65414">
        <w:rPr>
          <w:rStyle w:val="HMCodeExample"/>
          <w:lang w:val="de-AT"/>
        </w:rPr>
        <w:t xml:space="preserve"> </w:t>
      </w:r>
      <w:proofErr w:type="spellStart"/>
      <w:proofErr w:type="gramStart"/>
      <w:r w:rsidRPr="00F65414">
        <w:rPr>
          <w:rStyle w:val="HMCodeExample"/>
          <w:lang w:val="de-AT"/>
        </w:rPr>
        <w:t>stHmiGlobalInterface</w:t>
      </w:r>
      <w:proofErr w:type="spellEnd"/>
      <w:r w:rsidRPr="00F65414">
        <w:rPr>
          <w:rStyle w:val="HMCodeExample"/>
          <w:lang w:val="de-AT"/>
        </w:rPr>
        <w:t xml:space="preserve"> :</w:t>
      </w:r>
      <w:proofErr w:type="gramEnd"/>
      <w:r w:rsidRPr="00F65414">
        <w:rPr>
          <w:lang w:val="de-AT"/>
        </w:rPr>
        <w:br/>
      </w:r>
      <w:r w:rsidRPr="00F65414">
        <w:rPr>
          <w:rStyle w:val="HMCodeExample"/>
          <w:b/>
          <w:color w:val="3366FF"/>
          <w:lang w:val="de-AT"/>
        </w:rPr>
        <w:t>STRUCT</w:t>
      </w:r>
      <w:r w:rsidRPr="00F65414">
        <w:rPr>
          <w:lang w:val="de-AT"/>
        </w:rPr>
        <w:br/>
      </w:r>
      <w:r w:rsidRPr="00F65414">
        <w:rPr>
          <w:rStyle w:val="HMCodeExample"/>
          <w:lang w:val="de-AT"/>
        </w:rPr>
        <w:t xml:space="preserve">   </w:t>
      </w:r>
      <w:r w:rsidRPr="00F65414">
        <w:rPr>
          <w:rStyle w:val="HMCodeExample"/>
          <w:i/>
          <w:color w:val="339966"/>
          <w:lang w:val="de-AT"/>
        </w:rPr>
        <w:t>/// globaler HMI Button Lampentest</w:t>
      </w:r>
      <w:r w:rsidRPr="00F65414">
        <w:rPr>
          <w:lang w:val="de-AT"/>
        </w:rPr>
        <w:br/>
      </w:r>
      <w:r w:rsidRPr="00F65414">
        <w:rPr>
          <w:rStyle w:val="HMCodeExample"/>
          <w:lang w:val="de-AT"/>
        </w:rPr>
        <w:t xml:space="preserve">   </w:t>
      </w:r>
      <w:proofErr w:type="spellStart"/>
      <w:r w:rsidRPr="00F65414">
        <w:rPr>
          <w:rStyle w:val="HMCodeExample"/>
          <w:lang w:val="de-AT"/>
        </w:rPr>
        <w:t>xHmiLampTest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globaler HMI Button Automatik/Handbetriebswahlschalter     </w:t>
      </w:r>
      <w:r w:rsidRPr="00F65414">
        <w:rPr>
          <w:lang w:val="de-AT"/>
        </w:rPr>
        <w:br/>
      </w:r>
      <w:r w:rsidRPr="00F65414">
        <w:rPr>
          <w:rStyle w:val="HMCodeExample"/>
          <w:lang w:val="de-AT"/>
        </w:rPr>
        <w:t xml:space="preserve">   </w:t>
      </w:r>
      <w:proofErr w:type="spellStart"/>
      <w:r w:rsidRPr="00F65414">
        <w:rPr>
          <w:rStyle w:val="HMCodeExample"/>
          <w:lang w:val="de-AT"/>
        </w:rPr>
        <w:t>xHmiAutoManMode</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globaler HMI Button Automatik freigeben</w:t>
      </w:r>
      <w:r w:rsidRPr="00F65414">
        <w:rPr>
          <w:lang w:val="de-AT"/>
        </w:rPr>
        <w:br/>
      </w:r>
      <w:r w:rsidRPr="00F65414">
        <w:rPr>
          <w:rStyle w:val="HMCodeExample"/>
          <w:lang w:val="de-AT"/>
        </w:rPr>
        <w:t xml:space="preserve">   </w:t>
      </w:r>
      <w:proofErr w:type="spellStart"/>
      <w:r w:rsidRPr="00F65414">
        <w:rPr>
          <w:rStyle w:val="HMCodeExample"/>
          <w:lang w:val="de-AT"/>
        </w:rPr>
        <w:t>xHmiAutomaticRelease</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globaler HMI Button Fehler quittieren</w:t>
      </w:r>
      <w:r w:rsidRPr="00F65414">
        <w:rPr>
          <w:lang w:val="de-AT"/>
        </w:rPr>
        <w:br/>
      </w:r>
      <w:r w:rsidRPr="00F65414">
        <w:rPr>
          <w:rStyle w:val="HMCodeExample"/>
          <w:lang w:val="de-AT"/>
        </w:rPr>
        <w:t xml:space="preserve">   </w:t>
      </w:r>
      <w:proofErr w:type="spellStart"/>
      <w:r w:rsidRPr="00F65414">
        <w:rPr>
          <w:rStyle w:val="HMCodeExample"/>
          <w:lang w:val="de-AT"/>
        </w:rPr>
        <w:t>xHmiFaultReset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b/>
          <w:color w:val="3366FF"/>
          <w:lang w:val="de-AT"/>
        </w:rPr>
        <w:t>END_STRUCT</w:t>
      </w:r>
      <w:r w:rsidRPr="00F65414">
        <w:rPr>
          <w:lang w:val="de-AT"/>
        </w:rPr>
        <w:br/>
      </w:r>
      <w:r w:rsidRPr="00F65414">
        <w:rPr>
          <w:rStyle w:val="HMCodeExample"/>
          <w:b/>
          <w:color w:val="3366FF"/>
          <w:lang w:val="de-AT"/>
        </w:rPr>
        <w:t>END_TYPE</w:t>
      </w:r>
    </w:p>
    <w:p w14:paraId="73F93DB2" w14:textId="77777777" w:rsidR="00757180" w:rsidRPr="00F65414" w:rsidRDefault="00000000">
      <w:pPr>
        <w:rPr>
          <w:lang w:val="de-AT"/>
        </w:rPr>
      </w:pPr>
      <w:r w:rsidRPr="00F65414">
        <w:rPr>
          <w:lang w:val="de-AT"/>
        </w:rPr>
        <w:br w:type="page"/>
      </w:r>
    </w:p>
    <w:p w14:paraId="3BC0C635" w14:textId="77777777" w:rsidR="00757180" w:rsidRPr="00F65414" w:rsidRDefault="00000000">
      <w:pPr>
        <w:pStyle w:val="berschrift4"/>
        <w:numPr>
          <w:ilvl w:val="3"/>
          <w:numId w:val="1"/>
        </w:numPr>
        <w:ind w:left="851" w:hanging="851"/>
        <w:rPr>
          <w:lang w:val="de-AT"/>
        </w:rPr>
      </w:pPr>
      <w:bookmarkStart w:id="25" w:name="GVL_Global_Parameters"/>
      <w:r w:rsidRPr="00F65414">
        <w:rPr>
          <w:lang w:val="de-AT"/>
        </w:rPr>
        <w:lastRenderedPageBreak/>
        <w:t>GVL_Global_Parameters</w:t>
      </w:r>
      <w:bookmarkEnd w:id="25"/>
    </w:p>
    <w:p w14:paraId="6D80B27F"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rStyle w:val="HMCodeExample"/>
          <w:lang w:val="de-AT"/>
        </w:rPr>
        <w:t xml:space="preserve"> PERSISTENT</w:t>
      </w:r>
      <w:r w:rsidRPr="00F65414">
        <w:rPr>
          <w:lang w:val="de-AT"/>
        </w:rPr>
        <w:br/>
      </w:r>
      <w:r w:rsidRPr="00F65414">
        <w:rPr>
          <w:rStyle w:val="HMCodeExample"/>
          <w:lang w:val="de-AT"/>
        </w:rPr>
        <w:t xml:space="preserve">   </w:t>
      </w:r>
      <w:r w:rsidRPr="00F65414">
        <w:rPr>
          <w:rStyle w:val="HMCodeExample"/>
          <w:i/>
          <w:color w:val="339966"/>
          <w:lang w:val="de-AT"/>
        </w:rPr>
        <w:t>///&lt;Parameter 1&gt;</w:t>
      </w:r>
      <w:r w:rsidRPr="00F65414">
        <w:rPr>
          <w:lang w:val="de-AT"/>
        </w:rPr>
        <w:br/>
      </w:r>
      <w:r w:rsidRPr="00F65414">
        <w:rPr>
          <w:rStyle w:val="HMCodeExample"/>
          <w:lang w:val="de-AT"/>
        </w:rPr>
        <w:t xml:space="preserve">   &lt;iParameter1&gt;: &lt;</w:t>
      </w:r>
      <w:r w:rsidRPr="00F65414">
        <w:rPr>
          <w:rStyle w:val="HMCodeExample"/>
          <w:b/>
          <w:color w:val="3366FF"/>
          <w:lang w:val="de-AT"/>
        </w:rPr>
        <w:t>INT</w:t>
      </w:r>
      <w:r w:rsidRPr="00F65414">
        <w:rPr>
          <w:rStyle w:val="HMCodeExample"/>
          <w:lang w:val="de-AT"/>
        </w:rPr>
        <w:t>&gt;;</w:t>
      </w:r>
      <w:r w:rsidRPr="00F65414">
        <w:rPr>
          <w:lang w:val="de-AT"/>
        </w:rPr>
        <w:br/>
      </w:r>
      <w:r w:rsidRPr="00F65414">
        <w:rPr>
          <w:rStyle w:val="HMCodeExample"/>
          <w:lang w:val="de-AT"/>
        </w:rPr>
        <w:t xml:space="preserve">   </w:t>
      </w:r>
      <w:r w:rsidRPr="00F65414">
        <w:rPr>
          <w:rStyle w:val="HMCodeExample"/>
          <w:i/>
          <w:color w:val="339966"/>
          <w:lang w:val="de-AT"/>
        </w:rPr>
        <w:t>///&lt;Parameter 2&gt;</w:t>
      </w:r>
      <w:r w:rsidRPr="00F65414">
        <w:rPr>
          <w:lang w:val="de-AT"/>
        </w:rPr>
        <w:br/>
      </w:r>
      <w:r w:rsidRPr="00F65414">
        <w:rPr>
          <w:rStyle w:val="HMCodeExample"/>
          <w:lang w:val="de-AT"/>
        </w:rPr>
        <w:t xml:space="preserve">   &lt;iParameter2&gt;: &lt;</w:t>
      </w:r>
      <w:r w:rsidRPr="00F65414">
        <w:rPr>
          <w:rStyle w:val="HMCodeExample"/>
          <w:b/>
          <w:color w:val="3366FF"/>
          <w:lang w:val="de-AT"/>
        </w:rPr>
        <w:t>INT</w:t>
      </w:r>
      <w:r w:rsidRPr="00F65414">
        <w:rPr>
          <w:rStyle w:val="HMCodeExample"/>
          <w:lang w:val="de-AT"/>
        </w:rPr>
        <w:t>&gt;;</w:t>
      </w:r>
      <w:r w:rsidRPr="00F65414">
        <w:rPr>
          <w:lang w:val="de-AT"/>
        </w:rPr>
        <w:br/>
      </w:r>
      <w:r w:rsidRPr="00F65414">
        <w:rPr>
          <w:rStyle w:val="HMCodeExample"/>
          <w:b/>
          <w:color w:val="3366FF"/>
          <w:lang w:val="de-AT"/>
        </w:rPr>
        <w:t>END_VAR</w:t>
      </w:r>
      <w:r w:rsidRPr="00F65414">
        <w:rPr>
          <w:lang w:val="de-AT"/>
        </w:rPr>
        <w:br/>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 xml:space="preserve">/// Empty VAR_GLOBAL | Workaround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PersistentVars</w:t>
      </w:r>
      <w:proofErr w:type="spellEnd"/>
      <w:r w:rsidRPr="00F65414">
        <w:rPr>
          <w:rStyle w:val="HMCodeExample"/>
          <w:i/>
          <w:color w:val="339966"/>
          <w:lang w:val="de-AT"/>
        </w:rPr>
        <w:t xml:space="preserve"> </w:t>
      </w:r>
      <w:proofErr w:type="spellStart"/>
      <w:r w:rsidRPr="00F65414">
        <w:rPr>
          <w:rStyle w:val="HMCodeExample"/>
          <w:i/>
          <w:color w:val="339966"/>
          <w:lang w:val="de-AT"/>
        </w:rPr>
        <w:t>limitations</w:t>
      </w:r>
      <w:proofErr w:type="spellEnd"/>
      <w:r w:rsidRPr="00F65414">
        <w:rPr>
          <w:lang w:val="de-AT"/>
        </w:rPr>
        <w:br/>
      </w:r>
      <w:r w:rsidRPr="00F65414">
        <w:rPr>
          <w:rStyle w:val="HMCodeExample"/>
          <w:lang w:val="de-AT"/>
        </w:rPr>
        <w:t xml:space="preserve">   _</w:t>
      </w:r>
      <w:proofErr w:type="spellStart"/>
      <w:r w:rsidRPr="00F65414">
        <w:rPr>
          <w:rStyle w:val="HMCodeExample"/>
          <w:lang w:val="de-AT"/>
        </w:rPr>
        <w:t>placeholder</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b/>
          <w:color w:val="3366FF"/>
          <w:lang w:val="de-AT"/>
        </w:rPr>
        <w:t>END_VAR</w:t>
      </w:r>
    </w:p>
    <w:p w14:paraId="7D4CAAC5"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0140327E" w14:textId="77777777" w:rsidR="00757180" w:rsidRPr="00F65414" w:rsidRDefault="00000000">
      <w:pPr>
        <w:rPr>
          <w:lang w:val="de-AT"/>
        </w:rPr>
      </w:pPr>
      <w:r w:rsidRPr="00F65414">
        <w:rPr>
          <w:lang w:val="de-AT"/>
        </w:rPr>
        <w:br w:type="page"/>
      </w:r>
    </w:p>
    <w:p w14:paraId="16DDC70B" w14:textId="77777777" w:rsidR="00757180" w:rsidRPr="00F65414" w:rsidRDefault="00000000">
      <w:pPr>
        <w:pStyle w:val="berschrift4"/>
        <w:numPr>
          <w:ilvl w:val="3"/>
          <w:numId w:val="1"/>
        </w:numPr>
        <w:ind w:left="851" w:hanging="851"/>
        <w:rPr>
          <w:lang w:val="de-AT"/>
        </w:rPr>
      </w:pPr>
      <w:bookmarkStart w:id="26" w:name="Hardware_Zone2499649D"/>
      <w:r w:rsidRPr="00F65414">
        <w:rPr>
          <w:lang w:val="de-AT"/>
        </w:rPr>
        <w:lastRenderedPageBreak/>
        <w:t>&lt;HwZone1&gt;</w:t>
      </w:r>
      <w:bookmarkEnd w:id="26"/>
    </w:p>
    <w:p w14:paraId="5529BE79" w14:textId="77777777" w:rsidR="00757180" w:rsidRPr="00F65414" w:rsidRDefault="00000000">
      <w:pPr>
        <w:pStyle w:val="HMNormal0"/>
        <w:rPr>
          <w:lang w:val="de-AT"/>
        </w:rPr>
      </w:pPr>
      <w:r w:rsidRPr="00F65414">
        <w:rPr>
          <w:rStyle w:val="HMNormal"/>
          <w:lang w:val="de-AT"/>
        </w:rPr>
        <w:t>Wie bereits beschrieben, ist eine "Hardware-Zone" ein Bereich einer Maschine/Zelle, der eine unabhängige automatische/manuelle Steuerung ermöglicht. Eine "Hardware Zone" enthält eine oder mehrere Sequenzen.</w:t>
      </w:r>
    </w:p>
    <w:p w14:paraId="3D7D0641" w14:textId="77777777" w:rsidR="00757180" w:rsidRPr="00F65414" w:rsidRDefault="00757180">
      <w:pPr>
        <w:pStyle w:val="HMNormal0"/>
        <w:rPr>
          <w:lang w:val="de-AT"/>
        </w:rPr>
      </w:pPr>
    </w:p>
    <w:p w14:paraId="0065C921" w14:textId="77777777" w:rsidR="00757180" w:rsidRPr="00F65414" w:rsidRDefault="00000000">
      <w:pPr>
        <w:pStyle w:val="HMNormal0"/>
        <w:rPr>
          <w:lang w:val="de-AT"/>
        </w:rPr>
      </w:pPr>
      <w:r w:rsidRPr="00F65414">
        <w:rPr>
          <w:rStyle w:val="HMNormal"/>
          <w:lang w:val="de-AT"/>
        </w:rPr>
        <w:t>Die Funktionalität der Hardware-</w:t>
      </w:r>
      <w:proofErr w:type="gramStart"/>
      <w:r w:rsidRPr="00F65414">
        <w:rPr>
          <w:rStyle w:val="HMNormal"/>
          <w:lang w:val="de-AT"/>
        </w:rPr>
        <w:t>Zone :</w:t>
      </w:r>
      <w:proofErr w:type="gramEnd"/>
    </w:p>
    <w:p w14:paraId="5BE19E79" w14:textId="77777777" w:rsidR="00757180" w:rsidRPr="00F65414" w:rsidRDefault="00757180">
      <w:pPr>
        <w:pStyle w:val="HMNormal0"/>
        <w:rPr>
          <w:lang w:val="de-AT"/>
        </w:rPr>
      </w:pPr>
    </w:p>
    <w:p w14:paraId="79897D98" w14:textId="77777777" w:rsidR="00757180" w:rsidRPr="00F65414" w:rsidRDefault="00000000">
      <w:pPr>
        <w:pStyle w:val="HMNormal0"/>
        <w:numPr>
          <w:ilvl w:val="0"/>
          <w:numId w:val="2"/>
        </w:numPr>
        <w:rPr>
          <w:lang w:val="de-AT"/>
        </w:rPr>
      </w:pPr>
      <w:r w:rsidRPr="00F65414">
        <w:rPr>
          <w:rStyle w:val="HMNormal"/>
          <w:lang w:val="de-AT"/>
        </w:rPr>
        <w:t>Bestimmt den Auto-/Manuell-Status der Hardware-Zone.</w:t>
      </w:r>
    </w:p>
    <w:p w14:paraId="2AA41F30" w14:textId="77777777" w:rsidR="00757180" w:rsidRPr="00F65414" w:rsidRDefault="00000000">
      <w:pPr>
        <w:pStyle w:val="HMNormal0"/>
        <w:numPr>
          <w:ilvl w:val="0"/>
          <w:numId w:val="2"/>
        </w:numPr>
        <w:rPr>
          <w:lang w:val="de-AT"/>
        </w:rPr>
      </w:pPr>
      <w:r w:rsidRPr="00F65414">
        <w:rPr>
          <w:rStyle w:val="HMNormal"/>
          <w:lang w:val="de-AT"/>
        </w:rPr>
        <w:t>Bietet einen gemeinsamen Freigabebefehl für alle Sequenzen innerhalb der Hardware-Zone.</w:t>
      </w:r>
    </w:p>
    <w:p w14:paraId="754D4EB9" w14:textId="77777777" w:rsidR="00757180" w:rsidRPr="00F65414" w:rsidRDefault="00000000">
      <w:pPr>
        <w:pStyle w:val="HMNormal0"/>
        <w:numPr>
          <w:ilvl w:val="0"/>
          <w:numId w:val="2"/>
        </w:numPr>
        <w:rPr>
          <w:lang w:val="de-AT"/>
        </w:rPr>
      </w:pPr>
      <w:r w:rsidRPr="00F65414">
        <w:rPr>
          <w:rStyle w:val="HMNormal"/>
          <w:lang w:val="de-AT"/>
        </w:rPr>
        <w:t>Zeigt den Auto-/Manuell-Status der Hardware-Zone an.</w:t>
      </w:r>
    </w:p>
    <w:p w14:paraId="31D20AB1" w14:textId="77777777" w:rsidR="00757180" w:rsidRPr="00F65414" w:rsidRDefault="00000000">
      <w:pPr>
        <w:pStyle w:val="HMNormal0"/>
        <w:numPr>
          <w:ilvl w:val="0"/>
          <w:numId w:val="2"/>
        </w:numPr>
        <w:rPr>
          <w:lang w:val="de-AT"/>
        </w:rPr>
      </w:pPr>
      <w:r w:rsidRPr="00F65414">
        <w:rPr>
          <w:rStyle w:val="HMNormal"/>
          <w:lang w:val="de-AT"/>
        </w:rPr>
        <w:t>Überwacht "maschinenunsichere" Zustände im Zusammenhang mit der "Hardware-Zone" und meldet Fehler.</w:t>
      </w:r>
    </w:p>
    <w:p w14:paraId="61F0E8F6" w14:textId="77777777" w:rsidR="00757180" w:rsidRPr="00F65414" w:rsidRDefault="00000000">
      <w:pPr>
        <w:pStyle w:val="HMNormal0"/>
        <w:numPr>
          <w:ilvl w:val="0"/>
          <w:numId w:val="2"/>
        </w:numPr>
        <w:rPr>
          <w:lang w:val="de-AT"/>
        </w:rPr>
      </w:pPr>
      <w:r w:rsidRPr="00F65414">
        <w:rPr>
          <w:rStyle w:val="HMNormal"/>
          <w:lang w:val="de-AT"/>
        </w:rPr>
        <w:t>Überwacht nicht-kritische Alarmmeldungen im Zusammenhang mit der Hardware-Zone und meldet Warnungen.</w:t>
      </w:r>
    </w:p>
    <w:p w14:paraId="72261C33" w14:textId="77777777" w:rsidR="00757180" w:rsidRPr="00F65414" w:rsidRDefault="00757180">
      <w:pPr>
        <w:pStyle w:val="HMNormal0"/>
        <w:rPr>
          <w:lang w:val="de-AT"/>
        </w:rPr>
      </w:pPr>
    </w:p>
    <w:p w14:paraId="3B14D3E1" w14:textId="77777777" w:rsidR="00757180" w:rsidRPr="00F65414" w:rsidRDefault="00000000">
      <w:pPr>
        <w:pStyle w:val="HMNormal0"/>
        <w:rPr>
          <w:lang w:val="de-AT"/>
        </w:rPr>
      </w:pPr>
      <w:r w:rsidRPr="00F65414">
        <w:rPr>
          <w:rStyle w:val="HMNormal"/>
          <w:lang w:val="de-AT"/>
        </w:rPr>
        <w:t>Die Anzahl der Sequenzen, die mit jeder Hardware-Zone verbunden sind, hängt von der jeweiligen Anwendung ab.</w:t>
      </w:r>
    </w:p>
    <w:p w14:paraId="29112240" w14:textId="77777777" w:rsidR="00757180" w:rsidRPr="00F65414" w:rsidRDefault="00000000">
      <w:pPr>
        <w:rPr>
          <w:lang w:val="de-AT"/>
        </w:rPr>
      </w:pPr>
      <w:r w:rsidRPr="00F65414">
        <w:rPr>
          <w:lang w:val="de-AT"/>
        </w:rPr>
        <w:br w:type="page"/>
      </w:r>
    </w:p>
    <w:p w14:paraId="115BBDFB" w14:textId="77777777" w:rsidR="00757180" w:rsidRPr="00F65414" w:rsidRDefault="00000000">
      <w:pPr>
        <w:pStyle w:val="berschrift5"/>
        <w:numPr>
          <w:ilvl w:val="4"/>
          <w:numId w:val="1"/>
        </w:numPr>
        <w:ind w:left="1134" w:hanging="1134"/>
        <w:rPr>
          <w:lang w:val="de-AT"/>
        </w:rPr>
      </w:pPr>
      <w:bookmarkStart w:id="27" w:name="GVL_HwZone1"/>
      <w:r w:rsidRPr="00F65414">
        <w:rPr>
          <w:lang w:val="de-AT"/>
        </w:rPr>
        <w:lastRenderedPageBreak/>
        <w:t>GVL_&lt;HwZone1&gt;</w:t>
      </w:r>
      <w:bookmarkEnd w:id="27"/>
    </w:p>
    <w:p w14:paraId="0793F9AA"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r w:rsidRPr="00F65414">
        <w:rPr>
          <w:lang w:val="de-AT"/>
        </w:rPr>
        <w:br/>
      </w:r>
      <w:r w:rsidRPr="00F65414">
        <w:rPr>
          <w:rStyle w:val="HMCodeExample"/>
          <w:i/>
          <w:color w:val="339966"/>
          <w:lang w:val="de-AT"/>
        </w:rPr>
        <w:t xml:space="preserve">/// ### PLEASE DO NOT MAKE ANY CHANGES MANUALLY HERE! </w:t>
      </w:r>
      <w:proofErr w:type="spellStart"/>
      <w:r w:rsidRPr="00F65414">
        <w:rPr>
          <w:rStyle w:val="HMCodeExample"/>
          <w:i/>
          <w:color w:val="339966"/>
          <w:lang w:val="de-AT"/>
        </w:rPr>
        <w:t>Make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changes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in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 Hardware Zonen Schnittstelle</w:t>
      </w:r>
      <w:r w:rsidRPr="00F65414">
        <w:rPr>
          <w:lang w:val="de-AT"/>
        </w:rPr>
        <w:br/>
      </w:r>
      <w:r w:rsidRPr="00F65414">
        <w:rPr>
          <w:rStyle w:val="HMCodeExample"/>
          <w:lang w:val="de-AT"/>
        </w:rPr>
        <w:t xml:space="preserve">   </w:t>
      </w:r>
      <w:proofErr w:type="spellStart"/>
      <w:r w:rsidRPr="00F65414">
        <w:rPr>
          <w:rStyle w:val="HMCodeExample"/>
          <w:lang w:val="de-AT"/>
        </w:rPr>
        <w:t>stHwzIf</w:t>
      </w:r>
      <w:proofErr w:type="spellEnd"/>
      <w:r w:rsidRPr="00F65414">
        <w:rPr>
          <w:rStyle w:val="HMCodeExample"/>
          <w:lang w:val="de-AT"/>
        </w:rPr>
        <w:t xml:space="preserve">: </w:t>
      </w:r>
      <w:proofErr w:type="spellStart"/>
      <w:r w:rsidRPr="00F65414">
        <w:rPr>
          <w:rStyle w:val="HMCodeExample"/>
          <w:lang w:val="de-AT"/>
        </w:rPr>
        <w:t>stHardwareZoneInterface</w:t>
      </w:r>
      <w:proofErr w:type="spellEnd"/>
      <w:r w:rsidRPr="00F65414">
        <w:rPr>
          <w:rStyle w:val="HMCodeExample"/>
          <w:lang w:val="de-AT"/>
        </w:rPr>
        <w:t>;</w:t>
      </w:r>
      <w:r w:rsidRPr="00F65414">
        <w:rPr>
          <w:lang w:val="de-AT"/>
        </w:rPr>
        <w:br/>
      </w:r>
      <w:r w:rsidRPr="00F65414">
        <w:rPr>
          <w:rStyle w:val="HMCodeExample"/>
          <w:b/>
          <w:color w:val="3366FF"/>
          <w:lang w:val="de-AT"/>
        </w:rPr>
        <w:t>END_VAR</w:t>
      </w:r>
    </w:p>
    <w:p w14:paraId="52DD9A11" w14:textId="77777777" w:rsidR="00757180" w:rsidRPr="00F65414" w:rsidRDefault="00000000">
      <w:pPr>
        <w:rPr>
          <w:lang w:val="de-AT"/>
        </w:rPr>
      </w:pPr>
      <w:r w:rsidRPr="00F65414">
        <w:rPr>
          <w:lang w:val="de-AT"/>
        </w:rPr>
        <w:br w:type="page"/>
      </w:r>
    </w:p>
    <w:p w14:paraId="1A6C5791" w14:textId="77777777" w:rsidR="00757180" w:rsidRPr="00F65414" w:rsidRDefault="00000000">
      <w:pPr>
        <w:pStyle w:val="berschrift6"/>
        <w:numPr>
          <w:ilvl w:val="5"/>
          <w:numId w:val="1"/>
        </w:numPr>
        <w:ind w:left="1276" w:hanging="1276"/>
        <w:rPr>
          <w:lang w:val="de-AT"/>
        </w:rPr>
      </w:pPr>
      <w:bookmarkStart w:id="28" w:name="StHardwareZoneInterface"/>
      <w:r w:rsidRPr="00F65414">
        <w:rPr>
          <w:lang w:val="de-AT"/>
        </w:rPr>
        <w:lastRenderedPageBreak/>
        <w:t>stHardwareZoneInterface</w:t>
      </w:r>
      <w:bookmarkEnd w:id="28"/>
    </w:p>
    <w:p w14:paraId="496823E7" w14:textId="77777777" w:rsidR="00757180" w:rsidRPr="00F65414" w:rsidRDefault="00000000">
      <w:pPr>
        <w:pStyle w:val="HMCodeExample0"/>
        <w:rPr>
          <w:lang w:val="de-AT"/>
        </w:rPr>
      </w:pPr>
      <w:r w:rsidRPr="00F65414">
        <w:rPr>
          <w:rStyle w:val="HMCodeExample"/>
          <w:b/>
          <w:color w:val="3366FF"/>
          <w:lang w:val="de-AT"/>
        </w:rPr>
        <w:lastRenderedPageBreak/>
        <w:t>TYPE</w:t>
      </w:r>
      <w:r w:rsidRPr="00F65414">
        <w:rPr>
          <w:rStyle w:val="HMCodeExample"/>
          <w:lang w:val="de-AT"/>
        </w:rPr>
        <w:t xml:space="preserve"> </w:t>
      </w:r>
      <w:proofErr w:type="spellStart"/>
      <w:r w:rsidRPr="00F65414">
        <w:rPr>
          <w:rStyle w:val="HMCodeExample"/>
          <w:lang w:val="de-AT"/>
        </w:rPr>
        <w:t>stHardwareZoneInterface</w:t>
      </w:r>
      <w:proofErr w:type="spellEnd"/>
      <w:r w:rsidRPr="00F65414">
        <w:rPr>
          <w:rStyle w:val="HMCodeExample"/>
          <w:lang w:val="de-AT"/>
        </w:rPr>
        <w:t xml:space="preserve"> :</w:t>
      </w:r>
      <w:r w:rsidRPr="00F65414">
        <w:rPr>
          <w:lang w:val="de-AT"/>
        </w:rPr>
        <w:br/>
      </w:r>
      <w:r w:rsidRPr="00F65414">
        <w:rPr>
          <w:rStyle w:val="HMCodeExample"/>
          <w:b/>
          <w:color w:val="3366FF"/>
          <w:lang w:val="de-AT"/>
        </w:rPr>
        <w:t>STRUCT</w:t>
      </w:r>
      <w:r w:rsidRPr="00F65414">
        <w:rPr>
          <w:lang w:val="de-AT"/>
        </w:rPr>
        <w:br/>
      </w:r>
      <w:r w:rsidRPr="00F65414">
        <w:rPr>
          <w:rStyle w:val="HMCodeExample"/>
          <w:lang w:val="de-AT"/>
        </w:rPr>
        <w:t xml:space="preserve">   </w:t>
      </w:r>
      <w:r w:rsidRPr="00F65414">
        <w:rPr>
          <w:rStyle w:val="HMCodeExample"/>
          <w:i/>
          <w:color w:val="339966"/>
          <w:lang w:val="de-AT"/>
        </w:rPr>
        <w:t>/// Output: Ein schwerwiegender Fehler liegt vor</w:t>
      </w:r>
      <w:r w:rsidRPr="00F65414">
        <w:rPr>
          <w:lang w:val="de-AT"/>
        </w:rPr>
        <w:br/>
      </w:r>
      <w:r w:rsidRPr="00F65414">
        <w:rPr>
          <w:rStyle w:val="HMCodeExample"/>
          <w:lang w:val="de-AT"/>
        </w:rPr>
        <w:t xml:space="preserve">   </w:t>
      </w:r>
      <w:proofErr w:type="spellStart"/>
      <w:r w:rsidRPr="00F65414">
        <w:rPr>
          <w:rStyle w:val="HMCodeExample"/>
          <w:lang w:val="de-AT"/>
        </w:rPr>
        <w:t>xFatalFault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Ein Gate/Fortress Fehler liegt vor</w:t>
      </w:r>
      <w:r w:rsidRPr="00F65414">
        <w:rPr>
          <w:lang w:val="de-AT"/>
        </w:rPr>
        <w:br/>
      </w:r>
      <w:r w:rsidRPr="00F65414">
        <w:rPr>
          <w:rStyle w:val="HMCodeExample"/>
          <w:lang w:val="de-AT"/>
        </w:rPr>
        <w:t xml:space="preserve">   </w:t>
      </w:r>
      <w:proofErr w:type="spellStart"/>
      <w:r w:rsidRPr="00F65414">
        <w:rPr>
          <w:rStyle w:val="HMCodeExample"/>
          <w:lang w:val="de-AT"/>
        </w:rPr>
        <w:t>xGateFortressFault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Output: Eine Warnung ist in der </w:t>
      </w:r>
      <w:proofErr w:type="spellStart"/>
      <w:r w:rsidRPr="00F65414">
        <w:rPr>
          <w:rStyle w:val="HMCodeExample"/>
          <w:i/>
          <w:color w:val="339966"/>
          <w:lang w:val="de-AT"/>
        </w:rPr>
        <w:t>Harwarezone</w:t>
      </w:r>
      <w:proofErr w:type="spellEnd"/>
      <w:r w:rsidRPr="00F65414">
        <w:rPr>
          <w:rStyle w:val="HMCodeExample"/>
          <w:i/>
          <w:color w:val="339966"/>
          <w:lang w:val="de-AT"/>
        </w:rPr>
        <w:t xml:space="preserve"> aufgetreten</w:t>
      </w:r>
      <w:r w:rsidRPr="00F65414">
        <w:rPr>
          <w:lang w:val="de-AT"/>
        </w:rPr>
        <w:br/>
      </w:r>
      <w:r w:rsidRPr="00F65414">
        <w:rPr>
          <w:rStyle w:val="HMCodeExample"/>
          <w:lang w:val="de-AT"/>
        </w:rPr>
        <w:t xml:space="preserve">   </w:t>
      </w:r>
      <w:proofErr w:type="spellStart"/>
      <w:r w:rsidRPr="00F65414">
        <w:rPr>
          <w:rStyle w:val="HMCodeExample"/>
          <w:lang w:val="de-AT"/>
        </w:rPr>
        <w:t>xWarningFault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Der TCMZ-Fehlerausgang wird aktiviert, wenn ein schwerwiegender Fehler oder ein Gate/Fortress-Fehler vorliegt</w:t>
      </w:r>
      <w:r w:rsidRPr="00F65414">
        <w:rPr>
          <w:lang w:val="de-AT"/>
        </w:rPr>
        <w:br/>
      </w:r>
      <w:r w:rsidRPr="00F65414">
        <w:rPr>
          <w:rStyle w:val="HMCodeExample"/>
          <w:lang w:val="de-AT"/>
        </w:rPr>
        <w:t xml:space="preserve">   </w:t>
      </w:r>
      <w:proofErr w:type="spellStart"/>
      <w:r w:rsidRPr="00F65414">
        <w:rPr>
          <w:rStyle w:val="HMCodeExample"/>
          <w:lang w:val="de-AT"/>
        </w:rPr>
        <w:t>xTcmzFault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Die Betriebsart Automatik ist aktiviert, wenn alle für die Hardwarezone relevanten Betriebsartenschalter auf Position Automatik eingestellt sind</w:t>
      </w:r>
      <w:r w:rsidRPr="00F65414">
        <w:rPr>
          <w:lang w:val="de-AT"/>
        </w:rPr>
        <w:br/>
      </w:r>
      <w:r w:rsidRPr="00F65414">
        <w:rPr>
          <w:rStyle w:val="HMCodeExample"/>
          <w:lang w:val="de-AT"/>
        </w:rPr>
        <w:t xml:space="preserve">   </w:t>
      </w:r>
      <w:proofErr w:type="spellStart"/>
      <w:r w:rsidRPr="00F65414">
        <w:rPr>
          <w:rStyle w:val="HMCodeExample"/>
          <w:lang w:val="de-AT"/>
        </w:rPr>
        <w:t>xAutomaticModeOn</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Die Betriebsart Manuell ist aktiviert, wenn alle für die Hardwarezone relevanten Betriebsartenschalter auf Position Manuell eingestellt sind</w:t>
      </w:r>
      <w:r w:rsidRPr="00F65414">
        <w:rPr>
          <w:lang w:val="de-AT"/>
        </w:rPr>
        <w:br/>
      </w:r>
      <w:r w:rsidRPr="00F65414">
        <w:rPr>
          <w:rStyle w:val="HMCodeExample"/>
          <w:lang w:val="de-AT"/>
        </w:rPr>
        <w:t xml:space="preserve">   </w:t>
      </w:r>
      <w:proofErr w:type="spellStart"/>
      <w:r w:rsidRPr="00F65414">
        <w:rPr>
          <w:rStyle w:val="HMCodeExample"/>
          <w:lang w:val="de-AT"/>
        </w:rPr>
        <w:t>xManualModeOn</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Signal Anfahralarm(</w:t>
      </w:r>
      <w:proofErr w:type="spellStart"/>
      <w:r w:rsidRPr="00F65414">
        <w:rPr>
          <w:rStyle w:val="HMCodeExample"/>
          <w:i/>
          <w:color w:val="339966"/>
          <w:lang w:val="de-AT"/>
        </w:rPr>
        <w:t>Siren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xStartUpAlarm</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Zeigt an, ob irgendeine Sequenz, die mit dieser Hardwarezone verbunden ist, startbereit ist, d.h. keine Verriegelung oder CMZ-Fehler aktiv ist</w:t>
      </w:r>
      <w:r w:rsidRPr="00F65414">
        <w:rPr>
          <w:lang w:val="de-AT"/>
        </w:rPr>
        <w:br/>
      </w:r>
      <w:r w:rsidRPr="00F65414">
        <w:rPr>
          <w:rStyle w:val="HMCodeExample"/>
          <w:lang w:val="de-AT"/>
        </w:rPr>
        <w:t xml:space="preserve">   </w:t>
      </w:r>
      <w:proofErr w:type="spellStart"/>
      <w:r w:rsidRPr="00F65414">
        <w:rPr>
          <w:rStyle w:val="HMCodeExample"/>
          <w:lang w:val="de-AT"/>
        </w:rPr>
        <w:t>xAnySeqReadyToStart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Zeigt an, ob alle mit der Zone verbundenen Sequenzen fehlerfrei und damit startbereit sind</w:t>
      </w:r>
      <w:r w:rsidRPr="00F65414">
        <w:rPr>
          <w:lang w:val="de-AT"/>
        </w:rPr>
        <w:br/>
      </w:r>
      <w:r w:rsidRPr="00F65414">
        <w:rPr>
          <w:rStyle w:val="HMCodeExample"/>
          <w:lang w:val="de-AT"/>
        </w:rPr>
        <w:t xml:space="preserve">   </w:t>
      </w:r>
      <w:proofErr w:type="spellStart"/>
      <w:r w:rsidRPr="00F65414">
        <w:rPr>
          <w:rStyle w:val="HMCodeExample"/>
          <w:lang w:val="de-AT"/>
        </w:rPr>
        <w:t>xAllSeqReadyToStart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Zeigt an, ob alle mit der Zone verbundenen Sequenzen eine automatische Freigabe haben und somit alle gestartet wurden</w:t>
      </w:r>
      <w:r w:rsidRPr="00F65414">
        <w:rPr>
          <w:lang w:val="de-AT"/>
        </w:rPr>
        <w:br/>
      </w:r>
      <w:r w:rsidRPr="00F65414">
        <w:rPr>
          <w:rStyle w:val="HMCodeExample"/>
          <w:lang w:val="de-AT"/>
        </w:rPr>
        <w:t xml:space="preserve">   </w:t>
      </w:r>
      <w:proofErr w:type="spellStart"/>
      <w:r w:rsidRPr="00F65414">
        <w:rPr>
          <w:rStyle w:val="HMCodeExample"/>
          <w:lang w:val="de-AT"/>
        </w:rPr>
        <w:t>xAllSeqAutoRelease</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Zeigt an, ob alle mit der Zone verbundenen Sequenzen das EOC Schritt erreicht haben</w:t>
      </w:r>
      <w:r w:rsidRPr="00F65414">
        <w:rPr>
          <w:lang w:val="de-AT"/>
        </w:rPr>
        <w:br/>
      </w:r>
      <w:r w:rsidRPr="00F65414">
        <w:rPr>
          <w:rStyle w:val="HMCodeExample"/>
          <w:lang w:val="de-AT"/>
        </w:rPr>
        <w:t xml:space="preserve">   </w:t>
      </w:r>
      <w:proofErr w:type="spellStart"/>
      <w:r w:rsidRPr="00F65414">
        <w:rPr>
          <w:rStyle w:val="HMCodeExample"/>
          <w:lang w:val="de-AT"/>
        </w:rPr>
        <w:t>xAllSeqEocReached</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Automatik Modus aktiv</w:t>
      </w:r>
      <w:r w:rsidRPr="00F65414">
        <w:rPr>
          <w:lang w:val="de-AT"/>
        </w:rPr>
        <w:br/>
      </w:r>
      <w:r w:rsidRPr="00F65414">
        <w:rPr>
          <w:rStyle w:val="HMCodeExample"/>
          <w:lang w:val="de-AT"/>
        </w:rPr>
        <w:t xml:space="preserve">   </w:t>
      </w:r>
      <w:proofErr w:type="spellStart"/>
      <w:r w:rsidRPr="00F65414">
        <w:rPr>
          <w:rStyle w:val="HMCodeExample"/>
          <w:lang w:val="de-AT"/>
        </w:rPr>
        <w:t>xAutomaticSelected</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Manueller Modus aktiv</w:t>
      </w:r>
      <w:r w:rsidRPr="00F65414">
        <w:rPr>
          <w:lang w:val="de-AT"/>
        </w:rPr>
        <w:br/>
      </w:r>
      <w:r w:rsidRPr="00F65414">
        <w:rPr>
          <w:rStyle w:val="HMCodeExample"/>
          <w:lang w:val="de-AT"/>
        </w:rPr>
        <w:t xml:space="preserve">   </w:t>
      </w:r>
      <w:proofErr w:type="spellStart"/>
      <w:r w:rsidRPr="00F65414">
        <w:rPr>
          <w:rStyle w:val="HMCodeExample"/>
          <w:lang w:val="de-AT"/>
        </w:rPr>
        <w:t>xManualSelected</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Automatik Freigabe wurde gedrückt</w:t>
      </w:r>
      <w:r w:rsidRPr="00F65414">
        <w:rPr>
          <w:lang w:val="de-AT"/>
        </w:rPr>
        <w:br/>
      </w:r>
      <w:r w:rsidRPr="00F65414">
        <w:rPr>
          <w:rStyle w:val="HMCodeExample"/>
          <w:lang w:val="de-AT"/>
        </w:rPr>
        <w:t xml:space="preserve">   </w:t>
      </w:r>
      <w:proofErr w:type="spellStart"/>
      <w:r w:rsidRPr="00F65414">
        <w:rPr>
          <w:rStyle w:val="HMCodeExample"/>
          <w:lang w:val="de-AT"/>
        </w:rPr>
        <w:t>xAutoReleaseRequest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Output: Eine beliebige </w:t>
      </w:r>
      <w:proofErr w:type="spellStart"/>
      <w:r w:rsidRPr="00F65414">
        <w:rPr>
          <w:rStyle w:val="HMCodeExample"/>
          <w:i/>
          <w:color w:val="339966"/>
          <w:lang w:val="de-AT"/>
        </w:rPr>
        <w:t>Reset</w:t>
      </w:r>
      <w:proofErr w:type="spellEnd"/>
      <w:r w:rsidRPr="00F65414">
        <w:rPr>
          <w:rStyle w:val="HMCodeExample"/>
          <w:i/>
          <w:color w:val="339966"/>
          <w:lang w:val="de-AT"/>
        </w:rPr>
        <w:t>-Taste innerhalb der Zone aktiviert "</w:t>
      </w:r>
      <w:proofErr w:type="spellStart"/>
      <w:r w:rsidRPr="00F65414">
        <w:rPr>
          <w:rStyle w:val="HMCodeExample"/>
          <w:i/>
          <w:color w:val="339966"/>
          <w:lang w:val="de-AT"/>
        </w:rPr>
        <w:t>Reset</w:t>
      </w:r>
      <w:proofErr w:type="spellEnd"/>
      <w:r w:rsidRPr="00F65414">
        <w:rPr>
          <w:rStyle w:val="HMCodeExample"/>
          <w:i/>
          <w:color w:val="339966"/>
          <w:lang w:val="de-AT"/>
        </w:rPr>
        <w:t>-Taste gedrückt"</w:t>
      </w:r>
      <w:r w:rsidRPr="00F65414">
        <w:rPr>
          <w:lang w:val="de-AT"/>
        </w:rPr>
        <w:br/>
      </w:r>
      <w:r w:rsidRPr="00F65414">
        <w:rPr>
          <w:rStyle w:val="HMCodeExample"/>
          <w:lang w:val="de-AT"/>
        </w:rPr>
        <w:t xml:space="preserve">   </w:t>
      </w:r>
      <w:proofErr w:type="spellStart"/>
      <w:r w:rsidRPr="00F65414">
        <w:rPr>
          <w:rStyle w:val="HMCodeExample"/>
          <w:lang w:val="de-AT"/>
        </w:rPr>
        <w:t>xFaultResetPbPressed</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Eine beliebige Release-Taste innerhalb der Zone aktiviert "Release-Taste gedrückt"</w:t>
      </w:r>
      <w:r w:rsidRPr="00F65414">
        <w:rPr>
          <w:lang w:val="de-AT"/>
        </w:rPr>
        <w:br/>
      </w:r>
      <w:r w:rsidRPr="00F65414">
        <w:rPr>
          <w:rStyle w:val="HMCodeExample"/>
          <w:lang w:val="de-AT"/>
        </w:rPr>
        <w:t xml:space="preserve">   </w:t>
      </w:r>
      <w:proofErr w:type="spellStart"/>
      <w:r w:rsidRPr="00F65414">
        <w:rPr>
          <w:rStyle w:val="HMCodeExample"/>
          <w:lang w:val="de-AT"/>
        </w:rPr>
        <w:t>xReleasePbPressed</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Der Ausgang "Zone bestätigen" wird verwendet, um die manuelle Steuerung bei geöffneten Schutztüren zu ermöglichen</w:t>
      </w:r>
      <w:r w:rsidRPr="00F65414">
        <w:rPr>
          <w:lang w:val="de-AT"/>
        </w:rPr>
        <w:br/>
      </w:r>
      <w:r w:rsidRPr="00F65414">
        <w:rPr>
          <w:rStyle w:val="HMCodeExample"/>
          <w:lang w:val="de-AT"/>
        </w:rPr>
        <w:t xml:space="preserve">   </w:t>
      </w:r>
      <w:proofErr w:type="spellStart"/>
      <w:r w:rsidRPr="00F65414">
        <w:rPr>
          <w:rStyle w:val="HMCodeExample"/>
          <w:lang w:val="de-AT"/>
        </w:rPr>
        <w:t>xGateSectionConfirm</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Der TCMZ-Fehlerausgang wird aktiviert, wenn ein Gate/Fortress-Fehler vorliegt</w:t>
      </w:r>
      <w:r w:rsidRPr="00F65414">
        <w:rPr>
          <w:lang w:val="de-AT"/>
        </w:rPr>
        <w:br/>
      </w:r>
      <w:r w:rsidRPr="00F65414">
        <w:rPr>
          <w:rStyle w:val="HMCodeExample"/>
          <w:lang w:val="de-AT"/>
        </w:rPr>
        <w:t xml:space="preserve">   </w:t>
      </w:r>
      <w:proofErr w:type="spellStart"/>
      <w:r w:rsidRPr="00F65414">
        <w:rPr>
          <w:rStyle w:val="HMCodeExample"/>
          <w:lang w:val="de-AT"/>
        </w:rPr>
        <w:t>xGateFortressFaultTcmz</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b/>
          <w:color w:val="3366FF"/>
          <w:lang w:val="de-AT"/>
        </w:rPr>
        <w:t>END_STRUCT</w:t>
      </w:r>
      <w:r w:rsidRPr="00F65414">
        <w:rPr>
          <w:lang w:val="de-AT"/>
        </w:rPr>
        <w:br/>
      </w:r>
      <w:r w:rsidRPr="00F65414">
        <w:rPr>
          <w:rStyle w:val="HMCodeExample"/>
          <w:b/>
          <w:color w:val="3366FF"/>
          <w:lang w:val="de-AT"/>
        </w:rPr>
        <w:t>END_TYPE</w:t>
      </w:r>
    </w:p>
    <w:p w14:paraId="3B3620AC" w14:textId="77777777" w:rsidR="00757180" w:rsidRPr="00F65414" w:rsidRDefault="00000000">
      <w:pPr>
        <w:rPr>
          <w:lang w:val="de-AT"/>
        </w:rPr>
      </w:pPr>
      <w:r w:rsidRPr="00F65414">
        <w:rPr>
          <w:lang w:val="de-AT"/>
        </w:rPr>
        <w:lastRenderedPageBreak/>
        <w:br w:type="page"/>
      </w:r>
    </w:p>
    <w:p w14:paraId="26903277" w14:textId="77777777" w:rsidR="00757180" w:rsidRPr="00F65414" w:rsidRDefault="00000000">
      <w:pPr>
        <w:pStyle w:val="berschrift5"/>
        <w:numPr>
          <w:ilvl w:val="4"/>
          <w:numId w:val="1"/>
        </w:numPr>
        <w:ind w:left="1134" w:hanging="1134"/>
        <w:rPr>
          <w:lang w:val="de-AT"/>
        </w:rPr>
      </w:pPr>
      <w:bookmarkStart w:id="29" w:name="GVL_HwZone1_HMI"/>
      <w:r w:rsidRPr="00F65414">
        <w:rPr>
          <w:lang w:val="de-AT"/>
        </w:rPr>
        <w:lastRenderedPageBreak/>
        <w:t>GVL_&lt;HwZone1&gt;_HMI</w:t>
      </w:r>
      <w:bookmarkEnd w:id="29"/>
    </w:p>
    <w:p w14:paraId="04ECB9C1"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r w:rsidRPr="00F65414">
        <w:rPr>
          <w:lang w:val="de-AT"/>
        </w:rPr>
        <w:br/>
      </w:r>
      <w:r w:rsidRPr="00F65414">
        <w:rPr>
          <w:rStyle w:val="HMCodeExample"/>
          <w:i/>
          <w:color w:val="339966"/>
          <w:lang w:val="de-AT"/>
        </w:rPr>
        <w:t xml:space="preserve">/// ### PLEASE DO NOT MAKE ANY CHANGES MANUALLY HERE! </w:t>
      </w:r>
      <w:proofErr w:type="spellStart"/>
      <w:r w:rsidRPr="00F65414">
        <w:rPr>
          <w:rStyle w:val="HMCodeExample"/>
          <w:i/>
          <w:color w:val="339966"/>
          <w:lang w:val="de-AT"/>
        </w:rPr>
        <w:t>Make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changes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in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 Hardware Zonen HMI Schnittstelle</w:t>
      </w:r>
      <w:r w:rsidRPr="00F65414">
        <w:rPr>
          <w:lang w:val="de-AT"/>
        </w:rPr>
        <w:br/>
      </w:r>
      <w:r w:rsidRPr="00F65414">
        <w:rPr>
          <w:rStyle w:val="HMCodeExample"/>
          <w:lang w:val="de-AT"/>
        </w:rPr>
        <w:t xml:space="preserve">   </w:t>
      </w:r>
      <w:proofErr w:type="spellStart"/>
      <w:r w:rsidRPr="00F65414">
        <w:rPr>
          <w:rStyle w:val="HMCodeExample"/>
          <w:lang w:val="de-AT"/>
        </w:rPr>
        <w:t>stHmiIf</w:t>
      </w:r>
      <w:proofErr w:type="spellEnd"/>
      <w:r w:rsidRPr="00F65414">
        <w:rPr>
          <w:rStyle w:val="HMCodeExample"/>
          <w:lang w:val="de-AT"/>
        </w:rPr>
        <w:t xml:space="preserve">: </w:t>
      </w:r>
      <w:proofErr w:type="spellStart"/>
      <w:r w:rsidRPr="00F65414">
        <w:rPr>
          <w:rStyle w:val="HMCodeExample"/>
          <w:lang w:val="de-AT"/>
        </w:rPr>
        <w:t>stHmiHardwareZone</w:t>
      </w:r>
      <w:proofErr w:type="spellEnd"/>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Hardware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release </w:t>
      </w:r>
      <w:proofErr w:type="spellStart"/>
      <w:r w:rsidRPr="00F65414">
        <w:rPr>
          <w:rStyle w:val="HMCodeExample"/>
          <w:i/>
          <w:color w:val="339966"/>
          <w:lang w:val="de-AT"/>
        </w:rPr>
        <w:t>request</w:t>
      </w:r>
      <w:proofErr w:type="spellEnd"/>
      <w:r w:rsidRPr="00F65414">
        <w:rPr>
          <w:lang w:val="de-AT"/>
        </w:rPr>
        <w:br/>
      </w:r>
      <w:r w:rsidRPr="00F65414">
        <w:rPr>
          <w:rStyle w:val="HMCodeExample"/>
          <w:lang w:val="de-AT"/>
        </w:rPr>
        <w:t xml:space="preserve">   </w:t>
      </w:r>
      <w:proofErr w:type="spellStart"/>
      <w:r w:rsidRPr="00F65414">
        <w:rPr>
          <w:rStyle w:val="HMCodeExample"/>
          <w:lang w:val="de-AT"/>
        </w:rPr>
        <w:t>xAutomaticReleaseRequest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b/>
          <w:color w:val="3366FF"/>
          <w:lang w:val="de-AT"/>
        </w:rPr>
        <w:t>END_VAR</w:t>
      </w:r>
    </w:p>
    <w:p w14:paraId="089ECF46" w14:textId="77777777" w:rsidR="00757180" w:rsidRPr="00F65414" w:rsidRDefault="00000000">
      <w:pPr>
        <w:rPr>
          <w:lang w:val="de-AT"/>
        </w:rPr>
      </w:pPr>
      <w:r w:rsidRPr="00F65414">
        <w:rPr>
          <w:lang w:val="de-AT"/>
        </w:rPr>
        <w:br w:type="page"/>
      </w:r>
    </w:p>
    <w:p w14:paraId="4F825FB5" w14:textId="77777777" w:rsidR="00757180" w:rsidRPr="00F65414" w:rsidRDefault="00000000">
      <w:pPr>
        <w:pStyle w:val="berschrift6"/>
        <w:numPr>
          <w:ilvl w:val="5"/>
          <w:numId w:val="1"/>
        </w:numPr>
        <w:ind w:left="1276" w:hanging="1276"/>
        <w:rPr>
          <w:lang w:val="de-AT"/>
        </w:rPr>
      </w:pPr>
      <w:bookmarkStart w:id="30" w:name="StHmiHardwareZone"/>
      <w:r w:rsidRPr="00F65414">
        <w:rPr>
          <w:lang w:val="de-AT"/>
        </w:rPr>
        <w:lastRenderedPageBreak/>
        <w:t>stHmiHardwareZone</w:t>
      </w:r>
      <w:bookmarkEnd w:id="30"/>
    </w:p>
    <w:p w14:paraId="579E9432" w14:textId="77777777" w:rsidR="00757180" w:rsidRPr="00F65414" w:rsidRDefault="00000000">
      <w:pPr>
        <w:pStyle w:val="HMCodeExample0"/>
        <w:rPr>
          <w:lang w:val="de-AT"/>
        </w:rPr>
      </w:pPr>
      <w:r w:rsidRPr="00F65414">
        <w:rPr>
          <w:rStyle w:val="HMCodeExample"/>
          <w:b/>
          <w:color w:val="3366FF"/>
          <w:lang w:val="de-AT"/>
        </w:rPr>
        <w:t>TYPE</w:t>
      </w:r>
      <w:r w:rsidRPr="00F65414">
        <w:rPr>
          <w:rStyle w:val="HMCodeExample"/>
          <w:lang w:val="de-AT"/>
        </w:rPr>
        <w:t xml:space="preserve"> </w:t>
      </w:r>
      <w:proofErr w:type="spellStart"/>
      <w:proofErr w:type="gramStart"/>
      <w:r w:rsidRPr="00F65414">
        <w:rPr>
          <w:rStyle w:val="HMCodeExample"/>
          <w:lang w:val="de-AT"/>
        </w:rPr>
        <w:t>stHmiHardwareZone</w:t>
      </w:r>
      <w:proofErr w:type="spellEnd"/>
      <w:r w:rsidRPr="00F65414">
        <w:rPr>
          <w:rStyle w:val="HMCodeExample"/>
          <w:lang w:val="de-AT"/>
        </w:rPr>
        <w:t xml:space="preserve"> :</w:t>
      </w:r>
      <w:proofErr w:type="gramEnd"/>
      <w:r w:rsidRPr="00F65414">
        <w:rPr>
          <w:lang w:val="de-AT"/>
        </w:rPr>
        <w:br/>
      </w:r>
      <w:r w:rsidRPr="00F65414">
        <w:rPr>
          <w:rStyle w:val="HMCodeExample"/>
          <w:b/>
          <w:color w:val="3366FF"/>
          <w:lang w:val="de-AT"/>
        </w:rPr>
        <w:t>STRUCT</w:t>
      </w:r>
      <w:r w:rsidRPr="00F65414">
        <w:rPr>
          <w:lang w:val="de-AT"/>
        </w:rPr>
        <w:br/>
      </w:r>
      <w:r w:rsidRPr="00F65414">
        <w:rPr>
          <w:rStyle w:val="HMCodeExample"/>
          <w:lang w:val="de-AT"/>
        </w:rPr>
        <w:t xml:space="preserve">   </w:t>
      </w:r>
      <w:r w:rsidRPr="00F65414">
        <w:rPr>
          <w:rStyle w:val="HMCodeExample"/>
          <w:i/>
          <w:color w:val="339966"/>
          <w:lang w:val="de-AT"/>
        </w:rPr>
        <w:t xml:space="preserve">/// HMI Button aktiviere/deaktiviere EOC Mode </w:t>
      </w:r>
      <w:r w:rsidRPr="00F65414">
        <w:rPr>
          <w:lang w:val="de-AT"/>
        </w:rPr>
        <w:br/>
      </w:r>
      <w:r w:rsidRPr="00F65414">
        <w:rPr>
          <w:rStyle w:val="HMCodeExample"/>
          <w:lang w:val="de-AT"/>
        </w:rPr>
        <w:t xml:space="preserve">   </w:t>
      </w:r>
      <w:proofErr w:type="spellStart"/>
      <w:r w:rsidRPr="00F65414">
        <w:rPr>
          <w:rStyle w:val="HMCodeExample"/>
          <w:lang w:val="de-AT"/>
        </w:rPr>
        <w:t>xHmiPbEoc</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 HMI Anzeige EOC Mode ist ein</w:t>
      </w:r>
      <w:r w:rsidRPr="00F65414">
        <w:rPr>
          <w:lang w:val="de-AT"/>
        </w:rPr>
        <w:br/>
      </w:r>
      <w:r w:rsidRPr="00F65414">
        <w:rPr>
          <w:rStyle w:val="HMCodeExample"/>
          <w:lang w:val="de-AT"/>
        </w:rPr>
        <w:t xml:space="preserve">   </w:t>
      </w:r>
      <w:proofErr w:type="spellStart"/>
      <w:r w:rsidRPr="00F65414">
        <w:rPr>
          <w:rStyle w:val="HMCodeExample"/>
          <w:lang w:val="de-AT"/>
        </w:rPr>
        <w:t>xHmiEocModeOn</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HMI Anzeige EOC Mode ist aus</w:t>
      </w:r>
      <w:r w:rsidRPr="00F65414">
        <w:rPr>
          <w:lang w:val="de-AT"/>
        </w:rPr>
        <w:br/>
      </w:r>
      <w:r w:rsidRPr="00F65414">
        <w:rPr>
          <w:rStyle w:val="HMCodeExample"/>
          <w:lang w:val="de-AT"/>
        </w:rPr>
        <w:t xml:space="preserve">   </w:t>
      </w:r>
      <w:proofErr w:type="spellStart"/>
      <w:r w:rsidRPr="00F65414">
        <w:rPr>
          <w:rStyle w:val="HMCodeExample"/>
          <w:lang w:val="de-AT"/>
        </w:rPr>
        <w:t>xHmiEocModeOff</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b/>
          <w:color w:val="3366FF"/>
          <w:lang w:val="de-AT"/>
        </w:rPr>
        <w:t>END_STRUCT</w:t>
      </w:r>
      <w:r w:rsidRPr="00F65414">
        <w:rPr>
          <w:lang w:val="de-AT"/>
        </w:rPr>
        <w:br/>
      </w:r>
      <w:r w:rsidRPr="00F65414">
        <w:rPr>
          <w:rStyle w:val="HMCodeExample"/>
          <w:b/>
          <w:color w:val="3366FF"/>
          <w:lang w:val="de-AT"/>
        </w:rPr>
        <w:t>END_TYPE</w:t>
      </w:r>
    </w:p>
    <w:p w14:paraId="79A81C26" w14:textId="77777777" w:rsidR="00757180" w:rsidRPr="00F65414" w:rsidRDefault="00000000">
      <w:pPr>
        <w:rPr>
          <w:lang w:val="de-AT"/>
        </w:rPr>
      </w:pPr>
      <w:r w:rsidRPr="00F65414">
        <w:rPr>
          <w:lang w:val="de-AT"/>
        </w:rPr>
        <w:br w:type="page"/>
      </w:r>
    </w:p>
    <w:p w14:paraId="414CE3C7" w14:textId="77777777" w:rsidR="00757180" w:rsidRPr="00F65414" w:rsidRDefault="00000000">
      <w:pPr>
        <w:pStyle w:val="berschrift5"/>
        <w:numPr>
          <w:ilvl w:val="4"/>
          <w:numId w:val="1"/>
        </w:numPr>
        <w:ind w:left="1134" w:hanging="1134"/>
        <w:rPr>
          <w:lang w:val="de-AT"/>
        </w:rPr>
      </w:pPr>
      <w:bookmarkStart w:id="31" w:name="GVL_HwZone1_IOs"/>
      <w:r w:rsidRPr="00F65414">
        <w:rPr>
          <w:lang w:val="de-AT"/>
        </w:rPr>
        <w:lastRenderedPageBreak/>
        <w:t>GVL_&lt;HwZone1&gt;_IOs</w:t>
      </w:r>
      <w:bookmarkEnd w:id="31"/>
    </w:p>
    <w:p w14:paraId="3DCB1A71"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r w:rsidRPr="00F65414">
        <w:rPr>
          <w:lang w:val="de-AT"/>
        </w:rPr>
        <w:br/>
      </w:r>
      <w:r w:rsidRPr="00F65414">
        <w:rPr>
          <w:rStyle w:val="HMCodeExample"/>
          <w:i/>
          <w:color w:val="339966"/>
          <w:lang w:val="de-AT"/>
        </w:rPr>
        <w:t xml:space="preserve">/// ### PLEASE DO NOT MAKE ANY CHANGES MANUALLY HERE! </w:t>
      </w:r>
      <w:proofErr w:type="spellStart"/>
      <w:r w:rsidRPr="00F65414">
        <w:rPr>
          <w:rStyle w:val="HMCodeExample"/>
          <w:i/>
          <w:color w:val="339966"/>
          <w:lang w:val="de-AT"/>
        </w:rPr>
        <w:t>Make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changes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in </w:t>
      </w:r>
      <w:proofErr w:type="spellStart"/>
      <w:r w:rsidRPr="00F65414">
        <w:rPr>
          <w:rStyle w:val="HMCodeExample"/>
          <w:i/>
          <w:color w:val="339966"/>
          <w:lang w:val="de-AT"/>
        </w:rPr>
        <w:t>SELMOstudio</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r w:rsidRPr="00F65414">
        <w:rPr>
          <w:rStyle w:val="HMCodeExample"/>
          <w:i/>
          <w:color w:val="339966"/>
          <w:lang w:val="de-AT"/>
        </w:rPr>
        <w:t>' :=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 Input: Handbetrieb aktiv</w:t>
      </w:r>
      <w:r w:rsidRPr="00F65414">
        <w:rPr>
          <w:lang w:val="de-AT"/>
        </w:rPr>
        <w:br/>
      </w:r>
      <w:r w:rsidRPr="00F65414">
        <w:rPr>
          <w:rStyle w:val="HMCodeExample"/>
          <w:lang w:val="de-AT"/>
        </w:rPr>
        <w:t xml:space="preserve">   </w:t>
      </w:r>
      <w:proofErr w:type="spellStart"/>
      <w:r w:rsidRPr="00F65414">
        <w:rPr>
          <w:rStyle w:val="HMCodeExample"/>
          <w:lang w:val="de-AT"/>
        </w:rPr>
        <w:t>xManualModeKeySwitch</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i/>
          <w:color w:val="339966"/>
          <w:lang w:val="de-AT"/>
        </w:rPr>
        <w:t>/// Input: Automatikbetrieb aktiv</w:t>
      </w:r>
      <w:r w:rsidRPr="00F65414">
        <w:rPr>
          <w:lang w:val="de-AT"/>
        </w:rPr>
        <w:br/>
      </w:r>
      <w:r w:rsidRPr="00F65414">
        <w:rPr>
          <w:rStyle w:val="HMCodeExample"/>
          <w:lang w:val="de-AT"/>
        </w:rPr>
        <w:t xml:space="preserve">   </w:t>
      </w:r>
      <w:proofErr w:type="spellStart"/>
      <w:r w:rsidRPr="00F65414">
        <w:rPr>
          <w:rStyle w:val="HMCodeExample"/>
          <w:lang w:val="de-AT"/>
        </w:rPr>
        <w:t>xAutomaticModeKeySwitch</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Input: Sicherheitsfunktion aktiv  </w:t>
      </w:r>
      <w:r w:rsidRPr="00F65414">
        <w:rPr>
          <w:lang w:val="de-AT"/>
        </w:rPr>
        <w:br/>
      </w:r>
      <w:r w:rsidRPr="00F65414">
        <w:rPr>
          <w:rStyle w:val="HMCodeExample"/>
          <w:lang w:val="de-AT"/>
        </w:rPr>
        <w:t xml:space="preserve">   </w:t>
      </w:r>
      <w:proofErr w:type="spellStart"/>
      <w:r w:rsidRPr="00F65414">
        <w:rPr>
          <w:rStyle w:val="HMCodeExample"/>
          <w:lang w:val="de-AT"/>
        </w:rPr>
        <w:t>xSafetyFunctionKeySwitch</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Input: Rückmeldekontakt von Sicherheitsrelais</w:t>
      </w:r>
      <w:r w:rsidRPr="00F65414">
        <w:rPr>
          <w:lang w:val="de-AT"/>
        </w:rPr>
        <w:br/>
      </w:r>
      <w:r w:rsidRPr="00F65414">
        <w:rPr>
          <w:rStyle w:val="HMCodeExample"/>
          <w:lang w:val="de-AT"/>
        </w:rPr>
        <w:t xml:space="preserve">   </w:t>
      </w:r>
      <w:proofErr w:type="spellStart"/>
      <w:r w:rsidRPr="00F65414">
        <w:rPr>
          <w:rStyle w:val="HMCodeExample"/>
          <w:lang w:val="de-AT"/>
        </w:rPr>
        <w:t>xEmergencyStopRelay</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Input: Fehler </w:t>
      </w:r>
      <w:proofErr w:type="spellStart"/>
      <w:r w:rsidRPr="00F65414">
        <w:rPr>
          <w:rStyle w:val="HMCodeExample"/>
          <w:i/>
          <w:color w:val="339966"/>
          <w:lang w:val="de-AT"/>
        </w:rPr>
        <w:t>Reset</w:t>
      </w:r>
      <w:proofErr w:type="spellEnd"/>
      <w:r w:rsidRPr="00F65414">
        <w:rPr>
          <w:lang w:val="de-AT"/>
        </w:rPr>
        <w:br/>
      </w:r>
      <w:r w:rsidRPr="00F65414">
        <w:rPr>
          <w:rStyle w:val="HMCodeExample"/>
          <w:lang w:val="de-AT"/>
        </w:rPr>
        <w:t xml:space="preserve">   </w:t>
      </w:r>
      <w:proofErr w:type="spellStart"/>
      <w:r w:rsidRPr="00F65414">
        <w:rPr>
          <w:rStyle w:val="HMCodeExample"/>
          <w:lang w:val="de-AT"/>
        </w:rPr>
        <w:t>xFaultReset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Input: Freigabe Automatik</w:t>
      </w:r>
      <w:r w:rsidRPr="00F65414">
        <w:rPr>
          <w:lang w:val="de-AT"/>
        </w:rPr>
        <w:br/>
      </w:r>
      <w:r w:rsidRPr="00F65414">
        <w:rPr>
          <w:rStyle w:val="HMCodeExample"/>
          <w:lang w:val="de-AT"/>
        </w:rPr>
        <w:t xml:space="preserve">   </w:t>
      </w:r>
      <w:proofErr w:type="spellStart"/>
      <w:r w:rsidRPr="00F65414">
        <w:rPr>
          <w:rStyle w:val="HMCodeExample"/>
          <w:lang w:val="de-AT"/>
        </w:rPr>
        <w:t>xRelease</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Input: Lampen Test</w:t>
      </w:r>
      <w:r w:rsidRPr="00F65414">
        <w:rPr>
          <w:lang w:val="de-AT"/>
        </w:rPr>
        <w:br/>
      </w:r>
      <w:r w:rsidRPr="00F65414">
        <w:rPr>
          <w:rStyle w:val="HMCodeExample"/>
          <w:lang w:val="de-AT"/>
        </w:rPr>
        <w:t xml:space="preserve">   </w:t>
      </w:r>
      <w:proofErr w:type="spellStart"/>
      <w:r w:rsidRPr="00F65414">
        <w:rPr>
          <w:rStyle w:val="HMCodeExample"/>
          <w:lang w:val="de-AT"/>
        </w:rPr>
        <w:t>xLampTest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Output: Lampe Automatikbetrieb ein/aktiv </w:t>
      </w:r>
      <w:r w:rsidRPr="00F65414">
        <w:rPr>
          <w:lang w:val="de-AT"/>
        </w:rPr>
        <w:br/>
      </w:r>
      <w:r w:rsidRPr="00F65414">
        <w:rPr>
          <w:rStyle w:val="HMCodeExample"/>
          <w:lang w:val="de-AT"/>
        </w:rPr>
        <w:t xml:space="preserve">   </w:t>
      </w:r>
      <w:proofErr w:type="spellStart"/>
      <w:r w:rsidRPr="00F65414">
        <w:rPr>
          <w:rStyle w:val="HMCodeExample"/>
          <w:lang w:val="de-AT"/>
        </w:rPr>
        <w:t>xAutoLamp</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Output: Lampe Sicherheitseinrichtung offen/aktiv</w:t>
      </w:r>
      <w:r w:rsidRPr="00F65414">
        <w:rPr>
          <w:lang w:val="de-AT"/>
        </w:rPr>
        <w:br/>
      </w:r>
      <w:r w:rsidRPr="00F65414">
        <w:rPr>
          <w:rStyle w:val="HMCodeExample"/>
          <w:lang w:val="de-AT"/>
        </w:rPr>
        <w:t xml:space="preserve">   </w:t>
      </w:r>
      <w:proofErr w:type="spellStart"/>
      <w:r w:rsidRPr="00F65414">
        <w:rPr>
          <w:rStyle w:val="HMCodeExample"/>
          <w:lang w:val="de-AT"/>
        </w:rPr>
        <w:t>xSafetyGateLamp</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Output: Lampe Not-Aus </w:t>
      </w:r>
      <w:r w:rsidRPr="00F65414">
        <w:rPr>
          <w:lang w:val="de-AT"/>
        </w:rPr>
        <w:br/>
      </w:r>
      <w:r w:rsidRPr="00F65414">
        <w:rPr>
          <w:rStyle w:val="HMCodeExample"/>
          <w:lang w:val="de-AT"/>
        </w:rPr>
        <w:t xml:space="preserve">   </w:t>
      </w:r>
      <w:proofErr w:type="spellStart"/>
      <w:r w:rsidRPr="00F65414">
        <w:rPr>
          <w:rStyle w:val="HMCodeExample"/>
          <w:lang w:val="de-AT"/>
        </w:rPr>
        <w:t>xEmergencyStopLamp</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Output: Lampe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aktiv/erreicht</w:t>
      </w:r>
      <w:r w:rsidRPr="00F65414">
        <w:rPr>
          <w:lang w:val="de-AT"/>
        </w:rPr>
        <w:br/>
      </w:r>
      <w:r w:rsidRPr="00F65414">
        <w:rPr>
          <w:rStyle w:val="HMCodeExample"/>
          <w:lang w:val="de-AT"/>
        </w:rPr>
        <w:t xml:space="preserve">   </w:t>
      </w:r>
      <w:proofErr w:type="spellStart"/>
      <w:r w:rsidRPr="00F65414">
        <w:rPr>
          <w:rStyle w:val="HMCodeExample"/>
          <w:lang w:val="de-AT"/>
        </w:rPr>
        <w:t>xEocLamp</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i/>
          <w:color w:val="339966"/>
          <w:lang w:val="de-AT"/>
        </w:rPr>
        <w:t xml:space="preserve">/// Output: globaler Fehler </w:t>
      </w:r>
      <w:proofErr w:type="spellStart"/>
      <w:r w:rsidRPr="00F65414">
        <w:rPr>
          <w:rStyle w:val="HMCodeExample"/>
          <w:i/>
          <w:color w:val="339966"/>
          <w:lang w:val="de-AT"/>
        </w:rPr>
        <w:t>Reset</w:t>
      </w:r>
      <w:proofErr w:type="spellEnd"/>
      <w:r w:rsidRPr="00F65414">
        <w:rPr>
          <w:lang w:val="de-AT"/>
        </w:rPr>
        <w:br/>
      </w:r>
      <w:r w:rsidRPr="00F65414">
        <w:rPr>
          <w:rStyle w:val="HMCodeExample"/>
          <w:lang w:val="de-AT"/>
        </w:rPr>
        <w:t xml:space="preserve">   </w:t>
      </w:r>
      <w:proofErr w:type="spellStart"/>
      <w:r w:rsidRPr="00F65414">
        <w:rPr>
          <w:rStyle w:val="HMCodeExample"/>
          <w:lang w:val="de-AT"/>
        </w:rPr>
        <w:t>xGlobalFaultReset</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b/>
          <w:color w:val="3366FF"/>
          <w:lang w:val="de-AT"/>
        </w:rPr>
        <w:t>END_VAR</w:t>
      </w:r>
    </w:p>
    <w:p w14:paraId="33C23007" w14:textId="77777777" w:rsidR="00757180" w:rsidRPr="00F65414" w:rsidRDefault="00000000">
      <w:pPr>
        <w:rPr>
          <w:lang w:val="de-AT"/>
        </w:rPr>
      </w:pPr>
      <w:r w:rsidRPr="00F65414">
        <w:rPr>
          <w:lang w:val="de-AT"/>
        </w:rPr>
        <w:br w:type="page"/>
      </w:r>
    </w:p>
    <w:p w14:paraId="3BB94141" w14:textId="77777777" w:rsidR="00757180" w:rsidRPr="00F65414" w:rsidRDefault="00000000">
      <w:pPr>
        <w:pStyle w:val="berschrift5"/>
        <w:numPr>
          <w:ilvl w:val="4"/>
          <w:numId w:val="1"/>
        </w:numPr>
        <w:ind w:left="1134" w:hanging="1134"/>
        <w:rPr>
          <w:lang w:val="de-AT"/>
        </w:rPr>
      </w:pPr>
      <w:bookmarkStart w:id="32" w:name="GVL_HwZone1_Parameters"/>
      <w:r w:rsidRPr="00F65414">
        <w:rPr>
          <w:lang w:val="de-AT"/>
        </w:rPr>
        <w:lastRenderedPageBreak/>
        <w:t>GVL_&lt;HwZone1&gt;_Parameters</w:t>
      </w:r>
      <w:bookmarkEnd w:id="32"/>
    </w:p>
    <w:p w14:paraId="4D0923BE"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qualified_only</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VAR_GLOBAL</w:t>
      </w:r>
      <w:r w:rsidRPr="00F65414">
        <w:rPr>
          <w:rStyle w:val="HMCodeExample"/>
          <w:lang w:val="de-AT"/>
        </w:rPr>
        <w:t xml:space="preserve"> PERSISTENT</w:t>
      </w:r>
      <w:r w:rsidRPr="00F65414">
        <w:rPr>
          <w:lang w:val="de-AT"/>
        </w:rPr>
        <w:br/>
      </w:r>
      <w:r w:rsidRPr="00F65414">
        <w:rPr>
          <w:rStyle w:val="HMCodeExample"/>
          <w:lang w:val="de-AT"/>
        </w:rPr>
        <w:t xml:space="preserve">   </w:t>
      </w:r>
      <w:r w:rsidRPr="00F65414">
        <w:rPr>
          <w:rStyle w:val="HMCodeExample"/>
          <w:i/>
          <w:color w:val="339966"/>
          <w:lang w:val="de-AT"/>
        </w:rPr>
        <w:t>///&lt;Parameter 1&gt;</w:t>
      </w:r>
      <w:r w:rsidRPr="00F65414">
        <w:rPr>
          <w:lang w:val="de-AT"/>
        </w:rPr>
        <w:br/>
      </w:r>
      <w:r w:rsidRPr="00F65414">
        <w:rPr>
          <w:rStyle w:val="HMCodeExample"/>
          <w:lang w:val="de-AT"/>
        </w:rPr>
        <w:t xml:space="preserve">   &lt;iParameter1&gt;: &lt;</w:t>
      </w:r>
      <w:r w:rsidRPr="00F65414">
        <w:rPr>
          <w:rStyle w:val="HMCodeExample"/>
          <w:b/>
          <w:color w:val="3366FF"/>
          <w:lang w:val="de-AT"/>
        </w:rPr>
        <w:t>INT</w:t>
      </w:r>
      <w:r w:rsidRPr="00F65414">
        <w:rPr>
          <w:rStyle w:val="HMCodeExample"/>
          <w:lang w:val="de-AT"/>
        </w:rPr>
        <w:t>&gt;;</w:t>
      </w:r>
      <w:r w:rsidRPr="00F65414">
        <w:rPr>
          <w:lang w:val="de-AT"/>
        </w:rPr>
        <w:br/>
      </w:r>
      <w:r w:rsidRPr="00F65414">
        <w:rPr>
          <w:rStyle w:val="HMCodeExample"/>
          <w:b/>
          <w:color w:val="3366FF"/>
          <w:lang w:val="de-AT"/>
        </w:rPr>
        <w:t>END_VAR</w:t>
      </w:r>
      <w:r w:rsidRPr="00F65414">
        <w:rPr>
          <w:lang w:val="de-AT"/>
        </w:rPr>
        <w:br/>
      </w:r>
      <w:r w:rsidRPr="00F65414">
        <w:rPr>
          <w:lang w:val="de-AT"/>
        </w:rPr>
        <w:br/>
      </w:r>
      <w:r w:rsidRPr="00F65414">
        <w:rPr>
          <w:rStyle w:val="HMCodeExample"/>
          <w:b/>
          <w:color w:val="3366FF"/>
          <w:lang w:val="de-AT"/>
        </w:rPr>
        <w:t>VAR_GLOBAL</w:t>
      </w:r>
      <w:r w:rsidRPr="00F65414">
        <w:rPr>
          <w:lang w:val="de-AT"/>
        </w:rPr>
        <w:br/>
      </w:r>
      <w:r w:rsidRPr="00F65414">
        <w:rPr>
          <w:rStyle w:val="HMCodeExample"/>
          <w:lang w:val="de-AT"/>
        </w:rPr>
        <w:t xml:space="preserve">   </w:t>
      </w:r>
      <w:r w:rsidRPr="00F65414">
        <w:rPr>
          <w:rStyle w:val="HMCodeExample"/>
          <w:i/>
          <w:color w:val="339966"/>
          <w:lang w:val="de-AT"/>
        </w:rPr>
        <w:t xml:space="preserve">/// Empty VAR_GLOBAL | Workaround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PersistentVars</w:t>
      </w:r>
      <w:proofErr w:type="spellEnd"/>
      <w:r w:rsidRPr="00F65414">
        <w:rPr>
          <w:rStyle w:val="HMCodeExample"/>
          <w:i/>
          <w:color w:val="339966"/>
          <w:lang w:val="de-AT"/>
        </w:rPr>
        <w:t xml:space="preserve"> </w:t>
      </w:r>
      <w:proofErr w:type="spellStart"/>
      <w:r w:rsidRPr="00F65414">
        <w:rPr>
          <w:rStyle w:val="HMCodeExample"/>
          <w:i/>
          <w:color w:val="339966"/>
          <w:lang w:val="de-AT"/>
        </w:rPr>
        <w:t>limitations</w:t>
      </w:r>
      <w:proofErr w:type="spellEnd"/>
      <w:r w:rsidRPr="00F65414">
        <w:rPr>
          <w:lang w:val="de-AT"/>
        </w:rPr>
        <w:br/>
      </w:r>
      <w:r w:rsidRPr="00F65414">
        <w:rPr>
          <w:rStyle w:val="HMCodeExample"/>
          <w:lang w:val="de-AT"/>
        </w:rPr>
        <w:t xml:space="preserve">   _</w:t>
      </w:r>
      <w:proofErr w:type="spellStart"/>
      <w:r w:rsidRPr="00F65414">
        <w:rPr>
          <w:rStyle w:val="HMCodeExample"/>
          <w:lang w:val="de-AT"/>
        </w:rPr>
        <w:t>placeholder</w:t>
      </w:r>
      <w:proofErr w:type="spellEnd"/>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b/>
          <w:color w:val="3366FF"/>
          <w:lang w:val="de-AT"/>
        </w:rPr>
        <w:t>END_VAR</w:t>
      </w:r>
    </w:p>
    <w:p w14:paraId="72AD14A6"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74FE2255" w14:textId="77777777" w:rsidR="00757180" w:rsidRPr="00F65414" w:rsidRDefault="00000000">
      <w:pPr>
        <w:rPr>
          <w:lang w:val="de-AT"/>
        </w:rPr>
      </w:pPr>
      <w:r w:rsidRPr="00F65414">
        <w:rPr>
          <w:lang w:val="de-AT"/>
        </w:rPr>
        <w:br w:type="page"/>
      </w:r>
    </w:p>
    <w:p w14:paraId="547804CC" w14:textId="77777777" w:rsidR="00757180" w:rsidRPr="00F65414" w:rsidRDefault="00000000">
      <w:pPr>
        <w:pStyle w:val="berschrift5"/>
        <w:numPr>
          <w:ilvl w:val="4"/>
          <w:numId w:val="1"/>
        </w:numPr>
        <w:ind w:left="1134" w:hanging="1134"/>
        <w:rPr>
          <w:lang w:val="de-AT"/>
        </w:rPr>
      </w:pPr>
      <w:bookmarkStart w:id="33" w:name="Hwz"/>
      <w:r w:rsidRPr="00F65414">
        <w:rPr>
          <w:lang w:val="de-AT"/>
        </w:rPr>
        <w:lastRenderedPageBreak/>
        <w:t>&lt;HwZone1&gt;</w:t>
      </w:r>
      <w:bookmarkEnd w:id="33"/>
    </w:p>
    <w:p w14:paraId="1B5CF1EF"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proofErr w:type="gramStart"/>
      <w:r w:rsidRPr="00F65414">
        <w:rPr>
          <w:rStyle w:val="HMCodeExample"/>
          <w:i/>
          <w:color w:val="339966"/>
          <w:lang w:val="de-AT"/>
        </w:rPr>
        <w:t>' :</w:t>
      </w:r>
      <w:proofErr w:type="gramEnd"/>
      <w:r w:rsidRPr="00F65414">
        <w:rPr>
          <w:rStyle w:val="HMCodeExample"/>
          <w:i/>
          <w:color w:val="339966"/>
          <w:lang w:val="de-AT"/>
        </w:rPr>
        <w:t>= '</w:t>
      </w:r>
      <w:proofErr w:type="spellStart"/>
      <w:r w:rsidRPr="00F65414">
        <w:rPr>
          <w:rStyle w:val="HMCodeExample"/>
          <w:i/>
          <w:color w:val="339966"/>
          <w:lang w:val="de-AT"/>
        </w:rPr>
        <w:t>readwrite</w:t>
      </w:r>
      <w:proofErr w:type="spellEnd"/>
      <w:r w:rsidRPr="00F65414">
        <w:rPr>
          <w:rStyle w:val="HMCodeExample"/>
          <w:i/>
          <w:color w:val="339966"/>
          <w:lang w:val="de-AT"/>
        </w:rPr>
        <w:t>'}</w:t>
      </w:r>
      <w:r w:rsidRPr="00F65414">
        <w:rPr>
          <w:lang w:val="de-AT"/>
        </w:rPr>
        <w:br/>
      </w:r>
      <w:r w:rsidRPr="00F65414">
        <w:rPr>
          <w:rStyle w:val="HMCodeExample"/>
          <w:b/>
          <w:color w:val="3366FF"/>
          <w:lang w:val="de-AT"/>
        </w:rPr>
        <w:t>PROGRAM</w:t>
      </w:r>
      <w:r w:rsidRPr="00F65414">
        <w:rPr>
          <w:rStyle w:val="HMCodeExample"/>
          <w:lang w:val="de-AT"/>
        </w:rPr>
        <w:t xml:space="preserve"> &lt;HwZone1&gt;</w:t>
      </w:r>
      <w:r w:rsidRPr="00F65414">
        <w:rPr>
          <w:lang w:val="de-AT"/>
        </w:rPr>
        <w:br/>
      </w:r>
      <w:r w:rsidRPr="00F65414">
        <w:rPr>
          <w:rStyle w:val="HMCodeExample"/>
          <w:b/>
          <w:color w:val="3366FF"/>
          <w:lang w:val="de-AT"/>
        </w:rPr>
        <w:t>VAR</w:t>
      </w:r>
      <w:r w:rsidRPr="00F65414">
        <w:rPr>
          <w:lang w:val="de-AT"/>
        </w:rPr>
        <w:br/>
      </w:r>
      <w:r w:rsidRPr="00F65414">
        <w:rPr>
          <w:rStyle w:val="HMCodeExample"/>
          <w:b/>
          <w:color w:val="3366FF"/>
          <w:lang w:val="de-AT"/>
        </w:rPr>
        <w:t>END_VAR</w:t>
      </w:r>
    </w:p>
    <w:p w14:paraId="57BA1FE9" w14:textId="77777777" w:rsidR="00757180" w:rsidRPr="00F65414" w:rsidRDefault="00757180">
      <w:pPr>
        <w:spacing w:before="0" w:after="0" w:line="240" w:lineRule="auto"/>
        <w:rPr>
          <w:lang w:val="de-AT"/>
        </w:rPr>
      </w:pPr>
    </w:p>
    <w:p w14:paraId="1A670F6E" w14:textId="77777777" w:rsidR="00757180" w:rsidRPr="00F65414" w:rsidRDefault="00000000">
      <w:pPr>
        <w:shd w:val="clear" w:color="auto" w:fill="FFFFFF"/>
        <w:spacing w:before="90" w:after="0" w:line="345" w:lineRule="auto"/>
        <w:jc w:val="both"/>
        <w:rPr>
          <w:lang w:val="de-AT"/>
        </w:rPr>
      </w:pPr>
      <w:r w:rsidRPr="00F65414">
        <w:rPr>
          <w:rFonts w:ascii="Arial" w:hAnsi="Arial"/>
          <w:b/>
          <w:color w:val="000000"/>
          <w:sz w:val="24"/>
          <w:lang w:val="de-AT"/>
        </w:rPr>
        <w:t xml:space="preserve">Hardware Zone </w:t>
      </w:r>
      <w:proofErr w:type="spellStart"/>
      <w:r w:rsidRPr="00F65414">
        <w:rPr>
          <w:rFonts w:ascii="Arial" w:hAnsi="Arial"/>
          <w:b/>
          <w:color w:val="000000"/>
          <w:sz w:val="24"/>
          <w:lang w:val="de-AT"/>
        </w:rPr>
        <w:t>call</w:t>
      </w:r>
      <w:proofErr w:type="spellEnd"/>
    </w:p>
    <w:p w14:paraId="7EC7A402" w14:textId="77777777" w:rsidR="00757180" w:rsidRPr="00F65414" w:rsidRDefault="00000000">
      <w:pPr>
        <w:shd w:val="clear" w:color="auto" w:fill="FFFFFF"/>
        <w:spacing w:before="90" w:after="0" w:line="345" w:lineRule="auto"/>
        <w:jc w:val="both"/>
        <w:rPr>
          <w:lang w:val="de-AT"/>
        </w:rPr>
      </w:pPr>
      <w:r w:rsidRPr="00F65414">
        <w:rPr>
          <w:rFonts w:ascii="Arial" w:hAnsi="Arial"/>
          <w:color w:val="000000"/>
          <w:lang w:val="de-AT"/>
        </w:rPr>
        <w:t>Dieser SPS-Code ruft die Hardware Zonen Objekte auf.</w:t>
      </w:r>
    </w:p>
    <w:p w14:paraId="4BEBD1A5" w14:textId="77777777" w:rsidR="00757180" w:rsidRPr="00F65414" w:rsidRDefault="00000000">
      <w:pPr>
        <w:pStyle w:val="HMCodeExample0"/>
        <w:rPr>
          <w:lang w:val="de-AT"/>
        </w:rPr>
      </w:pPr>
      <w:r w:rsidRPr="00F65414">
        <w:rPr>
          <w:rStyle w:val="HMCodeExample"/>
          <w:i/>
          <w:color w:val="339966"/>
          <w:lang w:val="de-AT"/>
        </w:rPr>
        <w:t xml:space="preserve">// Hardware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object</w:t>
      </w:r>
      <w:proofErr w:type="spellEnd"/>
      <w:r w:rsidRPr="00F65414">
        <w:rPr>
          <w:rStyle w:val="HMCodeExample"/>
          <w:i/>
          <w:color w:val="339966"/>
          <w:lang w:val="de-AT"/>
        </w:rPr>
        <w:t xml:space="preserve"> </w:t>
      </w:r>
      <w:proofErr w:type="spellStart"/>
      <w:r w:rsidRPr="00F65414">
        <w:rPr>
          <w:rStyle w:val="HMCodeExample"/>
          <w:i/>
          <w:color w:val="339966"/>
          <w:lang w:val="de-AT"/>
        </w:rPr>
        <w:t>call</w:t>
      </w:r>
      <w:proofErr w:type="spellEnd"/>
      <w:r w:rsidRPr="00F65414">
        <w:rPr>
          <w:lang w:val="de-AT"/>
        </w:rPr>
        <w:br/>
      </w:r>
      <w:r w:rsidRPr="00F65414">
        <w:rPr>
          <w:rStyle w:val="HMCodeExample"/>
          <w:lang w:val="de-AT"/>
        </w:rPr>
        <w:t xml:space="preserve">   &lt;HwZone1&gt;_</w:t>
      </w:r>
      <w:proofErr w:type="gramStart"/>
      <w:r w:rsidRPr="00F65414">
        <w:rPr>
          <w:rStyle w:val="HMCodeExample"/>
          <w:lang w:val="de-AT"/>
        </w:rPr>
        <w:t>TCMZ(</w:t>
      </w:r>
      <w:proofErr w:type="gramEnd"/>
      <w:r w:rsidRPr="00F65414">
        <w:rPr>
          <w:rStyle w:val="HMCodeExample"/>
          <w:lang w:val="de-AT"/>
        </w:rPr>
        <w:t>);</w:t>
      </w:r>
      <w:r w:rsidRPr="00F65414">
        <w:rPr>
          <w:lang w:val="de-AT"/>
        </w:rPr>
        <w:br/>
      </w:r>
      <w:r w:rsidRPr="00F65414">
        <w:rPr>
          <w:rStyle w:val="HMCodeExample"/>
          <w:lang w:val="de-AT"/>
        </w:rPr>
        <w:t xml:space="preserve">   &lt;HwZone1&gt;_Control();</w:t>
      </w:r>
    </w:p>
    <w:p w14:paraId="30D67697" w14:textId="77777777" w:rsidR="00757180" w:rsidRPr="00F65414" w:rsidRDefault="00757180">
      <w:pPr>
        <w:spacing w:before="0" w:after="0" w:line="240" w:lineRule="auto"/>
        <w:rPr>
          <w:lang w:val="de-AT"/>
        </w:rPr>
      </w:pPr>
    </w:p>
    <w:p w14:paraId="2E905BEB" w14:textId="77777777" w:rsidR="00757180" w:rsidRPr="00F65414" w:rsidRDefault="00757180">
      <w:pPr>
        <w:spacing w:before="0" w:after="0" w:line="240" w:lineRule="auto"/>
        <w:rPr>
          <w:lang w:val="de-AT"/>
        </w:rPr>
      </w:pPr>
    </w:p>
    <w:p w14:paraId="732310C6" w14:textId="77777777" w:rsidR="00757180" w:rsidRPr="00F65414" w:rsidRDefault="00000000">
      <w:pPr>
        <w:shd w:val="clear" w:color="auto" w:fill="FFFFFF"/>
        <w:spacing w:before="90" w:after="0" w:line="345" w:lineRule="auto"/>
        <w:jc w:val="both"/>
        <w:rPr>
          <w:lang w:val="de-AT"/>
        </w:rPr>
      </w:pPr>
      <w:proofErr w:type="spellStart"/>
      <w:r w:rsidRPr="00F65414">
        <w:rPr>
          <w:rFonts w:ascii="Arial" w:hAnsi="Arial"/>
          <w:b/>
          <w:color w:val="000000"/>
          <w:sz w:val="24"/>
          <w:lang w:val="de-AT"/>
        </w:rPr>
        <w:t>Step</w:t>
      </w:r>
      <w:proofErr w:type="spellEnd"/>
      <w:r w:rsidRPr="00F65414">
        <w:rPr>
          <w:rFonts w:ascii="Arial" w:hAnsi="Arial"/>
          <w:b/>
          <w:color w:val="000000"/>
          <w:sz w:val="24"/>
          <w:lang w:val="de-AT"/>
        </w:rPr>
        <w:t xml:space="preserve"> </w:t>
      </w:r>
      <w:proofErr w:type="spellStart"/>
      <w:r w:rsidRPr="00F65414">
        <w:rPr>
          <w:rFonts w:ascii="Arial" w:hAnsi="Arial"/>
          <w:b/>
          <w:color w:val="000000"/>
          <w:sz w:val="24"/>
          <w:lang w:val="de-AT"/>
        </w:rPr>
        <w:t>Sequence</w:t>
      </w:r>
      <w:proofErr w:type="spellEnd"/>
      <w:r w:rsidRPr="00F65414">
        <w:rPr>
          <w:rFonts w:ascii="Arial" w:hAnsi="Arial"/>
          <w:b/>
          <w:color w:val="000000"/>
          <w:sz w:val="24"/>
          <w:lang w:val="de-AT"/>
        </w:rPr>
        <w:t xml:space="preserve"> </w:t>
      </w:r>
      <w:proofErr w:type="spellStart"/>
      <w:r w:rsidRPr="00F65414">
        <w:rPr>
          <w:rFonts w:ascii="Arial" w:hAnsi="Arial"/>
          <w:b/>
          <w:color w:val="000000"/>
          <w:sz w:val="24"/>
          <w:lang w:val="de-AT"/>
        </w:rPr>
        <w:t>program</w:t>
      </w:r>
      <w:proofErr w:type="spellEnd"/>
      <w:r w:rsidRPr="00F65414">
        <w:rPr>
          <w:rFonts w:ascii="Arial" w:hAnsi="Arial"/>
          <w:b/>
          <w:color w:val="000000"/>
          <w:sz w:val="24"/>
          <w:lang w:val="de-AT"/>
        </w:rPr>
        <w:t xml:space="preserve"> </w:t>
      </w:r>
      <w:proofErr w:type="spellStart"/>
      <w:r w:rsidRPr="00F65414">
        <w:rPr>
          <w:rFonts w:ascii="Arial" w:hAnsi="Arial"/>
          <w:b/>
          <w:color w:val="000000"/>
          <w:sz w:val="24"/>
          <w:lang w:val="de-AT"/>
        </w:rPr>
        <w:t>call</w:t>
      </w:r>
      <w:proofErr w:type="spellEnd"/>
    </w:p>
    <w:p w14:paraId="234763EF" w14:textId="77777777" w:rsidR="00757180" w:rsidRPr="00F65414" w:rsidRDefault="00000000">
      <w:pPr>
        <w:pStyle w:val="HMNormal0"/>
        <w:rPr>
          <w:lang w:val="de-AT"/>
        </w:rPr>
      </w:pPr>
      <w:r w:rsidRPr="00F65414">
        <w:rPr>
          <w:rStyle w:val="HMNormal"/>
          <w:lang w:val="de-AT"/>
        </w:rPr>
        <w:t xml:space="preserve">Hier werden alle in der </w:t>
      </w:r>
      <w:proofErr w:type="gramStart"/>
      <w:r w:rsidRPr="00F65414">
        <w:rPr>
          <w:rStyle w:val="HMNormal"/>
          <w:lang w:val="de-AT"/>
        </w:rPr>
        <w:t>Hardware Zone</w:t>
      </w:r>
      <w:proofErr w:type="gramEnd"/>
      <w:r w:rsidRPr="00F65414">
        <w:rPr>
          <w:rStyle w:val="HMNormal"/>
          <w:lang w:val="de-AT"/>
        </w:rPr>
        <w:t xml:space="preserve"> definierten Sequenzen aufgerufen.</w:t>
      </w:r>
    </w:p>
    <w:p w14:paraId="04D17FCD" w14:textId="77777777" w:rsidR="00757180" w:rsidRPr="00F65414" w:rsidRDefault="00000000">
      <w:pPr>
        <w:pStyle w:val="HMCodeExample0"/>
        <w:rPr>
          <w:lang w:val="de-AT"/>
        </w:rPr>
      </w:pPr>
      <w:r w:rsidRPr="00F65414">
        <w:rPr>
          <w:rStyle w:val="HMCodeExample"/>
          <w:i/>
          <w:color w:val="339966"/>
          <w:lang w:val="de-AT"/>
        </w:rPr>
        <w:t>// ----------------------------- &lt;Sequence1&gt; -----------------------------</w:t>
      </w:r>
      <w:r w:rsidRPr="00F65414">
        <w:rPr>
          <w:lang w:val="de-AT"/>
        </w:rPr>
        <w:br/>
      </w:r>
      <w:r w:rsidRPr="00F65414">
        <w:rPr>
          <w:rStyle w:val="HMCodeExample"/>
          <w:lang w:val="de-AT"/>
        </w:rPr>
        <w:t xml:space="preserve">   </w:t>
      </w:r>
      <w:r w:rsidRPr="00F65414">
        <w:rPr>
          <w:rStyle w:val="HMCodeExample"/>
          <w:i/>
          <w:color w:val="339966"/>
          <w:lang w:val="de-AT"/>
        </w:rPr>
        <w:t xml:space="preserve">// Input </w:t>
      </w:r>
      <w:proofErr w:type="spellStart"/>
      <w:r w:rsidRPr="00F65414">
        <w:rPr>
          <w:rStyle w:val="HMCodeExample"/>
          <w:i/>
          <w:color w:val="339966"/>
          <w:lang w:val="de-AT"/>
        </w:rPr>
        <w:t>mapping</w:t>
      </w:r>
      <w:proofErr w:type="spellEnd"/>
      <w:r w:rsidRPr="00F65414">
        <w:rPr>
          <w:lang w:val="de-AT"/>
        </w:rPr>
        <w:br/>
      </w:r>
      <w:r w:rsidRPr="00F65414">
        <w:rPr>
          <w:rStyle w:val="HMCodeExample"/>
          <w:lang w:val="de-AT"/>
        </w:rPr>
        <w:t xml:space="preserve">      &lt;Sequence1&gt;_</w:t>
      </w:r>
      <w:proofErr w:type="spellStart"/>
      <w:proofErr w:type="gramStart"/>
      <w:r w:rsidRPr="00F65414">
        <w:rPr>
          <w:rStyle w:val="HMCodeExample"/>
          <w:lang w:val="de-AT"/>
        </w:rPr>
        <w:t>InputMapping</w:t>
      </w:r>
      <w:proofErr w:type="spellEnd"/>
      <w:r w:rsidRPr="00F65414">
        <w:rPr>
          <w:rStyle w:val="HMCodeExample"/>
          <w:lang w:val="de-AT"/>
        </w:rPr>
        <w:t>(</w:t>
      </w:r>
      <w:proofErr w:type="gramEnd"/>
      <w:r w:rsidRPr="00F65414">
        <w:rPr>
          <w:rStyle w:val="HMCodeExample"/>
          <w:lang w:val="de-AT"/>
        </w:rPr>
        <w: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 xml:space="preserve">// </w:t>
      </w:r>
      <w:proofErr w:type="spellStart"/>
      <w:r w:rsidRPr="00F65414">
        <w:rPr>
          <w:rStyle w:val="HMCodeExample"/>
          <w:i/>
          <w:color w:val="339966"/>
          <w:lang w:val="de-AT"/>
        </w:rPr>
        <w:t>Sequence</w:t>
      </w:r>
      <w:proofErr w:type="spellEnd"/>
      <w:r w:rsidRPr="00F65414">
        <w:rPr>
          <w:rStyle w:val="HMCodeExample"/>
          <w:i/>
          <w:color w:val="339966"/>
          <w:lang w:val="de-AT"/>
        </w:rPr>
        <w:t xml:space="preserve"> </w:t>
      </w:r>
      <w:proofErr w:type="spellStart"/>
      <w:r w:rsidRPr="00F65414">
        <w:rPr>
          <w:rStyle w:val="HMCodeExample"/>
          <w:i/>
          <w:color w:val="339966"/>
          <w:lang w:val="de-AT"/>
        </w:rPr>
        <w:t>program</w:t>
      </w:r>
      <w:proofErr w:type="spellEnd"/>
      <w:r w:rsidRPr="00F65414">
        <w:rPr>
          <w:rStyle w:val="HMCodeExample"/>
          <w:i/>
          <w:color w:val="339966"/>
          <w:lang w:val="de-AT"/>
        </w:rPr>
        <w:t xml:space="preserve"> </w:t>
      </w:r>
      <w:proofErr w:type="spellStart"/>
      <w:r w:rsidRPr="00F65414">
        <w:rPr>
          <w:rStyle w:val="HMCodeExample"/>
          <w:i/>
          <w:color w:val="339966"/>
          <w:lang w:val="de-AT"/>
        </w:rPr>
        <w:t>call</w:t>
      </w:r>
      <w:proofErr w:type="spellEnd"/>
      <w:r w:rsidRPr="00F65414">
        <w:rPr>
          <w:lang w:val="de-AT"/>
        </w:rPr>
        <w:br/>
      </w:r>
      <w:r w:rsidRPr="00F65414">
        <w:rPr>
          <w:rStyle w:val="HMCodeExample"/>
          <w:lang w:val="de-AT"/>
        </w:rPr>
        <w:t xml:space="preserve">      &lt;Sequence1&gt;();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 xml:space="preserve">// Output </w:t>
      </w:r>
      <w:proofErr w:type="spellStart"/>
      <w:r w:rsidRPr="00F65414">
        <w:rPr>
          <w:rStyle w:val="HMCodeExample"/>
          <w:i/>
          <w:color w:val="339966"/>
          <w:lang w:val="de-AT"/>
        </w:rPr>
        <w:t>mapping</w:t>
      </w:r>
      <w:proofErr w:type="spellEnd"/>
      <w:r w:rsidRPr="00F65414">
        <w:rPr>
          <w:lang w:val="de-AT"/>
        </w:rPr>
        <w:br/>
      </w:r>
      <w:r w:rsidRPr="00F65414">
        <w:rPr>
          <w:rStyle w:val="HMCodeExample"/>
          <w:lang w:val="de-AT"/>
        </w:rPr>
        <w:t xml:space="preserve">      &lt;Sequence1&gt;_</w:t>
      </w:r>
      <w:proofErr w:type="spellStart"/>
      <w:r w:rsidRPr="00F65414">
        <w:rPr>
          <w:rStyle w:val="HMCodeExample"/>
          <w:lang w:val="de-AT"/>
        </w:rPr>
        <w:t>OutputMapping</w:t>
      </w:r>
      <w:proofErr w:type="spellEnd"/>
      <w:r w:rsidRPr="00F65414">
        <w:rPr>
          <w:rStyle w:val="HMCodeExample"/>
          <w:lang w:val="de-AT"/>
        </w:rPr>
        <w:t>();</w:t>
      </w:r>
    </w:p>
    <w:p w14:paraId="742082E2" w14:textId="77777777" w:rsidR="00757180" w:rsidRPr="00F65414" w:rsidRDefault="00757180">
      <w:pPr>
        <w:pStyle w:val="HMNormal0"/>
        <w:rPr>
          <w:lang w:val="de-AT"/>
        </w:rPr>
      </w:pPr>
    </w:p>
    <w:p w14:paraId="1E4A06C6"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18F29859" w14:textId="77777777" w:rsidR="00757180" w:rsidRPr="00F65414" w:rsidRDefault="00000000">
      <w:pPr>
        <w:rPr>
          <w:lang w:val="de-AT"/>
        </w:rPr>
      </w:pPr>
      <w:r w:rsidRPr="00F65414">
        <w:rPr>
          <w:lang w:val="de-AT"/>
        </w:rPr>
        <w:br w:type="page"/>
      </w:r>
    </w:p>
    <w:p w14:paraId="2DCB4D93" w14:textId="77777777" w:rsidR="00757180" w:rsidRPr="00F65414" w:rsidRDefault="00000000">
      <w:pPr>
        <w:pStyle w:val="berschrift5"/>
        <w:numPr>
          <w:ilvl w:val="4"/>
          <w:numId w:val="1"/>
        </w:numPr>
        <w:ind w:left="1134" w:hanging="1134"/>
        <w:rPr>
          <w:lang w:val="de-AT"/>
        </w:rPr>
      </w:pPr>
      <w:bookmarkStart w:id="34" w:name="Hardware_Zone_ControlC2722C51"/>
      <w:r w:rsidRPr="00F65414">
        <w:rPr>
          <w:lang w:val="de-AT"/>
        </w:rPr>
        <w:lastRenderedPageBreak/>
        <w:t>&lt;HwZone1&gt;_Control</w:t>
      </w:r>
      <w:bookmarkEnd w:id="34"/>
    </w:p>
    <w:p w14:paraId="6B6BBF91"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copyright</w:t>
      </w:r>
      <w:proofErr w:type="spellEnd"/>
      <w:r w:rsidRPr="00F65414">
        <w:rPr>
          <w:rStyle w:val="HMCodeExample"/>
          <w:i/>
          <w:color w:val="339966"/>
          <w:lang w:val="de-AT"/>
        </w:rPr>
        <w:t xml:space="preserve"> SELMO Technology GmbH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SELMOstudio</w:t>
      </w:r>
      <w:proofErr w:type="spellEnd"/>
      <w:r w:rsidRPr="00F65414">
        <w:rPr>
          <w:lang w:val="de-AT"/>
        </w:rPr>
        <w:br/>
      </w:r>
      <w:r w:rsidRPr="00F65414">
        <w:rPr>
          <w:rStyle w:val="HMCodeExample"/>
          <w:i/>
          <w:color w:val="339966"/>
          <w:lang w:val="de-AT"/>
        </w:rPr>
        <w:t xml:space="preserve">/// Version 2023.1.0.7650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automatically</w:t>
      </w:r>
      <w:proofErr w:type="spellEnd"/>
      <w:r w:rsidRPr="00F65414">
        <w:rPr>
          <w:rStyle w:val="HMCodeExample"/>
          <w:i/>
          <w:color w:val="339966"/>
          <w:lang w:val="de-AT"/>
        </w:rPr>
        <w:t xml:space="preserve"> </w:t>
      </w:r>
      <w:proofErr w:type="spellStart"/>
      <w:r w:rsidRPr="00F65414">
        <w:rPr>
          <w:rStyle w:val="HMCodeExample"/>
          <w:i/>
          <w:color w:val="339966"/>
          <w:lang w:val="de-AT"/>
        </w:rPr>
        <w:t>generated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w:t>
      </w:r>
      <w:proofErr w:type="spellStart"/>
      <w:r w:rsidRPr="00F65414">
        <w:rPr>
          <w:rStyle w:val="HMCodeExample"/>
          <w:i/>
          <w:color w:val="339966"/>
          <w:lang w:val="de-AT"/>
        </w:rPr>
        <w:t>attribute</w:t>
      </w:r>
      <w:proofErr w:type="spellEnd"/>
      <w:r w:rsidRPr="00F65414">
        <w:rPr>
          <w:rStyle w:val="HMCodeExample"/>
          <w:i/>
          <w:color w:val="339966"/>
          <w:lang w:val="de-AT"/>
        </w:rPr>
        <w:t xml:space="preserve"> '</w:t>
      </w:r>
      <w:proofErr w:type="spellStart"/>
      <w:r w:rsidRPr="00F65414">
        <w:rPr>
          <w:rStyle w:val="HMCodeExample"/>
          <w:i/>
          <w:color w:val="339966"/>
          <w:lang w:val="de-AT"/>
        </w:rPr>
        <w:t>symbol</w:t>
      </w:r>
      <w:proofErr w:type="spellEnd"/>
      <w:r w:rsidRPr="00F65414">
        <w:rPr>
          <w:rStyle w:val="HMCodeExample"/>
          <w:i/>
          <w:color w:val="339966"/>
          <w:lang w:val="de-AT"/>
        </w:rPr>
        <w:t>' := '</w:t>
      </w:r>
      <w:proofErr w:type="spellStart"/>
      <w:r w:rsidRPr="00F65414">
        <w:rPr>
          <w:rStyle w:val="HMCodeExample"/>
          <w:i/>
          <w:color w:val="339966"/>
          <w:lang w:val="de-AT"/>
        </w:rPr>
        <w:t>none</w:t>
      </w:r>
      <w:proofErr w:type="spellEnd"/>
      <w:r w:rsidRPr="00F65414">
        <w:rPr>
          <w:rStyle w:val="HMCodeExample"/>
          <w:i/>
          <w:color w:val="339966"/>
          <w:lang w:val="de-AT"/>
        </w:rPr>
        <w:t>'}</w:t>
      </w:r>
      <w:r w:rsidRPr="00F65414">
        <w:rPr>
          <w:lang w:val="de-AT"/>
        </w:rPr>
        <w:br/>
      </w:r>
      <w:r w:rsidRPr="00F65414">
        <w:rPr>
          <w:rStyle w:val="HMCodeExample"/>
          <w:b/>
          <w:color w:val="3366FF"/>
          <w:lang w:val="de-AT"/>
        </w:rPr>
        <w:t>PROGRAM</w:t>
      </w:r>
      <w:r w:rsidRPr="00F65414">
        <w:rPr>
          <w:rStyle w:val="HMCodeExample"/>
          <w:lang w:val="de-AT"/>
        </w:rPr>
        <w:t xml:space="preserve"> &lt;HwZone1&gt;_Control</w:t>
      </w:r>
      <w:r w:rsidRPr="00F65414">
        <w:rPr>
          <w:lang w:val="de-AT"/>
        </w:rPr>
        <w:br/>
      </w:r>
      <w:r w:rsidRPr="00F65414">
        <w:rPr>
          <w:rStyle w:val="HMCodeExample"/>
          <w:b/>
          <w:color w:val="3366FF"/>
          <w:lang w:val="de-AT"/>
        </w:rPr>
        <w:t>VAR</w:t>
      </w:r>
      <w:r w:rsidRPr="00F65414">
        <w:rPr>
          <w:lang w:val="de-AT"/>
        </w:rPr>
        <w:br/>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INT</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aAutoModeSelectMatrix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aManualModeSelectMatrix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aFaultResetMatrix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aReleaseMatrix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aAnySeqReady2StartMatrix: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aAllSeqReady2StartMatrix: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aAllSeqAutoRelMatrix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aAllSeqEOCMatrix</w:t>
      </w:r>
      <w:proofErr w:type="spellEnd"/>
      <w:r w:rsidRPr="00F65414">
        <w:rPr>
          <w:rStyle w:val="HMCodeExample"/>
          <w:lang w:val="de-AT"/>
        </w:rPr>
        <w:t xml:space="preserve">: </w:t>
      </w:r>
      <w:r w:rsidRPr="00F65414">
        <w:rPr>
          <w:rStyle w:val="HMCodeExample"/>
          <w:b/>
          <w:color w:val="3366FF"/>
          <w:lang w:val="de-AT"/>
        </w:rPr>
        <w:t>ARRAY</w:t>
      </w:r>
      <w:r w:rsidRPr="00F65414">
        <w:rPr>
          <w:rStyle w:val="HMCodeExample"/>
          <w:lang w:val="de-AT"/>
        </w:rPr>
        <w:t xml:space="preserve">[0..0] </w:t>
      </w:r>
      <w:r w:rsidRPr="00F65414">
        <w:rPr>
          <w:rStyle w:val="HMCodeExample"/>
          <w:b/>
          <w:color w:val="3366FF"/>
          <w:lang w:val="de-AT"/>
        </w:rPr>
        <w:t>OF</w:t>
      </w:r>
      <w:r w:rsidRPr="00F65414">
        <w:rPr>
          <w:rStyle w:val="HMCodeExample"/>
          <w:lang w:val="de-AT"/>
        </w:rPr>
        <w:t xml:space="preserve"> </w:t>
      </w:r>
      <w:r w:rsidRPr="00F65414">
        <w:rPr>
          <w:rStyle w:val="HMCodeExample"/>
          <w:b/>
          <w:color w:val="3366FF"/>
          <w:lang w:val="de-AT"/>
        </w:rPr>
        <w:t>BOOL</w:t>
      </w:r>
      <w:r w:rsidRPr="00F65414">
        <w:rPr>
          <w:rStyle w:val="HMCodeExample"/>
          <w:lang w:val="de-AT"/>
        </w:rPr>
        <w:t>;</w:t>
      </w:r>
      <w:r w:rsidRPr="00F65414">
        <w:rPr>
          <w:lang w:val="de-AT"/>
        </w:rPr>
        <w:br/>
      </w:r>
      <w:r w:rsidRPr="00F65414">
        <w:rPr>
          <w:rStyle w:val="HMCodeExample"/>
          <w:lang w:val="de-AT"/>
        </w:rPr>
        <w:t xml:space="preserve">   </w:t>
      </w:r>
      <w:proofErr w:type="spellStart"/>
      <w:r w:rsidRPr="00F65414">
        <w:rPr>
          <w:rStyle w:val="HMCodeExample"/>
          <w:lang w:val="de-AT"/>
        </w:rPr>
        <w:t>fbRTrigPbEoc</w:t>
      </w:r>
      <w:proofErr w:type="spellEnd"/>
      <w:r w:rsidRPr="00F65414">
        <w:rPr>
          <w:rStyle w:val="HMCodeExample"/>
          <w:lang w:val="de-AT"/>
        </w:rPr>
        <w:t>: R_TRIG;</w:t>
      </w:r>
      <w:r w:rsidRPr="00F65414">
        <w:rPr>
          <w:lang w:val="de-AT"/>
        </w:rPr>
        <w:br/>
      </w:r>
      <w:r w:rsidRPr="00F65414">
        <w:rPr>
          <w:rStyle w:val="HMCodeExample"/>
          <w:lang w:val="de-AT"/>
        </w:rPr>
        <w:t xml:space="preserve">   </w:t>
      </w:r>
      <w:proofErr w:type="spellStart"/>
      <w:r w:rsidRPr="00F65414">
        <w:rPr>
          <w:rStyle w:val="HMCodeExample"/>
          <w:lang w:val="de-AT"/>
        </w:rPr>
        <w:t>fbTonGlobalRelease</w:t>
      </w:r>
      <w:proofErr w:type="spellEnd"/>
      <w:r w:rsidRPr="00F65414">
        <w:rPr>
          <w:rStyle w:val="HMCodeExample"/>
          <w:lang w:val="de-AT"/>
        </w:rPr>
        <w:t>: TON;</w:t>
      </w:r>
      <w:r w:rsidRPr="00F65414">
        <w:rPr>
          <w:lang w:val="de-AT"/>
        </w:rPr>
        <w:br/>
      </w:r>
      <w:r w:rsidRPr="00F65414">
        <w:rPr>
          <w:rStyle w:val="HMCodeExample"/>
          <w:lang w:val="de-AT"/>
        </w:rPr>
        <w:t xml:space="preserve">   </w:t>
      </w:r>
      <w:proofErr w:type="spellStart"/>
      <w:r w:rsidRPr="00F65414">
        <w:rPr>
          <w:rStyle w:val="HMCodeExample"/>
          <w:lang w:val="de-AT"/>
        </w:rPr>
        <w:t>fbTonStartUpAlarm</w:t>
      </w:r>
      <w:proofErr w:type="spellEnd"/>
      <w:r w:rsidRPr="00F65414">
        <w:rPr>
          <w:rStyle w:val="HMCodeExample"/>
          <w:lang w:val="de-AT"/>
        </w:rPr>
        <w:t>: TOF;</w:t>
      </w:r>
      <w:r w:rsidRPr="00F65414">
        <w:rPr>
          <w:lang w:val="de-AT"/>
        </w:rPr>
        <w:br/>
      </w:r>
      <w:r w:rsidRPr="00F65414">
        <w:rPr>
          <w:rStyle w:val="HMCodeExample"/>
          <w:b/>
          <w:color w:val="3366FF"/>
          <w:lang w:val="de-AT"/>
        </w:rPr>
        <w:t>END_VAR</w:t>
      </w:r>
    </w:p>
    <w:p w14:paraId="1FA0FC3D"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7DF96CA0" w14:textId="77777777" w:rsidR="00757180" w:rsidRPr="00F65414" w:rsidRDefault="00757180">
      <w:pPr>
        <w:spacing w:before="90" w:after="0"/>
        <w:ind w:right="210"/>
        <w:jc w:val="both"/>
        <w:rPr>
          <w:lang w:val="de-AT"/>
        </w:rPr>
      </w:pPr>
    </w:p>
    <w:p w14:paraId="64C9265E" w14:textId="77777777" w:rsidR="00757180" w:rsidRPr="00F65414" w:rsidRDefault="00000000">
      <w:pPr>
        <w:rPr>
          <w:lang w:val="de-AT"/>
        </w:rPr>
      </w:pPr>
      <w:r w:rsidRPr="00F65414">
        <w:rPr>
          <w:lang w:val="de-AT"/>
        </w:rPr>
        <w:br w:type="page"/>
      </w:r>
    </w:p>
    <w:p w14:paraId="13D1C1E3" w14:textId="77777777" w:rsidR="00757180" w:rsidRPr="00F65414" w:rsidRDefault="00000000">
      <w:pPr>
        <w:pStyle w:val="HMHeading20"/>
        <w:keepNext w:val="0"/>
        <w:rPr>
          <w:lang w:val="de-AT"/>
        </w:rPr>
      </w:pPr>
      <w:r w:rsidRPr="00F65414">
        <w:rPr>
          <w:rStyle w:val="HMHeading2"/>
          <w:lang w:val="de-AT"/>
        </w:rPr>
        <w:lastRenderedPageBreak/>
        <w:t xml:space="preserve">Mode </w:t>
      </w:r>
      <w:proofErr w:type="spellStart"/>
      <w:r w:rsidRPr="00F65414">
        <w:rPr>
          <w:rStyle w:val="HMHeading2"/>
          <w:lang w:val="de-AT"/>
        </w:rPr>
        <w:t>Selection</w:t>
      </w:r>
      <w:proofErr w:type="spellEnd"/>
      <w:r w:rsidRPr="00F65414">
        <w:rPr>
          <w:rStyle w:val="HMHeading2"/>
          <w:lang w:val="de-AT"/>
        </w:rPr>
        <w:t xml:space="preserve"> AUTOMATIC / MANUAL</w:t>
      </w:r>
    </w:p>
    <w:p w14:paraId="7107DDDB" w14:textId="77777777" w:rsidR="00757180" w:rsidRPr="00F65414" w:rsidRDefault="00000000">
      <w:pPr>
        <w:pStyle w:val="HMHeading30"/>
        <w:keepNext w:val="0"/>
        <w:rPr>
          <w:lang w:val="de-AT"/>
        </w:rPr>
      </w:pPr>
      <w:proofErr w:type="spellStart"/>
      <w:r w:rsidRPr="00F65414">
        <w:rPr>
          <w:rStyle w:val="HMHeading3"/>
          <w:lang w:val="de-AT"/>
        </w:rPr>
        <w:t>Automatic</w:t>
      </w:r>
      <w:proofErr w:type="spellEnd"/>
      <w:r w:rsidRPr="00F65414">
        <w:rPr>
          <w:rStyle w:val="HMHeading3"/>
          <w:lang w:val="de-AT"/>
        </w:rPr>
        <w:t xml:space="preserve"> Mode</w:t>
      </w:r>
    </w:p>
    <w:p w14:paraId="55D703D5" w14:textId="77777777" w:rsidR="00757180" w:rsidRPr="00F65414" w:rsidRDefault="00000000">
      <w:pPr>
        <w:pStyle w:val="HMNormal0"/>
        <w:rPr>
          <w:lang w:val="de-AT"/>
        </w:rPr>
      </w:pPr>
      <w:r w:rsidRPr="00F65414">
        <w:rPr>
          <w:rStyle w:val="HMNormal"/>
          <w:lang w:val="de-AT"/>
        </w:rPr>
        <w:t>Die Automatik ist nur aktiviert, wenn alle für die Hardware-Zone relevanten Modus-Schlüsselschalter auf Automatik eingestellt sind.</w:t>
      </w:r>
    </w:p>
    <w:p w14:paraId="34BAE429" w14:textId="77777777" w:rsidR="00757180" w:rsidRPr="00F65414" w:rsidRDefault="00757180">
      <w:pPr>
        <w:spacing w:before="90" w:after="0"/>
        <w:ind w:right="210"/>
        <w:jc w:val="both"/>
        <w:rPr>
          <w:lang w:val="de-AT"/>
        </w:rPr>
      </w:pPr>
    </w:p>
    <w:p w14:paraId="00CFD450"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Mode</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region</w:t>
      </w:r>
      <w:proofErr w:type="spellEnd"/>
      <w:r w:rsidRPr="00F65414">
        <w:rPr>
          <w:rStyle w:val="HMCodeExample"/>
          <w:i/>
          <w:color w:val="339966"/>
          <w:lang w:val="de-AT"/>
        </w:rPr>
        <w:t xml:space="preserve"> "Description Mode </w:t>
      </w:r>
      <w:proofErr w:type="spellStart"/>
      <w:r w:rsidRPr="00F65414">
        <w:rPr>
          <w:rStyle w:val="HMCodeExample"/>
          <w:i/>
          <w:color w:val="339966"/>
          <w:lang w:val="de-AT"/>
        </w:rPr>
        <w:t>Selection</w:t>
      </w:r>
      <w:proofErr w:type="spellEnd"/>
      <w:r w:rsidRPr="00F65414">
        <w:rPr>
          <w:rStyle w:val="HMCodeExample"/>
          <w:i/>
          <w:color w:val="339966"/>
          <w:lang w:val="de-AT"/>
        </w:rPr>
        <w:t xml:space="preserve"> AUTOMATIC"}</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only</w:t>
      </w:r>
      <w:proofErr w:type="spellEnd"/>
      <w:r w:rsidRPr="00F65414">
        <w:rPr>
          <w:rStyle w:val="HMCodeExample"/>
          <w:i/>
          <w:color w:val="339966"/>
          <w:lang w:val="de-AT"/>
        </w:rPr>
        <w:t xml:space="preserve"> </w:t>
      </w:r>
      <w:proofErr w:type="spellStart"/>
      <w:r w:rsidRPr="00F65414">
        <w:rPr>
          <w:rStyle w:val="HMCodeExample"/>
          <w:i/>
          <w:color w:val="339966"/>
          <w:lang w:val="de-AT"/>
        </w:rPr>
        <w:t>enabled</w:t>
      </w:r>
      <w:proofErr w:type="spellEnd"/>
      <w:r w:rsidRPr="00F65414">
        <w:rPr>
          <w:rStyle w:val="HMCodeExample"/>
          <w:i/>
          <w:color w:val="339966"/>
          <w:lang w:val="de-AT"/>
        </w:rPr>
        <w:t xml:space="preserve"> </w:t>
      </w:r>
      <w:proofErr w:type="spellStart"/>
      <w:r w:rsidRPr="00F65414">
        <w:rPr>
          <w:rStyle w:val="HMCodeExample"/>
          <w:i/>
          <w:color w:val="339966"/>
          <w:lang w:val="de-AT"/>
        </w:rPr>
        <w:t>when</w:t>
      </w:r>
      <w:proofErr w:type="spellEnd"/>
      <w:r w:rsidRPr="00F65414">
        <w:rPr>
          <w:rStyle w:val="HMCodeExample"/>
          <w:i/>
          <w:color w:val="339966"/>
          <w:lang w:val="de-AT"/>
        </w:rPr>
        <w:t xml:space="preserve"> all </w:t>
      </w:r>
      <w:proofErr w:type="spellStart"/>
      <w:r w:rsidRPr="00F65414">
        <w:rPr>
          <w:rStyle w:val="HMCodeExample"/>
          <w:i/>
          <w:color w:val="339966"/>
          <w:lang w:val="de-AT"/>
        </w:rPr>
        <w:t>mode</w:t>
      </w:r>
      <w:proofErr w:type="spellEnd"/>
      <w:r w:rsidRPr="00F65414">
        <w:rPr>
          <w:rStyle w:val="HMCodeExample"/>
          <w:i/>
          <w:color w:val="339966"/>
          <w:lang w:val="de-AT"/>
        </w:rPr>
        <w:t xml:space="preserve"> </w:t>
      </w:r>
      <w:proofErr w:type="spellStart"/>
      <w:r w:rsidRPr="00F65414">
        <w:rPr>
          <w:rStyle w:val="HMCodeExample"/>
          <w:i/>
          <w:color w:val="339966"/>
          <w:lang w:val="de-AT"/>
        </w:rPr>
        <w:t>keyswitches</w:t>
      </w:r>
      <w:proofErr w:type="spellEnd"/>
      <w:r w:rsidRPr="00F65414">
        <w:rPr>
          <w:rStyle w:val="HMCodeExample"/>
          <w:i/>
          <w:color w:val="339966"/>
          <w:lang w:val="de-AT"/>
        </w:rPr>
        <w:t xml:space="preserve"> relevant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hardware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selected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aAutoModeSelectMatrix</w:t>
      </w:r>
      <w:proofErr w:type="spellEnd"/>
      <w:r w:rsidRPr="00F65414">
        <w:rPr>
          <w:rStyle w:val="HMCodeExample"/>
          <w:lang w:val="de-AT"/>
        </w:rPr>
        <w:t>[0] := GVL_&lt;HwZone1&gt;_</w:t>
      </w:r>
      <w:proofErr w:type="spellStart"/>
      <w:r w:rsidRPr="00F65414">
        <w:rPr>
          <w:rStyle w:val="HMCodeExample"/>
          <w:lang w:val="de-AT"/>
        </w:rPr>
        <w:t>IOs.xAutomaticModeKeySwitch</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GVL_&lt;HwZone1&gt;_</w:t>
      </w:r>
      <w:proofErr w:type="spellStart"/>
      <w:r w:rsidRPr="00F65414">
        <w:rPr>
          <w:rStyle w:val="HMCodeExample"/>
          <w:lang w:val="de-AT"/>
        </w:rPr>
        <w:t>IOs.xManualModeKeySwitch</w:t>
      </w:r>
      <w:proofErr w:type="spellEnd"/>
      <w:r w:rsidRPr="00F65414">
        <w:rPr>
          <w:rStyle w:val="HMCodeExample"/>
          <w:lang w:val="de-AT"/>
        </w:rPr>
        <w:t>;</w:t>
      </w:r>
      <w:r w:rsidRPr="00F65414">
        <w:rPr>
          <w:lang w:val="de-AT"/>
        </w:rPr>
        <w:br/>
      </w:r>
      <w:r w:rsidRPr="00F65414">
        <w:rPr>
          <w:lang w:val="de-AT"/>
        </w:rPr>
        <w:br/>
      </w:r>
      <w:r w:rsidRPr="00F65414">
        <w:rPr>
          <w:rStyle w:val="HMCodeExample"/>
          <w:lang w:val="de-AT"/>
        </w:rPr>
        <w:t xml:space="preserve">   GVL_&lt;HwZone1&gt;.</w:t>
      </w:r>
      <w:proofErr w:type="spellStart"/>
      <w:r w:rsidRPr="00F65414">
        <w:rPr>
          <w:rStyle w:val="HMCodeExample"/>
          <w:lang w:val="de-AT"/>
        </w:rPr>
        <w:t>stHwzIf.xAutomaticModeOn</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FOR</w:t>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 0 </w:t>
      </w:r>
      <w:r w:rsidRPr="00F65414">
        <w:rPr>
          <w:rStyle w:val="HMCodeExample"/>
          <w:b/>
          <w:color w:val="3366FF"/>
          <w:lang w:val="de-AT"/>
        </w:rPr>
        <w:t>TO</w:t>
      </w:r>
      <w:r w:rsidRPr="00F65414">
        <w:rPr>
          <w:rStyle w:val="HMCodeExample"/>
          <w:lang w:val="de-AT"/>
        </w:rPr>
        <w:t xml:space="preserve"> 0 </w:t>
      </w:r>
      <w:r w:rsidRPr="00F65414">
        <w:rPr>
          <w:rStyle w:val="HMCodeExample"/>
          <w:b/>
          <w:color w:val="3366FF"/>
          <w:lang w:val="de-AT"/>
        </w:rPr>
        <w:t>DO</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w:t>
      </w:r>
      <w:proofErr w:type="spellStart"/>
      <w:r w:rsidRPr="00F65414">
        <w:rPr>
          <w:rStyle w:val="HMCodeExample"/>
          <w:lang w:val="de-AT"/>
        </w:rPr>
        <w:t>aAutoModeSelectMatrix</w:t>
      </w:r>
      <w:proofErr w:type="spellEnd"/>
      <w:r w:rsidRPr="00F65414">
        <w:rPr>
          <w:rStyle w:val="HMCodeExample"/>
          <w:lang w:val="de-AT"/>
        </w:rPr>
        <w:t>[</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stHwzIf.xAutomaticModeOn</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EXIT</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b/>
          <w:color w:val="3366FF"/>
          <w:lang w:val="de-AT"/>
        </w:rPr>
        <w:t>END_IF</w:t>
      </w:r>
      <w:r w:rsidRPr="00F65414">
        <w:rPr>
          <w:lang w:val="de-AT"/>
        </w:rPr>
        <w:br/>
      </w:r>
      <w:r w:rsidRPr="00F65414">
        <w:rPr>
          <w:rStyle w:val="HMCodeExample"/>
          <w:lang w:val="de-AT"/>
        </w:rPr>
        <w:t xml:space="preserve">   </w:t>
      </w:r>
      <w:r w:rsidRPr="00F65414">
        <w:rPr>
          <w:rStyle w:val="HMCodeExample"/>
          <w:b/>
          <w:color w:val="3366FF"/>
          <w:lang w:val="de-AT"/>
        </w:rPr>
        <w:t>END_FOR</w:t>
      </w:r>
    </w:p>
    <w:p w14:paraId="4010A541"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59A07E30" w14:textId="77777777" w:rsidR="00757180" w:rsidRPr="00F65414" w:rsidRDefault="00757180">
      <w:pPr>
        <w:spacing w:before="90" w:after="0"/>
        <w:ind w:right="210"/>
        <w:jc w:val="both"/>
        <w:rPr>
          <w:lang w:val="de-AT"/>
        </w:rPr>
      </w:pPr>
    </w:p>
    <w:p w14:paraId="7D15D8FE" w14:textId="77777777" w:rsidR="00757180" w:rsidRPr="00F65414" w:rsidRDefault="00000000">
      <w:pPr>
        <w:pStyle w:val="HMHeading30"/>
        <w:keepNext w:val="0"/>
        <w:rPr>
          <w:lang w:val="de-AT"/>
        </w:rPr>
      </w:pPr>
      <w:r w:rsidRPr="00F65414">
        <w:rPr>
          <w:rStyle w:val="HMHeading3"/>
          <w:lang w:val="de-AT"/>
        </w:rPr>
        <w:t>Manual Mode</w:t>
      </w:r>
    </w:p>
    <w:p w14:paraId="4A327525" w14:textId="77777777" w:rsidR="00757180" w:rsidRPr="00F65414" w:rsidRDefault="00000000">
      <w:pPr>
        <w:pStyle w:val="HMNormal0"/>
        <w:rPr>
          <w:lang w:val="de-AT"/>
        </w:rPr>
      </w:pPr>
      <w:r w:rsidRPr="00F65414">
        <w:rPr>
          <w:rStyle w:val="HMNormal"/>
          <w:lang w:val="de-AT"/>
        </w:rPr>
        <w:t>Manuell ist aktiviert, wenn alle für die Hardware-Zone relevanten Modus-Schlüsselschalter wie unten dargestellt auf manuell eingestellt sind.</w:t>
      </w:r>
    </w:p>
    <w:p w14:paraId="0CC4E370" w14:textId="77777777" w:rsidR="00757180" w:rsidRPr="00F65414" w:rsidRDefault="00757180">
      <w:pPr>
        <w:spacing w:before="90" w:after="0"/>
        <w:ind w:right="210"/>
        <w:jc w:val="both"/>
        <w:rPr>
          <w:lang w:val="de-AT"/>
        </w:rPr>
      </w:pPr>
    </w:p>
    <w:p w14:paraId="7855EEBD" w14:textId="77777777" w:rsidR="00757180" w:rsidRPr="00F65414" w:rsidRDefault="00000000">
      <w:pPr>
        <w:pStyle w:val="HMCodeExample0"/>
        <w:rPr>
          <w:lang w:val="de-AT"/>
        </w:rPr>
      </w:pPr>
      <w:r w:rsidRPr="00F65414">
        <w:rPr>
          <w:rStyle w:val="HMCodeExample"/>
          <w:i/>
          <w:color w:val="339966"/>
          <w:lang w:val="de-AT"/>
        </w:rPr>
        <w:t>// Manual Mode</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region</w:t>
      </w:r>
      <w:proofErr w:type="spellEnd"/>
      <w:r w:rsidRPr="00F65414">
        <w:rPr>
          <w:rStyle w:val="HMCodeExample"/>
          <w:i/>
          <w:color w:val="339966"/>
          <w:lang w:val="de-AT"/>
        </w:rPr>
        <w:t xml:space="preserve"> "Description Mode </w:t>
      </w:r>
      <w:proofErr w:type="spellStart"/>
      <w:r w:rsidRPr="00F65414">
        <w:rPr>
          <w:rStyle w:val="HMCodeExample"/>
          <w:i/>
          <w:color w:val="339966"/>
          <w:lang w:val="de-AT"/>
        </w:rPr>
        <w:t>Selection</w:t>
      </w:r>
      <w:proofErr w:type="spellEnd"/>
      <w:r w:rsidRPr="00F65414">
        <w:rPr>
          <w:rStyle w:val="HMCodeExample"/>
          <w:i/>
          <w:color w:val="339966"/>
          <w:lang w:val="de-AT"/>
        </w:rPr>
        <w:t xml:space="preserve"> MANUAL"}</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Manual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enabled</w:t>
      </w:r>
      <w:proofErr w:type="spellEnd"/>
      <w:r w:rsidRPr="00F65414">
        <w:rPr>
          <w:rStyle w:val="HMCodeExample"/>
          <w:i/>
          <w:color w:val="339966"/>
          <w:lang w:val="de-AT"/>
        </w:rPr>
        <w:t xml:space="preserve"> </w:t>
      </w:r>
      <w:proofErr w:type="spellStart"/>
      <w:r w:rsidRPr="00F65414">
        <w:rPr>
          <w:rStyle w:val="HMCodeExample"/>
          <w:i/>
          <w:color w:val="339966"/>
          <w:lang w:val="de-AT"/>
        </w:rPr>
        <w:t>when</w:t>
      </w:r>
      <w:proofErr w:type="spellEnd"/>
      <w:r w:rsidRPr="00F65414">
        <w:rPr>
          <w:rStyle w:val="HMCodeExample"/>
          <w:i/>
          <w:color w:val="339966"/>
          <w:lang w:val="de-AT"/>
        </w:rPr>
        <w:t xml:space="preserve"> </w:t>
      </w:r>
      <w:proofErr w:type="spellStart"/>
      <w:r w:rsidRPr="00F65414">
        <w:rPr>
          <w:rStyle w:val="HMCodeExample"/>
          <w:i/>
          <w:color w:val="339966"/>
          <w:lang w:val="de-AT"/>
        </w:rPr>
        <w:t>any</w:t>
      </w:r>
      <w:proofErr w:type="spellEnd"/>
      <w:r w:rsidRPr="00F65414">
        <w:rPr>
          <w:rStyle w:val="HMCodeExample"/>
          <w:i/>
          <w:color w:val="339966"/>
          <w:lang w:val="de-AT"/>
        </w:rPr>
        <w:t xml:space="preserve"> </w:t>
      </w:r>
      <w:proofErr w:type="spellStart"/>
      <w:r w:rsidRPr="00F65414">
        <w:rPr>
          <w:rStyle w:val="HMCodeExample"/>
          <w:i/>
          <w:color w:val="339966"/>
          <w:lang w:val="de-AT"/>
        </w:rPr>
        <w:t>mode</w:t>
      </w:r>
      <w:proofErr w:type="spellEnd"/>
      <w:r w:rsidRPr="00F65414">
        <w:rPr>
          <w:rStyle w:val="HMCodeExample"/>
          <w:i/>
          <w:color w:val="339966"/>
          <w:lang w:val="de-AT"/>
        </w:rPr>
        <w:t xml:space="preserve"> </w:t>
      </w:r>
      <w:proofErr w:type="spellStart"/>
      <w:r w:rsidRPr="00F65414">
        <w:rPr>
          <w:rStyle w:val="HMCodeExample"/>
          <w:i/>
          <w:color w:val="339966"/>
          <w:lang w:val="de-AT"/>
        </w:rPr>
        <w:t>keyswitches</w:t>
      </w:r>
      <w:proofErr w:type="spellEnd"/>
      <w:r w:rsidRPr="00F65414">
        <w:rPr>
          <w:rStyle w:val="HMCodeExample"/>
          <w:i/>
          <w:color w:val="339966"/>
          <w:lang w:val="de-AT"/>
        </w:rPr>
        <w:t xml:space="preserve"> relevant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hardware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selected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manual</w:t>
      </w:r>
      <w:proofErr w:type="spellEnd"/>
      <w:r w:rsidRPr="00F65414">
        <w:rPr>
          <w:rStyle w:val="HMCodeExample"/>
          <w:i/>
          <w:color w:val="339966"/>
          <w:lang w:val="de-AT"/>
        </w:rPr>
        <w:t xml:space="preserve"> </w:t>
      </w:r>
      <w:proofErr w:type="spellStart"/>
      <w:r w:rsidRPr="00F65414">
        <w:rPr>
          <w:rStyle w:val="HMCodeExample"/>
          <w:i/>
          <w:color w:val="339966"/>
          <w:lang w:val="de-AT"/>
        </w:rPr>
        <w:t>as</w:t>
      </w:r>
      <w:proofErr w:type="spellEnd"/>
      <w:r w:rsidRPr="00F65414">
        <w:rPr>
          <w:rStyle w:val="HMCodeExample"/>
          <w:i/>
          <w:color w:val="339966"/>
          <w:lang w:val="de-AT"/>
        </w:rPr>
        <w:t xml:space="preserve"> </w:t>
      </w:r>
      <w:proofErr w:type="spellStart"/>
      <w:r w:rsidRPr="00F65414">
        <w:rPr>
          <w:rStyle w:val="HMCodeExample"/>
          <w:i/>
          <w:color w:val="339966"/>
          <w:lang w:val="de-AT"/>
        </w:rPr>
        <w:t>shown</w:t>
      </w:r>
      <w:proofErr w:type="spellEnd"/>
      <w:r w:rsidRPr="00F65414">
        <w:rPr>
          <w:rStyle w:val="HMCodeExample"/>
          <w:i/>
          <w:color w:val="339966"/>
          <w:lang w:val="de-AT"/>
        </w:rPr>
        <w:t xml:space="preserve"> </w:t>
      </w:r>
      <w:proofErr w:type="spellStart"/>
      <w:r w:rsidRPr="00F65414">
        <w:rPr>
          <w:rStyle w:val="HMCodeExample"/>
          <w:i/>
          <w:color w:val="339966"/>
          <w:lang w:val="de-AT"/>
        </w:rPr>
        <w:t>below</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aManualModeSelectMatrix</w:t>
      </w:r>
      <w:proofErr w:type="spellEnd"/>
      <w:r w:rsidRPr="00F65414">
        <w:rPr>
          <w:rStyle w:val="HMCodeExample"/>
          <w:lang w:val="de-AT"/>
        </w:rPr>
        <w:t>[0] := GVL_&lt;HwZone1&gt;_</w:t>
      </w:r>
      <w:proofErr w:type="spellStart"/>
      <w:r w:rsidRPr="00F65414">
        <w:rPr>
          <w:rStyle w:val="HMCodeExample"/>
          <w:lang w:val="de-AT"/>
        </w:rPr>
        <w:t>IOs.xManualModeKeySwitch</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GVL_&lt;HwZone1&gt;_</w:t>
      </w:r>
      <w:proofErr w:type="spellStart"/>
      <w:r w:rsidRPr="00F65414">
        <w:rPr>
          <w:rStyle w:val="HMCodeExample"/>
          <w:lang w:val="de-AT"/>
        </w:rPr>
        <w:t>IOs.xAutomaticModeKeySwitch</w:t>
      </w:r>
      <w:proofErr w:type="spellEnd"/>
      <w:r w:rsidRPr="00F65414">
        <w:rPr>
          <w:rStyle w:val="HMCodeExample"/>
          <w:lang w:val="de-AT"/>
        </w:rPr>
        <w:t xml:space="preserve"> ;</w:t>
      </w:r>
      <w:r w:rsidRPr="00F65414">
        <w:rPr>
          <w:lang w:val="de-AT"/>
        </w:rPr>
        <w:br/>
      </w:r>
      <w:r w:rsidRPr="00F65414">
        <w:rPr>
          <w:lang w:val="de-AT"/>
        </w:rPr>
        <w:br/>
      </w:r>
      <w:r w:rsidRPr="00F65414">
        <w:rPr>
          <w:rStyle w:val="HMCodeExample"/>
          <w:lang w:val="de-AT"/>
        </w:rPr>
        <w:t xml:space="preserve">   </w:t>
      </w:r>
      <w:r w:rsidRPr="00F65414">
        <w:rPr>
          <w:rStyle w:val="HMCodeExample"/>
          <w:b/>
          <w:color w:val="3366FF"/>
          <w:lang w:val="de-AT"/>
        </w:rPr>
        <w:t>FOR</w:t>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 0 </w:t>
      </w:r>
      <w:r w:rsidRPr="00F65414">
        <w:rPr>
          <w:rStyle w:val="HMCodeExample"/>
          <w:b/>
          <w:color w:val="3366FF"/>
          <w:lang w:val="de-AT"/>
        </w:rPr>
        <w:t>TO</w:t>
      </w:r>
      <w:r w:rsidRPr="00F65414">
        <w:rPr>
          <w:rStyle w:val="HMCodeExample"/>
          <w:lang w:val="de-AT"/>
        </w:rPr>
        <w:t xml:space="preserve"> 0 </w:t>
      </w:r>
      <w:r w:rsidRPr="00F65414">
        <w:rPr>
          <w:rStyle w:val="HMCodeExample"/>
          <w:b/>
          <w:color w:val="3366FF"/>
          <w:lang w:val="de-AT"/>
        </w:rPr>
        <w:t>DO</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w:t>
      </w:r>
      <w:proofErr w:type="spellStart"/>
      <w:r w:rsidRPr="00F65414">
        <w:rPr>
          <w:rStyle w:val="HMCodeExample"/>
          <w:lang w:val="de-AT"/>
        </w:rPr>
        <w:t>aManualModeSelectMatrix</w:t>
      </w:r>
      <w:proofErr w:type="spellEnd"/>
      <w:r w:rsidRPr="00F65414">
        <w:rPr>
          <w:rStyle w:val="HMCodeExample"/>
          <w:lang w:val="de-AT"/>
        </w:rPr>
        <w:t>[</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stHwzIf.xManualModeOn</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EXIT</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b/>
          <w:color w:val="3366FF"/>
          <w:lang w:val="de-AT"/>
        </w:rPr>
        <w:t>ELSE</w:t>
      </w:r>
      <w:r w:rsidRPr="00F65414">
        <w:rPr>
          <w:lang w:val="de-AT"/>
        </w:rPr>
        <w:br/>
      </w:r>
      <w:r w:rsidRPr="00F65414">
        <w:rPr>
          <w:rStyle w:val="HMCodeExample"/>
          <w:lang w:val="de-AT"/>
        </w:rPr>
        <w:t xml:space="preserve">         GVL_&lt;HwZone1&gt;.</w:t>
      </w:r>
      <w:proofErr w:type="spellStart"/>
      <w:r w:rsidRPr="00F65414">
        <w:rPr>
          <w:rStyle w:val="HMCodeExample"/>
          <w:lang w:val="de-AT"/>
        </w:rPr>
        <w:t>stHwzIf.xManualModeOn</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END_IF</w:t>
      </w:r>
      <w:r w:rsidRPr="00F65414">
        <w:rPr>
          <w:lang w:val="de-AT"/>
        </w:rPr>
        <w:br/>
      </w:r>
      <w:r w:rsidRPr="00F65414">
        <w:rPr>
          <w:rStyle w:val="HMCodeExample"/>
          <w:lang w:val="de-AT"/>
        </w:rPr>
        <w:t xml:space="preserve">   </w:t>
      </w:r>
      <w:r w:rsidRPr="00F65414">
        <w:rPr>
          <w:rStyle w:val="HMCodeExample"/>
          <w:b/>
          <w:color w:val="3366FF"/>
          <w:lang w:val="de-AT"/>
        </w:rPr>
        <w:t>END_FOR</w:t>
      </w:r>
    </w:p>
    <w:p w14:paraId="13B4CB90"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19F21361" w14:textId="77777777" w:rsidR="00757180" w:rsidRPr="00F65414" w:rsidRDefault="00757180">
      <w:pPr>
        <w:spacing w:before="90" w:after="0"/>
        <w:ind w:right="210"/>
        <w:jc w:val="both"/>
        <w:rPr>
          <w:lang w:val="de-AT"/>
        </w:rPr>
      </w:pPr>
    </w:p>
    <w:p w14:paraId="76DE2F53" w14:textId="77777777" w:rsidR="00757180" w:rsidRPr="00F65414" w:rsidRDefault="00000000">
      <w:pPr>
        <w:pStyle w:val="HMHeading30"/>
        <w:keepNext w:val="0"/>
        <w:rPr>
          <w:lang w:val="de-AT"/>
        </w:rPr>
      </w:pPr>
      <w:r w:rsidRPr="00F65414">
        <w:rPr>
          <w:rStyle w:val="HMHeading3"/>
          <w:lang w:val="de-AT"/>
        </w:rPr>
        <w:t>Auto / Manual Mode Selected</w:t>
      </w:r>
    </w:p>
    <w:p w14:paraId="44CA811B" w14:textId="77777777" w:rsidR="00757180" w:rsidRPr="00F65414" w:rsidRDefault="00000000">
      <w:pPr>
        <w:pStyle w:val="HMNormal0"/>
        <w:rPr>
          <w:lang w:val="de-AT"/>
        </w:rPr>
      </w:pPr>
      <w:r w:rsidRPr="00F65414">
        <w:rPr>
          <w:rStyle w:val="HMNormal"/>
          <w:lang w:val="de-AT"/>
        </w:rPr>
        <w:lastRenderedPageBreak/>
        <w:t>Der folgende SPS-Code bestimmt, ob sich der Status der Hardware-Zone im automatischen oder im manuellen Modus befindet.</w:t>
      </w:r>
    </w:p>
    <w:p w14:paraId="27C7CFB0" w14:textId="77777777" w:rsidR="00757180" w:rsidRPr="00F65414" w:rsidRDefault="00757180">
      <w:pPr>
        <w:spacing w:before="90" w:after="0"/>
        <w:ind w:right="210"/>
        <w:jc w:val="both"/>
        <w:rPr>
          <w:lang w:val="de-AT"/>
        </w:rPr>
      </w:pPr>
    </w:p>
    <w:p w14:paraId="3777557A" w14:textId="77777777" w:rsidR="00757180" w:rsidRPr="00F65414" w:rsidRDefault="00000000">
      <w:pPr>
        <w:pStyle w:val="HMCodeExample0"/>
        <w:rPr>
          <w:lang w:val="de-AT"/>
        </w:rPr>
      </w:pPr>
      <w:r w:rsidRPr="00F65414">
        <w:rPr>
          <w:rStyle w:val="HMCodeExample"/>
          <w:i/>
          <w:color w:val="339966"/>
          <w:lang w:val="de-AT"/>
        </w:rPr>
        <w:t>// Auto / Manual Mode Selected</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region</w:t>
      </w:r>
      <w:proofErr w:type="spellEnd"/>
      <w:r w:rsidRPr="00F65414">
        <w:rPr>
          <w:rStyle w:val="HMCodeExample"/>
          <w:i/>
          <w:color w:val="339966"/>
          <w:lang w:val="de-AT"/>
        </w:rPr>
        <w:t xml:space="preserve"> "Description Mode"}</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following</w:t>
      </w:r>
      <w:proofErr w:type="spellEnd"/>
      <w:r w:rsidRPr="00F65414">
        <w:rPr>
          <w:rStyle w:val="HMCodeExample"/>
          <w:i/>
          <w:color w:val="339966"/>
          <w:lang w:val="de-AT"/>
        </w:rPr>
        <w:t xml:space="preserve">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determines</w:t>
      </w:r>
      <w:proofErr w:type="spellEnd"/>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status</w:t>
      </w:r>
      <w:proofErr w:type="spellEnd"/>
      <w:r w:rsidRPr="00F65414">
        <w:rPr>
          <w:rStyle w:val="HMCodeExample"/>
          <w:i/>
          <w:color w:val="339966"/>
          <w:lang w:val="de-AT"/>
        </w:rPr>
        <w:t xml:space="preserve"> </w:t>
      </w:r>
      <w:proofErr w:type="spellStart"/>
      <w:r w:rsidRPr="00F65414">
        <w:rPr>
          <w:rStyle w:val="HMCodeExample"/>
          <w:i/>
          <w:color w:val="339966"/>
          <w:lang w:val="de-AT"/>
        </w:rPr>
        <w:t>of</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Hardware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in </w:t>
      </w:r>
      <w:proofErr w:type="spellStart"/>
      <w:r w:rsidRPr="00F65414">
        <w:rPr>
          <w:rStyle w:val="HMCodeExample"/>
          <w:i/>
          <w:color w:val="339966"/>
          <w:lang w:val="de-AT"/>
        </w:rPr>
        <w:t>Automatic</w:t>
      </w:r>
      <w:proofErr w:type="spellEnd"/>
      <w:r w:rsidRPr="00F65414">
        <w:rPr>
          <w:rStyle w:val="HMCodeExample"/>
          <w:i/>
          <w:color w:val="339966"/>
          <w:lang w:val="de-AT"/>
        </w:rPr>
        <w:t xml:space="preserve"> </w:t>
      </w:r>
      <w:proofErr w:type="spellStart"/>
      <w:r w:rsidRPr="00F65414">
        <w:rPr>
          <w:rStyle w:val="HMCodeExample"/>
          <w:i/>
          <w:color w:val="339966"/>
          <w:lang w:val="de-AT"/>
        </w:rPr>
        <w:t>or</w:t>
      </w:r>
      <w:proofErr w:type="spellEnd"/>
      <w:r w:rsidRPr="00F65414">
        <w:rPr>
          <w:rStyle w:val="HMCodeExample"/>
          <w:i/>
          <w:color w:val="339966"/>
          <w:lang w:val="de-AT"/>
        </w:rPr>
        <w:t xml:space="preserve"> in Manual </w:t>
      </w:r>
      <w:proofErr w:type="spellStart"/>
      <w:r w:rsidRPr="00F65414">
        <w:rPr>
          <w:rStyle w:val="HMCodeExample"/>
          <w:i/>
          <w:color w:val="339966"/>
          <w:lang w:val="de-AT"/>
        </w:rPr>
        <w:t>mode</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GVL_&lt;HwZone1&gt;.</w:t>
      </w:r>
      <w:proofErr w:type="spellStart"/>
      <w:r w:rsidRPr="00F65414">
        <w:rPr>
          <w:rStyle w:val="HMCodeExample"/>
          <w:lang w:val="de-AT"/>
        </w:rPr>
        <w:t>stHwzIf.xManualModeOn</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GVL_&lt;HwZone1&gt;.</w:t>
      </w:r>
      <w:proofErr w:type="spellStart"/>
      <w:r w:rsidRPr="00F65414">
        <w:rPr>
          <w:rStyle w:val="HMCodeExample"/>
          <w:lang w:val="de-AT"/>
        </w:rPr>
        <w:t>stHwzIf.xAutomaticModeOn</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stHwzIf.xAutomaticSelected</w:t>
      </w:r>
      <w:proofErr w:type="spellEnd"/>
      <w:r w:rsidRPr="00F65414">
        <w:rPr>
          <w:rStyle w:val="HMCodeExample"/>
          <w:lang w:val="de-AT"/>
        </w:rPr>
        <w:t xml:space="preserve"> := FALSE;</w:t>
      </w:r>
      <w:r w:rsidRPr="00F65414">
        <w:rPr>
          <w:lang w:val="de-AT"/>
        </w:rPr>
        <w:br/>
      </w:r>
      <w:r w:rsidRPr="00F65414">
        <w:rPr>
          <w:rStyle w:val="HMCodeExample"/>
          <w:lang w:val="de-AT"/>
        </w:rPr>
        <w:t xml:space="preserve">      GVL_&lt;HwZone1&gt;.</w:t>
      </w:r>
      <w:proofErr w:type="spellStart"/>
      <w:r w:rsidRPr="00F65414">
        <w:rPr>
          <w:rStyle w:val="HMCodeExample"/>
          <w:lang w:val="de-AT"/>
        </w:rPr>
        <w:t>stHwzIf.xManualSelected</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ELSIF</w:t>
      </w:r>
      <w:r w:rsidRPr="00F65414">
        <w:rPr>
          <w:rStyle w:val="HMCodeExample"/>
          <w:lang w:val="de-AT"/>
        </w:rPr>
        <w:t xml:space="preserve"> GVL_&lt;HwZone1&gt;.</w:t>
      </w:r>
      <w:proofErr w:type="spellStart"/>
      <w:r w:rsidRPr="00F65414">
        <w:rPr>
          <w:rStyle w:val="HMCodeExample"/>
          <w:lang w:val="de-AT"/>
        </w:rPr>
        <w:t>stHwzIf.xAutomaticModeOn</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GVL_&lt;HwZone1&gt;.</w:t>
      </w:r>
      <w:proofErr w:type="spellStart"/>
      <w:r w:rsidRPr="00F65414">
        <w:rPr>
          <w:rStyle w:val="HMCodeExample"/>
          <w:lang w:val="de-AT"/>
        </w:rPr>
        <w:t>stHwzIf.xManualModeOn</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stHwzIf.xAutomaticSelected</w:t>
      </w:r>
      <w:proofErr w:type="spellEnd"/>
      <w:r w:rsidRPr="00F65414">
        <w:rPr>
          <w:rStyle w:val="HMCodeExample"/>
          <w:lang w:val="de-AT"/>
        </w:rPr>
        <w:t xml:space="preserve"> := TRUE;</w:t>
      </w:r>
      <w:r w:rsidRPr="00F65414">
        <w:rPr>
          <w:lang w:val="de-AT"/>
        </w:rPr>
        <w:br/>
      </w:r>
      <w:r w:rsidRPr="00F65414">
        <w:rPr>
          <w:rStyle w:val="HMCodeExample"/>
          <w:lang w:val="de-AT"/>
        </w:rPr>
        <w:t xml:space="preserve">      GVL_&lt;HwZone1&gt;.</w:t>
      </w:r>
      <w:proofErr w:type="spellStart"/>
      <w:r w:rsidRPr="00F65414">
        <w:rPr>
          <w:rStyle w:val="HMCodeExample"/>
          <w:lang w:val="de-AT"/>
        </w:rPr>
        <w:t>stHwzIf.xManualSelected</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END_IF</w:t>
      </w:r>
    </w:p>
    <w:p w14:paraId="7816E82F"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21D63C20" w14:textId="77777777" w:rsidR="00757180" w:rsidRPr="00F65414" w:rsidRDefault="00757180">
      <w:pPr>
        <w:spacing w:before="90" w:after="0"/>
        <w:ind w:right="210"/>
        <w:jc w:val="both"/>
        <w:rPr>
          <w:lang w:val="de-AT"/>
        </w:rPr>
      </w:pPr>
    </w:p>
    <w:p w14:paraId="32CD6494" w14:textId="77777777" w:rsidR="00757180" w:rsidRPr="00F65414" w:rsidRDefault="00000000">
      <w:pPr>
        <w:rPr>
          <w:lang w:val="de-AT"/>
        </w:rPr>
      </w:pPr>
      <w:r w:rsidRPr="00F65414">
        <w:rPr>
          <w:lang w:val="de-AT"/>
        </w:rPr>
        <w:br w:type="page"/>
      </w:r>
    </w:p>
    <w:p w14:paraId="0C984A26" w14:textId="77777777" w:rsidR="00757180" w:rsidRPr="00F65414" w:rsidRDefault="00000000">
      <w:pPr>
        <w:pStyle w:val="HMHeading20"/>
        <w:keepNext w:val="0"/>
        <w:rPr>
          <w:lang w:val="de-AT"/>
        </w:rPr>
      </w:pPr>
      <w:r w:rsidRPr="00F65414">
        <w:rPr>
          <w:rStyle w:val="HMHeading2"/>
          <w:lang w:val="de-AT"/>
        </w:rPr>
        <w:lastRenderedPageBreak/>
        <w:t xml:space="preserve">Fault </w:t>
      </w:r>
      <w:proofErr w:type="spellStart"/>
      <w:r w:rsidRPr="00F65414">
        <w:rPr>
          <w:rStyle w:val="HMHeading2"/>
          <w:lang w:val="de-AT"/>
        </w:rPr>
        <w:t>Reset</w:t>
      </w:r>
      <w:proofErr w:type="spellEnd"/>
    </w:p>
    <w:p w14:paraId="4961591D" w14:textId="77777777" w:rsidR="00757180" w:rsidRPr="00F65414" w:rsidRDefault="00000000">
      <w:pPr>
        <w:pStyle w:val="HMHeading30"/>
        <w:keepNext w:val="0"/>
        <w:rPr>
          <w:lang w:val="de-AT"/>
        </w:rPr>
      </w:pPr>
      <w:r w:rsidRPr="00F65414">
        <w:rPr>
          <w:rStyle w:val="HMHeading3"/>
          <w:lang w:val="de-AT"/>
        </w:rPr>
        <w:t xml:space="preserve">Fault </w:t>
      </w:r>
      <w:proofErr w:type="spellStart"/>
      <w:r w:rsidRPr="00F65414">
        <w:rPr>
          <w:rStyle w:val="HMHeading3"/>
          <w:lang w:val="de-AT"/>
        </w:rPr>
        <w:t>Reset</w:t>
      </w:r>
      <w:proofErr w:type="spellEnd"/>
      <w:r w:rsidRPr="00F65414">
        <w:rPr>
          <w:rStyle w:val="HMHeading3"/>
          <w:lang w:val="de-AT"/>
        </w:rPr>
        <w:t xml:space="preserve"> Push Button </w:t>
      </w:r>
      <w:proofErr w:type="spellStart"/>
      <w:r w:rsidRPr="00F65414">
        <w:rPr>
          <w:rStyle w:val="HMHeading3"/>
          <w:lang w:val="de-AT"/>
        </w:rPr>
        <w:t>pressed</w:t>
      </w:r>
      <w:proofErr w:type="spellEnd"/>
    </w:p>
    <w:p w14:paraId="36A4880D" w14:textId="77777777" w:rsidR="00757180" w:rsidRPr="00F65414" w:rsidRDefault="00000000">
      <w:pPr>
        <w:pStyle w:val="HMNormal0"/>
        <w:rPr>
          <w:lang w:val="de-AT"/>
        </w:rPr>
      </w:pPr>
      <w:r w:rsidRPr="00F65414">
        <w:rPr>
          <w:rStyle w:val="HMNormal"/>
          <w:lang w:val="de-AT"/>
        </w:rPr>
        <w:t xml:space="preserve">Das Drücken eines beliebigen Fehler </w:t>
      </w:r>
      <w:proofErr w:type="spellStart"/>
      <w:r w:rsidRPr="00F65414">
        <w:rPr>
          <w:rStyle w:val="HMNormal"/>
          <w:lang w:val="de-AT"/>
        </w:rPr>
        <w:t>Reset</w:t>
      </w:r>
      <w:proofErr w:type="spellEnd"/>
      <w:r w:rsidRPr="00F65414">
        <w:rPr>
          <w:rStyle w:val="HMNormal"/>
          <w:lang w:val="de-AT"/>
        </w:rPr>
        <w:t xml:space="preserve">-Taste innerhalb der Zone, aktiviert den Ausgang Fehler </w:t>
      </w:r>
      <w:proofErr w:type="spellStart"/>
      <w:r w:rsidRPr="00F65414">
        <w:rPr>
          <w:rStyle w:val="HMNormal"/>
          <w:lang w:val="de-AT"/>
        </w:rPr>
        <w:t>Reset</w:t>
      </w:r>
      <w:proofErr w:type="spellEnd"/>
      <w:r w:rsidRPr="00F65414">
        <w:rPr>
          <w:rStyle w:val="HMNormal"/>
          <w:lang w:val="de-AT"/>
        </w:rPr>
        <w:t xml:space="preserve"> Taste gedrückt.</w:t>
      </w:r>
    </w:p>
    <w:p w14:paraId="61041E62" w14:textId="77777777" w:rsidR="00757180" w:rsidRPr="00F65414" w:rsidRDefault="00757180">
      <w:pPr>
        <w:spacing w:before="90" w:after="0"/>
        <w:ind w:right="210"/>
        <w:jc w:val="both"/>
        <w:rPr>
          <w:lang w:val="de-AT"/>
        </w:rPr>
      </w:pPr>
    </w:p>
    <w:p w14:paraId="760E7043" w14:textId="77777777" w:rsidR="00757180" w:rsidRPr="00F65414" w:rsidRDefault="00000000">
      <w:pPr>
        <w:pStyle w:val="HMCodeExample0"/>
        <w:rPr>
          <w:lang w:val="de-AT"/>
        </w:rPr>
      </w:pPr>
      <w:r w:rsidRPr="00F65414">
        <w:rPr>
          <w:rStyle w:val="HMCodeExample"/>
          <w:i/>
          <w:color w:val="339966"/>
          <w:lang w:val="de-AT"/>
        </w:rPr>
        <w:t xml:space="preserve">// Fault </w:t>
      </w:r>
      <w:proofErr w:type="spellStart"/>
      <w:r w:rsidRPr="00F65414">
        <w:rPr>
          <w:rStyle w:val="HMCodeExample"/>
          <w:i/>
          <w:color w:val="339966"/>
          <w:lang w:val="de-AT"/>
        </w:rPr>
        <w:t>Reset</w:t>
      </w:r>
      <w:proofErr w:type="spellEnd"/>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Fault </w:t>
      </w:r>
      <w:proofErr w:type="spellStart"/>
      <w:r w:rsidRPr="00F65414">
        <w:rPr>
          <w:rStyle w:val="HMCodeExample"/>
          <w:i/>
          <w:color w:val="339966"/>
          <w:lang w:val="de-AT"/>
        </w:rPr>
        <w:t>Reset</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Pressing </w:t>
      </w:r>
      <w:proofErr w:type="spellStart"/>
      <w:r w:rsidRPr="00F65414">
        <w:rPr>
          <w:rStyle w:val="HMCodeExample"/>
          <w:i/>
          <w:color w:val="339966"/>
          <w:lang w:val="de-AT"/>
        </w:rPr>
        <w:t>any</w:t>
      </w:r>
      <w:proofErr w:type="spellEnd"/>
      <w:r w:rsidRPr="00F65414">
        <w:rPr>
          <w:rStyle w:val="HMCodeExample"/>
          <w:i/>
          <w:color w:val="339966"/>
          <w:lang w:val="de-AT"/>
        </w:rPr>
        <w:t xml:space="preserve"> </w:t>
      </w:r>
      <w:proofErr w:type="spellStart"/>
      <w:r w:rsidRPr="00F65414">
        <w:rPr>
          <w:rStyle w:val="HMCodeExample"/>
          <w:i/>
          <w:color w:val="339966"/>
          <w:lang w:val="de-AT"/>
        </w:rPr>
        <w:t>reset</w:t>
      </w:r>
      <w:proofErr w:type="spellEnd"/>
      <w:r w:rsidRPr="00F65414">
        <w:rPr>
          <w:rStyle w:val="HMCodeExample"/>
          <w:i/>
          <w:color w:val="339966"/>
          <w:lang w:val="de-AT"/>
        </w:rPr>
        <w:t xml:space="preserve"> p/b  </w:t>
      </w:r>
      <w:proofErr w:type="spellStart"/>
      <w:r w:rsidRPr="00F65414">
        <w:rPr>
          <w:rStyle w:val="HMCodeExample"/>
          <w:i/>
          <w:color w:val="339966"/>
          <w:lang w:val="de-AT"/>
        </w:rPr>
        <w:t>within</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activates</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reset</w:t>
      </w:r>
      <w:proofErr w:type="spellEnd"/>
      <w:r w:rsidRPr="00F65414">
        <w:rPr>
          <w:rStyle w:val="HMCodeExample"/>
          <w:i/>
          <w:color w:val="339966"/>
          <w:lang w:val="de-AT"/>
        </w:rPr>
        <w:t xml:space="preserve"> p/b </w:t>
      </w:r>
      <w:proofErr w:type="spellStart"/>
      <w:r w:rsidRPr="00F65414">
        <w:rPr>
          <w:rStyle w:val="HMCodeExample"/>
          <w:i/>
          <w:color w:val="339966"/>
          <w:lang w:val="de-AT"/>
        </w:rPr>
        <w:t>pressed</w:t>
      </w:r>
      <w:proofErr w:type="spellEnd"/>
      <w:r w:rsidRPr="00F65414">
        <w:rPr>
          <w:rStyle w:val="HMCodeExample"/>
          <w:i/>
          <w:color w:val="339966"/>
          <w:lang w:val="de-AT"/>
        </w:rPr>
        <w:t xml:space="preserve"> </w:t>
      </w:r>
      <w:proofErr w:type="spellStart"/>
      <w:r w:rsidRPr="00F65414">
        <w:rPr>
          <w:rStyle w:val="HMCodeExample"/>
          <w:i/>
          <w:color w:val="339966"/>
          <w:lang w:val="de-AT"/>
        </w:rPr>
        <w:t>flag</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aFaultResetMatrix</w:t>
      </w:r>
      <w:proofErr w:type="spellEnd"/>
      <w:r w:rsidRPr="00F65414">
        <w:rPr>
          <w:rStyle w:val="HMCodeExample"/>
          <w:lang w:val="de-AT"/>
        </w:rPr>
        <w:t>[0] := GVL_&lt;HwZone1&gt;_</w:t>
      </w:r>
      <w:proofErr w:type="spellStart"/>
      <w:r w:rsidRPr="00F65414">
        <w:rPr>
          <w:rStyle w:val="HMCodeExample"/>
          <w:lang w:val="de-AT"/>
        </w:rPr>
        <w:t>IOs.xFaultReset</w:t>
      </w:r>
      <w:proofErr w:type="spellEnd"/>
      <w:r w:rsidRPr="00F65414">
        <w:rPr>
          <w:rStyle w:val="HMCodeExample"/>
          <w:lang w:val="de-AT"/>
        </w:rPr>
        <w:t>;</w:t>
      </w:r>
      <w:r w:rsidRPr="00F65414">
        <w:rPr>
          <w:lang w:val="de-AT"/>
        </w:rPr>
        <w:br/>
      </w:r>
      <w:r w:rsidRPr="00F65414">
        <w:rPr>
          <w:lang w:val="de-AT"/>
        </w:rPr>
        <w:br/>
      </w:r>
      <w:r w:rsidRPr="00F65414">
        <w:rPr>
          <w:rStyle w:val="HMCodeExample"/>
          <w:lang w:val="de-AT"/>
        </w:rPr>
        <w:t xml:space="preserve">   </w:t>
      </w:r>
      <w:r w:rsidRPr="00F65414">
        <w:rPr>
          <w:rStyle w:val="HMCodeExample"/>
          <w:b/>
          <w:color w:val="3366FF"/>
          <w:lang w:val="de-AT"/>
        </w:rPr>
        <w:t>FOR</w:t>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 0 </w:t>
      </w:r>
      <w:r w:rsidRPr="00F65414">
        <w:rPr>
          <w:rStyle w:val="HMCodeExample"/>
          <w:b/>
          <w:color w:val="3366FF"/>
          <w:lang w:val="de-AT"/>
        </w:rPr>
        <w:t>TO</w:t>
      </w:r>
      <w:r w:rsidRPr="00F65414">
        <w:rPr>
          <w:rStyle w:val="HMCodeExample"/>
          <w:lang w:val="de-AT"/>
        </w:rPr>
        <w:t xml:space="preserve"> 0 </w:t>
      </w:r>
      <w:r w:rsidRPr="00F65414">
        <w:rPr>
          <w:rStyle w:val="HMCodeExample"/>
          <w:b/>
          <w:color w:val="3366FF"/>
          <w:lang w:val="de-AT"/>
        </w:rPr>
        <w:t>DO</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w:t>
      </w:r>
      <w:proofErr w:type="spellStart"/>
      <w:r w:rsidRPr="00F65414">
        <w:rPr>
          <w:rStyle w:val="HMCodeExample"/>
          <w:lang w:val="de-AT"/>
        </w:rPr>
        <w:t>aFaultResetMatrix</w:t>
      </w:r>
      <w:proofErr w:type="spellEnd"/>
      <w:r w:rsidRPr="00F65414">
        <w:rPr>
          <w:rStyle w:val="HMCodeExample"/>
          <w:lang w:val="de-AT"/>
        </w:rPr>
        <w:t>[</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stHwzIf.xFaultResetPbPressed</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EXIT</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b/>
          <w:color w:val="3366FF"/>
          <w:lang w:val="de-AT"/>
        </w:rPr>
        <w:t>ELSE</w:t>
      </w:r>
      <w:r w:rsidRPr="00F65414">
        <w:rPr>
          <w:lang w:val="de-AT"/>
        </w:rPr>
        <w:br/>
      </w:r>
      <w:r w:rsidRPr="00F65414">
        <w:rPr>
          <w:rStyle w:val="HMCodeExample"/>
          <w:lang w:val="de-AT"/>
        </w:rPr>
        <w:t xml:space="preserve">         GVL_&lt;HwZone1&gt;.</w:t>
      </w:r>
      <w:proofErr w:type="spellStart"/>
      <w:r w:rsidRPr="00F65414">
        <w:rPr>
          <w:rStyle w:val="HMCodeExample"/>
          <w:lang w:val="de-AT"/>
        </w:rPr>
        <w:t>stHwzIf.xFaultResetPbPressed</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END_IF</w:t>
      </w:r>
      <w:r w:rsidRPr="00F65414">
        <w:rPr>
          <w:lang w:val="de-AT"/>
        </w:rPr>
        <w:br/>
      </w:r>
      <w:r w:rsidRPr="00F65414">
        <w:rPr>
          <w:rStyle w:val="HMCodeExample"/>
          <w:lang w:val="de-AT"/>
        </w:rPr>
        <w:t xml:space="preserve">   </w:t>
      </w:r>
      <w:r w:rsidRPr="00F65414">
        <w:rPr>
          <w:rStyle w:val="HMCodeExample"/>
          <w:b/>
          <w:color w:val="3366FF"/>
          <w:lang w:val="de-AT"/>
        </w:rPr>
        <w:t>END_FOR</w:t>
      </w:r>
      <w:r w:rsidRPr="00F65414">
        <w:rPr>
          <w:rStyle w:val="HMCodeExample"/>
          <w:lang w:val="de-AT"/>
        </w:rPr>
        <w:t xml:space="preserve">    </w:t>
      </w:r>
    </w:p>
    <w:p w14:paraId="22F5B24D"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46C60678" w14:textId="77777777" w:rsidR="00757180" w:rsidRPr="00F65414" w:rsidRDefault="00757180">
      <w:pPr>
        <w:spacing w:before="90" w:after="0"/>
        <w:ind w:right="210"/>
        <w:jc w:val="both"/>
        <w:rPr>
          <w:lang w:val="de-AT"/>
        </w:rPr>
      </w:pPr>
    </w:p>
    <w:p w14:paraId="35F302E9" w14:textId="77777777" w:rsidR="00757180" w:rsidRPr="00F65414" w:rsidRDefault="00000000">
      <w:pPr>
        <w:pStyle w:val="HMNormal0"/>
        <w:rPr>
          <w:lang w:val="de-AT"/>
        </w:rPr>
      </w:pPr>
      <w:r w:rsidRPr="00F65414">
        <w:rPr>
          <w:b/>
          <w:color w:val="000000"/>
          <w:sz w:val="24"/>
          <w:shd w:val="clear" w:color="auto" w:fill="FFFFFF"/>
          <w:lang w:val="de-AT"/>
        </w:rPr>
        <w:t>Zone</w:t>
      </w:r>
      <w:r w:rsidRPr="00F65414">
        <w:rPr>
          <w:rStyle w:val="HMNormal"/>
          <w:shd w:val="clear" w:color="auto" w:fill="FFFFFF"/>
          <w:lang w:val="de-AT"/>
        </w:rPr>
        <w:t xml:space="preserve"> </w:t>
      </w:r>
      <w:r w:rsidRPr="00F65414">
        <w:rPr>
          <w:b/>
          <w:color w:val="000000"/>
          <w:sz w:val="24"/>
          <w:shd w:val="clear" w:color="auto" w:fill="FFFFFF"/>
          <w:lang w:val="de-AT"/>
        </w:rPr>
        <w:t xml:space="preserve">Global Fault </w:t>
      </w:r>
      <w:proofErr w:type="spellStart"/>
      <w:r w:rsidRPr="00F65414">
        <w:rPr>
          <w:b/>
          <w:color w:val="000000"/>
          <w:sz w:val="24"/>
          <w:shd w:val="clear" w:color="auto" w:fill="FFFFFF"/>
          <w:lang w:val="de-AT"/>
        </w:rPr>
        <w:t>Reset</w:t>
      </w:r>
      <w:proofErr w:type="spellEnd"/>
    </w:p>
    <w:p w14:paraId="46C36BE7" w14:textId="77777777" w:rsidR="00757180" w:rsidRPr="00F65414" w:rsidRDefault="00000000">
      <w:pPr>
        <w:pStyle w:val="HMNormal0"/>
        <w:rPr>
          <w:lang w:val="de-AT"/>
        </w:rPr>
      </w:pPr>
      <w:r w:rsidRPr="00F65414">
        <w:rPr>
          <w:rStyle w:val="HMNormal"/>
          <w:lang w:val="de-AT"/>
        </w:rPr>
        <w:t xml:space="preserve">Der globale Fehler </w:t>
      </w:r>
      <w:proofErr w:type="spellStart"/>
      <w:r w:rsidRPr="00F65414">
        <w:rPr>
          <w:rStyle w:val="HMNormal"/>
          <w:lang w:val="de-AT"/>
        </w:rPr>
        <w:t>Reset</w:t>
      </w:r>
      <w:proofErr w:type="spellEnd"/>
      <w:r w:rsidRPr="00F65414">
        <w:rPr>
          <w:rStyle w:val="HMNormal"/>
          <w:lang w:val="de-AT"/>
        </w:rPr>
        <w:t xml:space="preserve">-Ausgang summiert alle Hardwarezonen Fehler </w:t>
      </w:r>
      <w:proofErr w:type="spellStart"/>
      <w:r w:rsidRPr="00F65414">
        <w:rPr>
          <w:rStyle w:val="HMNormal"/>
          <w:lang w:val="de-AT"/>
        </w:rPr>
        <w:t>Reset</w:t>
      </w:r>
      <w:proofErr w:type="spellEnd"/>
      <w:r w:rsidRPr="00F65414">
        <w:rPr>
          <w:rStyle w:val="HMNormal"/>
          <w:lang w:val="de-AT"/>
        </w:rPr>
        <w:t xml:space="preserve">-Tasten (Global Utilities) und schaltet den Zonen Fehler </w:t>
      </w:r>
      <w:proofErr w:type="spellStart"/>
      <w:r w:rsidRPr="00F65414">
        <w:rPr>
          <w:rStyle w:val="HMNormal"/>
          <w:lang w:val="de-AT"/>
        </w:rPr>
        <w:t>Reset</w:t>
      </w:r>
      <w:proofErr w:type="spellEnd"/>
      <w:r w:rsidRPr="00F65414">
        <w:rPr>
          <w:rStyle w:val="HMNormal"/>
          <w:lang w:val="de-AT"/>
        </w:rPr>
        <w:t xml:space="preserve">-Ausgang ein. Durch die Verwendung des globalen Fehler </w:t>
      </w:r>
      <w:proofErr w:type="spellStart"/>
      <w:r w:rsidRPr="00F65414">
        <w:rPr>
          <w:rStyle w:val="HMNormal"/>
          <w:lang w:val="de-AT"/>
        </w:rPr>
        <w:t>Reset</w:t>
      </w:r>
      <w:proofErr w:type="spellEnd"/>
      <w:r w:rsidRPr="00F65414">
        <w:rPr>
          <w:rStyle w:val="HMNormal"/>
          <w:lang w:val="de-AT"/>
        </w:rPr>
        <w:t>-Flags auf diese Weise kann der Fehler-</w:t>
      </w:r>
      <w:proofErr w:type="spellStart"/>
      <w:r w:rsidRPr="00F65414">
        <w:rPr>
          <w:rStyle w:val="HMNormal"/>
          <w:lang w:val="de-AT"/>
        </w:rPr>
        <w:t>Reset</w:t>
      </w:r>
      <w:proofErr w:type="spellEnd"/>
      <w:r w:rsidRPr="00F65414">
        <w:rPr>
          <w:rStyle w:val="HMNormal"/>
          <w:lang w:val="de-AT"/>
        </w:rPr>
        <w:t xml:space="preserve"> einer beliebigen Zone zum Zurücksetzen von Fehlern in allen Zonen verwendet werden.</w:t>
      </w:r>
    </w:p>
    <w:p w14:paraId="520F4CCA" w14:textId="77777777" w:rsidR="00757180" w:rsidRPr="00F65414" w:rsidRDefault="00757180">
      <w:pPr>
        <w:spacing w:before="90" w:after="0"/>
        <w:ind w:right="210"/>
        <w:jc w:val="both"/>
        <w:rPr>
          <w:lang w:val="de-AT"/>
        </w:rPr>
      </w:pPr>
    </w:p>
    <w:p w14:paraId="3001D35A" w14:textId="77777777" w:rsidR="00757180" w:rsidRPr="00F65414" w:rsidRDefault="00000000">
      <w:pPr>
        <w:pStyle w:val="HMCodeExample0"/>
        <w:rPr>
          <w:lang w:val="de-AT"/>
        </w:rPr>
      </w:pPr>
      <w:r w:rsidRPr="00F65414">
        <w:rPr>
          <w:rStyle w:val="HMCodeExample"/>
          <w:i/>
          <w:color w:val="339966"/>
          <w:lang w:val="de-AT"/>
        </w:rPr>
        <w:t xml:space="preserve">// Global Fault </w:t>
      </w:r>
      <w:proofErr w:type="spellStart"/>
      <w:r w:rsidRPr="00F65414">
        <w:rPr>
          <w:rStyle w:val="HMCodeExample"/>
          <w:i/>
          <w:color w:val="339966"/>
          <w:lang w:val="de-AT"/>
        </w:rPr>
        <w:t>Reset</w:t>
      </w:r>
      <w:proofErr w:type="spellEnd"/>
      <w:r w:rsidRPr="00F65414">
        <w:rPr>
          <w:rStyle w:val="HMCodeExample"/>
          <w:i/>
          <w:color w:val="339966"/>
          <w:lang w:val="de-AT"/>
        </w:rPr>
        <w:t xml:space="preserve"> Zone</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Global Fault </w:t>
      </w:r>
      <w:proofErr w:type="spellStart"/>
      <w:r w:rsidRPr="00F65414">
        <w:rPr>
          <w:rStyle w:val="HMCodeExample"/>
          <w:i/>
          <w:color w:val="339966"/>
          <w:lang w:val="de-AT"/>
        </w:rPr>
        <w:t>Reset</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global fault </w:t>
      </w:r>
      <w:proofErr w:type="spellStart"/>
      <w:r w:rsidRPr="00F65414">
        <w:rPr>
          <w:rStyle w:val="HMCodeExample"/>
          <w:i/>
          <w:color w:val="339966"/>
          <w:lang w:val="de-AT"/>
        </w:rPr>
        <w:t>reset</w:t>
      </w:r>
      <w:proofErr w:type="spellEnd"/>
      <w:r w:rsidRPr="00F65414">
        <w:rPr>
          <w:rStyle w:val="HMCodeExample"/>
          <w:i/>
          <w:color w:val="339966"/>
          <w:lang w:val="de-AT"/>
        </w:rPr>
        <w:t xml:space="preserve"> sums </w:t>
      </w:r>
      <w:proofErr w:type="spellStart"/>
      <w:r w:rsidRPr="00F65414">
        <w:rPr>
          <w:rStyle w:val="HMCodeExample"/>
          <w:i/>
          <w:color w:val="339966"/>
          <w:lang w:val="de-AT"/>
        </w:rPr>
        <w:t>together</w:t>
      </w:r>
      <w:proofErr w:type="spellEnd"/>
      <w:r w:rsidRPr="00F65414">
        <w:rPr>
          <w:rStyle w:val="HMCodeExample"/>
          <w:i/>
          <w:color w:val="339966"/>
          <w:lang w:val="de-AT"/>
        </w:rPr>
        <w:t xml:space="preserve"> all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reset</w:t>
      </w:r>
      <w:proofErr w:type="spellEnd"/>
      <w:r w:rsidRPr="00F65414">
        <w:rPr>
          <w:rStyle w:val="HMCodeExample"/>
          <w:i/>
          <w:color w:val="339966"/>
          <w:lang w:val="de-AT"/>
        </w:rPr>
        <w:t xml:space="preserve"> p/b </w:t>
      </w:r>
      <w:proofErr w:type="spellStart"/>
      <w:r w:rsidRPr="00F65414">
        <w:rPr>
          <w:rStyle w:val="HMCodeExample"/>
          <w:i/>
          <w:color w:val="339966"/>
          <w:lang w:val="de-AT"/>
        </w:rPr>
        <w:t>pressed</w:t>
      </w:r>
      <w:proofErr w:type="spellEnd"/>
      <w:r w:rsidRPr="00F65414">
        <w:rPr>
          <w:rStyle w:val="HMCodeExample"/>
          <w:i/>
          <w:color w:val="339966"/>
          <w:lang w:val="de-AT"/>
        </w:rPr>
        <w:t xml:space="preserve"> </w:t>
      </w:r>
      <w:proofErr w:type="spellStart"/>
      <w:r w:rsidRPr="00F65414">
        <w:rPr>
          <w:rStyle w:val="HMCodeExample"/>
          <w:i/>
          <w:color w:val="339966"/>
          <w:lang w:val="de-AT"/>
        </w:rPr>
        <w:t>flags</w:t>
      </w:r>
      <w:proofErr w:type="spellEnd"/>
      <w:r w:rsidRPr="00F65414">
        <w:rPr>
          <w:rStyle w:val="HMCodeExample"/>
          <w:i/>
          <w:color w:val="339966"/>
          <w:lang w:val="de-AT"/>
        </w:rPr>
        <w:t xml:space="preserve"> (Global Utilities) and </w:t>
      </w:r>
      <w:proofErr w:type="spellStart"/>
      <w:r w:rsidRPr="00F65414">
        <w:rPr>
          <w:rStyle w:val="HMCodeExample"/>
          <w:i/>
          <w:color w:val="339966"/>
          <w:lang w:val="de-AT"/>
        </w:rPr>
        <w:t>energises</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reset</w:t>
      </w:r>
      <w:proofErr w:type="spellEnd"/>
      <w:r w:rsidRPr="00F65414">
        <w:rPr>
          <w:rStyle w:val="HMCodeExample"/>
          <w:i/>
          <w:color w:val="339966"/>
          <w:lang w:val="de-AT"/>
        </w:rPr>
        <w:t xml:space="preserve"> </w:t>
      </w:r>
      <w:proofErr w:type="spellStart"/>
      <w:r w:rsidRPr="00F65414">
        <w:rPr>
          <w:rStyle w:val="HMCodeExample"/>
          <w:i/>
          <w:color w:val="339966"/>
          <w:lang w:val="de-AT"/>
        </w:rPr>
        <w:t>output</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By </w:t>
      </w:r>
      <w:proofErr w:type="spellStart"/>
      <w:r w:rsidRPr="00F65414">
        <w:rPr>
          <w:rStyle w:val="HMCodeExample"/>
          <w:i/>
          <w:color w:val="339966"/>
          <w:lang w:val="de-AT"/>
        </w:rPr>
        <w:t>using</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global fault </w:t>
      </w:r>
      <w:proofErr w:type="spellStart"/>
      <w:r w:rsidRPr="00F65414">
        <w:rPr>
          <w:rStyle w:val="HMCodeExample"/>
          <w:i/>
          <w:color w:val="339966"/>
          <w:lang w:val="de-AT"/>
        </w:rPr>
        <w:t>reset</w:t>
      </w:r>
      <w:proofErr w:type="spellEnd"/>
      <w:r w:rsidRPr="00F65414">
        <w:rPr>
          <w:rStyle w:val="HMCodeExample"/>
          <w:i/>
          <w:color w:val="339966"/>
          <w:lang w:val="de-AT"/>
        </w:rPr>
        <w:t xml:space="preserve"> </w:t>
      </w:r>
      <w:proofErr w:type="spellStart"/>
      <w:r w:rsidRPr="00F65414">
        <w:rPr>
          <w:rStyle w:val="HMCodeExample"/>
          <w:i/>
          <w:color w:val="339966"/>
          <w:lang w:val="de-AT"/>
        </w:rPr>
        <w:t>flag</w:t>
      </w:r>
      <w:proofErr w:type="spellEnd"/>
      <w:r w:rsidRPr="00F65414">
        <w:rPr>
          <w:rStyle w:val="HMCodeExample"/>
          <w:i/>
          <w:color w:val="339966"/>
          <w:lang w:val="de-AT"/>
        </w:rPr>
        <w:t xml:space="preserve"> in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manner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fault </w:t>
      </w:r>
      <w:proofErr w:type="spellStart"/>
      <w:r w:rsidRPr="00F65414">
        <w:rPr>
          <w:rStyle w:val="HMCodeExample"/>
          <w:i/>
          <w:color w:val="339966"/>
          <w:lang w:val="de-AT"/>
        </w:rPr>
        <w:t>reset</w:t>
      </w:r>
      <w:proofErr w:type="spellEnd"/>
      <w:r w:rsidRPr="00F65414">
        <w:rPr>
          <w:rStyle w:val="HMCodeExample"/>
          <w:i/>
          <w:color w:val="339966"/>
          <w:lang w:val="de-AT"/>
        </w:rPr>
        <w:t xml:space="preserve"> </w:t>
      </w:r>
      <w:proofErr w:type="spellStart"/>
      <w:r w:rsidRPr="00F65414">
        <w:rPr>
          <w:rStyle w:val="HMCodeExample"/>
          <w:i/>
          <w:color w:val="339966"/>
          <w:lang w:val="de-AT"/>
        </w:rPr>
        <w:t>from</w:t>
      </w:r>
      <w:proofErr w:type="spellEnd"/>
      <w:r w:rsidRPr="00F65414">
        <w:rPr>
          <w:rStyle w:val="HMCodeExample"/>
          <w:i/>
          <w:color w:val="339966"/>
          <w:lang w:val="de-AT"/>
        </w:rPr>
        <w:t xml:space="preserve"> </w:t>
      </w:r>
      <w:proofErr w:type="spellStart"/>
      <w:r w:rsidRPr="00F65414">
        <w:rPr>
          <w:rStyle w:val="HMCodeExample"/>
          <w:i/>
          <w:color w:val="339966"/>
          <w:lang w:val="de-AT"/>
        </w:rPr>
        <w:t>any</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can</w:t>
      </w:r>
      <w:proofErr w:type="spellEnd"/>
      <w:r w:rsidRPr="00F65414">
        <w:rPr>
          <w:rStyle w:val="HMCodeExample"/>
          <w:i/>
          <w:color w:val="339966"/>
          <w:lang w:val="de-AT"/>
        </w:rPr>
        <w:t xml:space="preserve"> </w:t>
      </w:r>
      <w:proofErr w:type="spellStart"/>
      <w:r w:rsidRPr="00F65414">
        <w:rPr>
          <w:rStyle w:val="HMCodeExample"/>
          <w:i/>
          <w:color w:val="339966"/>
          <w:lang w:val="de-AT"/>
        </w:rPr>
        <w:t>be</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reset</w:t>
      </w:r>
      <w:proofErr w:type="spellEnd"/>
      <w:r w:rsidRPr="00F65414">
        <w:rPr>
          <w:rStyle w:val="HMCodeExample"/>
          <w:i/>
          <w:color w:val="339966"/>
          <w:lang w:val="de-AT"/>
        </w:rPr>
        <w:t xml:space="preserve"> faults in all </w:t>
      </w:r>
      <w:proofErr w:type="spellStart"/>
      <w:r w:rsidRPr="00F65414">
        <w:rPr>
          <w:rStyle w:val="HMCodeExample"/>
          <w:i/>
          <w:color w:val="339966"/>
          <w:lang w:val="de-AT"/>
        </w:rPr>
        <w:t>zones</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GVL_&lt;HwZone1&gt;_</w:t>
      </w:r>
      <w:proofErr w:type="spellStart"/>
      <w:r w:rsidRPr="00F65414">
        <w:rPr>
          <w:rStyle w:val="HMCodeExample"/>
          <w:lang w:val="de-AT"/>
        </w:rPr>
        <w:t>IOs.xGlobalFaultReset</w:t>
      </w:r>
      <w:proofErr w:type="spellEnd"/>
      <w:r w:rsidRPr="00F65414">
        <w:rPr>
          <w:rStyle w:val="HMCodeExample"/>
          <w:lang w:val="de-AT"/>
        </w:rPr>
        <w:t xml:space="preserve"> := </w:t>
      </w:r>
      <w:proofErr w:type="spellStart"/>
      <w:r w:rsidRPr="00F65414">
        <w:rPr>
          <w:rStyle w:val="HMCodeExample"/>
          <w:lang w:val="de-AT"/>
        </w:rPr>
        <w:t>GVL_Global.stGlobalIf.xFaultReset</w:t>
      </w:r>
      <w:proofErr w:type="spellEnd"/>
      <w:r w:rsidRPr="00F65414">
        <w:rPr>
          <w:rStyle w:val="HMCodeExample"/>
          <w:lang w:val="de-AT"/>
        </w:rPr>
        <w:t>;</w:t>
      </w:r>
    </w:p>
    <w:p w14:paraId="5115E1BC"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4F81D26C" w14:textId="77777777" w:rsidR="00757180" w:rsidRPr="00F65414" w:rsidRDefault="00757180">
      <w:pPr>
        <w:spacing w:before="90" w:after="0"/>
        <w:ind w:right="210"/>
        <w:jc w:val="both"/>
        <w:rPr>
          <w:lang w:val="de-AT"/>
        </w:rPr>
      </w:pPr>
    </w:p>
    <w:p w14:paraId="42724D01" w14:textId="77777777" w:rsidR="00757180" w:rsidRPr="00F65414" w:rsidRDefault="00000000">
      <w:pPr>
        <w:rPr>
          <w:lang w:val="de-AT"/>
        </w:rPr>
      </w:pPr>
      <w:r w:rsidRPr="00F65414">
        <w:rPr>
          <w:lang w:val="de-AT"/>
        </w:rPr>
        <w:br w:type="page"/>
      </w:r>
    </w:p>
    <w:p w14:paraId="3600FC0D" w14:textId="77777777" w:rsidR="00757180" w:rsidRPr="00F65414" w:rsidRDefault="00000000">
      <w:pPr>
        <w:pStyle w:val="HMHeading20"/>
        <w:keepNext w:val="0"/>
        <w:rPr>
          <w:lang w:val="de-AT"/>
        </w:rPr>
      </w:pPr>
      <w:r w:rsidRPr="00F65414">
        <w:rPr>
          <w:rStyle w:val="HMHeading2"/>
          <w:lang w:val="de-AT"/>
        </w:rPr>
        <w:lastRenderedPageBreak/>
        <w:t xml:space="preserve">Release </w:t>
      </w:r>
      <w:proofErr w:type="spellStart"/>
      <w:r w:rsidRPr="00F65414">
        <w:rPr>
          <w:rStyle w:val="HMHeading2"/>
          <w:lang w:val="de-AT"/>
        </w:rPr>
        <w:t>Pushbutton</w:t>
      </w:r>
      <w:proofErr w:type="spellEnd"/>
      <w:r w:rsidRPr="00F65414">
        <w:rPr>
          <w:rStyle w:val="HMHeading2"/>
          <w:lang w:val="de-AT"/>
        </w:rPr>
        <w:t xml:space="preserve"> </w:t>
      </w:r>
      <w:proofErr w:type="spellStart"/>
      <w:r w:rsidRPr="00F65414">
        <w:rPr>
          <w:rStyle w:val="HMHeading2"/>
          <w:lang w:val="de-AT"/>
        </w:rPr>
        <w:t>Pressed</w:t>
      </w:r>
      <w:proofErr w:type="spellEnd"/>
    </w:p>
    <w:p w14:paraId="5ED24CA6" w14:textId="77777777" w:rsidR="00757180" w:rsidRPr="00F65414" w:rsidRDefault="00000000">
      <w:pPr>
        <w:pStyle w:val="HMNormal0"/>
        <w:rPr>
          <w:lang w:val="de-AT"/>
        </w:rPr>
      </w:pPr>
      <w:r w:rsidRPr="00F65414">
        <w:rPr>
          <w:rStyle w:val="HMNormal"/>
          <w:lang w:val="de-AT"/>
        </w:rPr>
        <w:t>Das Drücken einer beliebigen Freigabe-Taste innerhalb der Zone aktiviert den Ausgang "Freigabe gedrückt".</w:t>
      </w:r>
    </w:p>
    <w:p w14:paraId="44D3528C" w14:textId="77777777" w:rsidR="00757180" w:rsidRPr="00F65414" w:rsidRDefault="00757180">
      <w:pPr>
        <w:spacing w:before="90" w:after="0"/>
        <w:ind w:right="210"/>
        <w:jc w:val="both"/>
        <w:rPr>
          <w:lang w:val="de-AT"/>
        </w:rPr>
      </w:pPr>
    </w:p>
    <w:p w14:paraId="7A12A151" w14:textId="77777777" w:rsidR="00757180" w:rsidRPr="00F65414" w:rsidRDefault="00000000">
      <w:pPr>
        <w:pStyle w:val="HMCodeExample0"/>
        <w:rPr>
          <w:lang w:val="de-AT"/>
        </w:rPr>
      </w:pPr>
      <w:r w:rsidRPr="00F65414">
        <w:rPr>
          <w:rStyle w:val="HMCodeExample"/>
          <w:i/>
          <w:color w:val="339966"/>
          <w:lang w:val="de-AT"/>
        </w:rPr>
        <w:t xml:space="preserve">// --------------------------------Release </w:t>
      </w:r>
      <w:proofErr w:type="spellStart"/>
      <w:r w:rsidRPr="00F65414">
        <w:rPr>
          <w:rStyle w:val="HMCodeExample"/>
          <w:i/>
          <w:color w:val="339966"/>
          <w:lang w:val="de-AT"/>
        </w:rPr>
        <w:t>Pushbutton</w:t>
      </w:r>
      <w:proofErr w:type="spellEnd"/>
      <w:r w:rsidRPr="00F65414">
        <w:rPr>
          <w:rStyle w:val="HMCodeExample"/>
          <w:i/>
          <w:color w:val="339966"/>
          <w:lang w:val="de-AT"/>
        </w:rPr>
        <w:t xml:space="preserve"> </w:t>
      </w:r>
      <w:proofErr w:type="spellStart"/>
      <w:r w:rsidRPr="00F65414">
        <w:rPr>
          <w:rStyle w:val="HMCodeExample"/>
          <w:i/>
          <w:color w:val="339966"/>
          <w:lang w:val="de-AT"/>
        </w:rPr>
        <w:t>Pressed</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region</w:t>
      </w:r>
      <w:proofErr w:type="spellEnd"/>
      <w:r w:rsidRPr="00F65414">
        <w:rPr>
          <w:rStyle w:val="HMCodeExample"/>
          <w:i/>
          <w:color w:val="339966"/>
          <w:lang w:val="de-AT"/>
        </w:rPr>
        <w:t xml:space="preserve"> "Description Release </w:t>
      </w:r>
      <w:proofErr w:type="spellStart"/>
      <w:r w:rsidRPr="00F65414">
        <w:rPr>
          <w:rStyle w:val="HMCodeExample"/>
          <w:i/>
          <w:color w:val="339966"/>
          <w:lang w:val="de-AT"/>
        </w:rPr>
        <w:t>Pushbutton</w:t>
      </w:r>
      <w:proofErr w:type="spellEnd"/>
      <w:r w:rsidRPr="00F65414">
        <w:rPr>
          <w:rStyle w:val="HMCodeExample"/>
          <w:i/>
          <w:color w:val="339966"/>
          <w:lang w:val="de-AT"/>
        </w:rPr>
        <w:t xml:space="preserve"> </w:t>
      </w:r>
      <w:proofErr w:type="spellStart"/>
      <w:r w:rsidRPr="00F65414">
        <w:rPr>
          <w:rStyle w:val="HMCodeExample"/>
          <w:i/>
          <w:color w:val="339966"/>
          <w:lang w:val="de-AT"/>
        </w:rPr>
        <w:t>Pressed</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Pressing </w:t>
      </w:r>
      <w:proofErr w:type="spellStart"/>
      <w:r w:rsidRPr="00F65414">
        <w:rPr>
          <w:rStyle w:val="HMCodeExample"/>
          <w:i/>
          <w:color w:val="339966"/>
          <w:lang w:val="de-AT"/>
        </w:rPr>
        <w:t>any</w:t>
      </w:r>
      <w:proofErr w:type="spellEnd"/>
      <w:r w:rsidRPr="00F65414">
        <w:rPr>
          <w:rStyle w:val="HMCodeExample"/>
          <w:i/>
          <w:color w:val="339966"/>
          <w:lang w:val="de-AT"/>
        </w:rPr>
        <w:t xml:space="preserve"> release p/b  </w:t>
      </w:r>
      <w:proofErr w:type="spellStart"/>
      <w:r w:rsidRPr="00F65414">
        <w:rPr>
          <w:rStyle w:val="HMCodeExample"/>
          <w:i/>
          <w:color w:val="339966"/>
          <w:lang w:val="de-AT"/>
        </w:rPr>
        <w:t>within</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activates</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release p/b </w:t>
      </w:r>
      <w:proofErr w:type="spellStart"/>
      <w:r w:rsidRPr="00F65414">
        <w:rPr>
          <w:rStyle w:val="HMCodeExample"/>
          <w:i/>
          <w:color w:val="339966"/>
          <w:lang w:val="de-AT"/>
        </w:rPr>
        <w:t>pressed</w:t>
      </w:r>
      <w:proofErr w:type="spellEnd"/>
      <w:r w:rsidRPr="00F65414">
        <w:rPr>
          <w:rStyle w:val="HMCodeExample"/>
          <w:i/>
          <w:color w:val="339966"/>
          <w:lang w:val="de-AT"/>
        </w:rPr>
        <w:t xml:space="preserve"> </w:t>
      </w:r>
      <w:proofErr w:type="spellStart"/>
      <w:r w:rsidRPr="00F65414">
        <w:rPr>
          <w:rStyle w:val="HMCodeExample"/>
          <w:i/>
          <w:color w:val="339966"/>
          <w:lang w:val="de-AT"/>
        </w:rPr>
        <w:t>flag</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aReleaseMatrix</w:t>
      </w:r>
      <w:proofErr w:type="spellEnd"/>
      <w:r w:rsidRPr="00F65414">
        <w:rPr>
          <w:rStyle w:val="HMCodeExample"/>
          <w:lang w:val="de-AT"/>
        </w:rPr>
        <w:t>[0] := GVL_&lt;HwZone1&gt;_</w:t>
      </w:r>
      <w:proofErr w:type="spellStart"/>
      <w:r w:rsidRPr="00F65414">
        <w:rPr>
          <w:rStyle w:val="HMCodeExample"/>
          <w:lang w:val="de-AT"/>
        </w:rPr>
        <w:t>IOs.xRelease</w:t>
      </w:r>
      <w:proofErr w:type="spellEnd"/>
      <w:r w:rsidRPr="00F65414">
        <w:rPr>
          <w:rStyle w:val="HMCodeExample"/>
          <w:lang w:val="de-AT"/>
        </w:rPr>
        <w:t>;</w:t>
      </w:r>
      <w:r w:rsidRPr="00F65414">
        <w:rPr>
          <w:lang w:val="de-AT"/>
        </w:rPr>
        <w:br/>
      </w:r>
      <w:r w:rsidRPr="00F65414">
        <w:rPr>
          <w:lang w:val="de-AT"/>
        </w:rPr>
        <w:br/>
      </w:r>
      <w:r w:rsidRPr="00F65414">
        <w:rPr>
          <w:rStyle w:val="HMCodeExample"/>
          <w:lang w:val="de-AT"/>
        </w:rPr>
        <w:t xml:space="preserve">   </w:t>
      </w:r>
      <w:r w:rsidRPr="00F65414">
        <w:rPr>
          <w:rStyle w:val="HMCodeExample"/>
          <w:b/>
          <w:color w:val="3366FF"/>
          <w:lang w:val="de-AT"/>
        </w:rPr>
        <w:t>FOR</w:t>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 0 </w:t>
      </w:r>
      <w:r w:rsidRPr="00F65414">
        <w:rPr>
          <w:rStyle w:val="HMCodeExample"/>
          <w:b/>
          <w:color w:val="3366FF"/>
          <w:lang w:val="de-AT"/>
        </w:rPr>
        <w:t>TO</w:t>
      </w:r>
      <w:r w:rsidRPr="00F65414">
        <w:rPr>
          <w:rStyle w:val="HMCodeExample"/>
          <w:lang w:val="de-AT"/>
        </w:rPr>
        <w:t xml:space="preserve"> 0 </w:t>
      </w:r>
      <w:r w:rsidRPr="00F65414">
        <w:rPr>
          <w:rStyle w:val="HMCodeExample"/>
          <w:b/>
          <w:color w:val="3366FF"/>
          <w:lang w:val="de-AT"/>
        </w:rPr>
        <w:t>DO</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w:t>
      </w:r>
      <w:proofErr w:type="spellStart"/>
      <w:r w:rsidRPr="00F65414">
        <w:rPr>
          <w:rStyle w:val="HMCodeExample"/>
          <w:lang w:val="de-AT"/>
        </w:rPr>
        <w:t>aReleaseMatrix</w:t>
      </w:r>
      <w:proofErr w:type="spellEnd"/>
      <w:r w:rsidRPr="00F65414">
        <w:rPr>
          <w:rStyle w:val="HMCodeExample"/>
          <w:lang w:val="de-AT"/>
        </w:rPr>
        <w:t>[</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stHwzIf.xReleasePbPressed</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EXIT</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b/>
          <w:color w:val="3366FF"/>
          <w:lang w:val="de-AT"/>
        </w:rPr>
        <w:t>ELSE</w:t>
      </w:r>
      <w:r w:rsidRPr="00F65414">
        <w:rPr>
          <w:lang w:val="de-AT"/>
        </w:rPr>
        <w:br/>
      </w:r>
      <w:r w:rsidRPr="00F65414">
        <w:rPr>
          <w:rStyle w:val="HMCodeExample"/>
          <w:lang w:val="de-AT"/>
        </w:rPr>
        <w:t xml:space="preserve">         GVL_&lt;HwZone1&gt;.</w:t>
      </w:r>
      <w:proofErr w:type="spellStart"/>
      <w:r w:rsidRPr="00F65414">
        <w:rPr>
          <w:rStyle w:val="HMCodeExample"/>
          <w:lang w:val="de-AT"/>
        </w:rPr>
        <w:t>stHwzIf.xReleasePbPressed</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END_IF</w:t>
      </w:r>
      <w:r w:rsidRPr="00F65414">
        <w:rPr>
          <w:lang w:val="de-AT"/>
        </w:rPr>
        <w:br/>
      </w:r>
      <w:r w:rsidRPr="00F65414">
        <w:rPr>
          <w:rStyle w:val="HMCodeExample"/>
          <w:lang w:val="de-AT"/>
        </w:rPr>
        <w:t xml:space="preserve">   </w:t>
      </w:r>
      <w:r w:rsidRPr="00F65414">
        <w:rPr>
          <w:rStyle w:val="HMCodeExample"/>
          <w:b/>
          <w:color w:val="3366FF"/>
          <w:lang w:val="de-AT"/>
        </w:rPr>
        <w:t>END_FOR</w:t>
      </w:r>
    </w:p>
    <w:p w14:paraId="37C3A62C"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67CAC8AA" w14:textId="77777777" w:rsidR="00757180" w:rsidRPr="00F65414" w:rsidRDefault="00757180">
      <w:pPr>
        <w:spacing w:before="90" w:after="0"/>
        <w:ind w:right="210"/>
        <w:jc w:val="both"/>
        <w:rPr>
          <w:lang w:val="de-AT"/>
        </w:rPr>
      </w:pPr>
    </w:p>
    <w:p w14:paraId="69810410" w14:textId="77777777" w:rsidR="00757180" w:rsidRPr="00F65414" w:rsidRDefault="00000000">
      <w:pPr>
        <w:rPr>
          <w:lang w:val="de-AT"/>
        </w:rPr>
      </w:pPr>
      <w:r w:rsidRPr="00F65414">
        <w:rPr>
          <w:lang w:val="de-AT"/>
        </w:rPr>
        <w:br w:type="page"/>
      </w:r>
    </w:p>
    <w:p w14:paraId="1585BFA5" w14:textId="77777777" w:rsidR="00757180" w:rsidRPr="00F65414" w:rsidRDefault="00000000">
      <w:pPr>
        <w:pStyle w:val="HMHeading20"/>
        <w:keepNext w:val="0"/>
        <w:rPr>
          <w:lang w:val="de-AT"/>
        </w:rPr>
      </w:pPr>
      <w:r w:rsidRPr="00F65414">
        <w:rPr>
          <w:rStyle w:val="HMHeading2"/>
          <w:lang w:val="de-AT"/>
        </w:rPr>
        <w:lastRenderedPageBreak/>
        <w:t xml:space="preserve">Any </w:t>
      </w:r>
      <w:proofErr w:type="spellStart"/>
      <w:r w:rsidRPr="00F65414">
        <w:rPr>
          <w:rStyle w:val="HMHeading2"/>
          <w:lang w:val="de-AT"/>
        </w:rPr>
        <w:t>Step</w:t>
      </w:r>
      <w:proofErr w:type="spellEnd"/>
      <w:r w:rsidRPr="00F65414">
        <w:rPr>
          <w:rStyle w:val="HMHeading2"/>
          <w:lang w:val="de-AT"/>
        </w:rPr>
        <w:t xml:space="preserve"> </w:t>
      </w:r>
      <w:proofErr w:type="spellStart"/>
      <w:r w:rsidRPr="00F65414">
        <w:rPr>
          <w:rStyle w:val="HMHeading2"/>
          <w:lang w:val="de-AT"/>
        </w:rPr>
        <w:t>Sequence</w:t>
      </w:r>
      <w:proofErr w:type="spellEnd"/>
      <w:r w:rsidRPr="00F65414">
        <w:rPr>
          <w:rStyle w:val="HMHeading2"/>
          <w:lang w:val="de-AT"/>
        </w:rPr>
        <w:t xml:space="preserve"> Ready2Start</w:t>
      </w:r>
    </w:p>
    <w:p w14:paraId="4715CAA6" w14:textId="77777777" w:rsidR="00757180" w:rsidRPr="00F65414" w:rsidRDefault="00000000">
      <w:pPr>
        <w:pStyle w:val="HMNormal0"/>
        <w:rPr>
          <w:lang w:val="de-AT"/>
        </w:rPr>
      </w:pPr>
      <w:r w:rsidRPr="00F65414">
        <w:rPr>
          <w:rStyle w:val="HMNormal"/>
          <w:lang w:val="de-AT"/>
        </w:rPr>
        <w:t>Der folgende SPS-Code zeigt an, ob eine Sequenz, die mit dieser Hardwarezone verbunden ist, startbereit ist, d.h. kein Interlock oder C.M.Z.-Fehler aktiv sind.</w:t>
      </w:r>
    </w:p>
    <w:p w14:paraId="2A0C1481" w14:textId="77777777" w:rsidR="00757180" w:rsidRPr="00F65414" w:rsidRDefault="00757180">
      <w:pPr>
        <w:spacing w:before="90" w:after="0"/>
        <w:ind w:right="210"/>
        <w:jc w:val="both"/>
        <w:rPr>
          <w:lang w:val="de-AT"/>
        </w:rPr>
      </w:pPr>
    </w:p>
    <w:p w14:paraId="2C7B564E" w14:textId="77777777" w:rsidR="00757180" w:rsidRPr="00F65414" w:rsidRDefault="00000000">
      <w:pPr>
        <w:pStyle w:val="HMCodeExample0"/>
        <w:rPr>
          <w:lang w:val="de-AT"/>
        </w:rPr>
      </w:pPr>
      <w:r w:rsidRPr="00F65414">
        <w:rPr>
          <w:rStyle w:val="HMCodeExample"/>
          <w:i/>
          <w:color w:val="339966"/>
          <w:lang w:val="de-AT"/>
        </w:rPr>
        <w:t xml:space="preserve">// --------------------------------Any </w:t>
      </w:r>
      <w:proofErr w:type="spellStart"/>
      <w:r w:rsidRPr="00F65414">
        <w:rPr>
          <w:rStyle w:val="HMCodeExample"/>
          <w:i/>
          <w:color w:val="339966"/>
          <w:lang w:val="de-AT"/>
        </w:rPr>
        <w:t>Step</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Ready2Start--------------------------------</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Any </w:t>
      </w:r>
      <w:proofErr w:type="spellStart"/>
      <w:r w:rsidRPr="00F65414">
        <w:rPr>
          <w:rStyle w:val="HMCodeExample"/>
          <w:i/>
          <w:color w:val="339966"/>
          <w:lang w:val="de-AT"/>
        </w:rPr>
        <w:t>Step</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Ready2Start"}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following</w:t>
      </w:r>
      <w:proofErr w:type="spellEnd"/>
      <w:r w:rsidRPr="00F65414">
        <w:rPr>
          <w:rStyle w:val="HMCodeExample"/>
          <w:i/>
          <w:color w:val="339966"/>
          <w:lang w:val="de-AT"/>
        </w:rPr>
        <w:t xml:space="preserve">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indicates</w:t>
      </w:r>
      <w:proofErr w:type="spellEnd"/>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ANY </w:t>
      </w:r>
      <w:proofErr w:type="spellStart"/>
      <w:r w:rsidRPr="00F65414">
        <w:rPr>
          <w:rStyle w:val="HMCodeExample"/>
          <w:i/>
          <w:color w:val="339966"/>
          <w:lang w:val="de-AT"/>
        </w:rPr>
        <w:t>sequence</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that</w:t>
      </w:r>
      <w:proofErr w:type="spellEnd"/>
      <w:r w:rsidRPr="00F65414">
        <w:rPr>
          <w:rStyle w:val="HMCodeExample"/>
          <w:i/>
          <w:color w:val="339966"/>
          <w:lang w:val="de-AT"/>
        </w:rPr>
        <w:t xml:space="preserve"> </w:t>
      </w:r>
      <w:proofErr w:type="spellStart"/>
      <w:r w:rsidRPr="00F65414">
        <w:rPr>
          <w:rStyle w:val="HMCodeExample"/>
          <w:i/>
          <w:color w:val="339966"/>
          <w:lang w:val="de-AT"/>
        </w:rPr>
        <w:t>hardware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ready</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start</w:t>
      </w:r>
      <w:proofErr w:type="spellEnd"/>
      <w:r w:rsidRPr="00F65414">
        <w:rPr>
          <w:rStyle w:val="HMCodeExample"/>
          <w:i/>
          <w:color w:val="339966"/>
          <w:lang w:val="de-AT"/>
        </w:rPr>
        <w:t xml:space="preserve">. i.e.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no</w:t>
      </w:r>
      <w:proofErr w:type="spellEnd"/>
      <w:r w:rsidRPr="00F65414">
        <w:rPr>
          <w:rStyle w:val="HMCodeExample"/>
          <w:i/>
          <w:color w:val="339966"/>
          <w:lang w:val="de-AT"/>
        </w:rPr>
        <w:t xml:space="preserve"> interlock </w:t>
      </w:r>
      <w:proofErr w:type="spellStart"/>
      <w:r w:rsidRPr="00F65414">
        <w:rPr>
          <w:rStyle w:val="HMCodeExample"/>
          <w:i/>
          <w:color w:val="339966"/>
          <w:lang w:val="de-AT"/>
        </w:rPr>
        <w:t>or</w:t>
      </w:r>
      <w:proofErr w:type="spellEnd"/>
      <w:r w:rsidRPr="00F65414">
        <w:rPr>
          <w:rStyle w:val="HMCodeExample"/>
          <w:i/>
          <w:color w:val="339966"/>
          <w:lang w:val="de-AT"/>
        </w:rPr>
        <w:t xml:space="preserve"> CMZ fault </w:t>
      </w:r>
      <w:proofErr w:type="spellStart"/>
      <w:r w:rsidRPr="00F65414">
        <w:rPr>
          <w:rStyle w:val="HMCodeExample"/>
          <w:i/>
          <w:color w:val="339966"/>
          <w:lang w:val="de-AT"/>
        </w:rPr>
        <w:t>active</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aAnySeqReady2StartMatrix[0] := GVL_&lt;Sequence1&gt;.</w:t>
      </w:r>
      <w:proofErr w:type="spellStart"/>
      <w:r w:rsidRPr="00F65414">
        <w:rPr>
          <w:rStyle w:val="HMCodeExample"/>
          <w:lang w:val="de-AT"/>
        </w:rPr>
        <w:t>stSeqIf.xNoCMZFault</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GVL_&lt;Sequence1&gt;.</w:t>
      </w:r>
      <w:proofErr w:type="spellStart"/>
      <w:r w:rsidRPr="00F65414">
        <w:rPr>
          <w:rStyle w:val="HMCodeExample"/>
          <w:lang w:val="de-AT"/>
        </w:rPr>
        <w:t>stSeqIf.xSeqNoInterlockFault</w:t>
      </w:r>
      <w:proofErr w:type="spellEnd"/>
      <w:r w:rsidRPr="00F65414">
        <w:rPr>
          <w:rStyle w:val="HMCodeExample"/>
          <w:lang w:val="de-AT"/>
        </w:rPr>
        <w:t>;</w:t>
      </w:r>
      <w:r w:rsidRPr="00F65414">
        <w:rPr>
          <w:lang w:val="de-AT"/>
        </w:rPr>
        <w:br/>
      </w:r>
      <w:r w:rsidRPr="00F65414">
        <w:rPr>
          <w:lang w:val="de-AT"/>
        </w:rPr>
        <w:br/>
      </w:r>
      <w:r w:rsidRPr="00F65414">
        <w:rPr>
          <w:rStyle w:val="HMCodeExample"/>
          <w:lang w:val="de-AT"/>
        </w:rPr>
        <w:t xml:space="preserve">   </w:t>
      </w:r>
      <w:r w:rsidRPr="00F65414">
        <w:rPr>
          <w:rStyle w:val="HMCodeExample"/>
          <w:b/>
          <w:color w:val="3366FF"/>
          <w:lang w:val="de-AT"/>
        </w:rPr>
        <w:t>FOR</w:t>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 0 </w:t>
      </w:r>
      <w:r w:rsidRPr="00F65414">
        <w:rPr>
          <w:rStyle w:val="HMCodeExample"/>
          <w:b/>
          <w:color w:val="3366FF"/>
          <w:lang w:val="de-AT"/>
        </w:rPr>
        <w:t>TO</w:t>
      </w:r>
      <w:r w:rsidRPr="00F65414">
        <w:rPr>
          <w:rStyle w:val="HMCodeExample"/>
          <w:lang w:val="de-AT"/>
        </w:rPr>
        <w:t xml:space="preserve"> 0 </w:t>
      </w:r>
      <w:r w:rsidRPr="00F65414">
        <w:rPr>
          <w:rStyle w:val="HMCodeExample"/>
          <w:b/>
          <w:color w:val="3366FF"/>
          <w:lang w:val="de-AT"/>
        </w:rPr>
        <w:t>DO</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aAnySeqReady2StartMatrix[</w:t>
      </w:r>
      <w:proofErr w:type="spellStart"/>
      <w:r w:rsidRPr="00F65414">
        <w:rPr>
          <w:rStyle w:val="HMCodeExample"/>
          <w:lang w:val="de-AT"/>
        </w:rPr>
        <w:t>iIndex</w:t>
      </w:r>
      <w:proofErr w:type="spellEnd"/>
      <w:r w:rsidRPr="00F65414">
        <w:rPr>
          <w:rStyle w:val="HMCodeExample"/>
          <w:lang w:val="de-AT"/>
        </w:rPr>
        <w:t>]</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stHwzIf.xAnySeqReadyToStart</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EXIT</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b/>
          <w:color w:val="3366FF"/>
          <w:lang w:val="de-AT"/>
        </w:rPr>
        <w:t>ELSE</w:t>
      </w:r>
      <w:r w:rsidRPr="00F65414">
        <w:rPr>
          <w:lang w:val="de-AT"/>
        </w:rPr>
        <w:br/>
      </w:r>
      <w:r w:rsidRPr="00F65414">
        <w:rPr>
          <w:rStyle w:val="HMCodeExample"/>
          <w:lang w:val="de-AT"/>
        </w:rPr>
        <w:t xml:space="preserve">         GVL_&lt;HwZone1&gt;.</w:t>
      </w:r>
      <w:proofErr w:type="spellStart"/>
      <w:r w:rsidRPr="00F65414">
        <w:rPr>
          <w:rStyle w:val="HMCodeExample"/>
          <w:lang w:val="de-AT"/>
        </w:rPr>
        <w:t>stHwzIf.xAnySeqReadyToStart</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END_IF</w:t>
      </w:r>
      <w:r w:rsidRPr="00F65414">
        <w:rPr>
          <w:lang w:val="de-AT"/>
        </w:rPr>
        <w:br/>
      </w:r>
      <w:r w:rsidRPr="00F65414">
        <w:rPr>
          <w:rStyle w:val="HMCodeExample"/>
          <w:lang w:val="de-AT"/>
        </w:rPr>
        <w:t xml:space="preserve">   </w:t>
      </w:r>
      <w:r w:rsidRPr="00F65414">
        <w:rPr>
          <w:rStyle w:val="HMCodeExample"/>
          <w:b/>
          <w:color w:val="3366FF"/>
          <w:lang w:val="de-AT"/>
        </w:rPr>
        <w:t>END_FOR</w:t>
      </w:r>
    </w:p>
    <w:p w14:paraId="12AAC614"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3C7DBBA4" w14:textId="77777777" w:rsidR="00757180" w:rsidRPr="00F65414" w:rsidRDefault="00757180">
      <w:pPr>
        <w:spacing w:before="90" w:after="0"/>
        <w:ind w:right="210"/>
        <w:jc w:val="both"/>
        <w:rPr>
          <w:lang w:val="de-AT"/>
        </w:rPr>
      </w:pPr>
    </w:p>
    <w:p w14:paraId="3E945C45" w14:textId="77777777" w:rsidR="00757180" w:rsidRPr="00F65414" w:rsidRDefault="00000000">
      <w:pPr>
        <w:rPr>
          <w:lang w:val="de-AT"/>
        </w:rPr>
      </w:pPr>
      <w:r w:rsidRPr="00F65414">
        <w:rPr>
          <w:lang w:val="de-AT"/>
        </w:rPr>
        <w:br w:type="page"/>
      </w:r>
    </w:p>
    <w:p w14:paraId="5CA486CD" w14:textId="77777777" w:rsidR="00757180" w:rsidRPr="00F65414" w:rsidRDefault="00000000">
      <w:pPr>
        <w:pStyle w:val="HMHeading20"/>
        <w:keepNext w:val="0"/>
        <w:rPr>
          <w:lang w:val="de-AT"/>
        </w:rPr>
      </w:pPr>
      <w:r w:rsidRPr="00F65414">
        <w:rPr>
          <w:rStyle w:val="HMHeading2"/>
          <w:lang w:val="de-AT"/>
        </w:rPr>
        <w:lastRenderedPageBreak/>
        <w:t xml:space="preserve">All </w:t>
      </w:r>
      <w:proofErr w:type="spellStart"/>
      <w:r w:rsidRPr="00F65414">
        <w:rPr>
          <w:rStyle w:val="HMHeading2"/>
          <w:lang w:val="de-AT"/>
        </w:rPr>
        <w:t>Step</w:t>
      </w:r>
      <w:proofErr w:type="spellEnd"/>
      <w:r w:rsidRPr="00F65414">
        <w:rPr>
          <w:rStyle w:val="HMHeading2"/>
          <w:lang w:val="de-AT"/>
        </w:rPr>
        <w:t xml:space="preserve"> </w:t>
      </w:r>
      <w:proofErr w:type="spellStart"/>
      <w:r w:rsidRPr="00F65414">
        <w:rPr>
          <w:rStyle w:val="HMHeading2"/>
          <w:lang w:val="de-AT"/>
        </w:rPr>
        <w:t>Sequence</w:t>
      </w:r>
      <w:proofErr w:type="spellEnd"/>
      <w:r w:rsidRPr="00F65414">
        <w:rPr>
          <w:rStyle w:val="HMHeading2"/>
          <w:lang w:val="de-AT"/>
        </w:rPr>
        <w:t xml:space="preserve"> Ready2Start</w:t>
      </w:r>
    </w:p>
    <w:p w14:paraId="2ED4481B" w14:textId="77777777" w:rsidR="00757180" w:rsidRPr="00F65414" w:rsidRDefault="00000000">
      <w:pPr>
        <w:pStyle w:val="HMNormal0"/>
        <w:rPr>
          <w:lang w:val="de-AT"/>
        </w:rPr>
      </w:pPr>
      <w:r w:rsidRPr="00F65414">
        <w:rPr>
          <w:rStyle w:val="HMNormal"/>
          <w:lang w:val="de-AT"/>
        </w:rPr>
        <w:t>Der folgende SPS-Code wird verwendet, um zu prüfen, ob alle mit der Zone verbundenen Sequenzen fehlerfrei und somit startbereit sind. Für diese Funktion wird ein wiederverwendbarer Ausgang zugewiesen. Dieser wird später für die automatische Statuslampenanzeige verwendet.</w:t>
      </w:r>
    </w:p>
    <w:p w14:paraId="20DF0149" w14:textId="77777777" w:rsidR="00757180" w:rsidRPr="00F65414" w:rsidRDefault="00757180">
      <w:pPr>
        <w:spacing w:before="90" w:after="0"/>
        <w:ind w:right="210"/>
        <w:jc w:val="both"/>
        <w:rPr>
          <w:lang w:val="de-AT"/>
        </w:rPr>
      </w:pPr>
    </w:p>
    <w:p w14:paraId="26412051" w14:textId="77777777" w:rsidR="00757180" w:rsidRPr="00F65414" w:rsidRDefault="00000000">
      <w:pPr>
        <w:pStyle w:val="HMCodeExample0"/>
        <w:rPr>
          <w:lang w:val="de-AT"/>
        </w:rPr>
      </w:pPr>
      <w:r w:rsidRPr="00F65414">
        <w:rPr>
          <w:rStyle w:val="HMCodeExample"/>
          <w:i/>
          <w:color w:val="339966"/>
          <w:lang w:val="de-AT"/>
        </w:rPr>
        <w:t xml:space="preserve">// --------------------------------All </w:t>
      </w:r>
      <w:proofErr w:type="spellStart"/>
      <w:r w:rsidRPr="00F65414">
        <w:rPr>
          <w:rStyle w:val="HMCodeExample"/>
          <w:i/>
          <w:color w:val="339966"/>
          <w:lang w:val="de-AT"/>
        </w:rPr>
        <w:t>Step</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Ready2Start--------------------------------</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All </w:t>
      </w:r>
      <w:proofErr w:type="spellStart"/>
      <w:r w:rsidRPr="00F65414">
        <w:rPr>
          <w:rStyle w:val="HMCodeExample"/>
          <w:i/>
          <w:color w:val="339966"/>
          <w:lang w:val="de-AT"/>
        </w:rPr>
        <w:t>Step</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Ready2Start"}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below</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check </w:t>
      </w:r>
      <w:proofErr w:type="spellStart"/>
      <w:r w:rsidRPr="00F65414">
        <w:rPr>
          <w:rStyle w:val="HMCodeExample"/>
          <w:i/>
          <w:color w:val="339966"/>
          <w:lang w:val="de-AT"/>
        </w:rPr>
        <w:t>if</w:t>
      </w:r>
      <w:proofErr w:type="spellEnd"/>
      <w:r w:rsidRPr="00F65414">
        <w:rPr>
          <w:rStyle w:val="HMCodeExample"/>
          <w:i/>
          <w:color w:val="339966"/>
          <w:lang w:val="de-AT"/>
        </w:rPr>
        <w:t xml:space="preserve"> all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have</w:t>
      </w:r>
      <w:proofErr w:type="spellEnd"/>
      <w:r w:rsidRPr="00F65414">
        <w:rPr>
          <w:rStyle w:val="HMCodeExample"/>
          <w:i/>
          <w:color w:val="339966"/>
          <w:lang w:val="de-AT"/>
        </w:rPr>
        <w:t xml:space="preserve"> </w:t>
      </w:r>
      <w:proofErr w:type="spellStart"/>
      <w:r w:rsidRPr="00F65414">
        <w:rPr>
          <w:rStyle w:val="HMCodeExample"/>
          <w:i/>
          <w:color w:val="339966"/>
          <w:lang w:val="de-AT"/>
        </w:rPr>
        <w:t>no</w:t>
      </w:r>
      <w:proofErr w:type="spellEnd"/>
      <w:r w:rsidRPr="00F65414">
        <w:rPr>
          <w:rStyle w:val="HMCodeExample"/>
          <w:i/>
          <w:color w:val="339966"/>
          <w:lang w:val="de-AT"/>
        </w:rPr>
        <w:t xml:space="preserve"> faults and </w:t>
      </w:r>
      <w:proofErr w:type="spellStart"/>
      <w:r w:rsidRPr="00F65414">
        <w:rPr>
          <w:rStyle w:val="HMCodeExample"/>
          <w:i/>
          <w:color w:val="339966"/>
          <w:lang w:val="de-AT"/>
        </w:rPr>
        <w:t>hence</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ready</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start</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A </w:t>
      </w:r>
      <w:proofErr w:type="spellStart"/>
      <w:r w:rsidRPr="00F65414">
        <w:rPr>
          <w:rStyle w:val="HMCodeExample"/>
          <w:i/>
          <w:color w:val="339966"/>
          <w:lang w:val="de-AT"/>
        </w:rPr>
        <w:t>reusable</w:t>
      </w:r>
      <w:proofErr w:type="spellEnd"/>
      <w:r w:rsidRPr="00F65414">
        <w:rPr>
          <w:rStyle w:val="HMCodeExample"/>
          <w:i/>
          <w:color w:val="339966"/>
          <w:lang w:val="de-AT"/>
        </w:rPr>
        <w:t xml:space="preserve"> </w:t>
      </w:r>
      <w:proofErr w:type="spellStart"/>
      <w:r w:rsidRPr="00F65414">
        <w:rPr>
          <w:rStyle w:val="HMCodeExample"/>
          <w:i/>
          <w:color w:val="339966"/>
          <w:lang w:val="de-AT"/>
        </w:rPr>
        <w:t>output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allocated</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function</w:t>
      </w:r>
      <w:proofErr w:type="spellEnd"/>
      <w:r w:rsidRPr="00F65414">
        <w:rPr>
          <w:rStyle w:val="HMCodeExample"/>
          <w:i/>
          <w:color w:val="339966"/>
          <w:lang w:val="de-AT"/>
        </w:rPr>
        <w:t xml:space="preserve">. This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later</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w:t>
      </w:r>
      <w:proofErr w:type="spellStart"/>
      <w:r w:rsidRPr="00F65414">
        <w:rPr>
          <w:rStyle w:val="HMCodeExample"/>
          <w:i/>
          <w:color w:val="339966"/>
          <w:lang w:val="de-AT"/>
        </w:rPr>
        <w:t>status</w:t>
      </w:r>
      <w:proofErr w:type="spellEnd"/>
      <w:r w:rsidRPr="00F65414">
        <w:rPr>
          <w:rStyle w:val="HMCodeExample"/>
          <w:i/>
          <w:color w:val="339966"/>
          <w:lang w:val="de-AT"/>
        </w:rPr>
        <w:t xml:space="preserv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indicator</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aAllSeqReady2StartMatrix[0] := GVL_&lt;Sequence1&gt;.</w:t>
      </w:r>
      <w:proofErr w:type="spellStart"/>
      <w:r w:rsidRPr="00F65414">
        <w:rPr>
          <w:rStyle w:val="HMCodeExample"/>
          <w:lang w:val="de-AT"/>
        </w:rPr>
        <w:t>stSeqIf.xSeqCmzFault</w:t>
      </w:r>
      <w:proofErr w:type="spellEnd"/>
      <w:r w:rsidRPr="00F65414">
        <w:rPr>
          <w:rStyle w:val="HMCodeExample"/>
          <w:lang w:val="de-AT"/>
        </w:rPr>
        <w:t xml:space="preserve"> </w:t>
      </w:r>
      <w:r w:rsidRPr="00F65414">
        <w:rPr>
          <w:rStyle w:val="HMCodeExample"/>
          <w:b/>
          <w:color w:val="3366FF"/>
          <w:lang w:val="de-AT"/>
        </w:rPr>
        <w:t>OR</w:t>
      </w:r>
      <w:r w:rsidRPr="00F65414">
        <w:rPr>
          <w:rStyle w:val="HMCodeExample"/>
          <w:lang w:val="de-AT"/>
        </w:rPr>
        <w:t xml:space="preserve"> GVL_&lt;Sequence1&gt;.</w:t>
      </w:r>
      <w:proofErr w:type="spellStart"/>
      <w:r w:rsidRPr="00F65414">
        <w:rPr>
          <w:rStyle w:val="HMCodeExample"/>
          <w:lang w:val="de-AT"/>
        </w:rPr>
        <w:t>stSeqIf.xSeqInterlockFault</w:t>
      </w:r>
      <w:proofErr w:type="spellEnd"/>
      <w:r w:rsidRPr="00F65414">
        <w:rPr>
          <w:rStyle w:val="HMCodeExample"/>
          <w:lang w:val="de-AT"/>
        </w:rPr>
        <w:t>;</w:t>
      </w:r>
      <w:r w:rsidRPr="00F65414">
        <w:rPr>
          <w:lang w:val="de-AT"/>
        </w:rPr>
        <w:br/>
      </w:r>
      <w:r w:rsidRPr="00F65414">
        <w:rPr>
          <w:lang w:val="de-AT"/>
        </w:rPr>
        <w:br/>
      </w:r>
      <w:r w:rsidRPr="00F65414">
        <w:rPr>
          <w:rStyle w:val="HMCodeExample"/>
          <w:lang w:val="de-AT"/>
        </w:rPr>
        <w:t xml:space="preserve">   GVL_&lt;HwZone1&gt;.</w:t>
      </w:r>
      <w:proofErr w:type="spellStart"/>
      <w:r w:rsidRPr="00F65414">
        <w:rPr>
          <w:rStyle w:val="HMCodeExample"/>
          <w:lang w:val="de-AT"/>
        </w:rPr>
        <w:t>stHwzIf.xAllSeqReadyToStart</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FOR</w:t>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 0 </w:t>
      </w:r>
      <w:r w:rsidRPr="00F65414">
        <w:rPr>
          <w:rStyle w:val="HMCodeExample"/>
          <w:b/>
          <w:color w:val="3366FF"/>
          <w:lang w:val="de-AT"/>
        </w:rPr>
        <w:t>TO</w:t>
      </w:r>
      <w:r w:rsidRPr="00F65414">
        <w:rPr>
          <w:rStyle w:val="HMCodeExample"/>
          <w:lang w:val="de-AT"/>
        </w:rPr>
        <w:t xml:space="preserve"> 0 </w:t>
      </w:r>
      <w:r w:rsidRPr="00F65414">
        <w:rPr>
          <w:rStyle w:val="HMCodeExample"/>
          <w:b/>
          <w:color w:val="3366FF"/>
          <w:lang w:val="de-AT"/>
        </w:rPr>
        <w:t>DO</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aAllSeqReady2StartMatrix[</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stHwzIf.xAllSeqReadyToStart</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EXIT</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b/>
          <w:color w:val="3366FF"/>
          <w:lang w:val="de-AT"/>
        </w:rPr>
        <w:t>END_IF</w:t>
      </w:r>
      <w:r w:rsidRPr="00F65414">
        <w:rPr>
          <w:lang w:val="de-AT"/>
        </w:rPr>
        <w:br/>
      </w:r>
      <w:r w:rsidRPr="00F65414">
        <w:rPr>
          <w:rStyle w:val="HMCodeExample"/>
          <w:lang w:val="de-AT"/>
        </w:rPr>
        <w:t xml:space="preserve">   </w:t>
      </w:r>
      <w:r w:rsidRPr="00F65414">
        <w:rPr>
          <w:rStyle w:val="HMCodeExample"/>
          <w:b/>
          <w:color w:val="3366FF"/>
          <w:lang w:val="de-AT"/>
        </w:rPr>
        <w:t>END_FOR</w:t>
      </w:r>
    </w:p>
    <w:p w14:paraId="2B819240"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24D47E63" w14:textId="77777777" w:rsidR="00757180" w:rsidRPr="00F65414" w:rsidRDefault="00757180">
      <w:pPr>
        <w:spacing w:before="90" w:after="0"/>
        <w:ind w:right="210"/>
        <w:jc w:val="both"/>
        <w:rPr>
          <w:lang w:val="de-AT"/>
        </w:rPr>
      </w:pPr>
    </w:p>
    <w:p w14:paraId="07016D57" w14:textId="77777777" w:rsidR="00757180" w:rsidRPr="00F65414" w:rsidRDefault="00000000">
      <w:pPr>
        <w:rPr>
          <w:lang w:val="de-AT"/>
        </w:rPr>
      </w:pPr>
      <w:r w:rsidRPr="00F65414">
        <w:rPr>
          <w:lang w:val="de-AT"/>
        </w:rPr>
        <w:br w:type="page"/>
      </w:r>
    </w:p>
    <w:p w14:paraId="5CCC601F" w14:textId="77777777" w:rsidR="00757180" w:rsidRPr="00F65414" w:rsidRDefault="00000000">
      <w:pPr>
        <w:pStyle w:val="HMHeading20"/>
        <w:keepNext w:val="0"/>
        <w:rPr>
          <w:lang w:val="de-AT"/>
        </w:rPr>
      </w:pPr>
      <w:r w:rsidRPr="00F65414">
        <w:rPr>
          <w:rStyle w:val="HMHeading2"/>
          <w:lang w:val="de-AT"/>
        </w:rPr>
        <w:lastRenderedPageBreak/>
        <w:t>Start-up Alarm</w:t>
      </w:r>
    </w:p>
    <w:p w14:paraId="279063F9" w14:textId="77777777" w:rsidR="00757180" w:rsidRPr="00F65414" w:rsidRDefault="00000000">
      <w:pPr>
        <w:pStyle w:val="HMNormal0"/>
        <w:rPr>
          <w:lang w:val="de-AT"/>
        </w:rPr>
      </w:pPr>
      <w:r w:rsidRPr="00F65414">
        <w:rPr>
          <w:rStyle w:val="HMNormal"/>
          <w:lang w:val="de-AT"/>
        </w:rPr>
        <w:t xml:space="preserve">Um alle Sequenzen, die mit dieser Zone verbunden sind, zu starten, muss der Freigabetaster gedrückt und alle Tore für die Zone geschlossen sein. Wenn ein Tor geöffnet wurde, muss der Freigabetaster für fünf Sekunden gedrückt gehalten werden, bevor der Ausgang ZONE RELEASE aktiviert wird. Während dieser Verzögerung, wenn ein Tor zuvor geöffnet wurde und alle damit verbundenen Sequenzen bereit sind zu starten, </w:t>
      </w:r>
      <w:proofErr w:type="gramStart"/>
      <w:r w:rsidRPr="00F65414">
        <w:rPr>
          <w:rStyle w:val="HMNormal"/>
          <w:lang w:val="de-AT"/>
        </w:rPr>
        <w:t>wird</w:t>
      </w:r>
      <w:proofErr w:type="gramEnd"/>
      <w:r w:rsidRPr="00F65414">
        <w:rPr>
          <w:rStyle w:val="HMNormal"/>
          <w:lang w:val="de-AT"/>
        </w:rPr>
        <w:t xml:space="preserve"> während dem Gedrückt halten des Freigabetasters der Startalarm aktiviert und dieser wird dann dazu verwendet eine Sirene zu betätigen. Der Freigabetaster muss die Dauer der Verzögerungszeit des </w:t>
      </w:r>
      <w:proofErr w:type="spellStart"/>
      <w:r w:rsidRPr="00F65414">
        <w:rPr>
          <w:rStyle w:val="HMNormal"/>
          <w:lang w:val="de-AT"/>
        </w:rPr>
        <w:t>Timers</w:t>
      </w:r>
      <w:proofErr w:type="spellEnd"/>
      <w:r w:rsidRPr="00F65414">
        <w:rPr>
          <w:rStyle w:val="HMNormal"/>
          <w:lang w:val="de-AT"/>
        </w:rPr>
        <w:t xml:space="preserve"> für die Sequenzen, die mit dieser Zone verbunden sind, gedrückt gehalten werden, damit diese starten können. Wenn der Freigabetaster losgelassen wird, wird der </w:t>
      </w:r>
      <w:proofErr w:type="spellStart"/>
      <w:r w:rsidRPr="00F65414">
        <w:rPr>
          <w:rStyle w:val="HMNormal"/>
          <w:lang w:val="de-AT"/>
        </w:rPr>
        <w:t>Timer</w:t>
      </w:r>
      <w:proofErr w:type="spellEnd"/>
      <w:r w:rsidRPr="00F65414">
        <w:rPr>
          <w:rStyle w:val="HMNormal"/>
          <w:lang w:val="de-AT"/>
        </w:rPr>
        <w:t xml:space="preserve"> zurückgesetzt und der Ausgang ZONE RELEASE wird nicht aktiviert.</w:t>
      </w:r>
    </w:p>
    <w:p w14:paraId="695811B5" w14:textId="77777777" w:rsidR="00757180" w:rsidRPr="00F65414" w:rsidRDefault="00757180">
      <w:pPr>
        <w:spacing w:before="90" w:after="0"/>
        <w:ind w:right="210"/>
        <w:jc w:val="both"/>
        <w:rPr>
          <w:lang w:val="de-AT"/>
        </w:rPr>
      </w:pPr>
    </w:p>
    <w:p w14:paraId="72AC4D2E" w14:textId="77777777" w:rsidR="00757180" w:rsidRPr="00F65414" w:rsidRDefault="00000000">
      <w:pPr>
        <w:pStyle w:val="HMCodeExample0"/>
        <w:rPr>
          <w:lang w:val="de-AT"/>
        </w:rPr>
      </w:pPr>
      <w:r w:rsidRPr="00F65414">
        <w:rPr>
          <w:rStyle w:val="HMCodeExample"/>
          <w:i/>
          <w:color w:val="339966"/>
          <w:lang w:val="de-AT"/>
        </w:rPr>
        <w:t>// --------------------------------Start-up Alarm--------------------------------</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Start-up Alarm"}</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start</w:t>
      </w:r>
      <w:proofErr w:type="spellEnd"/>
      <w:r w:rsidRPr="00F65414">
        <w:rPr>
          <w:rStyle w:val="HMCodeExample"/>
          <w:i/>
          <w:color w:val="339966"/>
          <w:lang w:val="de-AT"/>
        </w:rPr>
        <w:t xml:space="preserve"> all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release </w:t>
      </w:r>
      <w:proofErr w:type="spellStart"/>
      <w:r w:rsidRPr="00F65414">
        <w:rPr>
          <w:rStyle w:val="HMCodeExample"/>
          <w:i/>
          <w:color w:val="339966"/>
          <w:lang w:val="de-AT"/>
        </w:rPr>
        <w:t>pushbutton</w:t>
      </w:r>
      <w:proofErr w:type="spellEnd"/>
      <w:r w:rsidRPr="00F65414">
        <w:rPr>
          <w:rStyle w:val="HMCodeExample"/>
          <w:i/>
          <w:color w:val="339966"/>
          <w:lang w:val="de-AT"/>
        </w:rPr>
        <w:t xml:space="preserve"> </w:t>
      </w:r>
      <w:proofErr w:type="spellStart"/>
      <w:r w:rsidRPr="00F65414">
        <w:rPr>
          <w:rStyle w:val="HMCodeExample"/>
          <w:i/>
          <w:color w:val="339966"/>
          <w:lang w:val="de-AT"/>
        </w:rPr>
        <w:t>must</w:t>
      </w:r>
      <w:proofErr w:type="spellEnd"/>
      <w:r w:rsidRPr="00F65414">
        <w:rPr>
          <w:rStyle w:val="HMCodeExample"/>
          <w:i/>
          <w:color w:val="339966"/>
          <w:lang w:val="de-AT"/>
        </w:rPr>
        <w:t xml:space="preserve"> </w:t>
      </w:r>
      <w:proofErr w:type="spellStart"/>
      <w:r w:rsidRPr="00F65414">
        <w:rPr>
          <w:rStyle w:val="HMCodeExample"/>
          <w:i/>
          <w:color w:val="339966"/>
          <w:lang w:val="de-AT"/>
        </w:rPr>
        <w:t>be</w:t>
      </w:r>
      <w:proofErr w:type="spellEnd"/>
      <w:r w:rsidRPr="00F65414">
        <w:rPr>
          <w:rStyle w:val="HMCodeExample"/>
          <w:i/>
          <w:color w:val="339966"/>
          <w:lang w:val="de-AT"/>
        </w:rPr>
        <w:t xml:space="preserve"> </w:t>
      </w:r>
      <w:proofErr w:type="spellStart"/>
      <w:r w:rsidRPr="00F65414">
        <w:rPr>
          <w:rStyle w:val="HMCodeExample"/>
          <w:i/>
          <w:color w:val="339966"/>
          <w:lang w:val="de-AT"/>
        </w:rPr>
        <w:t>pressed</w:t>
      </w:r>
      <w:proofErr w:type="spellEnd"/>
      <w:r w:rsidRPr="00F65414">
        <w:rPr>
          <w:rStyle w:val="HMCodeExample"/>
          <w:i/>
          <w:color w:val="339966"/>
          <w:lang w:val="de-AT"/>
        </w:rPr>
        <w:t xml:space="preserve">, and all </w:t>
      </w:r>
      <w:proofErr w:type="spellStart"/>
      <w:r w:rsidRPr="00F65414">
        <w:rPr>
          <w:rStyle w:val="HMCodeExample"/>
          <w:i/>
          <w:color w:val="339966"/>
          <w:lang w:val="de-AT"/>
        </w:rPr>
        <w:t>gates</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closed</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a </w:t>
      </w:r>
      <w:proofErr w:type="spellStart"/>
      <w:r w:rsidRPr="00F65414">
        <w:rPr>
          <w:rStyle w:val="HMCodeExample"/>
          <w:i/>
          <w:color w:val="339966"/>
          <w:lang w:val="de-AT"/>
        </w:rPr>
        <w:t>gate</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opened</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release </w:t>
      </w:r>
      <w:proofErr w:type="spellStart"/>
      <w:r w:rsidRPr="00F65414">
        <w:rPr>
          <w:rStyle w:val="HMCodeExample"/>
          <w:i/>
          <w:color w:val="339966"/>
          <w:lang w:val="de-AT"/>
        </w:rPr>
        <w:t>pushbutton</w:t>
      </w:r>
      <w:proofErr w:type="spellEnd"/>
      <w:r w:rsidRPr="00F65414">
        <w:rPr>
          <w:rStyle w:val="HMCodeExample"/>
          <w:i/>
          <w:color w:val="339966"/>
          <w:lang w:val="de-AT"/>
        </w:rPr>
        <w:t xml:space="preserve"> </w:t>
      </w:r>
      <w:proofErr w:type="spellStart"/>
      <w:r w:rsidRPr="00F65414">
        <w:rPr>
          <w:rStyle w:val="HMCodeExample"/>
          <w:i/>
          <w:color w:val="339966"/>
          <w:lang w:val="de-AT"/>
        </w:rPr>
        <w:t>must</w:t>
      </w:r>
      <w:proofErr w:type="spellEnd"/>
      <w:r w:rsidRPr="00F65414">
        <w:rPr>
          <w:rStyle w:val="HMCodeExample"/>
          <w:i/>
          <w:color w:val="339966"/>
          <w:lang w:val="de-AT"/>
        </w:rPr>
        <w:t xml:space="preserve"> </w:t>
      </w:r>
      <w:proofErr w:type="spellStart"/>
      <w:r w:rsidRPr="00F65414">
        <w:rPr>
          <w:rStyle w:val="HMCodeExample"/>
          <w:i/>
          <w:color w:val="339966"/>
          <w:lang w:val="de-AT"/>
        </w:rPr>
        <w:t>be</w:t>
      </w:r>
      <w:proofErr w:type="spellEnd"/>
      <w:r w:rsidRPr="00F65414">
        <w:rPr>
          <w:rStyle w:val="HMCodeExample"/>
          <w:i/>
          <w:color w:val="339966"/>
          <w:lang w:val="de-AT"/>
        </w:rPr>
        <w:t xml:space="preserve"> </w:t>
      </w:r>
      <w:proofErr w:type="spellStart"/>
      <w:r w:rsidRPr="00F65414">
        <w:rPr>
          <w:rStyle w:val="HMCodeExample"/>
          <w:i/>
          <w:color w:val="339966"/>
          <w:lang w:val="de-AT"/>
        </w:rPr>
        <w:t>held</w:t>
      </w:r>
      <w:proofErr w:type="spellEnd"/>
      <w:r w:rsidRPr="00F65414">
        <w:rPr>
          <w:rStyle w:val="HMCodeExample"/>
          <w:i/>
          <w:color w:val="339966"/>
          <w:lang w:val="de-AT"/>
        </w:rPr>
        <w:t xml:space="preserve"> in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five</w:t>
      </w:r>
      <w:proofErr w:type="spellEnd"/>
      <w:r w:rsidRPr="00F65414">
        <w:rPr>
          <w:rStyle w:val="HMCodeExample"/>
          <w:i/>
          <w:color w:val="339966"/>
          <w:lang w:val="de-AT"/>
        </w:rPr>
        <w:t xml:space="preserve"> </w:t>
      </w:r>
      <w:proofErr w:type="spellStart"/>
      <w:r w:rsidRPr="00F65414">
        <w:rPr>
          <w:rStyle w:val="HMCodeExample"/>
          <w:i/>
          <w:color w:val="339966"/>
          <w:lang w:val="de-AT"/>
        </w:rPr>
        <w:t>seconds</w:t>
      </w:r>
      <w:proofErr w:type="spellEnd"/>
      <w:r w:rsidRPr="00F65414">
        <w:rPr>
          <w:rStyle w:val="HMCodeExample"/>
          <w:i/>
          <w:color w:val="339966"/>
          <w:lang w:val="de-AT"/>
        </w:rPr>
        <w:t xml:space="preserve"> </w:t>
      </w:r>
      <w:proofErr w:type="spellStart"/>
      <w:r w:rsidRPr="00F65414">
        <w:rPr>
          <w:rStyle w:val="HMCodeExample"/>
          <w:i/>
          <w:color w:val="339966"/>
          <w:lang w:val="de-AT"/>
        </w:rPr>
        <w:t>before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ZONE RELEASE </w:t>
      </w:r>
      <w:proofErr w:type="spellStart"/>
      <w:r w:rsidRPr="00F65414">
        <w:rPr>
          <w:rStyle w:val="HMCodeExample"/>
          <w:i/>
          <w:color w:val="339966"/>
          <w:lang w:val="de-AT"/>
        </w:rPr>
        <w:t>output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activated</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During</w:t>
      </w:r>
      <w:proofErr w:type="spellEnd"/>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delay</w:t>
      </w:r>
      <w:proofErr w:type="spellEnd"/>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a </w:t>
      </w:r>
      <w:proofErr w:type="spellStart"/>
      <w:r w:rsidRPr="00F65414">
        <w:rPr>
          <w:rStyle w:val="HMCodeExample"/>
          <w:i/>
          <w:color w:val="339966"/>
          <w:lang w:val="de-AT"/>
        </w:rPr>
        <w:t>gate</w:t>
      </w:r>
      <w:proofErr w:type="spellEnd"/>
      <w:r w:rsidRPr="00F65414">
        <w:rPr>
          <w:rStyle w:val="HMCodeExample"/>
          <w:i/>
          <w:color w:val="339966"/>
          <w:lang w:val="de-AT"/>
        </w:rPr>
        <w:t xml:space="preserve"> </w:t>
      </w:r>
      <w:proofErr w:type="spellStart"/>
      <w:r w:rsidRPr="00F65414">
        <w:rPr>
          <w:rStyle w:val="HMCodeExample"/>
          <w:i/>
          <w:color w:val="339966"/>
          <w:lang w:val="de-AT"/>
        </w:rPr>
        <w:t>had</w:t>
      </w:r>
      <w:proofErr w:type="spellEnd"/>
      <w:r w:rsidRPr="00F65414">
        <w:rPr>
          <w:rStyle w:val="HMCodeExample"/>
          <w:i/>
          <w:color w:val="339966"/>
          <w:lang w:val="de-AT"/>
        </w:rPr>
        <w:t xml:space="preserve"> </w:t>
      </w:r>
      <w:proofErr w:type="spellStart"/>
      <w:r w:rsidRPr="00F65414">
        <w:rPr>
          <w:rStyle w:val="HMCodeExample"/>
          <w:i/>
          <w:color w:val="339966"/>
          <w:lang w:val="de-AT"/>
        </w:rPr>
        <w:t>previously</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opened</w:t>
      </w:r>
      <w:proofErr w:type="spellEnd"/>
      <w:r w:rsidRPr="00F65414">
        <w:rPr>
          <w:rStyle w:val="HMCodeExample"/>
          <w:i/>
          <w:color w:val="339966"/>
          <w:lang w:val="de-AT"/>
        </w:rPr>
        <w:t xml:space="preserve"> and </w:t>
      </w:r>
      <w:proofErr w:type="spellStart"/>
      <w:r w:rsidRPr="00F65414">
        <w:rPr>
          <w:rStyle w:val="HMCodeExample"/>
          <w:i/>
          <w:color w:val="339966"/>
          <w:lang w:val="de-AT"/>
        </w:rPr>
        <w:t>any</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ready</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start</w:t>
      </w:r>
      <w:proofErr w:type="spellEnd"/>
      <w:r w:rsidRPr="00F65414">
        <w:rPr>
          <w:rStyle w:val="HMCodeExample"/>
          <w:i/>
          <w:color w:val="339966"/>
          <w:lang w:val="de-AT"/>
        </w:rPr>
        <w:t xml:space="preserve">, </w:t>
      </w:r>
      <w:proofErr w:type="spellStart"/>
      <w:r w:rsidRPr="00F65414">
        <w:rPr>
          <w:rStyle w:val="HMCodeExample"/>
          <w:i/>
          <w:color w:val="339966"/>
          <w:lang w:val="de-AT"/>
        </w:rPr>
        <w:t>while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pushbutton</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pressed</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Start-up </w:t>
      </w:r>
      <w:proofErr w:type="spellStart"/>
      <w:r w:rsidRPr="00F65414">
        <w:rPr>
          <w:rStyle w:val="HMCodeExample"/>
          <w:i/>
          <w:color w:val="339966"/>
          <w:lang w:val="de-AT"/>
        </w:rPr>
        <w:t>alarm</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enabled</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then</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operate</w:t>
      </w:r>
      <w:proofErr w:type="spellEnd"/>
      <w:r w:rsidRPr="00F65414">
        <w:rPr>
          <w:rStyle w:val="HMCodeExample"/>
          <w:i/>
          <w:color w:val="339966"/>
          <w:lang w:val="de-AT"/>
        </w:rPr>
        <w:t xml:space="preserve"> a </w:t>
      </w:r>
      <w:proofErr w:type="spellStart"/>
      <w:r w:rsidRPr="00F65414">
        <w:rPr>
          <w:rStyle w:val="HMCodeExample"/>
          <w:i/>
          <w:color w:val="339966"/>
          <w:lang w:val="de-AT"/>
        </w:rPr>
        <w:t>siren</w:t>
      </w:r>
      <w:proofErr w:type="spellEnd"/>
      <w:r w:rsidRPr="00F65414">
        <w:rPr>
          <w:rStyle w:val="HMCodeExample"/>
          <w:i/>
          <w:color w:val="339966"/>
          <w:lang w:val="de-AT"/>
        </w:rPr>
        <w:t xml:space="preserve">. The Release </w:t>
      </w:r>
      <w:proofErr w:type="spellStart"/>
      <w:r w:rsidRPr="00F65414">
        <w:rPr>
          <w:rStyle w:val="HMCodeExample"/>
          <w:i/>
          <w:color w:val="339966"/>
          <w:lang w:val="de-AT"/>
        </w:rPr>
        <w:t>pushbutton</w:t>
      </w:r>
      <w:proofErr w:type="spellEnd"/>
      <w:r w:rsidRPr="00F65414">
        <w:rPr>
          <w:rStyle w:val="HMCodeExample"/>
          <w:i/>
          <w:color w:val="339966"/>
          <w:lang w:val="de-AT"/>
        </w:rPr>
        <w:t xml:space="preserve"> </w:t>
      </w:r>
      <w:proofErr w:type="spellStart"/>
      <w:r w:rsidRPr="00F65414">
        <w:rPr>
          <w:rStyle w:val="HMCodeExample"/>
          <w:i/>
          <w:color w:val="339966"/>
          <w:lang w:val="de-AT"/>
        </w:rPr>
        <w:t>must</w:t>
      </w:r>
      <w:proofErr w:type="spellEnd"/>
      <w:r w:rsidRPr="00F65414">
        <w:rPr>
          <w:rStyle w:val="HMCodeExample"/>
          <w:i/>
          <w:color w:val="339966"/>
          <w:lang w:val="de-AT"/>
        </w:rPr>
        <w:t xml:space="preserve"> </w:t>
      </w:r>
      <w:proofErr w:type="spellStart"/>
      <w:r w:rsidRPr="00F65414">
        <w:rPr>
          <w:rStyle w:val="HMCodeExample"/>
          <w:i/>
          <w:color w:val="339966"/>
          <w:lang w:val="de-AT"/>
        </w:rPr>
        <w:t>be</w:t>
      </w:r>
      <w:proofErr w:type="spellEnd"/>
      <w:r w:rsidRPr="00F65414">
        <w:rPr>
          <w:rStyle w:val="HMCodeExample"/>
          <w:i/>
          <w:color w:val="339966"/>
          <w:lang w:val="de-AT"/>
        </w:rPr>
        <w:t xml:space="preserve"> </w:t>
      </w:r>
      <w:proofErr w:type="spellStart"/>
      <w:r w:rsidRPr="00F65414">
        <w:rPr>
          <w:rStyle w:val="HMCodeExample"/>
          <w:i/>
          <w:color w:val="339966"/>
          <w:lang w:val="de-AT"/>
        </w:rPr>
        <w:t>held</w:t>
      </w:r>
      <w:proofErr w:type="spellEnd"/>
      <w:r w:rsidRPr="00F65414">
        <w:rPr>
          <w:rStyle w:val="HMCodeExample"/>
          <w:i/>
          <w:color w:val="339966"/>
          <w:lang w:val="de-AT"/>
        </w:rPr>
        <w:t xml:space="preserve"> in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duration</w:t>
      </w:r>
      <w:proofErr w:type="spellEnd"/>
      <w:r w:rsidRPr="00F65414">
        <w:rPr>
          <w:rStyle w:val="HMCodeExample"/>
          <w:i/>
          <w:color w:val="339966"/>
          <w:lang w:val="de-AT"/>
        </w:rPr>
        <w:t xml:space="preserve"> </w:t>
      </w:r>
      <w:proofErr w:type="spellStart"/>
      <w:r w:rsidRPr="00F65414">
        <w:rPr>
          <w:rStyle w:val="HMCodeExample"/>
          <w:i/>
          <w:color w:val="339966"/>
          <w:lang w:val="de-AT"/>
        </w:rPr>
        <w:t>of</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delay</w:t>
      </w:r>
      <w:proofErr w:type="spellEnd"/>
      <w:r w:rsidRPr="00F65414">
        <w:rPr>
          <w:rStyle w:val="HMCodeExample"/>
          <w:i/>
          <w:color w:val="339966"/>
          <w:lang w:val="de-AT"/>
        </w:rPr>
        <w:t xml:space="preserve"> </w:t>
      </w:r>
      <w:proofErr w:type="spellStart"/>
      <w:r w:rsidRPr="00F65414">
        <w:rPr>
          <w:rStyle w:val="HMCodeExample"/>
          <w:i/>
          <w:color w:val="339966"/>
          <w:lang w:val="de-AT"/>
        </w:rPr>
        <w:t>timer</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start</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pushbutton</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released</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timer</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reset</w:t>
      </w:r>
      <w:proofErr w:type="spellEnd"/>
      <w:r w:rsidRPr="00F65414">
        <w:rPr>
          <w:rStyle w:val="HMCodeExample"/>
          <w:i/>
          <w:color w:val="339966"/>
          <w:lang w:val="de-AT"/>
        </w:rPr>
        <w:t xml:space="preserve"> and </w:t>
      </w:r>
      <w:proofErr w:type="spellStart"/>
      <w:r w:rsidRPr="00F65414">
        <w:rPr>
          <w:rStyle w:val="HMCodeExample"/>
          <w:i/>
          <w:color w:val="339966"/>
          <w:lang w:val="de-AT"/>
        </w:rPr>
        <w:t>the</w:t>
      </w:r>
      <w:proofErr w:type="spellEnd"/>
      <w:r w:rsidRPr="00F65414">
        <w:rPr>
          <w:rStyle w:val="HMCodeExample"/>
          <w:i/>
          <w:color w:val="339966"/>
          <w:lang w:val="de-AT"/>
        </w:rPr>
        <w:t xml:space="preserve"> ZONE RELEASE </w:t>
      </w:r>
      <w:proofErr w:type="spellStart"/>
      <w:r w:rsidRPr="00F65414">
        <w:rPr>
          <w:rStyle w:val="HMCodeExample"/>
          <w:i/>
          <w:color w:val="339966"/>
          <w:lang w:val="de-AT"/>
        </w:rPr>
        <w:t>output</w:t>
      </w:r>
      <w:proofErr w:type="spellEnd"/>
      <w:r w:rsidRPr="00F65414">
        <w:rPr>
          <w:rStyle w:val="HMCodeExample"/>
          <w:i/>
          <w:color w:val="339966"/>
          <w:lang w:val="de-AT"/>
        </w:rPr>
        <w:t xml:space="preserve"> will not </w:t>
      </w:r>
      <w:proofErr w:type="spellStart"/>
      <w:r w:rsidRPr="00F65414">
        <w:rPr>
          <w:rStyle w:val="HMCodeExample"/>
          <w:i/>
          <w:color w:val="339966"/>
          <w:lang w:val="de-AT"/>
        </w:rPr>
        <w:t>be</w:t>
      </w:r>
      <w:proofErr w:type="spellEnd"/>
      <w:r w:rsidRPr="00F65414">
        <w:rPr>
          <w:rStyle w:val="HMCodeExample"/>
          <w:i/>
          <w:color w:val="339966"/>
          <w:lang w:val="de-AT"/>
        </w:rPr>
        <w:t xml:space="preserve"> </w:t>
      </w:r>
      <w:proofErr w:type="spellStart"/>
      <w:r w:rsidRPr="00F65414">
        <w:rPr>
          <w:rStyle w:val="HMCodeExample"/>
          <w:i/>
          <w:color w:val="339966"/>
          <w:lang w:val="de-AT"/>
        </w:rPr>
        <w:t>activated</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w:t>
      </w:r>
      <w:proofErr w:type="spellStart"/>
      <w:r w:rsidRPr="00F65414">
        <w:rPr>
          <w:rStyle w:val="HMCodeExample"/>
          <w:lang w:val="de-AT"/>
        </w:rPr>
        <w:t>fbTonGlobalRelease</w:t>
      </w:r>
      <w:proofErr w:type="spellEnd"/>
      <w:r w:rsidRPr="00F65414">
        <w:rPr>
          <w:rStyle w:val="HMCodeExample"/>
          <w:lang w:val="de-AT"/>
        </w:rPr>
        <w:t xml:space="preserve">(IN:= </w:t>
      </w:r>
      <w:r w:rsidRPr="00F65414">
        <w:rPr>
          <w:rStyle w:val="HMCodeExample"/>
          <w:b/>
          <w:color w:val="3366FF"/>
          <w:lang w:val="de-AT"/>
        </w:rPr>
        <w:t>NOT</w:t>
      </w:r>
      <w:r w:rsidRPr="00F65414">
        <w:rPr>
          <w:rStyle w:val="HMCodeExample"/>
          <w:lang w:val="de-AT"/>
        </w:rPr>
        <w:t xml:space="preserve"> GVL_&lt;HwZone1&gt;.</w:t>
      </w:r>
      <w:proofErr w:type="spellStart"/>
      <w:r w:rsidRPr="00F65414">
        <w:rPr>
          <w:rStyle w:val="HMCodeExample"/>
          <w:lang w:val="de-AT"/>
        </w:rPr>
        <w:t>stHwzIf.xGateFortressFault</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GVL_&lt;HwZone1&gt;.</w:t>
      </w:r>
      <w:proofErr w:type="spellStart"/>
      <w:r w:rsidRPr="00F65414">
        <w:rPr>
          <w:rStyle w:val="HMCodeExample"/>
          <w:lang w:val="de-AT"/>
        </w:rPr>
        <w:t>stHwzIf.xAutomaticModeOn</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GVL_&lt;HwZone1&gt;.</w:t>
      </w:r>
      <w:proofErr w:type="spellStart"/>
      <w:r w:rsidRPr="00F65414">
        <w:rPr>
          <w:rStyle w:val="HMCodeExample"/>
          <w:lang w:val="de-AT"/>
        </w:rPr>
        <w:t>stHwzIf.xAnySeqReadyToStart</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proofErr w:type="spellStart"/>
      <w:r w:rsidRPr="00F65414">
        <w:rPr>
          <w:rStyle w:val="HMCodeExample"/>
          <w:lang w:val="de-AT"/>
        </w:rPr>
        <w:t>GVL_Global.stGlobalIf.xRelease</w:t>
      </w:r>
      <w:proofErr w:type="spellEnd"/>
      <w:r w:rsidRPr="00F65414">
        <w:rPr>
          <w:rStyle w:val="HMCodeExample"/>
          <w:lang w:val="de-AT"/>
        </w:rPr>
        <w:t xml:space="preserve"> , </w:t>
      </w:r>
      <w:r w:rsidRPr="00F65414">
        <w:rPr>
          <w:lang w:val="de-AT"/>
        </w:rPr>
        <w:br/>
      </w:r>
      <w:r w:rsidRPr="00F65414">
        <w:rPr>
          <w:rStyle w:val="HMCodeExample"/>
          <w:lang w:val="de-AT"/>
        </w:rPr>
        <w:t xml:space="preserve">   PT:= </w:t>
      </w:r>
      <w:proofErr w:type="spellStart"/>
      <w:r w:rsidRPr="00F65414">
        <w:rPr>
          <w:rStyle w:val="HMCodeExample"/>
          <w:lang w:val="de-AT"/>
        </w:rPr>
        <w:t>GVL_Global.stGlobalIf.timGlobalPresetDelay</w:t>
      </w:r>
      <w:proofErr w:type="spellEnd"/>
      <w:r w:rsidRPr="00F65414">
        <w:rPr>
          <w:rStyle w:val="HMCodeExample"/>
          <w:lang w:val="de-AT"/>
        </w:rPr>
        <w:t>, Q=&gt; GVL_&lt;HwZone1&gt;.</w:t>
      </w:r>
      <w:proofErr w:type="spellStart"/>
      <w:r w:rsidRPr="00F65414">
        <w:rPr>
          <w:rStyle w:val="HMCodeExample"/>
          <w:lang w:val="de-AT"/>
        </w:rPr>
        <w:t>stHwzIf.xAutoReleaseRequest</w:t>
      </w:r>
      <w:proofErr w:type="spellEnd"/>
      <w:r w:rsidRPr="00F65414">
        <w:rPr>
          <w:rStyle w:val="HMCodeExample"/>
          <w:lang w:val="de-AT"/>
        </w:rPr>
        <w:t>);</w:t>
      </w:r>
      <w:r w:rsidRPr="00F65414">
        <w:rPr>
          <w:lang w:val="de-AT"/>
        </w:rPr>
        <w:br/>
      </w:r>
      <w:r w:rsidRPr="00F65414">
        <w:rPr>
          <w:rStyle w:val="HMCodeExample"/>
          <w:lang w:val="de-AT"/>
        </w:rPr>
        <w:t xml:space="preserve">   GVL_&lt;HwZone1&gt;.</w:t>
      </w:r>
      <w:proofErr w:type="spellStart"/>
      <w:r w:rsidRPr="00F65414">
        <w:rPr>
          <w:rStyle w:val="HMCodeExample"/>
          <w:lang w:val="de-AT"/>
        </w:rPr>
        <w:t>stHwzIf.xStartUpAlarm</w:t>
      </w:r>
      <w:proofErr w:type="spellEnd"/>
      <w:r w:rsidRPr="00F65414">
        <w:rPr>
          <w:rStyle w:val="HMCodeExample"/>
          <w:lang w:val="de-AT"/>
        </w:rPr>
        <w:t xml:space="preserve"> := </w:t>
      </w:r>
      <w:r w:rsidRPr="00F65414">
        <w:rPr>
          <w:rStyle w:val="HMCodeExample"/>
          <w:b/>
          <w:color w:val="3366FF"/>
          <w:lang w:val="de-AT"/>
        </w:rPr>
        <w:t>NOT</w:t>
      </w:r>
      <w:r w:rsidRPr="00F65414">
        <w:rPr>
          <w:rStyle w:val="HMCodeExample"/>
          <w:lang w:val="de-AT"/>
        </w:rPr>
        <w:t xml:space="preserve"> </w:t>
      </w:r>
      <w:proofErr w:type="spellStart"/>
      <w:r w:rsidRPr="00F65414">
        <w:rPr>
          <w:rStyle w:val="HMCodeExample"/>
          <w:lang w:val="de-AT"/>
        </w:rPr>
        <w:t>fbTonGlobalRelease.Q</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GVL_&lt;HwZone1&gt;.</w:t>
      </w:r>
      <w:proofErr w:type="spellStart"/>
      <w:r w:rsidRPr="00F65414">
        <w:rPr>
          <w:rStyle w:val="HMCodeExample"/>
          <w:lang w:val="de-AT"/>
        </w:rPr>
        <w:t>stHwzIf.xAutomaticModeOn</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GVL_&lt;HwZone1&gt;.</w:t>
      </w:r>
      <w:proofErr w:type="spellStart"/>
      <w:r w:rsidRPr="00F65414">
        <w:rPr>
          <w:rStyle w:val="HMCodeExample"/>
          <w:lang w:val="de-AT"/>
        </w:rPr>
        <w:t>stHwzIf.xAnySeqReadyToStart</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proofErr w:type="spellStart"/>
      <w:r w:rsidRPr="00F65414">
        <w:rPr>
          <w:rStyle w:val="HMCodeExample"/>
          <w:lang w:val="de-AT"/>
        </w:rPr>
        <w:t>GVL_Global.stGlobalIf.xRelease</w:t>
      </w:r>
      <w:proofErr w:type="spellEnd"/>
      <w:r w:rsidRPr="00F65414">
        <w:rPr>
          <w:rStyle w:val="HMCodeExample"/>
          <w:lang w:val="de-AT"/>
        </w:rPr>
        <w:t>;</w:t>
      </w:r>
    </w:p>
    <w:p w14:paraId="5719C449"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128C17FD" w14:textId="77777777" w:rsidR="00757180" w:rsidRPr="00F65414" w:rsidRDefault="00757180">
      <w:pPr>
        <w:spacing w:before="90" w:after="0"/>
        <w:ind w:right="210"/>
        <w:jc w:val="both"/>
        <w:rPr>
          <w:lang w:val="de-AT"/>
        </w:rPr>
      </w:pPr>
    </w:p>
    <w:p w14:paraId="2380F4DE" w14:textId="77777777" w:rsidR="00757180" w:rsidRPr="00F65414" w:rsidRDefault="00000000">
      <w:pPr>
        <w:rPr>
          <w:lang w:val="de-AT"/>
        </w:rPr>
      </w:pPr>
      <w:r w:rsidRPr="00F65414">
        <w:rPr>
          <w:lang w:val="de-AT"/>
        </w:rPr>
        <w:br w:type="page"/>
      </w:r>
    </w:p>
    <w:p w14:paraId="253EA5B8" w14:textId="77777777" w:rsidR="00757180" w:rsidRPr="00F65414" w:rsidRDefault="00000000">
      <w:pPr>
        <w:pStyle w:val="HMHeading20"/>
        <w:keepNext w:val="0"/>
        <w:rPr>
          <w:lang w:val="de-AT"/>
        </w:rPr>
      </w:pPr>
      <w:r w:rsidRPr="00F65414">
        <w:rPr>
          <w:rStyle w:val="HMHeading2"/>
          <w:lang w:val="de-AT"/>
        </w:rPr>
        <w:lastRenderedPageBreak/>
        <w:t xml:space="preserve">All </w:t>
      </w:r>
      <w:proofErr w:type="spellStart"/>
      <w:r w:rsidRPr="00F65414">
        <w:rPr>
          <w:rStyle w:val="HMHeading2"/>
          <w:lang w:val="de-AT"/>
        </w:rPr>
        <w:t>Step</w:t>
      </w:r>
      <w:proofErr w:type="spellEnd"/>
      <w:r w:rsidRPr="00F65414">
        <w:rPr>
          <w:rStyle w:val="HMHeading2"/>
          <w:lang w:val="de-AT"/>
        </w:rPr>
        <w:t xml:space="preserve"> </w:t>
      </w:r>
      <w:proofErr w:type="spellStart"/>
      <w:r w:rsidRPr="00F65414">
        <w:rPr>
          <w:rStyle w:val="HMHeading2"/>
          <w:lang w:val="de-AT"/>
        </w:rPr>
        <w:t>Sequence</w:t>
      </w:r>
      <w:proofErr w:type="spellEnd"/>
      <w:r w:rsidRPr="00F65414">
        <w:rPr>
          <w:rStyle w:val="HMHeading2"/>
          <w:lang w:val="de-AT"/>
        </w:rPr>
        <w:t xml:space="preserve"> </w:t>
      </w:r>
      <w:proofErr w:type="spellStart"/>
      <w:r w:rsidRPr="00F65414">
        <w:rPr>
          <w:rStyle w:val="HMHeading2"/>
          <w:lang w:val="de-AT"/>
        </w:rPr>
        <w:t>Automatic</w:t>
      </w:r>
      <w:proofErr w:type="spellEnd"/>
      <w:r w:rsidRPr="00F65414">
        <w:rPr>
          <w:rStyle w:val="HMHeading2"/>
          <w:lang w:val="de-AT"/>
        </w:rPr>
        <w:t xml:space="preserve"> Release</w:t>
      </w:r>
    </w:p>
    <w:p w14:paraId="6F6838BE" w14:textId="77777777" w:rsidR="00757180" w:rsidRPr="00F65414" w:rsidRDefault="00000000">
      <w:pPr>
        <w:pStyle w:val="HMNormal0"/>
        <w:rPr>
          <w:lang w:val="de-AT"/>
        </w:rPr>
      </w:pPr>
      <w:r w:rsidRPr="00F65414">
        <w:rPr>
          <w:rStyle w:val="HMNormal"/>
          <w:lang w:val="de-AT"/>
        </w:rPr>
        <w:t>Der nachstehende SPS-Code wird verwendet, um zu prüfen, ob alle mit der Zone verbundenen Sequenzen eine automatische Freigabe haben und somit alle gestartet wurden. Für diese Funktion ist ein wiederverwendbarer Ausgang vorgesehen. Dieser wird unten für die Anzeige der automatischen Statuslampe verwendet.</w:t>
      </w:r>
    </w:p>
    <w:p w14:paraId="0C55B402" w14:textId="77777777" w:rsidR="00757180" w:rsidRPr="00F65414" w:rsidRDefault="00757180">
      <w:pPr>
        <w:spacing w:before="90" w:after="0"/>
        <w:ind w:right="210"/>
        <w:jc w:val="both"/>
        <w:rPr>
          <w:lang w:val="de-AT"/>
        </w:rPr>
      </w:pPr>
    </w:p>
    <w:p w14:paraId="4EE76241" w14:textId="77777777" w:rsidR="00757180" w:rsidRPr="00F65414" w:rsidRDefault="00000000">
      <w:pPr>
        <w:pStyle w:val="HMCodeExample0"/>
        <w:rPr>
          <w:lang w:val="de-AT"/>
        </w:rPr>
      </w:pPr>
      <w:r w:rsidRPr="00F65414">
        <w:rPr>
          <w:rStyle w:val="HMCodeExample"/>
          <w:i/>
          <w:color w:val="339966"/>
          <w:lang w:val="de-AT"/>
        </w:rPr>
        <w:t xml:space="preserve">// --------------------------------All </w:t>
      </w:r>
      <w:proofErr w:type="spellStart"/>
      <w:r w:rsidRPr="00F65414">
        <w:rPr>
          <w:rStyle w:val="HMCodeExample"/>
          <w:i/>
          <w:color w:val="339966"/>
          <w:lang w:val="de-AT"/>
        </w:rPr>
        <w:t>Step</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Release--------------------------------</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All </w:t>
      </w:r>
      <w:proofErr w:type="spellStart"/>
      <w:r w:rsidRPr="00F65414">
        <w:rPr>
          <w:rStyle w:val="HMCodeExample"/>
          <w:i/>
          <w:color w:val="339966"/>
          <w:lang w:val="de-AT"/>
        </w:rPr>
        <w:t>Step</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Release"}</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below</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check </w:t>
      </w:r>
      <w:proofErr w:type="spellStart"/>
      <w:r w:rsidRPr="00F65414">
        <w:rPr>
          <w:rStyle w:val="HMCodeExample"/>
          <w:i/>
          <w:color w:val="339966"/>
          <w:lang w:val="de-AT"/>
        </w:rPr>
        <w:t>if</w:t>
      </w:r>
      <w:proofErr w:type="spellEnd"/>
      <w:r w:rsidRPr="00F65414">
        <w:rPr>
          <w:rStyle w:val="HMCodeExample"/>
          <w:i/>
          <w:color w:val="339966"/>
          <w:lang w:val="de-AT"/>
        </w:rPr>
        <w:t xml:space="preserve"> all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have</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release and </w:t>
      </w:r>
      <w:proofErr w:type="spellStart"/>
      <w:r w:rsidRPr="00F65414">
        <w:rPr>
          <w:rStyle w:val="HMCodeExample"/>
          <w:i/>
          <w:color w:val="339966"/>
          <w:lang w:val="de-AT"/>
        </w:rPr>
        <w:t>hence</w:t>
      </w:r>
      <w:proofErr w:type="spellEnd"/>
      <w:r w:rsidRPr="00F65414">
        <w:rPr>
          <w:rStyle w:val="HMCodeExample"/>
          <w:i/>
          <w:color w:val="339966"/>
          <w:lang w:val="de-AT"/>
        </w:rPr>
        <w:t xml:space="preserve"> </w:t>
      </w:r>
      <w:proofErr w:type="spellStart"/>
      <w:r w:rsidRPr="00F65414">
        <w:rPr>
          <w:rStyle w:val="HMCodeExample"/>
          <w:i/>
          <w:color w:val="339966"/>
          <w:lang w:val="de-AT"/>
        </w:rPr>
        <w:t>have</w:t>
      </w:r>
      <w:proofErr w:type="spellEnd"/>
      <w:r w:rsidRPr="00F65414">
        <w:rPr>
          <w:rStyle w:val="HMCodeExample"/>
          <w:i/>
          <w:color w:val="339966"/>
          <w:lang w:val="de-AT"/>
        </w:rPr>
        <w:t xml:space="preserve"> all </w:t>
      </w:r>
      <w:proofErr w:type="spellStart"/>
      <w:r w:rsidRPr="00F65414">
        <w:rPr>
          <w:rStyle w:val="HMCodeExample"/>
          <w:i/>
          <w:color w:val="339966"/>
          <w:lang w:val="de-AT"/>
        </w:rPr>
        <w:t>started</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A </w:t>
      </w:r>
      <w:proofErr w:type="spellStart"/>
      <w:r w:rsidRPr="00F65414">
        <w:rPr>
          <w:rStyle w:val="HMCodeExample"/>
          <w:i/>
          <w:color w:val="339966"/>
          <w:lang w:val="de-AT"/>
        </w:rPr>
        <w:t>reusable</w:t>
      </w:r>
      <w:proofErr w:type="spellEnd"/>
      <w:r w:rsidRPr="00F65414">
        <w:rPr>
          <w:rStyle w:val="HMCodeExample"/>
          <w:i/>
          <w:color w:val="339966"/>
          <w:lang w:val="de-AT"/>
        </w:rPr>
        <w:t xml:space="preserve"> </w:t>
      </w:r>
      <w:proofErr w:type="spellStart"/>
      <w:r w:rsidRPr="00F65414">
        <w:rPr>
          <w:rStyle w:val="HMCodeExample"/>
          <w:i/>
          <w:color w:val="339966"/>
          <w:lang w:val="de-AT"/>
        </w:rPr>
        <w:t>output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allocated</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function</w:t>
      </w:r>
      <w:proofErr w:type="spellEnd"/>
      <w:r w:rsidRPr="00F65414">
        <w:rPr>
          <w:rStyle w:val="HMCodeExample"/>
          <w:i/>
          <w:color w:val="339966"/>
          <w:lang w:val="de-AT"/>
        </w:rPr>
        <w:t xml:space="preserve">. This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below</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w:t>
      </w:r>
      <w:proofErr w:type="spellStart"/>
      <w:r w:rsidRPr="00F65414">
        <w:rPr>
          <w:rStyle w:val="HMCodeExample"/>
          <w:i/>
          <w:color w:val="339966"/>
          <w:lang w:val="de-AT"/>
        </w:rPr>
        <w:t>status</w:t>
      </w:r>
      <w:proofErr w:type="spellEnd"/>
      <w:r w:rsidRPr="00F65414">
        <w:rPr>
          <w:rStyle w:val="HMCodeExample"/>
          <w:i/>
          <w:color w:val="339966"/>
          <w:lang w:val="de-AT"/>
        </w:rPr>
        <w:t xml:space="preserv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indicator</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aAllSeqAutoRelMatrix</w:t>
      </w:r>
      <w:proofErr w:type="spellEnd"/>
      <w:r w:rsidRPr="00F65414">
        <w:rPr>
          <w:rStyle w:val="HMCodeExample"/>
          <w:lang w:val="de-AT"/>
        </w:rPr>
        <w:t>[0] := GVL_&lt;Sequence1&gt;.</w:t>
      </w:r>
      <w:proofErr w:type="spellStart"/>
      <w:r w:rsidRPr="00F65414">
        <w:rPr>
          <w:rStyle w:val="HMCodeExample"/>
          <w:lang w:val="de-AT"/>
        </w:rPr>
        <w:t>stSeqIf.xSeqAutomaticReleased</w:t>
      </w:r>
      <w:proofErr w:type="spellEnd"/>
      <w:r w:rsidRPr="00F65414">
        <w:rPr>
          <w:rStyle w:val="HMCodeExample"/>
          <w:lang w:val="de-AT"/>
        </w:rPr>
        <w:t>;</w:t>
      </w:r>
      <w:r w:rsidRPr="00F65414">
        <w:rPr>
          <w:lang w:val="de-AT"/>
        </w:rPr>
        <w:br/>
      </w:r>
      <w:r w:rsidRPr="00F65414">
        <w:rPr>
          <w:lang w:val="de-AT"/>
        </w:rPr>
        <w:br/>
      </w:r>
      <w:r w:rsidRPr="00F65414">
        <w:rPr>
          <w:rStyle w:val="HMCodeExample"/>
          <w:lang w:val="de-AT"/>
        </w:rPr>
        <w:t xml:space="preserve">   GVL_&lt;HwZone1&gt;.</w:t>
      </w:r>
      <w:proofErr w:type="spellStart"/>
      <w:r w:rsidRPr="00F65414">
        <w:rPr>
          <w:rStyle w:val="HMCodeExample"/>
          <w:lang w:val="de-AT"/>
        </w:rPr>
        <w:t>stHwzIf.xAllSeqAutoRelease</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FOR</w:t>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 0 </w:t>
      </w:r>
      <w:r w:rsidRPr="00F65414">
        <w:rPr>
          <w:rStyle w:val="HMCodeExample"/>
          <w:b/>
          <w:color w:val="3366FF"/>
          <w:lang w:val="de-AT"/>
        </w:rPr>
        <w:t>TO</w:t>
      </w:r>
      <w:r w:rsidRPr="00F65414">
        <w:rPr>
          <w:rStyle w:val="HMCodeExample"/>
          <w:lang w:val="de-AT"/>
        </w:rPr>
        <w:t xml:space="preserve"> 0 </w:t>
      </w:r>
      <w:r w:rsidRPr="00F65414">
        <w:rPr>
          <w:rStyle w:val="HMCodeExample"/>
          <w:b/>
          <w:color w:val="3366FF"/>
          <w:lang w:val="de-AT"/>
        </w:rPr>
        <w:t>DO</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w:t>
      </w:r>
      <w:proofErr w:type="spellStart"/>
      <w:r w:rsidRPr="00F65414">
        <w:rPr>
          <w:rStyle w:val="HMCodeExample"/>
          <w:lang w:val="de-AT"/>
        </w:rPr>
        <w:t>aAllSeqAutoRelMatrix</w:t>
      </w:r>
      <w:proofErr w:type="spellEnd"/>
      <w:r w:rsidRPr="00F65414">
        <w:rPr>
          <w:rStyle w:val="HMCodeExample"/>
          <w:lang w:val="de-AT"/>
        </w:rPr>
        <w:t>[</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stHwzIf.xAllSeqAutoRelease</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EXIT</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b/>
          <w:color w:val="3366FF"/>
          <w:lang w:val="de-AT"/>
        </w:rPr>
        <w:t>END_IF</w:t>
      </w:r>
      <w:r w:rsidRPr="00F65414">
        <w:rPr>
          <w:lang w:val="de-AT"/>
        </w:rPr>
        <w:br/>
      </w:r>
      <w:r w:rsidRPr="00F65414">
        <w:rPr>
          <w:rStyle w:val="HMCodeExample"/>
          <w:lang w:val="de-AT"/>
        </w:rPr>
        <w:t xml:space="preserve">   </w:t>
      </w:r>
      <w:r w:rsidRPr="00F65414">
        <w:rPr>
          <w:rStyle w:val="HMCodeExample"/>
          <w:b/>
          <w:color w:val="3366FF"/>
          <w:lang w:val="de-AT"/>
        </w:rPr>
        <w:t>END_FOR</w:t>
      </w:r>
    </w:p>
    <w:p w14:paraId="1DB133ED"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3221DC8C" w14:textId="77777777" w:rsidR="00757180" w:rsidRPr="00F65414" w:rsidRDefault="00757180">
      <w:pPr>
        <w:spacing w:before="90" w:after="0"/>
        <w:ind w:right="210"/>
        <w:jc w:val="both"/>
        <w:rPr>
          <w:lang w:val="de-AT"/>
        </w:rPr>
      </w:pPr>
    </w:p>
    <w:p w14:paraId="5816AB58" w14:textId="77777777" w:rsidR="00757180" w:rsidRPr="00F65414" w:rsidRDefault="00000000">
      <w:pPr>
        <w:rPr>
          <w:lang w:val="de-AT"/>
        </w:rPr>
      </w:pPr>
      <w:r w:rsidRPr="00F65414">
        <w:rPr>
          <w:lang w:val="de-AT"/>
        </w:rPr>
        <w:br w:type="page"/>
      </w:r>
    </w:p>
    <w:p w14:paraId="78B8298E" w14:textId="77777777" w:rsidR="00757180" w:rsidRPr="00F65414" w:rsidRDefault="00000000">
      <w:pPr>
        <w:pStyle w:val="HMHeading20"/>
        <w:keepNext w:val="0"/>
        <w:rPr>
          <w:lang w:val="de-AT"/>
        </w:rPr>
      </w:pPr>
      <w:proofErr w:type="spellStart"/>
      <w:r w:rsidRPr="00F65414">
        <w:rPr>
          <w:rStyle w:val="HMHeading2"/>
          <w:lang w:val="de-AT"/>
        </w:rPr>
        <w:lastRenderedPageBreak/>
        <w:t>Automatic</w:t>
      </w:r>
      <w:proofErr w:type="spellEnd"/>
      <w:r w:rsidRPr="00F65414">
        <w:rPr>
          <w:rStyle w:val="HMHeading2"/>
          <w:lang w:val="de-AT"/>
        </w:rPr>
        <w:t xml:space="preserve"> </w:t>
      </w:r>
      <w:proofErr w:type="spellStart"/>
      <w:r w:rsidRPr="00F65414">
        <w:rPr>
          <w:rStyle w:val="HMHeading2"/>
          <w:lang w:val="de-AT"/>
        </w:rPr>
        <w:t>Lamp</w:t>
      </w:r>
      <w:proofErr w:type="spellEnd"/>
      <w:r w:rsidRPr="00F65414">
        <w:rPr>
          <w:rStyle w:val="HMHeading2"/>
          <w:lang w:val="de-AT"/>
        </w:rPr>
        <w:t xml:space="preserve"> </w:t>
      </w:r>
      <w:proofErr w:type="spellStart"/>
      <w:r w:rsidRPr="00F65414">
        <w:rPr>
          <w:rStyle w:val="HMHeading2"/>
          <w:lang w:val="de-AT"/>
        </w:rPr>
        <w:t>Indication</w:t>
      </w:r>
      <w:proofErr w:type="spellEnd"/>
    </w:p>
    <w:p w14:paraId="4C1F1D94" w14:textId="77777777" w:rsidR="00757180" w:rsidRPr="00F65414" w:rsidRDefault="00000000">
      <w:pPr>
        <w:pStyle w:val="HMNormal0"/>
        <w:rPr>
          <w:lang w:val="de-AT"/>
        </w:rPr>
      </w:pPr>
      <w:r w:rsidRPr="00F65414">
        <w:rPr>
          <w:rStyle w:val="HMNormal"/>
          <w:lang w:val="de-AT"/>
        </w:rPr>
        <w:t>Der folgende SPS-Code wird verwendet, um die automatischen Startlampen für diese Zone zu aktivieren. Wenn ALLE zugehörigen Sequenzen startbereit sind, blinken die Lampen. Wenn alle zugehörigen Sequenzen eine automatische Freigabe haben, leuchten die Lampen kontinuierlich, um anzuzeigen, dass alle zugehörigen Sequenzen in Ordnung sind. Der Lampentestkontakt wird einfach verwendet, um zu testen, ob die Lampen funktionieren.</w:t>
      </w:r>
    </w:p>
    <w:p w14:paraId="60BE8D4E" w14:textId="77777777" w:rsidR="00757180" w:rsidRPr="00F65414" w:rsidRDefault="00757180">
      <w:pPr>
        <w:spacing w:before="90" w:after="0"/>
        <w:ind w:right="210"/>
        <w:jc w:val="both"/>
        <w:rPr>
          <w:lang w:val="de-AT"/>
        </w:rPr>
      </w:pPr>
    </w:p>
    <w:p w14:paraId="093FE1AD" w14:textId="77777777" w:rsidR="00757180" w:rsidRPr="00F65414" w:rsidRDefault="00000000">
      <w:pPr>
        <w:pStyle w:val="HMCodeExample0"/>
        <w:rPr>
          <w:lang w:val="de-AT"/>
        </w:rPr>
      </w:pPr>
      <w:r w:rsidRPr="00F65414">
        <w:rPr>
          <w:rStyle w:val="HMCodeExample"/>
          <w:i/>
          <w:color w:val="339966"/>
          <w:lang w:val="de-AT"/>
        </w:rPr>
        <w:t>// --------------------------------</w:t>
      </w:r>
      <w:proofErr w:type="spellStart"/>
      <w:r w:rsidRPr="00F65414">
        <w:rPr>
          <w:rStyle w:val="HMCodeExample"/>
          <w:i/>
          <w:color w:val="339966"/>
          <w:lang w:val="de-AT"/>
        </w:rPr>
        <w:t>Automatic</w:t>
      </w:r>
      <w:proofErr w:type="spellEnd"/>
      <w:r w:rsidRPr="00F65414">
        <w:rPr>
          <w:rStyle w:val="HMCodeExample"/>
          <w:i/>
          <w:color w:val="339966"/>
          <w:lang w:val="de-AT"/>
        </w:rPr>
        <w:t xml:space="preserv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Indication</w:t>
      </w:r>
      <w:proofErr w:type="spellEnd"/>
      <w:r w:rsidRPr="00F65414">
        <w:rPr>
          <w:rStyle w:val="HMCodeExample"/>
          <w:i/>
          <w:color w:val="339966"/>
          <w:lang w:val="de-AT"/>
        </w:rPr>
        <w:t>--------------------------------</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w:t>
      </w:r>
      <w:proofErr w:type="spellStart"/>
      <w:r w:rsidRPr="00F65414">
        <w:rPr>
          <w:rStyle w:val="HMCodeExample"/>
          <w:i/>
          <w:color w:val="339966"/>
          <w:lang w:val="de-AT"/>
        </w:rPr>
        <w:t>Automatic</w:t>
      </w:r>
      <w:proofErr w:type="spellEnd"/>
      <w:r w:rsidRPr="00F65414">
        <w:rPr>
          <w:rStyle w:val="HMCodeExample"/>
          <w:i/>
          <w:color w:val="339966"/>
          <w:lang w:val="de-AT"/>
        </w:rPr>
        <w:t xml:space="preserv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following</w:t>
      </w:r>
      <w:proofErr w:type="spellEnd"/>
      <w:r w:rsidRPr="00F65414">
        <w:rPr>
          <w:rStyle w:val="HMCodeExample"/>
          <w:i/>
          <w:color w:val="339966"/>
          <w:lang w:val="de-AT"/>
        </w:rPr>
        <w:t xml:space="preserve"> PLC code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activate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start</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w:t>
      </w:r>
      <w:proofErr w:type="spellStart"/>
      <w:r w:rsidRPr="00F65414">
        <w:rPr>
          <w:rStyle w:val="HMCodeExample"/>
          <w:i/>
          <w:color w:val="339966"/>
          <w:lang w:val="de-AT"/>
        </w:rPr>
        <w:t>lamps</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that</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ALL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ready</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start</w:t>
      </w:r>
      <w:proofErr w:type="spellEnd"/>
      <w:r w:rsidRPr="00F65414">
        <w:rPr>
          <w:rStyle w:val="HMCodeExample"/>
          <w:i/>
          <w:color w:val="339966"/>
          <w:lang w:val="de-AT"/>
        </w:rPr>
        <w:t xml:space="preserve"> </w:t>
      </w:r>
      <w:proofErr w:type="spellStart"/>
      <w:r w:rsidRPr="00F65414">
        <w:rPr>
          <w:rStyle w:val="HMCodeExample"/>
          <w:i/>
          <w:color w:val="339966"/>
          <w:lang w:val="de-AT"/>
        </w:rPr>
        <w:t>then</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lamps</w:t>
      </w:r>
      <w:proofErr w:type="spellEnd"/>
      <w:r w:rsidRPr="00F65414">
        <w:rPr>
          <w:rStyle w:val="HMCodeExample"/>
          <w:i/>
          <w:color w:val="339966"/>
          <w:lang w:val="de-AT"/>
        </w:rPr>
        <w:t xml:space="preserve"> will </w:t>
      </w:r>
      <w:proofErr w:type="spellStart"/>
      <w:r w:rsidRPr="00F65414">
        <w:rPr>
          <w:rStyle w:val="HMCodeExample"/>
          <w:i/>
          <w:color w:val="339966"/>
          <w:lang w:val="de-AT"/>
        </w:rPr>
        <w:t>flash</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All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have</w:t>
      </w:r>
      <w:proofErr w:type="spellEnd"/>
      <w:r w:rsidRPr="00F65414">
        <w:rPr>
          <w:rStyle w:val="HMCodeExample"/>
          <w:i/>
          <w:color w:val="339966"/>
          <w:lang w:val="de-AT"/>
        </w:rPr>
        <w:t xml:space="preserve"> </w:t>
      </w:r>
      <w:proofErr w:type="spellStart"/>
      <w:r w:rsidRPr="00F65414">
        <w:rPr>
          <w:rStyle w:val="HMCodeExample"/>
          <w:i/>
          <w:color w:val="339966"/>
          <w:lang w:val="de-AT"/>
        </w:rPr>
        <w:t>automatic</w:t>
      </w:r>
      <w:proofErr w:type="spellEnd"/>
      <w:r w:rsidRPr="00F65414">
        <w:rPr>
          <w:rStyle w:val="HMCodeExample"/>
          <w:i/>
          <w:color w:val="339966"/>
          <w:lang w:val="de-AT"/>
        </w:rPr>
        <w:t xml:space="preserve"> release </w:t>
      </w:r>
      <w:proofErr w:type="spellStart"/>
      <w:r w:rsidRPr="00F65414">
        <w:rPr>
          <w:rStyle w:val="HMCodeExample"/>
          <w:i/>
          <w:color w:val="339966"/>
          <w:lang w:val="de-AT"/>
        </w:rPr>
        <w:t>then</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lamps</w:t>
      </w:r>
      <w:proofErr w:type="spellEnd"/>
      <w:r w:rsidRPr="00F65414">
        <w:rPr>
          <w:rStyle w:val="HMCodeExample"/>
          <w:i/>
          <w:color w:val="339966"/>
          <w:lang w:val="de-AT"/>
        </w:rPr>
        <w:t xml:space="preserve"> will </w:t>
      </w:r>
      <w:proofErr w:type="spellStart"/>
      <w:r w:rsidRPr="00F65414">
        <w:rPr>
          <w:rStyle w:val="HMCodeExample"/>
          <w:i/>
          <w:color w:val="339966"/>
          <w:lang w:val="de-AT"/>
        </w:rPr>
        <w:t>be</w:t>
      </w:r>
      <w:proofErr w:type="spellEnd"/>
      <w:r w:rsidRPr="00F65414">
        <w:rPr>
          <w:rStyle w:val="HMCodeExample"/>
          <w:i/>
          <w:color w:val="339966"/>
          <w:lang w:val="de-AT"/>
        </w:rPr>
        <w:t xml:space="preserve"> on </w:t>
      </w:r>
      <w:proofErr w:type="spellStart"/>
      <w:r w:rsidRPr="00F65414">
        <w:rPr>
          <w:rStyle w:val="HMCodeExample"/>
          <w:i/>
          <w:color w:val="339966"/>
          <w:lang w:val="de-AT"/>
        </w:rPr>
        <w:t>continuously</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indicate</w:t>
      </w:r>
      <w:proofErr w:type="spellEnd"/>
      <w:r w:rsidRPr="00F65414">
        <w:rPr>
          <w:rStyle w:val="HMCodeExample"/>
          <w:i/>
          <w:color w:val="339966"/>
          <w:lang w:val="de-AT"/>
        </w:rPr>
        <w:t xml:space="preserve"> </w:t>
      </w:r>
      <w:proofErr w:type="spellStart"/>
      <w:r w:rsidRPr="00F65414">
        <w:rPr>
          <w:rStyle w:val="HMCodeExample"/>
          <w:i/>
          <w:color w:val="339966"/>
          <w:lang w:val="de-AT"/>
        </w:rPr>
        <w:t>that</w:t>
      </w:r>
      <w:proofErr w:type="spellEnd"/>
      <w:r w:rsidRPr="00F65414">
        <w:rPr>
          <w:rStyle w:val="HMCodeExample"/>
          <w:i/>
          <w:color w:val="339966"/>
          <w:lang w:val="de-AT"/>
        </w:rPr>
        <w:t xml:space="preserve"> all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ok. </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test</w:t>
      </w:r>
      <w:proofErr w:type="spellEnd"/>
      <w:r w:rsidRPr="00F65414">
        <w:rPr>
          <w:rStyle w:val="HMCodeExample"/>
          <w:i/>
          <w:color w:val="339966"/>
          <w:lang w:val="de-AT"/>
        </w:rPr>
        <w:t xml:space="preserve"> </w:t>
      </w:r>
      <w:proofErr w:type="spellStart"/>
      <w:r w:rsidRPr="00F65414">
        <w:rPr>
          <w:rStyle w:val="HMCodeExample"/>
          <w:i/>
          <w:color w:val="339966"/>
          <w:lang w:val="de-AT"/>
        </w:rPr>
        <w:t>contact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simply</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test</w:t>
      </w:r>
      <w:proofErr w:type="spellEnd"/>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lamps</w:t>
      </w:r>
      <w:proofErr w:type="spellEnd"/>
      <w:r w:rsidRPr="00F65414">
        <w:rPr>
          <w:rStyle w:val="HMCodeExample"/>
          <w:i/>
          <w:color w:val="339966"/>
          <w:lang w:val="de-AT"/>
        </w:rPr>
        <w:t xml:space="preserve"> </w:t>
      </w:r>
      <w:proofErr w:type="spellStart"/>
      <w:r w:rsidRPr="00F65414">
        <w:rPr>
          <w:rStyle w:val="HMCodeExample"/>
          <w:i/>
          <w:color w:val="339966"/>
          <w:lang w:val="de-AT"/>
        </w:rPr>
        <w:t>work</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endregion</w:t>
      </w:r>
      <w:proofErr w:type="spellEnd"/>
      <w:r w:rsidRPr="00F65414">
        <w:rPr>
          <w:rStyle w:val="HMCodeExample"/>
          <w:i/>
          <w:color w:val="339966"/>
          <w:lang w:val="de-AT"/>
        </w:rPr>
        <w:t>}</w:t>
      </w:r>
    </w:p>
    <w:p w14:paraId="72C15262" w14:textId="77777777" w:rsidR="00757180" w:rsidRPr="00F65414" w:rsidRDefault="00757180">
      <w:pPr>
        <w:spacing w:before="90" w:after="0"/>
        <w:ind w:right="210"/>
        <w:jc w:val="both"/>
        <w:rPr>
          <w:lang w:val="de-AT"/>
        </w:rPr>
      </w:pPr>
    </w:p>
    <w:p w14:paraId="7D825DB4"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0000"/>
          <w:shd w:val="clear" w:color="auto" w:fill="FFFFFF"/>
          <w:lang w:val="de-AT"/>
        </w:rPr>
        <w:t>GVL_&lt;HwZone1&gt;_</w:t>
      </w:r>
      <w:proofErr w:type="spellStart"/>
      <w:proofErr w:type="gramStart"/>
      <w:r w:rsidRPr="00F65414">
        <w:rPr>
          <w:rFonts w:ascii="Courier New" w:hAnsi="Courier New"/>
          <w:color w:val="000000"/>
          <w:shd w:val="clear" w:color="auto" w:fill="FFFFFF"/>
          <w:lang w:val="de-AT"/>
        </w:rPr>
        <w:t>IOs.xAutoLamp</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(GVL_&lt;HwZone1&gt;.</w:t>
      </w:r>
      <w:proofErr w:type="spellStart"/>
      <w:r w:rsidRPr="00F65414">
        <w:rPr>
          <w:rFonts w:ascii="Courier New" w:hAnsi="Courier New"/>
          <w:color w:val="000000"/>
          <w:shd w:val="clear" w:color="auto" w:fill="FFFFFF"/>
          <w:lang w:val="de-AT"/>
        </w:rPr>
        <w:t>stHwzIf.xAllSeqReadyToStart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GVL_Global.stGlobalIf.xFlashOutput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GVL_&lt;HwZone1&gt;.</w:t>
      </w:r>
      <w:proofErr w:type="spellStart"/>
      <w:r w:rsidRPr="00F65414">
        <w:rPr>
          <w:rFonts w:ascii="Courier New" w:hAnsi="Courier New"/>
          <w:color w:val="000000"/>
          <w:shd w:val="clear" w:color="auto" w:fill="FFFFFF"/>
          <w:lang w:val="de-AT"/>
        </w:rPr>
        <w:t>stHwzIf.xAllSeqAutoRelease</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GVL_Global.stGlobalIf.xLampTest</w:t>
      </w:r>
      <w:proofErr w:type="spellEnd"/>
      <w:r w:rsidRPr="00F65414">
        <w:rPr>
          <w:rFonts w:ascii="Courier New" w:hAnsi="Courier New"/>
          <w:color w:val="000000"/>
          <w:shd w:val="clear" w:color="auto" w:fill="FFFFFF"/>
          <w:lang w:val="de-AT"/>
        </w:rPr>
        <w:t>;</w:t>
      </w:r>
    </w:p>
    <w:p w14:paraId="0D51B602"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12C028B2" w14:textId="77777777" w:rsidR="00757180" w:rsidRPr="00F65414" w:rsidRDefault="00757180">
      <w:pPr>
        <w:pStyle w:val="HMNormal0"/>
        <w:rPr>
          <w:lang w:val="de-AT"/>
        </w:rPr>
      </w:pPr>
    </w:p>
    <w:p w14:paraId="70E5F074" w14:textId="77777777" w:rsidR="00757180" w:rsidRPr="00F65414" w:rsidRDefault="00000000">
      <w:pPr>
        <w:rPr>
          <w:lang w:val="de-AT"/>
        </w:rPr>
      </w:pPr>
      <w:r w:rsidRPr="00F65414">
        <w:rPr>
          <w:lang w:val="de-AT"/>
        </w:rPr>
        <w:br w:type="page"/>
      </w:r>
    </w:p>
    <w:p w14:paraId="40469065" w14:textId="77777777" w:rsidR="00757180" w:rsidRPr="00F65414" w:rsidRDefault="00000000">
      <w:pPr>
        <w:pStyle w:val="HMHeading20"/>
        <w:keepNext w:val="0"/>
        <w:rPr>
          <w:lang w:val="de-AT"/>
        </w:rPr>
      </w:pPr>
      <w:proofErr w:type="spellStart"/>
      <w:r w:rsidRPr="00F65414">
        <w:rPr>
          <w:rStyle w:val="HMHeading2"/>
          <w:lang w:val="de-AT"/>
        </w:rPr>
        <w:lastRenderedPageBreak/>
        <w:t>Voltage</w:t>
      </w:r>
      <w:proofErr w:type="spellEnd"/>
      <w:r w:rsidRPr="00F65414">
        <w:rPr>
          <w:rStyle w:val="HMHeading2"/>
          <w:lang w:val="de-AT"/>
        </w:rPr>
        <w:t xml:space="preserve"> Release </w:t>
      </w:r>
      <w:proofErr w:type="spellStart"/>
      <w:r w:rsidRPr="00F65414">
        <w:rPr>
          <w:rStyle w:val="HMHeading2"/>
          <w:lang w:val="de-AT"/>
        </w:rPr>
        <w:t>Section</w:t>
      </w:r>
      <w:proofErr w:type="spellEnd"/>
      <w:r w:rsidRPr="00F65414">
        <w:rPr>
          <w:rStyle w:val="HMHeading2"/>
          <w:lang w:val="de-AT"/>
        </w:rPr>
        <w:t xml:space="preserve"> </w:t>
      </w:r>
      <w:proofErr w:type="spellStart"/>
      <w:r w:rsidRPr="00F65414">
        <w:rPr>
          <w:rStyle w:val="HMHeading2"/>
          <w:lang w:val="de-AT"/>
        </w:rPr>
        <w:t>Confirmation</w:t>
      </w:r>
      <w:proofErr w:type="spellEnd"/>
    </w:p>
    <w:p w14:paraId="6E1E4F13" w14:textId="77777777" w:rsidR="00757180" w:rsidRPr="00F65414" w:rsidRDefault="00000000">
      <w:pPr>
        <w:pStyle w:val="HMHeading30"/>
        <w:keepNext w:val="0"/>
        <w:rPr>
          <w:lang w:val="de-AT"/>
        </w:rPr>
      </w:pPr>
      <w:r w:rsidRPr="00F65414">
        <w:rPr>
          <w:rStyle w:val="HMHeading3"/>
          <w:lang w:val="de-AT"/>
        </w:rPr>
        <w:t xml:space="preserve">Open </w:t>
      </w:r>
      <w:proofErr w:type="spellStart"/>
      <w:r w:rsidRPr="00F65414">
        <w:rPr>
          <w:rStyle w:val="HMHeading3"/>
          <w:lang w:val="de-AT"/>
        </w:rPr>
        <w:t>Safety</w:t>
      </w:r>
      <w:proofErr w:type="spellEnd"/>
      <w:r w:rsidRPr="00F65414">
        <w:rPr>
          <w:rStyle w:val="HMHeading3"/>
          <w:lang w:val="de-AT"/>
        </w:rPr>
        <w:t xml:space="preserve"> Gate </w:t>
      </w:r>
      <w:proofErr w:type="spellStart"/>
      <w:r w:rsidRPr="00F65414">
        <w:rPr>
          <w:rStyle w:val="HMHeading3"/>
          <w:lang w:val="de-AT"/>
        </w:rPr>
        <w:t>Confirmation</w:t>
      </w:r>
      <w:proofErr w:type="spellEnd"/>
    </w:p>
    <w:p w14:paraId="1BCC8AAF" w14:textId="77777777" w:rsidR="00757180" w:rsidRPr="00F65414" w:rsidRDefault="00000000">
      <w:pPr>
        <w:pStyle w:val="HMNormal0"/>
        <w:rPr>
          <w:lang w:val="de-AT"/>
        </w:rPr>
      </w:pPr>
      <w:r w:rsidRPr="00F65414">
        <w:rPr>
          <w:rStyle w:val="HMNormal"/>
          <w:lang w:val="de-AT"/>
        </w:rPr>
        <w:t>Der Zonenbestätigungsausgang wird verwendet, um die manuelle Steuerung bei geöffneten Schutztüren zu ermöglichen. Der Ausgang erregt ein "</w:t>
      </w:r>
      <w:proofErr w:type="spellStart"/>
      <w:r w:rsidRPr="00F65414">
        <w:rPr>
          <w:rStyle w:val="HMNormal"/>
          <w:lang w:val="de-AT"/>
        </w:rPr>
        <w:t>Confirm</w:t>
      </w:r>
      <w:proofErr w:type="spellEnd"/>
      <w:r w:rsidRPr="00F65414">
        <w:rPr>
          <w:rStyle w:val="HMNormal"/>
          <w:lang w:val="de-AT"/>
        </w:rPr>
        <w:t xml:space="preserve"> PLC"-Relais, das zusammen mit dem Relais für den Schlüsselschalter für die Sicherheitsfunktion die Aktivierung des Spannungsauslösers bei geöffneten Toren ermöglicht.</w:t>
      </w:r>
    </w:p>
    <w:p w14:paraId="10F11BF1" w14:textId="77777777" w:rsidR="00757180" w:rsidRPr="00F65414" w:rsidRDefault="00757180">
      <w:pPr>
        <w:spacing w:before="90" w:after="0"/>
        <w:ind w:right="210"/>
        <w:jc w:val="both"/>
        <w:rPr>
          <w:lang w:val="de-AT"/>
        </w:rPr>
      </w:pPr>
    </w:p>
    <w:p w14:paraId="0CC9A127"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Safety</w:t>
      </w:r>
      <w:proofErr w:type="spellEnd"/>
      <w:r w:rsidRPr="00F65414">
        <w:rPr>
          <w:rStyle w:val="HMCodeExample"/>
          <w:i/>
          <w:color w:val="339966"/>
          <w:lang w:val="de-AT"/>
        </w:rPr>
        <w:t xml:space="preserve"> Gate </w:t>
      </w:r>
      <w:proofErr w:type="spellStart"/>
      <w:r w:rsidRPr="00F65414">
        <w:rPr>
          <w:rStyle w:val="HMCodeExample"/>
          <w:i/>
          <w:color w:val="339966"/>
          <w:lang w:val="de-AT"/>
        </w:rPr>
        <w:t>Confirmation</w:t>
      </w:r>
      <w:proofErr w:type="spellEnd"/>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region</w:t>
      </w:r>
      <w:proofErr w:type="spellEnd"/>
      <w:r w:rsidRPr="00F65414">
        <w:rPr>
          <w:rStyle w:val="HMCodeExample"/>
          <w:i/>
          <w:color w:val="339966"/>
          <w:lang w:val="de-AT"/>
        </w:rPr>
        <w:t xml:space="preserve"> "Description </w:t>
      </w:r>
      <w:proofErr w:type="spellStart"/>
      <w:r w:rsidRPr="00F65414">
        <w:rPr>
          <w:rStyle w:val="HMCodeExample"/>
          <w:i/>
          <w:color w:val="339966"/>
          <w:lang w:val="de-AT"/>
        </w:rPr>
        <w:t>Voltage</w:t>
      </w:r>
      <w:proofErr w:type="spellEnd"/>
      <w:r w:rsidRPr="00F65414">
        <w:rPr>
          <w:rStyle w:val="HMCodeExample"/>
          <w:i/>
          <w:color w:val="339966"/>
          <w:lang w:val="de-AT"/>
        </w:rPr>
        <w:t xml:space="preserve"> Release </w:t>
      </w:r>
      <w:proofErr w:type="spellStart"/>
      <w:r w:rsidRPr="00F65414">
        <w:rPr>
          <w:rStyle w:val="HMCodeExample"/>
          <w:i/>
          <w:color w:val="339966"/>
          <w:lang w:val="de-AT"/>
        </w:rPr>
        <w:t>Section</w:t>
      </w:r>
      <w:proofErr w:type="spellEnd"/>
      <w:r w:rsidRPr="00F65414">
        <w:rPr>
          <w:rStyle w:val="HMCodeExample"/>
          <w:i/>
          <w:color w:val="339966"/>
          <w:lang w:val="de-AT"/>
        </w:rPr>
        <w:t xml:space="preserve"> </w:t>
      </w:r>
      <w:proofErr w:type="spellStart"/>
      <w:r w:rsidRPr="00F65414">
        <w:rPr>
          <w:rStyle w:val="HMCodeExample"/>
          <w:i/>
          <w:color w:val="339966"/>
          <w:lang w:val="de-AT"/>
        </w:rPr>
        <w:t>Confirmation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confirm</w:t>
      </w:r>
      <w:proofErr w:type="spellEnd"/>
      <w:r w:rsidRPr="00F65414">
        <w:rPr>
          <w:rStyle w:val="HMCodeExample"/>
          <w:i/>
          <w:color w:val="339966"/>
          <w:lang w:val="de-AT"/>
        </w:rPr>
        <w:t xml:space="preserve"> </w:t>
      </w:r>
      <w:proofErr w:type="spellStart"/>
      <w:r w:rsidRPr="00F65414">
        <w:rPr>
          <w:rStyle w:val="HMCodeExample"/>
          <w:i/>
          <w:color w:val="339966"/>
          <w:lang w:val="de-AT"/>
        </w:rPr>
        <w:t>output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enable</w:t>
      </w:r>
      <w:proofErr w:type="spellEnd"/>
      <w:r w:rsidRPr="00F65414">
        <w:rPr>
          <w:rStyle w:val="HMCodeExample"/>
          <w:i/>
          <w:color w:val="339966"/>
          <w:lang w:val="de-AT"/>
        </w:rPr>
        <w:t xml:space="preserve"> </w:t>
      </w:r>
      <w:proofErr w:type="spellStart"/>
      <w:r w:rsidRPr="00F65414">
        <w:rPr>
          <w:rStyle w:val="HMCodeExample"/>
          <w:i/>
          <w:color w:val="339966"/>
          <w:lang w:val="de-AT"/>
        </w:rPr>
        <w:t>manual</w:t>
      </w:r>
      <w:proofErr w:type="spellEnd"/>
      <w:r w:rsidRPr="00F65414">
        <w:rPr>
          <w:rStyle w:val="HMCodeExample"/>
          <w:i/>
          <w:color w:val="339966"/>
          <w:lang w:val="de-AT"/>
        </w:rPr>
        <w:t xml:space="preserve"> </w:t>
      </w:r>
      <w:proofErr w:type="spellStart"/>
      <w:r w:rsidRPr="00F65414">
        <w:rPr>
          <w:rStyle w:val="HMCodeExample"/>
          <w:i/>
          <w:color w:val="339966"/>
          <w:lang w:val="de-AT"/>
        </w:rPr>
        <w:t>control</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safety</w:t>
      </w:r>
      <w:proofErr w:type="spellEnd"/>
      <w:r w:rsidRPr="00F65414">
        <w:rPr>
          <w:rStyle w:val="HMCodeExample"/>
          <w:i/>
          <w:color w:val="339966"/>
          <w:lang w:val="de-AT"/>
        </w:rPr>
        <w:t xml:space="preserve"> </w:t>
      </w:r>
      <w:proofErr w:type="spellStart"/>
      <w:r w:rsidRPr="00F65414">
        <w:rPr>
          <w:rStyle w:val="HMCodeExample"/>
          <w:i/>
          <w:color w:val="339966"/>
          <w:lang w:val="de-AT"/>
        </w:rPr>
        <w:t>gates</w:t>
      </w:r>
      <w:proofErr w:type="spellEnd"/>
      <w:r w:rsidRPr="00F65414">
        <w:rPr>
          <w:rStyle w:val="HMCodeExample"/>
          <w:i/>
          <w:color w:val="339966"/>
          <w:lang w:val="de-AT"/>
        </w:rPr>
        <w:t xml:space="preserve"> open.</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ouput</w:t>
      </w:r>
      <w:proofErr w:type="spellEnd"/>
      <w:r w:rsidRPr="00F65414">
        <w:rPr>
          <w:rStyle w:val="HMCodeExample"/>
          <w:i/>
          <w:color w:val="339966"/>
          <w:lang w:val="de-AT"/>
        </w:rPr>
        <w:t xml:space="preserve"> </w:t>
      </w:r>
      <w:proofErr w:type="spellStart"/>
      <w:r w:rsidRPr="00F65414">
        <w:rPr>
          <w:rStyle w:val="HMCodeExample"/>
          <w:i/>
          <w:color w:val="339966"/>
          <w:lang w:val="de-AT"/>
        </w:rPr>
        <w:t>energises</w:t>
      </w:r>
      <w:proofErr w:type="spellEnd"/>
      <w:r w:rsidRPr="00F65414">
        <w:rPr>
          <w:rStyle w:val="HMCodeExample"/>
          <w:i/>
          <w:color w:val="339966"/>
          <w:lang w:val="de-AT"/>
        </w:rPr>
        <w:t xml:space="preserve"> a ‘</w:t>
      </w:r>
      <w:proofErr w:type="spellStart"/>
      <w:r w:rsidRPr="00F65414">
        <w:rPr>
          <w:rStyle w:val="HMCodeExample"/>
          <w:i/>
          <w:color w:val="339966"/>
          <w:lang w:val="de-AT"/>
        </w:rPr>
        <w:t>Confirm</w:t>
      </w:r>
      <w:proofErr w:type="spellEnd"/>
      <w:r w:rsidRPr="00F65414">
        <w:rPr>
          <w:rStyle w:val="HMCodeExample"/>
          <w:i/>
          <w:color w:val="339966"/>
          <w:lang w:val="de-AT"/>
        </w:rPr>
        <w:t xml:space="preserve"> PLC’ </w:t>
      </w:r>
      <w:proofErr w:type="spellStart"/>
      <w:r w:rsidRPr="00F65414">
        <w:rPr>
          <w:rStyle w:val="HMCodeExample"/>
          <w:i/>
          <w:color w:val="339966"/>
          <w:lang w:val="de-AT"/>
        </w:rPr>
        <w:t>relay</w:t>
      </w:r>
      <w:proofErr w:type="spellEnd"/>
      <w:r w:rsidRPr="00F65414">
        <w:rPr>
          <w:rStyle w:val="HMCodeExample"/>
          <w:i/>
          <w:color w:val="339966"/>
          <w:lang w:val="de-AT"/>
        </w:rPr>
        <w:t xml:space="preserve"> </w:t>
      </w:r>
      <w:proofErr w:type="spellStart"/>
      <w:r w:rsidRPr="00F65414">
        <w:rPr>
          <w:rStyle w:val="HMCodeExample"/>
          <w:i/>
          <w:color w:val="339966"/>
          <w:lang w:val="de-AT"/>
        </w:rPr>
        <w:t>which</w:t>
      </w:r>
      <w:proofErr w:type="spellEnd"/>
      <w:r w:rsidRPr="00F65414">
        <w:rPr>
          <w:rStyle w:val="HMCodeExample"/>
          <w:i/>
          <w:color w:val="339966"/>
          <w:lang w:val="de-AT"/>
        </w:rPr>
        <w:t xml:space="preserve"> </w:t>
      </w:r>
      <w:proofErr w:type="spellStart"/>
      <w:r w:rsidRPr="00F65414">
        <w:rPr>
          <w:rStyle w:val="HMCodeExample"/>
          <w:i/>
          <w:color w:val="339966"/>
          <w:lang w:val="de-AT"/>
        </w:rPr>
        <w:t>together</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relay</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Safety</w:t>
      </w:r>
      <w:proofErr w:type="spellEnd"/>
      <w:r w:rsidRPr="00F65414">
        <w:rPr>
          <w:rStyle w:val="HMCodeExample"/>
          <w:i/>
          <w:color w:val="339966"/>
          <w:lang w:val="de-AT"/>
        </w:rPr>
        <w:t xml:space="preserve">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keyswitch</w:t>
      </w:r>
      <w:proofErr w:type="spellEnd"/>
      <w:r w:rsidRPr="00F65414">
        <w:rPr>
          <w:rStyle w:val="HMCodeExample"/>
          <w:i/>
          <w:color w:val="339966"/>
          <w:lang w:val="de-AT"/>
        </w:rPr>
        <w:t xml:space="preserve"> </w:t>
      </w:r>
      <w:proofErr w:type="spellStart"/>
      <w:r w:rsidRPr="00F65414">
        <w:rPr>
          <w:rStyle w:val="HMCodeExample"/>
          <w:i/>
          <w:color w:val="339966"/>
          <w:lang w:val="de-AT"/>
        </w:rPr>
        <w:t>operated</w:t>
      </w:r>
      <w:proofErr w:type="spellEnd"/>
      <w:r w:rsidRPr="00F65414">
        <w:rPr>
          <w:rStyle w:val="HMCodeExample"/>
          <w:i/>
          <w:color w:val="339966"/>
          <w:lang w:val="de-AT"/>
        </w:rPr>
        <w:t xml:space="preserve"> </w:t>
      </w:r>
      <w:proofErr w:type="spellStart"/>
      <w:r w:rsidRPr="00F65414">
        <w:rPr>
          <w:rStyle w:val="HMCodeExample"/>
          <w:i/>
          <w:color w:val="339966"/>
          <w:lang w:val="de-AT"/>
        </w:rPr>
        <w:t>allows</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Voltage</w:t>
      </w:r>
      <w:proofErr w:type="spellEnd"/>
      <w:r w:rsidRPr="00F65414">
        <w:rPr>
          <w:rStyle w:val="HMCodeExample"/>
          <w:i/>
          <w:color w:val="339966"/>
          <w:lang w:val="de-AT"/>
        </w:rPr>
        <w:t xml:space="preserve"> Release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energise</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gates</w:t>
      </w:r>
      <w:proofErr w:type="spellEnd"/>
      <w:r w:rsidRPr="00F65414">
        <w:rPr>
          <w:rStyle w:val="HMCodeExample"/>
          <w:i/>
          <w:color w:val="339966"/>
          <w:lang w:val="de-AT"/>
        </w:rPr>
        <w:t xml:space="preserve"> open.</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lang w:val="de-AT"/>
        </w:rPr>
        <w:br/>
      </w:r>
      <w:r w:rsidRPr="00F65414">
        <w:rPr>
          <w:rStyle w:val="HMCodeExample"/>
          <w:lang w:val="de-AT"/>
        </w:rPr>
        <w:t xml:space="preserve">   GVL_&lt;HwZone1&gt;.</w:t>
      </w:r>
      <w:proofErr w:type="spellStart"/>
      <w:r w:rsidRPr="00F65414">
        <w:rPr>
          <w:rStyle w:val="HMCodeExample"/>
          <w:lang w:val="de-AT"/>
        </w:rPr>
        <w:t>stHwzIf.xGateSectionConfirm</w:t>
      </w:r>
      <w:proofErr w:type="spellEnd"/>
      <w:r w:rsidRPr="00F65414">
        <w:rPr>
          <w:rStyle w:val="HMCodeExample"/>
          <w:lang w:val="de-AT"/>
        </w:rPr>
        <w:t xml:space="preserve"> := (GVL_&lt;HwZone1&gt;.</w:t>
      </w:r>
      <w:proofErr w:type="spellStart"/>
      <w:r w:rsidRPr="00F65414">
        <w:rPr>
          <w:rStyle w:val="HMCodeExample"/>
          <w:lang w:val="de-AT"/>
        </w:rPr>
        <w:t>stHwzIf.xReleasePbPressed</w:t>
      </w:r>
      <w:proofErr w:type="spellEnd"/>
      <w:r w:rsidRPr="00F65414">
        <w:rPr>
          <w:rStyle w:val="HMCodeExample"/>
          <w:lang w:val="de-AT"/>
        </w:rPr>
        <w:t xml:space="preserve"> </w:t>
      </w:r>
      <w:r w:rsidRPr="00F65414">
        <w:rPr>
          <w:rStyle w:val="HMCodeExample"/>
          <w:b/>
          <w:color w:val="3366FF"/>
          <w:lang w:val="de-AT"/>
        </w:rPr>
        <w:t>OR</w:t>
      </w:r>
      <w:r w:rsidRPr="00F65414">
        <w:rPr>
          <w:rStyle w:val="HMCodeExample"/>
          <w:lang w:val="de-AT"/>
        </w:rPr>
        <w:t xml:space="preserve"> GVL_&lt;HwZone1&gt;.</w:t>
      </w:r>
      <w:proofErr w:type="spellStart"/>
      <w:r w:rsidRPr="00F65414">
        <w:rPr>
          <w:rStyle w:val="HMCodeExample"/>
          <w:lang w:val="de-AT"/>
        </w:rPr>
        <w:t>stHwzIf.xGateSectionConfirm</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GVL_&lt;HwZone1&gt;_</w:t>
      </w:r>
      <w:proofErr w:type="spellStart"/>
      <w:r w:rsidRPr="00F65414">
        <w:rPr>
          <w:rStyle w:val="HMCodeExample"/>
          <w:lang w:val="de-AT"/>
        </w:rPr>
        <w:t>IOs.xSafetyFunctionKeySwitch</w:t>
      </w:r>
      <w:proofErr w:type="spellEnd"/>
      <w:r w:rsidRPr="00F65414">
        <w:rPr>
          <w:rStyle w:val="HMCodeExample"/>
          <w:lang w:val="de-AT"/>
        </w:rPr>
        <w:t xml:space="preserve"> </w:t>
      </w:r>
      <w:r w:rsidRPr="00F65414">
        <w:rPr>
          <w:rStyle w:val="HMCodeExample"/>
          <w:b/>
          <w:color w:val="3366FF"/>
          <w:lang w:val="de-AT"/>
        </w:rPr>
        <w:t>AND</w:t>
      </w:r>
      <w:r w:rsidRPr="00F65414">
        <w:rPr>
          <w:lang w:val="de-AT"/>
        </w:rPr>
        <w:br/>
      </w:r>
      <w:r w:rsidRPr="00F65414">
        <w:rPr>
          <w:rStyle w:val="HMCodeExample"/>
          <w:lang w:val="de-AT"/>
        </w:rPr>
        <w:t xml:space="preserve">                           GVL_&lt;HwZone1&gt;.</w:t>
      </w:r>
      <w:proofErr w:type="spellStart"/>
      <w:r w:rsidRPr="00F65414">
        <w:rPr>
          <w:rStyle w:val="HMCodeExample"/>
          <w:lang w:val="de-AT"/>
        </w:rPr>
        <w:t>stHwzIf.xGateFortressFault</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GVL_&lt;HwZone1&gt;.</w:t>
      </w:r>
      <w:proofErr w:type="spellStart"/>
      <w:r w:rsidRPr="00F65414">
        <w:rPr>
          <w:rStyle w:val="HMCodeExample"/>
          <w:lang w:val="de-AT"/>
        </w:rPr>
        <w:t>stHwzIf.xManualModeOn</w:t>
      </w:r>
      <w:proofErr w:type="spellEnd"/>
      <w:r w:rsidRPr="00F65414">
        <w:rPr>
          <w:rStyle w:val="HMCodeExample"/>
          <w:lang w:val="de-AT"/>
        </w:rPr>
        <w:t xml:space="preserve">  ;</w:t>
      </w:r>
    </w:p>
    <w:p w14:paraId="2E381C47"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39A191BB" w14:textId="77777777" w:rsidR="00757180" w:rsidRPr="00F65414" w:rsidRDefault="00757180">
      <w:pPr>
        <w:spacing w:before="90" w:after="0"/>
        <w:ind w:right="210"/>
        <w:jc w:val="both"/>
        <w:rPr>
          <w:lang w:val="de-AT"/>
        </w:rPr>
      </w:pPr>
    </w:p>
    <w:p w14:paraId="066086C8" w14:textId="77777777" w:rsidR="00757180" w:rsidRPr="00F65414" w:rsidRDefault="00000000">
      <w:pPr>
        <w:pStyle w:val="HMHeading30"/>
        <w:keepNext w:val="0"/>
        <w:rPr>
          <w:lang w:val="de-AT"/>
        </w:rPr>
      </w:pPr>
      <w:r w:rsidRPr="00F65414">
        <w:rPr>
          <w:rStyle w:val="HMHeading3"/>
          <w:lang w:val="de-AT"/>
        </w:rPr>
        <w:t xml:space="preserve">Gate/Fortress Fault </w:t>
      </w:r>
      <w:proofErr w:type="spellStart"/>
      <w:r w:rsidRPr="00F65414">
        <w:rPr>
          <w:rStyle w:val="HMHeading3"/>
          <w:lang w:val="de-AT"/>
        </w:rPr>
        <w:t>detect</w:t>
      </w:r>
      <w:proofErr w:type="spellEnd"/>
    </w:p>
    <w:p w14:paraId="401F63F3" w14:textId="77777777" w:rsidR="00757180" w:rsidRPr="00F65414" w:rsidRDefault="00000000">
      <w:pPr>
        <w:pStyle w:val="HMNormal0"/>
        <w:rPr>
          <w:lang w:val="de-AT"/>
        </w:rPr>
      </w:pPr>
      <w:r w:rsidRPr="00F65414">
        <w:rPr>
          <w:rStyle w:val="HMNormal"/>
          <w:lang w:val="de-AT"/>
        </w:rPr>
        <w:t>Der folgende SPS-Code wird verwendet, um das T.C.M.Z auf Torstörungen zu überprüfen. Um eine manuelle Bewegung bei geöffneten Toren zu ermöglichen, muss der Gate Fortress Fault</w:t>
      </w:r>
      <w:r w:rsidRPr="00F65414">
        <w:rPr>
          <w:rFonts w:ascii="Courier New" w:hAnsi="Courier New"/>
          <w:color w:val="000000"/>
          <w:shd w:val="clear" w:color="auto" w:fill="FFFFFF"/>
          <w:lang w:val="de-AT"/>
        </w:rPr>
        <w:t xml:space="preserve"> A</w:t>
      </w:r>
      <w:r w:rsidRPr="00F65414">
        <w:rPr>
          <w:rStyle w:val="HMNormal"/>
          <w:lang w:val="de-AT"/>
        </w:rPr>
        <w:t>usgang gesperrt werden. Dies wird erreicht, indem die Bestätigung der geöffneten Schutztür (aus dem vorherigen SPS-Code) verwendet wird, um das Gate Fortress Fault Signal zu maskieren, das an alle Sequenzen innerhalb der Zone gesendet wird, in der eine manuelle Funktion ausgeführt wird.</w:t>
      </w:r>
    </w:p>
    <w:p w14:paraId="0F4A2B16" w14:textId="77777777" w:rsidR="00757180" w:rsidRPr="00F65414" w:rsidRDefault="00757180">
      <w:pPr>
        <w:spacing w:before="90" w:after="0"/>
        <w:ind w:right="210"/>
        <w:jc w:val="both"/>
        <w:rPr>
          <w:lang w:val="de-AT"/>
        </w:rPr>
      </w:pPr>
    </w:p>
    <w:p w14:paraId="2B639B3F" w14:textId="77777777" w:rsidR="00757180" w:rsidRPr="00F65414" w:rsidRDefault="00000000">
      <w:pPr>
        <w:pStyle w:val="HMCodeExample0"/>
        <w:rPr>
          <w:lang w:val="de-AT"/>
        </w:rPr>
      </w:pPr>
      <w:r w:rsidRPr="00F65414">
        <w:rPr>
          <w:rStyle w:val="HMCodeExample"/>
          <w:i/>
          <w:color w:val="339966"/>
          <w:lang w:val="de-AT"/>
        </w:rPr>
        <w:t xml:space="preserve">// Gate/Fortress Fault </w:t>
      </w:r>
      <w:proofErr w:type="spellStart"/>
      <w:r w:rsidRPr="00F65414">
        <w:rPr>
          <w:rStyle w:val="HMCodeExample"/>
          <w:i/>
          <w:color w:val="339966"/>
          <w:lang w:val="de-AT"/>
        </w:rPr>
        <w:t>Detect</w:t>
      </w:r>
      <w:proofErr w:type="spellEnd"/>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Gate/Fortress Fault </w:t>
      </w:r>
      <w:proofErr w:type="spellStart"/>
      <w:r w:rsidRPr="00F65414">
        <w:rPr>
          <w:rStyle w:val="HMCodeExample"/>
          <w:i/>
          <w:color w:val="339966"/>
          <w:lang w:val="de-AT"/>
        </w:rPr>
        <w:t>Detect</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following</w:t>
      </w:r>
      <w:proofErr w:type="spellEnd"/>
      <w:r w:rsidRPr="00F65414">
        <w:rPr>
          <w:rStyle w:val="HMCodeExample"/>
          <w:i/>
          <w:color w:val="339966"/>
          <w:lang w:val="de-AT"/>
        </w:rPr>
        <w:t xml:space="preserve">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check </w:t>
      </w:r>
      <w:proofErr w:type="spellStart"/>
      <w:r w:rsidRPr="00F65414">
        <w:rPr>
          <w:rStyle w:val="HMCodeExample"/>
          <w:i/>
          <w:color w:val="339966"/>
          <w:lang w:val="de-AT"/>
        </w:rPr>
        <w:t>the</w:t>
      </w:r>
      <w:proofErr w:type="spellEnd"/>
      <w:r w:rsidRPr="00F65414">
        <w:rPr>
          <w:rStyle w:val="HMCodeExample"/>
          <w:i/>
          <w:color w:val="339966"/>
          <w:lang w:val="de-AT"/>
        </w:rPr>
        <w:t xml:space="preserve"> TCMZ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gate</w:t>
      </w:r>
      <w:proofErr w:type="spellEnd"/>
      <w:r w:rsidRPr="00F65414">
        <w:rPr>
          <w:rStyle w:val="HMCodeExample"/>
          <w:i/>
          <w:color w:val="339966"/>
          <w:lang w:val="de-AT"/>
        </w:rPr>
        <w:t xml:space="preserve"> faults.</w:t>
      </w:r>
      <w:r w:rsidRPr="00F65414">
        <w:rPr>
          <w:lang w:val="de-AT"/>
        </w:rPr>
        <w:br/>
      </w:r>
      <w:r w:rsidRPr="00F65414">
        <w:rPr>
          <w:rStyle w:val="HMCodeExample"/>
          <w:i/>
          <w:color w:val="339966"/>
          <w:lang w:val="de-AT"/>
        </w:rPr>
        <w:t xml:space="preserve">   In </w:t>
      </w:r>
      <w:proofErr w:type="spellStart"/>
      <w:r w:rsidRPr="00F65414">
        <w:rPr>
          <w:rStyle w:val="HMCodeExample"/>
          <w:i/>
          <w:color w:val="339966"/>
          <w:lang w:val="de-AT"/>
        </w:rPr>
        <w:t>order</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allow</w:t>
      </w:r>
      <w:proofErr w:type="spellEnd"/>
      <w:r w:rsidRPr="00F65414">
        <w:rPr>
          <w:rStyle w:val="HMCodeExample"/>
          <w:i/>
          <w:color w:val="339966"/>
          <w:lang w:val="de-AT"/>
        </w:rPr>
        <w:t xml:space="preserve"> </w:t>
      </w:r>
      <w:proofErr w:type="spellStart"/>
      <w:r w:rsidRPr="00F65414">
        <w:rPr>
          <w:rStyle w:val="HMCodeExample"/>
          <w:i/>
          <w:color w:val="339966"/>
          <w:lang w:val="de-AT"/>
        </w:rPr>
        <w:t>manual</w:t>
      </w:r>
      <w:proofErr w:type="spellEnd"/>
      <w:r w:rsidRPr="00F65414">
        <w:rPr>
          <w:rStyle w:val="HMCodeExample"/>
          <w:i/>
          <w:color w:val="339966"/>
          <w:lang w:val="de-AT"/>
        </w:rPr>
        <w:t xml:space="preserve"> </w:t>
      </w:r>
      <w:proofErr w:type="spellStart"/>
      <w:r w:rsidRPr="00F65414">
        <w:rPr>
          <w:rStyle w:val="HMCodeExample"/>
          <w:i/>
          <w:color w:val="339966"/>
          <w:lang w:val="de-AT"/>
        </w:rPr>
        <w:t>movement</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gates</w:t>
      </w:r>
      <w:proofErr w:type="spellEnd"/>
      <w:r w:rsidRPr="00F65414">
        <w:rPr>
          <w:rStyle w:val="HMCodeExample"/>
          <w:i/>
          <w:color w:val="339966"/>
          <w:lang w:val="de-AT"/>
        </w:rPr>
        <w:t xml:space="preserve"> open, </w:t>
      </w:r>
      <w:proofErr w:type="spellStart"/>
      <w:r w:rsidRPr="00F65414">
        <w:rPr>
          <w:rStyle w:val="HMCodeExample"/>
          <w:i/>
          <w:color w:val="339966"/>
          <w:lang w:val="de-AT"/>
        </w:rPr>
        <w:t>it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necessary</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inhibit</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gate</w:t>
      </w:r>
      <w:proofErr w:type="spellEnd"/>
      <w:r w:rsidRPr="00F65414">
        <w:rPr>
          <w:rStyle w:val="HMCodeExample"/>
          <w:i/>
          <w:color w:val="339966"/>
          <w:lang w:val="de-AT"/>
        </w:rPr>
        <w:t xml:space="preserve"> fault </w:t>
      </w:r>
      <w:proofErr w:type="spellStart"/>
      <w:r w:rsidRPr="00F65414">
        <w:rPr>
          <w:rStyle w:val="HMCodeExample"/>
          <w:i/>
          <w:color w:val="339966"/>
          <w:lang w:val="de-AT"/>
        </w:rPr>
        <w:t>output</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achieved</w:t>
      </w:r>
      <w:proofErr w:type="spellEnd"/>
      <w:r w:rsidRPr="00F65414">
        <w:rPr>
          <w:rStyle w:val="HMCodeExample"/>
          <w:i/>
          <w:color w:val="339966"/>
          <w:lang w:val="de-AT"/>
        </w:rPr>
        <w:t xml:space="preserve"> </w:t>
      </w:r>
      <w:proofErr w:type="spellStart"/>
      <w:r w:rsidRPr="00F65414">
        <w:rPr>
          <w:rStyle w:val="HMCodeExample"/>
          <w:i/>
          <w:color w:val="339966"/>
          <w:lang w:val="de-AT"/>
        </w:rPr>
        <w:t>by</w:t>
      </w:r>
      <w:proofErr w:type="spellEnd"/>
      <w:r w:rsidRPr="00F65414">
        <w:rPr>
          <w:rStyle w:val="HMCodeExample"/>
          <w:i/>
          <w:color w:val="339966"/>
          <w:lang w:val="de-AT"/>
        </w:rPr>
        <w:t xml:space="preserve"> </w:t>
      </w:r>
      <w:proofErr w:type="spellStart"/>
      <w:r w:rsidRPr="00F65414">
        <w:rPr>
          <w:rStyle w:val="HMCodeExample"/>
          <w:i/>
          <w:color w:val="339966"/>
          <w:lang w:val="de-AT"/>
        </w:rPr>
        <w:t>using</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confirm</w:t>
      </w:r>
      <w:proofErr w:type="spellEnd"/>
      <w:r w:rsidRPr="00F65414">
        <w:rPr>
          <w:rStyle w:val="HMCodeExample"/>
          <w:i/>
          <w:color w:val="339966"/>
          <w:lang w:val="de-AT"/>
        </w:rPr>
        <w:t xml:space="preserve"> </w:t>
      </w:r>
      <w:proofErr w:type="spellStart"/>
      <w:r w:rsidRPr="00F65414">
        <w:rPr>
          <w:rStyle w:val="HMCodeExample"/>
          <w:i/>
          <w:color w:val="339966"/>
          <w:lang w:val="de-AT"/>
        </w:rPr>
        <w:t>flags</w:t>
      </w:r>
      <w:proofErr w:type="spellEnd"/>
      <w:r w:rsidRPr="00F65414">
        <w:rPr>
          <w:rStyle w:val="HMCodeExample"/>
          <w:i/>
          <w:color w:val="339966"/>
          <w:lang w:val="de-AT"/>
        </w:rPr>
        <w:t xml:space="preserve"> (</w:t>
      </w:r>
      <w:proofErr w:type="spellStart"/>
      <w:r w:rsidRPr="00F65414">
        <w:rPr>
          <w:rStyle w:val="HMCodeExample"/>
          <w:i/>
          <w:color w:val="339966"/>
          <w:lang w:val="de-AT"/>
        </w:rPr>
        <w:t>from</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previous</w:t>
      </w:r>
      <w:proofErr w:type="spellEnd"/>
      <w:r w:rsidRPr="00F65414">
        <w:rPr>
          <w:rStyle w:val="HMCodeExample"/>
          <w:i/>
          <w:color w:val="339966"/>
          <w:lang w:val="de-AT"/>
        </w:rPr>
        <w:t xml:space="preserve">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mask</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TCMZ </w:t>
      </w:r>
      <w:proofErr w:type="spellStart"/>
      <w:r w:rsidRPr="00F65414">
        <w:rPr>
          <w:rStyle w:val="HMCodeExample"/>
          <w:i/>
          <w:color w:val="339966"/>
          <w:lang w:val="de-AT"/>
        </w:rPr>
        <w:t>gate</w:t>
      </w:r>
      <w:proofErr w:type="spellEnd"/>
      <w:r w:rsidRPr="00F65414">
        <w:rPr>
          <w:rStyle w:val="HMCodeExample"/>
          <w:i/>
          <w:color w:val="339966"/>
          <w:lang w:val="de-AT"/>
        </w:rPr>
        <w:t xml:space="preserve">/fault </w:t>
      </w:r>
      <w:proofErr w:type="spellStart"/>
      <w:r w:rsidRPr="00F65414">
        <w:rPr>
          <w:rStyle w:val="HMCodeExample"/>
          <w:i/>
          <w:color w:val="339966"/>
          <w:lang w:val="de-AT"/>
        </w:rPr>
        <w:t>signal</w:t>
      </w:r>
      <w:proofErr w:type="spellEnd"/>
      <w:r w:rsidRPr="00F65414">
        <w:rPr>
          <w:rStyle w:val="HMCodeExample"/>
          <w:i/>
          <w:color w:val="339966"/>
          <w:lang w:val="de-AT"/>
        </w:rPr>
        <w:t xml:space="preserve"> </w:t>
      </w:r>
      <w:proofErr w:type="spellStart"/>
      <w:r w:rsidRPr="00F65414">
        <w:rPr>
          <w:rStyle w:val="HMCodeExample"/>
          <w:i/>
          <w:color w:val="339966"/>
          <w:lang w:val="de-AT"/>
        </w:rPr>
        <w:t>sent</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all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within</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in </w:t>
      </w:r>
      <w:proofErr w:type="spellStart"/>
      <w:r w:rsidRPr="00F65414">
        <w:rPr>
          <w:rStyle w:val="HMCodeExample"/>
          <w:i/>
          <w:color w:val="339966"/>
          <w:lang w:val="de-AT"/>
        </w:rPr>
        <w:t>which</w:t>
      </w:r>
      <w:proofErr w:type="spellEnd"/>
      <w:r w:rsidRPr="00F65414">
        <w:rPr>
          <w:rStyle w:val="HMCodeExample"/>
          <w:i/>
          <w:color w:val="339966"/>
          <w:lang w:val="de-AT"/>
        </w:rPr>
        <w:t xml:space="preserve"> a </w:t>
      </w:r>
      <w:proofErr w:type="spellStart"/>
      <w:r w:rsidRPr="00F65414">
        <w:rPr>
          <w:rStyle w:val="HMCodeExample"/>
          <w:i/>
          <w:color w:val="339966"/>
          <w:lang w:val="de-AT"/>
        </w:rPr>
        <w:t>manual</w:t>
      </w:r>
      <w:proofErr w:type="spellEnd"/>
      <w:r w:rsidRPr="00F65414">
        <w:rPr>
          <w:rStyle w:val="HMCodeExample"/>
          <w:i/>
          <w:color w:val="339966"/>
          <w:lang w:val="de-AT"/>
        </w:rPr>
        <w:t xml:space="preserve"> </w:t>
      </w:r>
      <w:proofErr w:type="spellStart"/>
      <w:r w:rsidRPr="00F65414">
        <w:rPr>
          <w:rStyle w:val="HMCodeExample"/>
          <w:i/>
          <w:color w:val="339966"/>
          <w:lang w:val="de-AT"/>
        </w:rPr>
        <w:t>function</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being</w:t>
      </w:r>
      <w:proofErr w:type="spellEnd"/>
      <w:r w:rsidRPr="00F65414">
        <w:rPr>
          <w:rStyle w:val="HMCodeExample"/>
          <w:i/>
          <w:color w:val="339966"/>
          <w:lang w:val="de-AT"/>
        </w:rPr>
        <w:t xml:space="preserve"> </w:t>
      </w:r>
      <w:proofErr w:type="spellStart"/>
      <w:r w:rsidRPr="00F65414">
        <w:rPr>
          <w:rStyle w:val="HMCodeExample"/>
          <w:i/>
          <w:color w:val="339966"/>
          <w:lang w:val="de-AT"/>
        </w:rPr>
        <w:t>actioned</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GVL_&lt;HwZone1&gt;.</w:t>
      </w:r>
      <w:proofErr w:type="spellStart"/>
      <w:r w:rsidRPr="00F65414">
        <w:rPr>
          <w:rStyle w:val="HMCodeExample"/>
          <w:lang w:val="de-AT"/>
        </w:rPr>
        <w:t>stHwzIf.xGateFortressFaultTcmz</w:t>
      </w:r>
      <w:proofErr w:type="spellEnd"/>
      <w:r w:rsidRPr="00F65414">
        <w:rPr>
          <w:rStyle w:val="HMCodeExample"/>
          <w:lang w:val="de-AT"/>
        </w:rPr>
        <w:t xml:space="preserve"> := GVL_&lt;HwZone1&gt;.</w:t>
      </w:r>
      <w:proofErr w:type="spellStart"/>
      <w:r w:rsidRPr="00F65414">
        <w:rPr>
          <w:rStyle w:val="HMCodeExample"/>
          <w:lang w:val="de-AT"/>
        </w:rPr>
        <w:t>stHwzIf.xGateFortressFault</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GVL_&lt;HwZone1&gt;.</w:t>
      </w:r>
      <w:proofErr w:type="spellStart"/>
      <w:r w:rsidRPr="00F65414">
        <w:rPr>
          <w:rStyle w:val="HMCodeExample"/>
          <w:lang w:val="de-AT"/>
        </w:rPr>
        <w:t>stHwzIf.xGateSectionConfirm</w:t>
      </w:r>
      <w:proofErr w:type="spellEnd"/>
      <w:r w:rsidRPr="00F65414">
        <w:rPr>
          <w:rStyle w:val="HMCodeExample"/>
          <w:lang w:val="de-AT"/>
        </w:rPr>
        <w:t>;</w:t>
      </w:r>
    </w:p>
    <w:p w14:paraId="274798D4"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00BEC7CC" w14:textId="77777777" w:rsidR="00757180" w:rsidRPr="00F65414" w:rsidRDefault="00757180">
      <w:pPr>
        <w:spacing w:before="90" w:after="0"/>
        <w:ind w:right="210"/>
        <w:jc w:val="both"/>
        <w:rPr>
          <w:lang w:val="de-AT"/>
        </w:rPr>
      </w:pPr>
    </w:p>
    <w:p w14:paraId="32039B3A" w14:textId="77777777" w:rsidR="00757180" w:rsidRPr="00F65414" w:rsidRDefault="00000000">
      <w:pPr>
        <w:pStyle w:val="HMHeading30"/>
        <w:keepNext w:val="0"/>
        <w:rPr>
          <w:lang w:val="de-AT"/>
        </w:rPr>
      </w:pPr>
      <w:r w:rsidRPr="00F65414">
        <w:rPr>
          <w:rStyle w:val="HMHeading3"/>
          <w:lang w:val="de-AT"/>
        </w:rPr>
        <w:lastRenderedPageBreak/>
        <w:t>T.C.M.Z Fault</w:t>
      </w:r>
    </w:p>
    <w:p w14:paraId="4F66C9CD" w14:textId="77777777" w:rsidR="00757180" w:rsidRPr="00F65414" w:rsidRDefault="00000000">
      <w:pPr>
        <w:pStyle w:val="HMNormal0"/>
        <w:rPr>
          <w:lang w:val="de-AT"/>
        </w:rPr>
      </w:pPr>
      <w:r w:rsidRPr="00F65414">
        <w:rPr>
          <w:rStyle w:val="HMNormal"/>
          <w:shd w:val="clear" w:color="auto" w:fill="FFFFFF"/>
          <w:lang w:val="de-AT"/>
        </w:rPr>
        <w:t>Der T.C.M.Z.-Fehlerausgang wird aktiviert, wenn ein schwerwiegender Fehler oder ein Gate/Fortress-Fehler vorliegt.</w:t>
      </w:r>
    </w:p>
    <w:p w14:paraId="355898A0" w14:textId="77777777" w:rsidR="00757180" w:rsidRPr="00F65414" w:rsidRDefault="00757180">
      <w:pPr>
        <w:spacing w:before="90" w:after="0"/>
        <w:ind w:right="210"/>
        <w:jc w:val="both"/>
        <w:rPr>
          <w:lang w:val="de-AT"/>
        </w:rPr>
      </w:pPr>
    </w:p>
    <w:p w14:paraId="22E3F783" w14:textId="77777777" w:rsidR="00757180" w:rsidRPr="00F65414" w:rsidRDefault="00000000">
      <w:pPr>
        <w:pStyle w:val="HMCodeExample0"/>
        <w:rPr>
          <w:lang w:val="de-AT"/>
        </w:rPr>
      </w:pPr>
      <w:r w:rsidRPr="00F65414">
        <w:rPr>
          <w:rStyle w:val="HMCodeExample"/>
          <w:i/>
          <w:color w:val="339966"/>
          <w:lang w:val="de-AT"/>
        </w:rPr>
        <w:t xml:space="preserve">// TCMZ Fault </w:t>
      </w:r>
      <w:proofErr w:type="spellStart"/>
      <w:r w:rsidRPr="00F65414">
        <w:rPr>
          <w:rStyle w:val="HMCodeExample"/>
          <w:i/>
          <w:color w:val="339966"/>
          <w:lang w:val="de-AT"/>
        </w:rPr>
        <w:t>Detect</w:t>
      </w:r>
      <w:proofErr w:type="spellEnd"/>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TCMZ Fault </w:t>
      </w:r>
      <w:proofErr w:type="spellStart"/>
      <w:r w:rsidRPr="00F65414">
        <w:rPr>
          <w:rStyle w:val="HMCodeExample"/>
          <w:i/>
          <w:color w:val="339966"/>
          <w:lang w:val="de-AT"/>
        </w:rPr>
        <w:t>Detect</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TCMZ Fault </w:t>
      </w:r>
      <w:proofErr w:type="spellStart"/>
      <w:r w:rsidRPr="00F65414">
        <w:rPr>
          <w:rStyle w:val="HMCodeExample"/>
          <w:i/>
          <w:color w:val="339966"/>
          <w:lang w:val="de-AT"/>
        </w:rPr>
        <w:t>output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activated</w:t>
      </w:r>
      <w:proofErr w:type="spellEnd"/>
      <w:r w:rsidRPr="00F65414">
        <w:rPr>
          <w:rStyle w:val="HMCodeExample"/>
          <w:i/>
          <w:color w:val="339966"/>
          <w:lang w:val="de-AT"/>
        </w:rPr>
        <w:t xml:space="preserve"> </w:t>
      </w:r>
      <w:proofErr w:type="spellStart"/>
      <w:r w:rsidRPr="00F65414">
        <w:rPr>
          <w:rStyle w:val="HMCodeExample"/>
          <w:i/>
          <w:color w:val="339966"/>
          <w:lang w:val="de-AT"/>
        </w:rPr>
        <w:t>when</w:t>
      </w:r>
      <w:proofErr w:type="spellEnd"/>
      <w:r w:rsidRPr="00F65414">
        <w:rPr>
          <w:rStyle w:val="HMCodeExample"/>
          <w:i/>
          <w:color w:val="339966"/>
          <w:lang w:val="de-AT"/>
        </w:rPr>
        <w:t xml:space="preserve"> a Fatal Fault </w:t>
      </w:r>
      <w:proofErr w:type="spellStart"/>
      <w:r w:rsidRPr="00F65414">
        <w:rPr>
          <w:rStyle w:val="HMCodeExample"/>
          <w:i/>
          <w:color w:val="339966"/>
          <w:lang w:val="de-AT"/>
        </w:rPr>
        <w:t>or</w:t>
      </w:r>
      <w:proofErr w:type="spellEnd"/>
      <w:r w:rsidRPr="00F65414">
        <w:rPr>
          <w:rStyle w:val="HMCodeExample"/>
          <w:i/>
          <w:color w:val="339966"/>
          <w:lang w:val="de-AT"/>
        </w:rPr>
        <w:t xml:space="preserve"> Gate/Fortress Fault </w:t>
      </w:r>
      <w:proofErr w:type="spellStart"/>
      <w:r w:rsidRPr="00F65414">
        <w:rPr>
          <w:rStyle w:val="HMCodeExample"/>
          <w:i/>
          <w:color w:val="339966"/>
          <w:lang w:val="de-AT"/>
        </w:rPr>
        <w:t>Exists</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GVL_&lt;HwZone1&gt;.</w:t>
      </w:r>
      <w:proofErr w:type="spellStart"/>
      <w:r w:rsidRPr="00F65414">
        <w:rPr>
          <w:rStyle w:val="HMCodeExample"/>
          <w:lang w:val="de-AT"/>
        </w:rPr>
        <w:t>stHwzIf.xTcmzFault</w:t>
      </w:r>
      <w:proofErr w:type="spellEnd"/>
      <w:r w:rsidRPr="00F65414">
        <w:rPr>
          <w:rStyle w:val="HMCodeExample"/>
          <w:lang w:val="de-AT"/>
        </w:rPr>
        <w:t xml:space="preserve"> := GVL_&lt;HwZone1&gt;.</w:t>
      </w:r>
      <w:proofErr w:type="spellStart"/>
      <w:r w:rsidRPr="00F65414">
        <w:rPr>
          <w:rStyle w:val="HMCodeExample"/>
          <w:lang w:val="de-AT"/>
        </w:rPr>
        <w:t>stHwzIf.xFatalFault</w:t>
      </w:r>
      <w:proofErr w:type="spellEnd"/>
      <w:r w:rsidRPr="00F65414">
        <w:rPr>
          <w:rStyle w:val="HMCodeExample"/>
          <w:lang w:val="de-AT"/>
        </w:rPr>
        <w:t xml:space="preserve"> </w:t>
      </w:r>
      <w:r w:rsidRPr="00F65414">
        <w:rPr>
          <w:rStyle w:val="HMCodeExample"/>
          <w:b/>
          <w:color w:val="3366FF"/>
          <w:lang w:val="de-AT"/>
        </w:rPr>
        <w:t>OR</w:t>
      </w:r>
      <w:r w:rsidRPr="00F65414">
        <w:rPr>
          <w:rStyle w:val="HMCodeExample"/>
          <w:lang w:val="de-AT"/>
        </w:rPr>
        <w:t xml:space="preserve"> GVL_&lt;HwZone1&gt;.</w:t>
      </w:r>
      <w:proofErr w:type="spellStart"/>
      <w:r w:rsidRPr="00F65414">
        <w:rPr>
          <w:rStyle w:val="HMCodeExample"/>
          <w:lang w:val="de-AT"/>
        </w:rPr>
        <w:t>stHwzIf.xGateFortressFault</w:t>
      </w:r>
      <w:proofErr w:type="spellEnd"/>
      <w:r w:rsidRPr="00F65414">
        <w:rPr>
          <w:rStyle w:val="HMCodeExample"/>
          <w:lang w:val="de-AT"/>
        </w:rPr>
        <w:t>;</w:t>
      </w:r>
    </w:p>
    <w:p w14:paraId="1E9B17B6"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3EE960A8" w14:textId="77777777" w:rsidR="00757180" w:rsidRPr="00F65414" w:rsidRDefault="00757180">
      <w:pPr>
        <w:spacing w:before="90" w:after="0"/>
        <w:ind w:right="210"/>
        <w:jc w:val="both"/>
        <w:rPr>
          <w:lang w:val="de-AT"/>
        </w:rPr>
      </w:pPr>
    </w:p>
    <w:p w14:paraId="1A2DE812" w14:textId="77777777" w:rsidR="00757180" w:rsidRPr="00F65414" w:rsidRDefault="00000000">
      <w:pPr>
        <w:rPr>
          <w:lang w:val="de-AT"/>
        </w:rPr>
      </w:pPr>
      <w:r w:rsidRPr="00F65414">
        <w:rPr>
          <w:lang w:val="de-AT"/>
        </w:rPr>
        <w:br w:type="page"/>
      </w:r>
    </w:p>
    <w:p w14:paraId="6E2CC89D" w14:textId="77777777" w:rsidR="00757180" w:rsidRPr="00F65414" w:rsidRDefault="00000000">
      <w:pPr>
        <w:pStyle w:val="HMHeading20"/>
        <w:keepNext w:val="0"/>
        <w:rPr>
          <w:lang w:val="de-AT"/>
        </w:rPr>
      </w:pPr>
      <w:proofErr w:type="spellStart"/>
      <w:r w:rsidRPr="00F65414">
        <w:rPr>
          <w:rStyle w:val="HMHeading2"/>
          <w:lang w:val="de-AT"/>
        </w:rPr>
        <w:lastRenderedPageBreak/>
        <w:t>Safety</w:t>
      </w:r>
      <w:proofErr w:type="spellEnd"/>
      <w:r w:rsidRPr="00F65414">
        <w:rPr>
          <w:rStyle w:val="HMHeading2"/>
          <w:lang w:val="de-AT"/>
        </w:rPr>
        <w:t xml:space="preserve"> Gate </w:t>
      </w:r>
      <w:proofErr w:type="spellStart"/>
      <w:r w:rsidRPr="00F65414">
        <w:rPr>
          <w:rStyle w:val="HMHeading2"/>
          <w:lang w:val="de-AT"/>
        </w:rPr>
        <w:t>Lamp</w:t>
      </w:r>
      <w:proofErr w:type="spellEnd"/>
      <w:r w:rsidRPr="00F65414">
        <w:rPr>
          <w:rStyle w:val="HMHeading2"/>
          <w:lang w:val="de-AT"/>
        </w:rPr>
        <w:t xml:space="preserve"> </w:t>
      </w:r>
      <w:proofErr w:type="spellStart"/>
      <w:r w:rsidRPr="00F65414">
        <w:rPr>
          <w:rStyle w:val="HMHeading2"/>
          <w:lang w:val="de-AT"/>
        </w:rPr>
        <w:t>Indication</w:t>
      </w:r>
      <w:proofErr w:type="spellEnd"/>
    </w:p>
    <w:p w14:paraId="47191337" w14:textId="77777777" w:rsidR="00757180" w:rsidRPr="00F65414" w:rsidRDefault="00000000">
      <w:pPr>
        <w:pStyle w:val="HMNormal0"/>
        <w:rPr>
          <w:lang w:val="de-AT"/>
        </w:rPr>
      </w:pPr>
      <w:r w:rsidRPr="00F65414">
        <w:rPr>
          <w:rStyle w:val="HMNormal"/>
          <w:lang w:val="de-AT"/>
        </w:rPr>
        <w:t>Der folgende SPS-Code aktiviert die für die Zone konfigurierten Schutzeinrichtungs-Lampen.</w:t>
      </w:r>
    </w:p>
    <w:p w14:paraId="2802F947" w14:textId="77777777" w:rsidR="00757180" w:rsidRPr="00F65414" w:rsidRDefault="00757180">
      <w:pPr>
        <w:spacing w:before="90" w:after="0"/>
        <w:ind w:right="210"/>
        <w:jc w:val="both"/>
        <w:rPr>
          <w:lang w:val="de-AT"/>
        </w:rPr>
      </w:pPr>
    </w:p>
    <w:p w14:paraId="1521D989" w14:textId="77777777" w:rsidR="00757180" w:rsidRPr="00F65414" w:rsidRDefault="00000000">
      <w:pPr>
        <w:pStyle w:val="HMCodeExample0"/>
        <w:rPr>
          <w:lang w:val="de-AT"/>
        </w:rPr>
      </w:pPr>
      <w:r w:rsidRPr="00F65414">
        <w:rPr>
          <w:rStyle w:val="HMCodeExample"/>
          <w:i/>
          <w:color w:val="339966"/>
          <w:lang w:val="de-AT"/>
        </w:rPr>
        <w:t>// --------------------------------</w:t>
      </w:r>
      <w:proofErr w:type="spellStart"/>
      <w:r w:rsidRPr="00F65414">
        <w:rPr>
          <w:rStyle w:val="HMCodeExample"/>
          <w:i/>
          <w:color w:val="339966"/>
          <w:lang w:val="de-AT"/>
        </w:rPr>
        <w:t>Safety</w:t>
      </w:r>
      <w:proofErr w:type="spellEnd"/>
      <w:r w:rsidRPr="00F65414">
        <w:rPr>
          <w:rStyle w:val="HMCodeExample"/>
          <w:i/>
          <w:color w:val="339966"/>
          <w:lang w:val="de-AT"/>
        </w:rPr>
        <w:t xml:space="preserve"> Gate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Indication</w:t>
      </w:r>
      <w:proofErr w:type="spellEnd"/>
      <w:r w:rsidRPr="00F65414">
        <w:rPr>
          <w:rStyle w:val="HMCodeExample"/>
          <w:i/>
          <w:color w:val="339966"/>
          <w:lang w:val="de-AT"/>
        </w:rPr>
        <w:t>--------------------------------</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w:t>
      </w:r>
      <w:proofErr w:type="spellStart"/>
      <w:r w:rsidRPr="00F65414">
        <w:rPr>
          <w:rStyle w:val="HMCodeExample"/>
          <w:i/>
          <w:color w:val="339966"/>
          <w:lang w:val="de-AT"/>
        </w:rPr>
        <w:t>Safety</w:t>
      </w:r>
      <w:proofErr w:type="spellEnd"/>
      <w:r w:rsidRPr="00F65414">
        <w:rPr>
          <w:rStyle w:val="HMCodeExample"/>
          <w:i/>
          <w:color w:val="339966"/>
          <w:lang w:val="de-AT"/>
        </w:rPr>
        <w:t xml:space="preserve"> Gate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following</w:t>
      </w:r>
      <w:proofErr w:type="spellEnd"/>
      <w:r w:rsidRPr="00F65414">
        <w:rPr>
          <w:rStyle w:val="HMCodeExample"/>
          <w:i/>
          <w:color w:val="339966"/>
          <w:lang w:val="de-AT"/>
        </w:rPr>
        <w:t xml:space="preserve"> PLC code </w:t>
      </w:r>
      <w:proofErr w:type="spellStart"/>
      <w:r w:rsidRPr="00F65414">
        <w:rPr>
          <w:rStyle w:val="HMCodeExample"/>
          <w:i/>
          <w:color w:val="339966"/>
          <w:lang w:val="de-AT"/>
        </w:rPr>
        <w:t>activates</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Safety</w:t>
      </w:r>
      <w:proofErr w:type="spellEnd"/>
      <w:r w:rsidRPr="00F65414">
        <w:rPr>
          <w:rStyle w:val="HMCodeExample"/>
          <w:i/>
          <w:color w:val="339966"/>
          <w:lang w:val="de-AT"/>
        </w:rPr>
        <w:t xml:space="preserve"> Gate </w:t>
      </w:r>
      <w:proofErr w:type="spellStart"/>
      <w:r w:rsidRPr="00F65414">
        <w:rPr>
          <w:rStyle w:val="HMCodeExample"/>
          <w:i/>
          <w:color w:val="339966"/>
          <w:lang w:val="de-AT"/>
        </w:rPr>
        <w:t>Lamps</w:t>
      </w:r>
      <w:proofErr w:type="spellEnd"/>
      <w:r w:rsidRPr="00F65414">
        <w:rPr>
          <w:rStyle w:val="HMCodeExample"/>
          <w:i/>
          <w:color w:val="339966"/>
          <w:lang w:val="de-AT"/>
        </w:rPr>
        <w:t xml:space="preserve"> </w:t>
      </w:r>
      <w:proofErr w:type="spellStart"/>
      <w:r w:rsidRPr="00F65414">
        <w:rPr>
          <w:rStyle w:val="HMCodeExample"/>
          <w:i/>
          <w:color w:val="339966"/>
          <w:lang w:val="de-AT"/>
        </w:rPr>
        <w:t>which</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configured</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lang w:val="de-AT"/>
        </w:rPr>
        <w:br/>
      </w:r>
      <w:r w:rsidRPr="00F65414">
        <w:rPr>
          <w:rStyle w:val="HMCodeExample"/>
          <w:lang w:val="de-AT"/>
        </w:rPr>
        <w:t xml:space="preserve">   GVL_&lt;HwZone1&gt;_</w:t>
      </w:r>
      <w:proofErr w:type="spellStart"/>
      <w:r w:rsidRPr="00F65414">
        <w:rPr>
          <w:rStyle w:val="HMCodeExample"/>
          <w:lang w:val="de-AT"/>
        </w:rPr>
        <w:t>IOs.xSafetyGateLamp</w:t>
      </w:r>
      <w:proofErr w:type="spellEnd"/>
      <w:r w:rsidRPr="00F65414">
        <w:rPr>
          <w:rStyle w:val="HMCodeExample"/>
          <w:lang w:val="de-AT"/>
        </w:rPr>
        <w:t xml:space="preserve"> := GVL_&lt;HwZone1&gt;.</w:t>
      </w:r>
      <w:proofErr w:type="spellStart"/>
      <w:r w:rsidRPr="00F65414">
        <w:rPr>
          <w:rStyle w:val="HMCodeExample"/>
          <w:lang w:val="de-AT"/>
        </w:rPr>
        <w:t>stHwzIf.xGateFortressFault</w:t>
      </w:r>
      <w:proofErr w:type="spellEnd"/>
      <w:r w:rsidRPr="00F65414">
        <w:rPr>
          <w:rStyle w:val="HMCodeExample"/>
          <w:lang w:val="de-AT"/>
        </w:rPr>
        <w:t xml:space="preserve"> </w:t>
      </w:r>
      <w:r w:rsidRPr="00F65414">
        <w:rPr>
          <w:rStyle w:val="HMCodeExample"/>
          <w:b/>
          <w:color w:val="3366FF"/>
          <w:lang w:val="de-AT"/>
        </w:rPr>
        <w:t>OR</w:t>
      </w:r>
      <w:r w:rsidRPr="00F65414">
        <w:rPr>
          <w:rStyle w:val="HMCodeExample"/>
          <w:lang w:val="de-AT"/>
        </w:rPr>
        <w:t xml:space="preserve"> </w:t>
      </w:r>
      <w:proofErr w:type="spellStart"/>
      <w:r w:rsidRPr="00F65414">
        <w:rPr>
          <w:rStyle w:val="HMCodeExample"/>
          <w:lang w:val="de-AT"/>
        </w:rPr>
        <w:t>GVL_Global.stGlobalIf.xLampTest</w:t>
      </w:r>
      <w:proofErr w:type="spellEnd"/>
      <w:r w:rsidRPr="00F65414">
        <w:rPr>
          <w:rStyle w:val="HMCodeExample"/>
          <w:lang w:val="de-AT"/>
        </w:rPr>
        <w:t>;</w:t>
      </w:r>
    </w:p>
    <w:p w14:paraId="4EA30DD9"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605716B2" w14:textId="77777777" w:rsidR="00757180" w:rsidRPr="00F65414" w:rsidRDefault="00757180">
      <w:pPr>
        <w:spacing w:before="90" w:after="0"/>
        <w:ind w:right="210"/>
        <w:jc w:val="both"/>
        <w:rPr>
          <w:lang w:val="de-AT"/>
        </w:rPr>
      </w:pPr>
    </w:p>
    <w:p w14:paraId="080E94D7" w14:textId="77777777" w:rsidR="00757180" w:rsidRPr="00F65414" w:rsidRDefault="00000000">
      <w:pPr>
        <w:rPr>
          <w:lang w:val="de-AT"/>
        </w:rPr>
      </w:pPr>
      <w:r w:rsidRPr="00F65414">
        <w:rPr>
          <w:lang w:val="de-AT"/>
        </w:rPr>
        <w:br w:type="page"/>
      </w:r>
    </w:p>
    <w:p w14:paraId="3270BE58" w14:textId="77777777" w:rsidR="00757180" w:rsidRPr="00F65414" w:rsidRDefault="00000000">
      <w:pPr>
        <w:pStyle w:val="HMHeading20"/>
        <w:keepNext w:val="0"/>
        <w:rPr>
          <w:lang w:val="de-AT"/>
        </w:rPr>
      </w:pPr>
      <w:r w:rsidRPr="00F65414">
        <w:rPr>
          <w:rStyle w:val="HMHeading2"/>
          <w:lang w:val="de-AT"/>
        </w:rPr>
        <w:lastRenderedPageBreak/>
        <w:t xml:space="preserve">Emergency </w:t>
      </w:r>
      <w:proofErr w:type="spellStart"/>
      <w:r w:rsidRPr="00F65414">
        <w:rPr>
          <w:rStyle w:val="HMHeading2"/>
          <w:lang w:val="de-AT"/>
        </w:rPr>
        <w:t>Stop</w:t>
      </w:r>
      <w:proofErr w:type="spellEnd"/>
      <w:r w:rsidRPr="00F65414">
        <w:rPr>
          <w:rStyle w:val="HMHeading2"/>
          <w:lang w:val="de-AT"/>
        </w:rPr>
        <w:t xml:space="preserve"> </w:t>
      </w:r>
      <w:proofErr w:type="spellStart"/>
      <w:r w:rsidRPr="00F65414">
        <w:rPr>
          <w:rStyle w:val="HMHeading2"/>
          <w:lang w:val="de-AT"/>
        </w:rPr>
        <w:t>Lamp</w:t>
      </w:r>
      <w:proofErr w:type="spellEnd"/>
      <w:r w:rsidRPr="00F65414">
        <w:rPr>
          <w:rStyle w:val="HMHeading2"/>
          <w:lang w:val="de-AT"/>
        </w:rPr>
        <w:t xml:space="preserve"> </w:t>
      </w:r>
      <w:proofErr w:type="spellStart"/>
      <w:r w:rsidRPr="00F65414">
        <w:rPr>
          <w:rStyle w:val="HMHeading2"/>
          <w:lang w:val="de-AT"/>
        </w:rPr>
        <w:t>Indication</w:t>
      </w:r>
      <w:proofErr w:type="spellEnd"/>
    </w:p>
    <w:p w14:paraId="2A42FF53" w14:textId="77777777" w:rsidR="00757180" w:rsidRPr="00F65414" w:rsidRDefault="00000000">
      <w:pPr>
        <w:pStyle w:val="HMNormal0"/>
        <w:rPr>
          <w:lang w:val="de-AT"/>
        </w:rPr>
      </w:pPr>
      <w:r w:rsidRPr="00F65414">
        <w:rPr>
          <w:rStyle w:val="HMNormal"/>
          <w:lang w:val="de-AT"/>
        </w:rPr>
        <w:t>Der folgende SPS-Code aktiviert die Not-Aus-Lampen, die für die Zone konfiguriert sind.</w:t>
      </w:r>
    </w:p>
    <w:p w14:paraId="6749E652" w14:textId="77777777" w:rsidR="00757180" w:rsidRPr="00F65414" w:rsidRDefault="00757180">
      <w:pPr>
        <w:spacing w:before="90" w:after="0"/>
        <w:ind w:right="210"/>
        <w:jc w:val="both"/>
        <w:rPr>
          <w:lang w:val="de-AT"/>
        </w:rPr>
      </w:pPr>
    </w:p>
    <w:p w14:paraId="1915C975" w14:textId="77777777" w:rsidR="00757180" w:rsidRPr="00F65414" w:rsidRDefault="00000000">
      <w:pPr>
        <w:pStyle w:val="HMCodeExample0"/>
        <w:rPr>
          <w:lang w:val="de-AT"/>
        </w:rPr>
      </w:pPr>
      <w:r w:rsidRPr="00F65414">
        <w:rPr>
          <w:rStyle w:val="HMCodeExample"/>
          <w:i/>
          <w:color w:val="339966"/>
          <w:lang w:val="de-AT"/>
        </w:rPr>
        <w:t xml:space="preserve">// --------------------------------Emergency </w:t>
      </w:r>
      <w:proofErr w:type="spellStart"/>
      <w:r w:rsidRPr="00F65414">
        <w:rPr>
          <w:rStyle w:val="HMCodeExample"/>
          <w:i/>
          <w:color w:val="339966"/>
          <w:lang w:val="de-AT"/>
        </w:rPr>
        <w:t>Stop</w:t>
      </w:r>
      <w:proofErr w:type="spellEnd"/>
      <w:r w:rsidRPr="00F65414">
        <w:rPr>
          <w:rStyle w:val="HMCodeExample"/>
          <w:i/>
          <w:color w:val="339966"/>
          <w:lang w:val="de-AT"/>
        </w:rPr>
        <w:t xml:space="preserv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Indication</w:t>
      </w:r>
      <w:proofErr w:type="spellEnd"/>
      <w:r w:rsidRPr="00F65414">
        <w:rPr>
          <w:rStyle w:val="HMCodeExample"/>
          <w:i/>
          <w:color w:val="339966"/>
          <w:lang w:val="de-AT"/>
        </w:rPr>
        <w:t>--------------------------------</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Emergency </w:t>
      </w:r>
      <w:proofErr w:type="spellStart"/>
      <w:r w:rsidRPr="00F65414">
        <w:rPr>
          <w:rStyle w:val="HMCodeExample"/>
          <w:i/>
          <w:color w:val="339966"/>
          <w:lang w:val="de-AT"/>
        </w:rPr>
        <w:t>Stop</w:t>
      </w:r>
      <w:proofErr w:type="spellEnd"/>
      <w:r w:rsidRPr="00F65414">
        <w:rPr>
          <w:rStyle w:val="HMCodeExample"/>
          <w:i/>
          <w:color w:val="339966"/>
          <w:lang w:val="de-AT"/>
        </w:rPr>
        <w:t xml:space="preserv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following</w:t>
      </w:r>
      <w:proofErr w:type="spellEnd"/>
      <w:r w:rsidRPr="00F65414">
        <w:rPr>
          <w:rStyle w:val="HMCodeExample"/>
          <w:i/>
          <w:color w:val="339966"/>
          <w:lang w:val="de-AT"/>
        </w:rPr>
        <w:t xml:space="preserve"> PLC code </w:t>
      </w:r>
      <w:proofErr w:type="spellStart"/>
      <w:r w:rsidRPr="00F65414">
        <w:rPr>
          <w:rStyle w:val="HMCodeExample"/>
          <w:i/>
          <w:color w:val="339966"/>
          <w:lang w:val="de-AT"/>
        </w:rPr>
        <w:t>activates</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Emergency </w:t>
      </w:r>
      <w:proofErr w:type="spellStart"/>
      <w:r w:rsidRPr="00F65414">
        <w:rPr>
          <w:rStyle w:val="HMCodeExample"/>
          <w:i/>
          <w:color w:val="339966"/>
          <w:lang w:val="de-AT"/>
        </w:rPr>
        <w:t>Stop</w:t>
      </w:r>
      <w:proofErr w:type="spellEnd"/>
      <w:r w:rsidRPr="00F65414">
        <w:rPr>
          <w:rStyle w:val="HMCodeExample"/>
          <w:i/>
          <w:color w:val="339966"/>
          <w:lang w:val="de-AT"/>
        </w:rPr>
        <w:t xml:space="preserve"> </w:t>
      </w:r>
      <w:proofErr w:type="spellStart"/>
      <w:r w:rsidRPr="00F65414">
        <w:rPr>
          <w:rStyle w:val="HMCodeExample"/>
          <w:i/>
          <w:color w:val="339966"/>
          <w:lang w:val="de-AT"/>
        </w:rPr>
        <w:t>Lamps</w:t>
      </w:r>
      <w:proofErr w:type="spellEnd"/>
      <w:r w:rsidRPr="00F65414">
        <w:rPr>
          <w:rStyle w:val="HMCodeExample"/>
          <w:i/>
          <w:color w:val="339966"/>
          <w:lang w:val="de-AT"/>
        </w:rPr>
        <w:t xml:space="preserve"> </w:t>
      </w:r>
      <w:proofErr w:type="spellStart"/>
      <w:r w:rsidRPr="00F65414">
        <w:rPr>
          <w:rStyle w:val="HMCodeExample"/>
          <w:i/>
          <w:color w:val="339966"/>
          <w:lang w:val="de-AT"/>
        </w:rPr>
        <w:t>which</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configured</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GVL_&lt;HwZone1&gt;_</w:t>
      </w:r>
      <w:proofErr w:type="spellStart"/>
      <w:r w:rsidRPr="00F65414">
        <w:rPr>
          <w:rStyle w:val="HMCodeExample"/>
          <w:lang w:val="de-AT"/>
        </w:rPr>
        <w:t>IOs.xEmergencyStopLamp</w:t>
      </w:r>
      <w:proofErr w:type="spellEnd"/>
      <w:r w:rsidRPr="00F65414">
        <w:rPr>
          <w:rStyle w:val="HMCodeExample"/>
          <w:lang w:val="de-AT"/>
        </w:rPr>
        <w:t xml:space="preserve"> :=  GVL_&lt;HwZone1&gt;_</w:t>
      </w:r>
      <w:proofErr w:type="spellStart"/>
      <w:r w:rsidRPr="00F65414">
        <w:rPr>
          <w:rStyle w:val="HMCodeExample"/>
          <w:lang w:val="de-AT"/>
        </w:rPr>
        <w:t>IOs.xEmergencyStopRelay</w:t>
      </w:r>
      <w:proofErr w:type="spellEnd"/>
      <w:r w:rsidRPr="00F65414">
        <w:rPr>
          <w:rStyle w:val="HMCodeExample"/>
          <w:lang w:val="de-AT"/>
        </w:rPr>
        <w:t xml:space="preserve"> </w:t>
      </w:r>
      <w:r w:rsidRPr="00F65414">
        <w:rPr>
          <w:rStyle w:val="HMCodeExample"/>
          <w:b/>
          <w:color w:val="3366FF"/>
          <w:lang w:val="de-AT"/>
        </w:rPr>
        <w:t>OR</w:t>
      </w:r>
      <w:r w:rsidRPr="00F65414">
        <w:rPr>
          <w:rStyle w:val="HMCodeExample"/>
          <w:lang w:val="de-AT"/>
        </w:rPr>
        <w:t xml:space="preserve"> </w:t>
      </w:r>
      <w:proofErr w:type="spellStart"/>
      <w:r w:rsidRPr="00F65414">
        <w:rPr>
          <w:rStyle w:val="HMCodeExample"/>
          <w:lang w:val="de-AT"/>
        </w:rPr>
        <w:t>GVL_Global.stGlobalIf.xLampTest</w:t>
      </w:r>
      <w:proofErr w:type="spellEnd"/>
      <w:r w:rsidRPr="00F65414">
        <w:rPr>
          <w:rStyle w:val="HMCodeExample"/>
          <w:lang w:val="de-AT"/>
        </w:rPr>
        <w:t>;</w:t>
      </w:r>
    </w:p>
    <w:p w14:paraId="73DE5608"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33976A84" w14:textId="77777777" w:rsidR="00757180" w:rsidRPr="00F65414" w:rsidRDefault="00757180">
      <w:pPr>
        <w:spacing w:before="90" w:after="0"/>
        <w:ind w:right="210"/>
        <w:jc w:val="both"/>
        <w:rPr>
          <w:lang w:val="de-AT"/>
        </w:rPr>
      </w:pPr>
    </w:p>
    <w:p w14:paraId="52DE1C4C" w14:textId="77777777" w:rsidR="00757180" w:rsidRPr="00F65414" w:rsidRDefault="00000000">
      <w:pPr>
        <w:rPr>
          <w:lang w:val="de-AT"/>
        </w:rPr>
      </w:pPr>
      <w:r w:rsidRPr="00F65414">
        <w:rPr>
          <w:lang w:val="de-AT"/>
        </w:rPr>
        <w:br w:type="page"/>
      </w:r>
    </w:p>
    <w:bookmarkStart w:id="35" w:name="Hardware_Zone_Control_StopatEndo0141E084"/>
    <w:bookmarkEnd w:id="35"/>
    <w:p w14:paraId="2DF0815A" w14:textId="77777777" w:rsidR="00757180" w:rsidRPr="00F65414" w:rsidRDefault="00000000">
      <w:pPr>
        <w:pStyle w:val="HMHeading20"/>
        <w:keepNext w:val="0"/>
        <w:rPr>
          <w:lang w:val="de-AT"/>
        </w:rPr>
      </w:pPr>
      <w:r w:rsidRPr="00F65414">
        <w:rPr>
          <w:lang w:val="de-AT"/>
        </w:rPr>
        <w:lastRenderedPageBreak/>
        <w:fldChar w:fldCharType="begin"/>
      </w:r>
      <w:r w:rsidRPr="00F65414">
        <w:rPr>
          <w:lang w:val="de-AT"/>
        </w:rPr>
        <w:instrText>XE "End of Cycle Mode"</w:instrText>
      </w:r>
      <w:r w:rsidRPr="00F65414">
        <w:rPr>
          <w:lang w:val="de-AT"/>
        </w:rPr>
        <w:fldChar w:fldCharType="end"/>
      </w:r>
      <w:proofErr w:type="spellStart"/>
      <w:r w:rsidRPr="00F65414">
        <w:rPr>
          <w:rStyle w:val="HMHeading2"/>
          <w:lang w:val="de-AT"/>
        </w:rPr>
        <w:t>Stop</w:t>
      </w:r>
      <w:proofErr w:type="spellEnd"/>
      <w:r w:rsidRPr="00F65414">
        <w:rPr>
          <w:rStyle w:val="HMHeading2"/>
          <w:lang w:val="de-AT"/>
        </w:rPr>
        <w:t xml:space="preserve"> at End </w:t>
      </w:r>
      <w:proofErr w:type="spellStart"/>
      <w:r w:rsidRPr="00F65414">
        <w:rPr>
          <w:rStyle w:val="HMHeading2"/>
          <w:lang w:val="de-AT"/>
        </w:rPr>
        <w:t>of</w:t>
      </w:r>
      <w:proofErr w:type="spellEnd"/>
      <w:r w:rsidRPr="00F65414">
        <w:rPr>
          <w:rStyle w:val="HMHeading2"/>
          <w:lang w:val="de-AT"/>
        </w:rPr>
        <w:t xml:space="preserve"> Cycle</w:t>
      </w:r>
    </w:p>
    <w:p w14:paraId="7E9F2931" w14:textId="77777777" w:rsidR="00757180" w:rsidRPr="00F65414" w:rsidRDefault="00000000">
      <w:pPr>
        <w:pStyle w:val="HMHeading30"/>
        <w:keepNext w:val="0"/>
        <w:rPr>
          <w:lang w:val="de-AT"/>
        </w:rPr>
      </w:pPr>
      <w:proofErr w:type="spellStart"/>
      <w:r w:rsidRPr="00F65414">
        <w:rPr>
          <w:rStyle w:val="HMHeading3"/>
          <w:lang w:val="de-AT"/>
        </w:rPr>
        <w:t>Stop</w:t>
      </w:r>
      <w:proofErr w:type="spellEnd"/>
      <w:r w:rsidRPr="00F65414">
        <w:rPr>
          <w:rStyle w:val="HMHeading3"/>
          <w:lang w:val="de-AT"/>
        </w:rPr>
        <w:t xml:space="preserve"> at End </w:t>
      </w:r>
      <w:proofErr w:type="spellStart"/>
      <w:r w:rsidRPr="00F65414">
        <w:rPr>
          <w:rStyle w:val="HMHeading3"/>
          <w:lang w:val="de-AT"/>
        </w:rPr>
        <w:t>of</w:t>
      </w:r>
      <w:proofErr w:type="spellEnd"/>
      <w:r w:rsidRPr="00F65414">
        <w:rPr>
          <w:rStyle w:val="HMHeading3"/>
          <w:lang w:val="de-AT"/>
        </w:rPr>
        <w:t xml:space="preserve"> Cycle Button </w:t>
      </w:r>
      <w:proofErr w:type="spellStart"/>
      <w:r w:rsidRPr="00F65414">
        <w:rPr>
          <w:rStyle w:val="HMHeading3"/>
          <w:lang w:val="de-AT"/>
        </w:rPr>
        <w:t>Pressed</w:t>
      </w:r>
      <w:proofErr w:type="spellEnd"/>
    </w:p>
    <w:p w14:paraId="3AFC324A" w14:textId="77777777" w:rsidR="00757180" w:rsidRPr="00F65414" w:rsidRDefault="00000000">
      <w:pPr>
        <w:pStyle w:val="HMNormal0"/>
        <w:rPr>
          <w:lang w:val="de-AT"/>
        </w:rPr>
      </w:pPr>
      <w:r w:rsidRPr="00F65414">
        <w:rPr>
          <w:rStyle w:val="HMNormal"/>
          <w:lang w:val="de-AT"/>
        </w:rPr>
        <w:t>Dieser SPS-Code erkennt, wenn von einer beliebigen HMI innerhalb der Hardware-Zone eine Anforderung zum Anhalten am</w:t>
      </w:r>
      <w:r w:rsidRPr="00F65414">
        <w:rPr>
          <w:rStyle w:val="HMHeading3"/>
          <w:lang w:val="de-AT"/>
        </w:rPr>
        <w:t xml:space="preserve"> </w:t>
      </w:r>
      <w:r w:rsidRPr="00F65414">
        <w:rPr>
          <w:rStyle w:val="HMNormal"/>
          <w:lang w:val="de-AT"/>
        </w:rPr>
        <w:t xml:space="preserve">End </w:t>
      </w:r>
      <w:proofErr w:type="spellStart"/>
      <w:r w:rsidRPr="00F65414">
        <w:rPr>
          <w:rStyle w:val="HMNormal"/>
          <w:lang w:val="de-AT"/>
        </w:rPr>
        <w:t>of</w:t>
      </w:r>
      <w:proofErr w:type="spellEnd"/>
      <w:r w:rsidRPr="00F65414">
        <w:rPr>
          <w:rStyle w:val="HMNormal"/>
          <w:lang w:val="de-AT"/>
        </w:rPr>
        <w:t xml:space="preserve"> Cycle Schritt erforderlich ist.</w:t>
      </w:r>
    </w:p>
    <w:p w14:paraId="78221387" w14:textId="77777777" w:rsidR="00757180" w:rsidRPr="00F65414" w:rsidRDefault="00757180">
      <w:pPr>
        <w:spacing w:before="90" w:after="0"/>
        <w:ind w:right="210"/>
        <w:jc w:val="both"/>
        <w:rPr>
          <w:lang w:val="de-AT"/>
        </w:rPr>
      </w:pPr>
    </w:p>
    <w:p w14:paraId="4E54094B"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Button </w:t>
      </w:r>
      <w:proofErr w:type="spellStart"/>
      <w:r w:rsidRPr="00F65414">
        <w:rPr>
          <w:rStyle w:val="HMCodeExample"/>
          <w:i/>
          <w:color w:val="339966"/>
          <w:lang w:val="de-AT"/>
        </w:rPr>
        <w:t>Pressed</w:t>
      </w:r>
      <w:proofErr w:type="spellEnd"/>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Button </w:t>
      </w:r>
      <w:proofErr w:type="spellStart"/>
      <w:r w:rsidRPr="00F65414">
        <w:rPr>
          <w:rStyle w:val="HMCodeExample"/>
          <w:i/>
          <w:color w:val="339966"/>
          <w:lang w:val="de-AT"/>
        </w:rPr>
        <w:t>Pressed</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detects</w:t>
      </w:r>
      <w:proofErr w:type="spellEnd"/>
      <w:r w:rsidRPr="00F65414">
        <w:rPr>
          <w:rStyle w:val="HMCodeExample"/>
          <w:i/>
          <w:color w:val="339966"/>
          <w:lang w:val="de-AT"/>
        </w:rPr>
        <w:t xml:space="preserve"> </w:t>
      </w:r>
      <w:proofErr w:type="spellStart"/>
      <w:r w:rsidRPr="00F65414">
        <w:rPr>
          <w:rStyle w:val="HMCodeExample"/>
          <w:i/>
          <w:color w:val="339966"/>
          <w:lang w:val="de-AT"/>
        </w:rPr>
        <w:t>when</w:t>
      </w:r>
      <w:proofErr w:type="spellEnd"/>
      <w:r w:rsidRPr="00F65414">
        <w:rPr>
          <w:rStyle w:val="HMCodeExample"/>
          <w:i/>
          <w:color w:val="339966"/>
          <w:lang w:val="de-AT"/>
        </w:rPr>
        <w:t xml:space="preserve"> a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w:t>
      </w:r>
      <w:proofErr w:type="spellStart"/>
      <w:r w:rsidRPr="00F65414">
        <w:rPr>
          <w:rStyle w:val="HMCodeExample"/>
          <w:i/>
          <w:color w:val="339966"/>
          <w:lang w:val="de-AT"/>
        </w:rPr>
        <w:t>request</w:t>
      </w:r>
      <w:proofErr w:type="spellEnd"/>
      <w:r w:rsidRPr="00F65414">
        <w:rPr>
          <w:rStyle w:val="HMCodeExample"/>
          <w:i/>
          <w:color w:val="339966"/>
          <w:lang w:val="de-AT"/>
        </w:rPr>
        <w:t xml:space="preserve"> </w:t>
      </w:r>
      <w:proofErr w:type="spellStart"/>
      <w:r w:rsidRPr="00F65414">
        <w:rPr>
          <w:rStyle w:val="HMCodeExample"/>
          <w:i/>
          <w:color w:val="339966"/>
          <w:lang w:val="de-AT"/>
        </w:rPr>
        <w:t>has</w:t>
      </w:r>
      <w:proofErr w:type="spellEnd"/>
      <w:r w:rsidRPr="00F65414">
        <w:rPr>
          <w:rStyle w:val="HMCodeExample"/>
          <w:i/>
          <w:color w:val="339966"/>
          <w:lang w:val="de-AT"/>
        </w:rPr>
        <w:t xml:space="preserve"> </w:t>
      </w:r>
      <w:proofErr w:type="spellStart"/>
      <w:r w:rsidRPr="00F65414">
        <w:rPr>
          <w:rStyle w:val="HMCodeExample"/>
          <w:i/>
          <w:color w:val="339966"/>
          <w:lang w:val="de-AT"/>
        </w:rPr>
        <w:t>been</w:t>
      </w:r>
      <w:proofErr w:type="spellEnd"/>
      <w:r w:rsidRPr="00F65414">
        <w:rPr>
          <w:rStyle w:val="HMCodeExample"/>
          <w:i/>
          <w:color w:val="339966"/>
          <w:lang w:val="de-AT"/>
        </w:rPr>
        <w:t xml:space="preserve"> </w:t>
      </w:r>
      <w:proofErr w:type="spellStart"/>
      <w:r w:rsidRPr="00F65414">
        <w:rPr>
          <w:rStyle w:val="HMCodeExample"/>
          <w:i/>
          <w:color w:val="339966"/>
          <w:lang w:val="de-AT"/>
        </w:rPr>
        <w:t>made</w:t>
      </w:r>
      <w:proofErr w:type="spellEnd"/>
      <w:r w:rsidRPr="00F65414">
        <w:rPr>
          <w:rStyle w:val="HMCodeExample"/>
          <w:i/>
          <w:color w:val="339966"/>
          <w:lang w:val="de-AT"/>
        </w:rPr>
        <w:t xml:space="preserve"> </w:t>
      </w:r>
      <w:proofErr w:type="spellStart"/>
      <w:r w:rsidRPr="00F65414">
        <w:rPr>
          <w:rStyle w:val="HMCodeExample"/>
          <w:i/>
          <w:color w:val="339966"/>
          <w:lang w:val="de-AT"/>
        </w:rPr>
        <w:t>from</w:t>
      </w:r>
      <w:proofErr w:type="spellEnd"/>
      <w:r w:rsidRPr="00F65414">
        <w:rPr>
          <w:rStyle w:val="HMCodeExample"/>
          <w:i/>
          <w:color w:val="339966"/>
          <w:lang w:val="de-AT"/>
        </w:rPr>
        <w:t xml:space="preserve"> </w:t>
      </w:r>
      <w:proofErr w:type="spellStart"/>
      <w:r w:rsidRPr="00F65414">
        <w:rPr>
          <w:rStyle w:val="HMCodeExample"/>
          <w:i/>
          <w:color w:val="339966"/>
          <w:lang w:val="de-AT"/>
        </w:rPr>
        <w:t>any</w:t>
      </w:r>
      <w:proofErr w:type="spellEnd"/>
      <w:r w:rsidRPr="00F65414">
        <w:rPr>
          <w:rStyle w:val="HMCodeExample"/>
          <w:i/>
          <w:color w:val="339966"/>
          <w:lang w:val="de-AT"/>
        </w:rPr>
        <w:t xml:space="preserve"> HMI </w:t>
      </w:r>
      <w:proofErr w:type="spellStart"/>
      <w:r w:rsidRPr="00F65414">
        <w:rPr>
          <w:rStyle w:val="HMCodeExample"/>
          <w:i/>
          <w:color w:val="339966"/>
          <w:lang w:val="de-AT"/>
        </w:rPr>
        <w:t>within</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hardware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w:t>
      </w:r>
      <w:proofErr w:type="spellStart"/>
      <w:r w:rsidRPr="00F65414">
        <w:rPr>
          <w:rStyle w:val="HMCodeExample"/>
          <w:lang w:val="de-AT"/>
        </w:rPr>
        <w:t>fbRTrigPbEoc</w:t>
      </w:r>
      <w:proofErr w:type="spellEnd"/>
      <w:r w:rsidRPr="00F65414">
        <w:rPr>
          <w:rStyle w:val="HMCodeExample"/>
          <w:lang w:val="de-AT"/>
        </w:rPr>
        <w:t>(CLK := GVL_&lt;HwZone1&gt;_</w:t>
      </w:r>
      <w:proofErr w:type="spellStart"/>
      <w:r w:rsidRPr="00F65414">
        <w:rPr>
          <w:rStyle w:val="HMCodeExample"/>
          <w:lang w:val="de-AT"/>
        </w:rPr>
        <w:t>HMI.stHmiIf.xHmiPbEoc</w:t>
      </w:r>
      <w:proofErr w:type="spellEnd"/>
      <w:r w:rsidRPr="00F65414">
        <w:rPr>
          <w:rStyle w:val="HMCodeExample"/>
          <w:lang w:val="de-AT"/>
        </w:rPr>
        <w:t>);</w:t>
      </w:r>
    </w:p>
    <w:p w14:paraId="08F567C7"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499AF57D" w14:textId="77777777" w:rsidR="00757180" w:rsidRPr="00F65414" w:rsidRDefault="00757180">
      <w:pPr>
        <w:spacing w:before="90" w:after="0"/>
        <w:ind w:right="210"/>
        <w:jc w:val="both"/>
        <w:rPr>
          <w:lang w:val="de-AT"/>
        </w:rPr>
      </w:pPr>
    </w:p>
    <w:p w14:paraId="58C89F17" w14:textId="77777777" w:rsidR="00757180" w:rsidRPr="00F65414" w:rsidRDefault="00000000">
      <w:pPr>
        <w:pStyle w:val="HMHeading30"/>
        <w:keepNext w:val="0"/>
        <w:rPr>
          <w:lang w:val="de-AT"/>
        </w:rPr>
      </w:pPr>
      <w:proofErr w:type="spellStart"/>
      <w:r w:rsidRPr="00F65414">
        <w:rPr>
          <w:rStyle w:val="HMHeading3"/>
          <w:lang w:val="de-AT"/>
        </w:rPr>
        <w:t>Stop</w:t>
      </w:r>
      <w:proofErr w:type="spellEnd"/>
      <w:r w:rsidRPr="00F65414">
        <w:rPr>
          <w:rStyle w:val="HMHeading3"/>
          <w:lang w:val="de-AT"/>
        </w:rPr>
        <w:t xml:space="preserve"> at End </w:t>
      </w:r>
      <w:proofErr w:type="spellStart"/>
      <w:r w:rsidRPr="00F65414">
        <w:rPr>
          <w:rStyle w:val="HMHeading3"/>
          <w:lang w:val="de-AT"/>
        </w:rPr>
        <w:t>of</w:t>
      </w:r>
      <w:proofErr w:type="spellEnd"/>
      <w:r w:rsidRPr="00F65414">
        <w:rPr>
          <w:rStyle w:val="HMHeading3"/>
          <w:lang w:val="de-AT"/>
        </w:rPr>
        <w:t xml:space="preserve"> Cycle Mode</w:t>
      </w:r>
    </w:p>
    <w:p w14:paraId="238C17AA" w14:textId="77777777" w:rsidR="00757180" w:rsidRPr="00F65414" w:rsidRDefault="00000000">
      <w:pPr>
        <w:pStyle w:val="HMNormal0"/>
        <w:rPr>
          <w:lang w:val="de-AT"/>
        </w:rPr>
      </w:pPr>
      <w:r w:rsidRPr="00F65414">
        <w:rPr>
          <w:rStyle w:val="HMNormal"/>
          <w:lang w:val="de-AT"/>
        </w:rPr>
        <w:t xml:space="preserve">Bei diesem SPS-Code handelt es sich um eine Standard-Umschaltverriegelung, die es ermöglicht, einen einzelnen HMI-Taster zum Verriegeln/Entriegeln des </w:t>
      </w:r>
      <w:proofErr w:type="spellStart"/>
      <w:r w:rsidRPr="00F65414">
        <w:rPr>
          <w:rStyle w:val="HMNormal"/>
          <w:lang w:val="de-AT"/>
        </w:rPr>
        <w:t>Stop</w:t>
      </w:r>
      <w:proofErr w:type="spellEnd"/>
      <w:r w:rsidRPr="00F65414">
        <w:rPr>
          <w:rStyle w:val="HMNormal"/>
          <w:lang w:val="de-AT"/>
        </w:rPr>
        <w:t xml:space="preserve"> at End </w:t>
      </w:r>
      <w:proofErr w:type="spellStart"/>
      <w:r w:rsidRPr="00F65414">
        <w:rPr>
          <w:rStyle w:val="HMNormal"/>
          <w:lang w:val="de-AT"/>
        </w:rPr>
        <w:t>of</w:t>
      </w:r>
      <w:proofErr w:type="spellEnd"/>
      <w:r w:rsidRPr="00F65414">
        <w:rPr>
          <w:rStyle w:val="HMNormal"/>
          <w:lang w:val="de-AT"/>
        </w:rPr>
        <w:t xml:space="preserve"> Cycle Mode zu verwenden.</w:t>
      </w:r>
    </w:p>
    <w:p w14:paraId="50749439" w14:textId="77777777" w:rsidR="00757180" w:rsidRPr="00F65414" w:rsidRDefault="00757180">
      <w:pPr>
        <w:spacing w:before="90" w:after="0"/>
        <w:ind w:right="210"/>
        <w:jc w:val="both"/>
        <w:rPr>
          <w:lang w:val="de-AT"/>
        </w:rPr>
      </w:pPr>
    </w:p>
    <w:p w14:paraId="236722C7"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Mode</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region</w:t>
      </w:r>
      <w:proofErr w:type="spellEnd"/>
      <w:r w:rsidRPr="00F65414">
        <w:rPr>
          <w:rStyle w:val="HMCodeExample"/>
          <w:i/>
          <w:color w:val="339966"/>
          <w:lang w:val="de-AT"/>
        </w:rPr>
        <w:t xml:space="preserve"> "Description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Mode"}</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is</w:t>
      </w:r>
      <w:proofErr w:type="spellEnd"/>
      <w:r w:rsidRPr="00F65414">
        <w:rPr>
          <w:rStyle w:val="HMCodeExample"/>
          <w:i/>
          <w:color w:val="339966"/>
          <w:lang w:val="de-AT"/>
        </w:rPr>
        <w:t xml:space="preserve"> a </w:t>
      </w:r>
      <w:proofErr w:type="spellStart"/>
      <w:r w:rsidRPr="00F65414">
        <w:rPr>
          <w:rStyle w:val="HMCodeExample"/>
          <w:i/>
          <w:color w:val="339966"/>
          <w:lang w:val="de-AT"/>
        </w:rPr>
        <w:t>standard</w:t>
      </w:r>
      <w:proofErr w:type="spellEnd"/>
      <w:r w:rsidRPr="00F65414">
        <w:rPr>
          <w:rStyle w:val="HMCodeExample"/>
          <w:i/>
          <w:color w:val="339966"/>
          <w:lang w:val="de-AT"/>
        </w:rPr>
        <w:t xml:space="preserve"> </w:t>
      </w:r>
      <w:proofErr w:type="spellStart"/>
      <w:r w:rsidRPr="00F65414">
        <w:rPr>
          <w:rStyle w:val="HMCodeExample"/>
          <w:i/>
          <w:color w:val="339966"/>
          <w:lang w:val="de-AT"/>
        </w:rPr>
        <w:t>toggle</w:t>
      </w:r>
      <w:proofErr w:type="spellEnd"/>
      <w:r w:rsidRPr="00F65414">
        <w:rPr>
          <w:rStyle w:val="HMCodeExample"/>
          <w:i/>
          <w:color w:val="339966"/>
          <w:lang w:val="de-AT"/>
        </w:rPr>
        <w:t xml:space="preserve"> </w:t>
      </w:r>
      <w:proofErr w:type="spellStart"/>
      <w:r w:rsidRPr="00F65414">
        <w:rPr>
          <w:rStyle w:val="HMCodeExample"/>
          <w:i/>
          <w:color w:val="339966"/>
          <w:lang w:val="de-AT"/>
        </w:rPr>
        <w:t>latch</w:t>
      </w:r>
      <w:proofErr w:type="spellEnd"/>
      <w:r w:rsidRPr="00F65414">
        <w:rPr>
          <w:rStyle w:val="HMCodeExample"/>
          <w:i/>
          <w:color w:val="339966"/>
          <w:lang w:val="de-AT"/>
        </w:rPr>
        <w:t xml:space="preserve"> </w:t>
      </w:r>
      <w:proofErr w:type="spellStart"/>
      <w:r w:rsidRPr="00F65414">
        <w:rPr>
          <w:rStyle w:val="HMCodeExample"/>
          <w:i/>
          <w:color w:val="339966"/>
          <w:lang w:val="de-AT"/>
        </w:rPr>
        <w:t>which</w:t>
      </w:r>
      <w:proofErr w:type="spellEnd"/>
      <w:r w:rsidRPr="00F65414">
        <w:rPr>
          <w:rStyle w:val="HMCodeExample"/>
          <w:i/>
          <w:color w:val="339966"/>
          <w:lang w:val="de-AT"/>
        </w:rPr>
        <w:t xml:space="preserve"> </w:t>
      </w:r>
      <w:proofErr w:type="spellStart"/>
      <w:r w:rsidRPr="00F65414">
        <w:rPr>
          <w:rStyle w:val="HMCodeExample"/>
          <w:i/>
          <w:color w:val="339966"/>
          <w:lang w:val="de-AT"/>
        </w:rPr>
        <w:t>allows</w:t>
      </w:r>
      <w:proofErr w:type="spellEnd"/>
      <w:r w:rsidRPr="00F65414">
        <w:rPr>
          <w:rStyle w:val="HMCodeExample"/>
          <w:i/>
          <w:color w:val="339966"/>
          <w:lang w:val="de-AT"/>
        </w:rPr>
        <w:t xml:space="preserve"> a </w:t>
      </w:r>
      <w:proofErr w:type="spellStart"/>
      <w:r w:rsidRPr="00F65414">
        <w:rPr>
          <w:rStyle w:val="HMCodeExample"/>
          <w:i/>
          <w:color w:val="339966"/>
          <w:lang w:val="de-AT"/>
        </w:rPr>
        <w:t>single</w:t>
      </w:r>
      <w:proofErr w:type="spellEnd"/>
      <w:r w:rsidRPr="00F65414">
        <w:rPr>
          <w:rStyle w:val="HMCodeExample"/>
          <w:i/>
          <w:color w:val="339966"/>
          <w:lang w:val="de-AT"/>
        </w:rPr>
        <w:t xml:space="preserve"> HMI </w:t>
      </w:r>
      <w:proofErr w:type="spellStart"/>
      <w:r w:rsidRPr="00F65414">
        <w:rPr>
          <w:rStyle w:val="HMCodeExample"/>
          <w:i/>
          <w:color w:val="339966"/>
          <w:lang w:val="de-AT"/>
        </w:rPr>
        <w:t>pushbutton</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be</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latch</w:t>
      </w:r>
      <w:proofErr w:type="spellEnd"/>
      <w:r w:rsidRPr="00F65414">
        <w:rPr>
          <w:rStyle w:val="HMCodeExample"/>
          <w:i/>
          <w:color w:val="339966"/>
          <w:lang w:val="de-AT"/>
        </w:rPr>
        <w:t xml:space="preserve"> /</w:t>
      </w:r>
      <w:proofErr w:type="spellStart"/>
      <w:r w:rsidRPr="00F65414">
        <w:rPr>
          <w:rStyle w:val="HMCodeExample"/>
          <w:i/>
          <w:color w:val="339966"/>
          <w:lang w:val="de-AT"/>
        </w:rPr>
        <w:t>unlatch</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w:t>
      </w:r>
      <w:proofErr w:type="spellStart"/>
      <w:r w:rsidRPr="00F65414">
        <w:rPr>
          <w:rStyle w:val="HMCodeExample"/>
          <w:i/>
          <w:color w:val="339966"/>
          <w:lang w:val="de-AT"/>
        </w:rPr>
        <w:t>mode</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r w:rsidRPr="00F65414">
        <w:rPr>
          <w:rStyle w:val="HMCodeExample"/>
          <w:lang w:val="de-AT"/>
        </w:rPr>
        <w:t xml:space="preserve">   </w:t>
      </w:r>
      <w:r w:rsidRPr="00F65414">
        <w:rPr>
          <w:rStyle w:val="HMCodeExample"/>
          <w:i/>
          <w:color w:val="339966"/>
          <w:lang w:val="de-AT"/>
        </w:rPr>
        <w:t>{</w:t>
      </w:r>
      <w:proofErr w:type="spellStart"/>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GVL_&lt;HwZone1&gt;.</w:t>
      </w:r>
      <w:proofErr w:type="spellStart"/>
      <w:r w:rsidRPr="00F65414">
        <w:rPr>
          <w:rStyle w:val="HMCodeExample"/>
          <w:lang w:val="de-AT"/>
        </w:rPr>
        <w:t>stHwzIf.xAutomaticModeOn</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proofErr w:type="spellStart"/>
      <w:r w:rsidRPr="00F65414">
        <w:rPr>
          <w:rStyle w:val="HMCodeExample"/>
          <w:lang w:val="de-AT"/>
        </w:rPr>
        <w:t>fbRTrigPbEoc.Q</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GVL_&lt;HwZone1&gt;_</w:t>
      </w:r>
      <w:proofErr w:type="spellStart"/>
      <w:r w:rsidRPr="00F65414">
        <w:rPr>
          <w:rStyle w:val="HMCodeExample"/>
          <w:lang w:val="de-AT"/>
        </w:rPr>
        <w:t>HMI.stHmiIf.xHmiEocModeOn</w:t>
      </w:r>
      <w:proofErr w:type="spellEnd"/>
      <w:r w:rsidRPr="00F65414">
        <w:rPr>
          <w:rStyle w:val="HMCodeExample"/>
          <w:lang w:val="de-AT"/>
        </w:rPr>
        <w:t xml:space="preserve"> </w:t>
      </w:r>
      <w:r w:rsidRPr="00F65414">
        <w:rPr>
          <w:rStyle w:val="HMCodeExample"/>
          <w:b/>
          <w:color w:val="3366FF"/>
          <w:lang w:val="de-AT"/>
        </w:rPr>
        <w:t>THEN</w:t>
      </w:r>
      <w:r w:rsidRPr="00F65414">
        <w:rPr>
          <w:rStyle w:val="HMCodeExample"/>
          <w:lang w:val="de-AT"/>
        </w:rPr>
        <w:t xml:space="preserve"> </w:t>
      </w:r>
      <w:r w:rsidRPr="00F65414">
        <w:rPr>
          <w:lang w:val="de-AT"/>
        </w:rPr>
        <w:br/>
      </w:r>
      <w:r w:rsidRPr="00F65414">
        <w:rPr>
          <w:rStyle w:val="HMCodeExample"/>
          <w:lang w:val="de-AT"/>
        </w:rPr>
        <w:t xml:space="preserve">      GVL_&lt;HwZone1&gt;_</w:t>
      </w:r>
      <w:proofErr w:type="spellStart"/>
      <w:r w:rsidRPr="00F65414">
        <w:rPr>
          <w:rStyle w:val="HMCodeExample"/>
          <w:lang w:val="de-AT"/>
        </w:rPr>
        <w:t>HMI.stHmiIf.xHmiEocModeOn</w:t>
      </w:r>
      <w:proofErr w:type="spellEnd"/>
      <w:r w:rsidRPr="00F65414">
        <w:rPr>
          <w:rStyle w:val="HMCodeExample"/>
          <w:lang w:val="de-AT"/>
        </w:rPr>
        <w:t xml:space="preserve"> := TRUE;</w:t>
      </w:r>
      <w:r w:rsidRPr="00F65414">
        <w:rPr>
          <w:lang w:val="de-AT"/>
        </w:rPr>
        <w:br/>
      </w:r>
      <w:r w:rsidRPr="00F65414">
        <w:rPr>
          <w:rStyle w:val="HMCodeExample"/>
          <w:lang w:val="de-AT"/>
        </w:rPr>
        <w:t xml:space="preserve">      GVL_&lt;HwZone1&gt;_</w:t>
      </w:r>
      <w:proofErr w:type="spellStart"/>
      <w:r w:rsidRPr="00F65414">
        <w:rPr>
          <w:rStyle w:val="HMCodeExample"/>
          <w:lang w:val="de-AT"/>
        </w:rPr>
        <w:t>HMI.stHmiIf.xHmiEocModeOff</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ELSIF</w:t>
      </w:r>
      <w:r w:rsidRPr="00F65414">
        <w:rPr>
          <w:rStyle w:val="HMCodeExample"/>
          <w:lang w:val="de-AT"/>
        </w:rPr>
        <w:t xml:space="preserve"> GVL_&lt;HwZone1&gt;.</w:t>
      </w:r>
      <w:proofErr w:type="spellStart"/>
      <w:r w:rsidRPr="00F65414">
        <w:rPr>
          <w:rStyle w:val="HMCodeExample"/>
          <w:lang w:val="de-AT"/>
        </w:rPr>
        <w:t>stHwzIf.xAutomaticModeOn</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proofErr w:type="spellStart"/>
      <w:r w:rsidRPr="00F65414">
        <w:rPr>
          <w:rStyle w:val="HMCodeExample"/>
          <w:lang w:val="de-AT"/>
        </w:rPr>
        <w:t>fbRTrigPbEoc.Q</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GVL_&lt;HwZone1&gt;_</w:t>
      </w:r>
      <w:proofErr w:type="spellStart"/>
      <w:r w:rsidRPr="00F65414">
        <w:rPr>
          <w:rStyle w:val="HMCodeExample"/>
          <w:lang w:val="de-AT"/>
        </w:rPr>
        <w:t>HMI.stHmiIf.xHmiEocModeOff</w:t>
      </w:r>
      <w:proofErr w:type="spellEnd"/>
      <w:r w:rsidRPr="00F65414">
        <w:rPr>
          <w:rStyle w:val="HMCodeExample"/>
          <w:lang w:val="de-AT"/>
        </w:rPr>
        <w:t xml:space="preserve"> </w:t>
      </w:r>
      <w:r w:rsidRPr="00F65414">
        <w:rPr>
          <w:rStyle w:val="HMCodeExample"/>
          <w:b/>
          <w:color w:val="3366FF"/>
          <w:lang w:val="de-AT"/>
        </w:rPr>
        <w:t>THEN</w:t>
      </w:r>
      <w:r w:rsidRPr="00F65414">
        <w:rPr>
          <w:rStyle w:val="HMCodeExample"/>
          <w:lang w:val="de-AT"/>
        </w:rPr>
        <w:t xml:space="preserve"> </w:t>
      </w:r>
      <w:r w:rsidRPr="00F65414">
        <w:rPr>
          <w:lang w:val="de-AT"/>
        </w:rPr>
        <w:br/>
      </w:r>
      <w:r w:rsidRPr="00F65414">
        <w:rPr>
          <w:rStyle w:val="HMCodeExample"/>
          <w:lang w:val="de-AT"/>
        </w:rPr>
        <w:t xml:space="preserve">      GVL_&lt;HwZone1&gt;_</w:t>
      </w:r>
      <w:proofErr w:type="spellStart"/>
      <w:r w:rsidRPr="00F65414">
        <w:rPr>
          <w:rStyle w:val="HMCodeExample"/>
          <w:lang w:val="de-AT"/>
        </w:rPr>
        <w:t>HMI.stHmiIf.xHmiEocModeOn</w:t>
      </w:r>
      <w:proofErr w:type="spellEnd"/>
      <w:r w:rsidRPr="00F65414">
        <w:rPr>
          <w:rStyle w:val="HMCodeExample"/>
          <w:lang w:val="de-AT"/>
        </w:rPr>
        <w:t xml:space="preserve"> := FALSE;</w:t>
      </w:r>
      <w:r w:rsidRPr="00F65414">
        <w:rPr>
          <w:lang w:val="de-AT"/>
        </w:rPr>
        <w:br/>
      </w:r>
      <w:r w:rsidRPr="00F65414">
        <w:rPr>
          <w:rStyle w:val="HMCodeExample"/>
          <w:lang w:val="de-AT"/>
        </w:rPr>
        <w:t xml:space="preserve">      GVL_&lt;HwZone1&gt;_</w:t>
      </w:r>
      <w:proofErr w:type="spellStart"/>
      <w:r w:rsidRPr="00F65414">
        <w:rPr>
          <w:rStyle w:val="HMCodeExample"/>
          <w:lang w:val="de-AT"/>
        </w:rPr>
        <w:t>HMI.stHmiIf.xHmiEocModeOff</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END_IF</w:t>
      </w:r>
    </w:p>
    <w:p w14:paraId="46ADFE7D"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1C08E538" w14:textId="77777777" w:rsidR="00757180" w:rsidRPr="00F65414" w:rsidRDefault="00757180">
      <w:pPr>
        <w:spacing w:before="90" w:after="0"/>
        <w:ind w:right="210"/>
        <w:jc w:val="both"/>
        <w:rPr>
          <w:lang w:val="de-AT"/>
        </w:rPr>
      </w:pPr>
    </w:p>
    <w:p w14:paraId="1C4E46B9" w14:textId="77777777" w:rsidR="00757180" w:rsidRPr="00F65414" w:rsidRDefault="00000000">
      <w:pPr>
        <w:pStyle w:val="HMHeading30"/>
        <w:keepNext w:val="0"/>
        <w:rPr>
          <w:lang w:val="de-AT"/>
        </w:rPr>
      </w:pPr>
      <w:r w:rsidRPr="00F65414">
        <w:rPr>
          <w:rStyle w:val="HMHeading3"/>
          <w:lang w:val="de-AT"/>
        </w:rPr>
        <w:t xml:space="preserve">All </w:t>
      </w:r>
      <w:proofErr w:type="spellStart"/>
      <w:r w:rsidRPr="00F65414">
        <w:rPr>
          <w:rStyle w:val="HMHeading3"/>
          <w:lang w:val="de-AT"/>
        </w:rPr>
        <w:t>Step</w:t>
      </w:r>
      <w:proofErr w:type="spellEnd"/>
      <w:r w:rsidRPr="00F65414">
        <w:rPr>
          <w:rStyle w:val="HMHeading3"/>
          <w:lang w:val="de-AT"/>
        </w:rPr>
        <w:t xml:space="preserve"> </w:t>
      </w:r>
      <w:proofErr w:type="spellStart"/>
      <w:r w:rsidRPr="00F65414">
        <w:rPr>
          <w:rStyle w:val="HMHeading3"/>
          <w:lang w:val="de-AT"/>
        </w:rPr>
        <w:t>Sequences</w:t>
      </w:r>
      <w:proofErr w:type="spellEnd"/>
      <w:r w:rsidRPr="00F65414">
        <w:rPr>
          <w:rStyle w:val="HMHeading3"/>
          <w:lang w:val="de-AT"/>
        </w:rPr>
        <w:t xml:space="preserve"> End </w:t>
      </w:r>
      <w:proofErr w:type="spellStart"/>
      <w:r w:rsidRPr="00F65414">
        <w:rPr>
          <w:rStyle w:val="HMHeading3"/>
          <w:lang w:val="de-AT"/>
        </w:rPr>
        <w:t>of</w:t>
      </w:r>
      <w:proofErr w:type="spellEnd"/>
      <w:r w:rsidRPr="00F65414">
        <w:rPr>
          <w:rStyle w:val="HMHeading3"/>
          <w:lang w:val="de-AT"/>
        </w:rPr>
        <w:t xml:space="preserve"> Cycle </w:t>
      </w:r>
      <w:proofErr w:type="spellStart"/>
      <w:r w:rsidRPr="00F65414">
        <w:rPr>
          <w:rStyle w:val="HMHeading3"/>
          <w:lang w:val="de-AT"/>
        </w:rPr>
        <w:t>Reached</w:t>
      </w:r>
      <w:proofErr w:type="spellEnd"/>
    </w:p>
    <w:p w14:paraId="01FBF596" w14:textId="77777777" w:rsidR="00757180" w:rsidRPr="00F65414" w:rsidRDefault="00000000">
      <w:pPr>
        <w:pStyle w:val="HMNormal0"/>
        <w:rPr>
          <w:lang w:val="de-AT"/>
        </w:rPr>
      </w:pPr>
      <w:r w:rsidRPr="00F65414">
        <w:rPr>
          <w:rStyle w:val="HMNormal"/>
          <w:lang w:val="de-AT"/>
        </w:rPr>
        <w:t xml:space="preserve">Der folgende SPS-Code wird verwendet, um zu prüfen, ob alle mit der Zone verbundenen Sequenzen </w:t>
      </w:r>
      <w:proofErr w:type="gramStart"/>
      <w:r w:rsidRPr="00F65414">
        <w:rPr>
          <w:rStyle w:val="HMNormal"/>
          <w:lang w:val="de-AT"/>
        </w:rPr>
        <w:t xml:space="preserve">ihren </w:t>
      </w:r>
      <w:r w:rsidRPr="00F65414">
        <w:rPr>
          <w:rStyle w:val="HMHeading3"/>
          <w:lang w:val="de-AT"/>
        </w:rPr>
        <w:t xml:space="preserve"> </w:t>
      </w:r>
      <w:r w:rsidRPr="00F65414">
        <w:rPr>
          <w:rStyle w:val="HMNormal"/>
          <w:lang w:val="de-AT"/>
        </w:rPr>
        <w:t>End</w:t>
      </w:r>
      <w:proofErr w:type="gramEnd"/>
      <w:r w:rsidRPr="00F65414">
        <w:rPr>
          <w:rStyle w:val="HMNormal"/>
          <w:lang w:val="de-AT"/>
        </w:rPr>
        <w:t xml:space="preserve"> </w:t>
      </w:r>
      <w:proofErr w:type="spellStart"/>
      <w:r w:rsidRPr="00F65414">
        <w:rPr>
          <w:rStyle w:val="HMNormal"/>
          <w:lang w:val="de-AT"/>
        </w:rPr>
        <w:t>of</w:t>
      </w:r>
      <w:proofErr w:type="spellEnd"/>
      <w:r w:rsidRPr="00F65414">
        <w:rPr>
          <w:rStyle w:val="HMNormal"/>
          <w:lang w:val="de-AT"/>
        </w:rPr>
        <w:t xml:space="preserve"> Cycle Schritt erreicht haben. Für diese Funktion wird ein wiederverwendbarer Ausgang zugewiesen. Dieser wird unten für die Anzeige der End </w:t>
      </w:r>
      <w:proofErr w:type="spellStart"/>
      <w:r w:rsidRPr="00F65414">
        <w:rPr>
          <w:rStyle w:val="HMNormal"/>
          <w:lang w:val="de-AT"/>
        </w:rPr>
        <w:t>of</w:t>
      </w:r>
      <w:proofErr w:type="spellEnd"/>
      <w:r w:rsidRPr="00F65414">
        <w:rPr>
          <w:rStyle w:val="HMNormal"/>
          <w:lang w:val="de-AT"/>
        </w:rPr>
        <w:t xml:space="preserve"> Cycle-Lampe verwendet.</w:t>
      </w:r>
    </w:p>
    <w:p w14:paraId="3A092ED2" w14:textId="77777777" w:rsidR="00757180" w:rsidRPr="00F65414" w:rsidRDefault="00000000">
      <w:pPr>
        <w:pStyle w:val="HMCodeExample0"/>
        <w:rPr>
          <w:lang w:val="de-AT"/>
        </w:rPr>
      </w:pPr>
      <w:r w:rsidRPr="00F65414">
        <w:rPr>
          <w:rStyle w:val="HMCodeExample"/>
          <w:i/>
          <w:color w:val="339966"/>
          <w:lang w:val="de-AT"/>
        </w:rPr>
        <w:lastRenderedPageBreak/>
        <w:t xml:space="preserve">// All </w:t>
      </w:r>
      <w:proofErr w:type="spellStart"/>
      <w:r w:rsidRPr="00F65414">
        <w:rPr>
          <w:rStyle w:val="HMCodeExample"/>
          <w:i/>
          <w:color w:val="339966"/>
          <w:lang w:val="de-AT"/>
        </w:rPr>
        <w:t>Step</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w:t>
      </w:r>
      <w:proofErr w:type="spellStart"/>
      <w:r w:rsidRPr="00F65414">
        <w:rPr>
          <w:rStyle w:val="HMCodeExample"/>
          <w:i/>
          <w:color w:val="339966"/>
          <w:lang w:val="de-AT"/>
        </w:rPr>
        <w:t>Reached</w:t>
      </w:r>
      <w:proofErr w:type="spellEnd"/>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Mode"}</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plc</w:t>
      </w:r>
      <w:proofErr w:type="spellEnd"/>
      <w:r w:rsidRPr="00F65414">
        <w:rPr>
          <w:rStyle w:val="HMCodeExample"/>
          <w:i/>
          <w:color w:val="339966"/>
          <w:lang w:val="de-AT"/>
        </w:rPr>
        <w:t xml:space="preserve"> code </w:t>
      </w:r>
      <w:proofErr w:type="spellStart"/>
      <w:r w:rsidRPr="00F65414">
        <w:rPr>
          <w:rStyle w:val="HMCodeExample"/>
          <w:i/>
          <w:color w:val="339966"/>
          <w:lang w:val="de-AT"/>
        </w:rPr>
        <w:t>below</w:t>
      </w:r>
      <w:proofErr w:type="spellEnd"/>
      <w:r w:rsidRPr="00F65414">
        <w:rPr>
          <w:rStyle w:val="HMCodeExample"/>
          <w:i/>
          <w:color w:val="339966"/>
          <w:lang w:val="de-AT"/>
        </w:rPr>
        <w:t xml:space="preserve"> </w:t>
      </w:r>
      <w:proofErr w:type="spellStart"/>
      <w:r w:rsidRPr="00F65414">
        <w:rPr>
          <w:rStyle w:val="HMCodeExample"/>
          <w:i/>
          <w:color w:val="339966"/>
          <w:lang w:val="de-AT"/>
        </w:rPr>
        <w:t>are</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check </w:t>
      </w:r>
      <w:proofErr w:type="spellStart"/>
      <w:r w:rsidRPr="00F65414">
        <w:rPr>
          <w:rStyle w:val="HMCodeExample"/>
          <w:i/>
          <w:color w:val="339966"/>
          <w:lang w:val="de-AT"/>
        </w:rPr>
        <w:t>if</w:t>
      </w:r>
      <w:proofErr w:type="spellEnd"/>
      <w:r w:rsidRPr="00F65414">
        <w:rPr>
          <w:rStyle w:val="HMCodeExample"/>
          <w:i/>
          <w:color w:val="339966"/>
          <w:lang w:val="de-AT"/>
        </w:rPr>
        <w:t xml:space="preserve"> all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with</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have</w:t>
      </w:r>
      <w:proofErr w:type="spellEnd"/>
      <w:r w:rsidRPr="00F65414">
        <w:rPr>
          <w:rStyle w:val="HMCodeExample"/>
          <w:i/>
          <w:color w:val="339966"/>
          <w:lang w:val="de-AT"/>
        </w:rPr>
        <w:t xml:space="preserve"> </w:t>
      </w:r>
      <w:proofErr w:type="spellStart"/>
      <w:r w:rsidRPr="00F65414">
        <w:rPr>
          <w:rStyle w:val="HMCodeExample"/>
          <w:i/>
          <w:color w:val="339966"/>
          <w:lang w:val="de-AT"/>
        </w:rPr>
        <w:t>reached</w:t>
      </w:r>
      <w:proofErr w:type="spellEnd"/>
      <w:r w:rsidRPr="00F65414">
        <w:rPr>
          <w:rStyle w:val="HMCodeExample"/>
          <w:i/>
          <w:color w:val="339966"/>
          <w:lang w:val="de-AT"/>
        </w:rPr>
        <w:t xml:space="preserve"> </w:t>
      </w:r>
      <w:proofErr w:type="spellStart"/>
      <w:r w:rsidRPr="00F65414">
        <w:rPr>
          <w:rStyle w:val="HMCodeExample"/>
          <w:i/>
          <w:color w:val="339966"/>
          <w:lang w:val="de-AT"/>
        </w:rPr>
        <w:t>their</w:t>
      </w:r>
      <w:proofErr w:type="spellEnd"/>
      <w:r w:rsidRPr="00F65414">
        <w:rPr>
          <w:rStyle w:val="HMCodeExample"/>
          <w:i/>
          <w:color w:val="339966"/>
          <w:lang w:val="de-AT"/>
        </w:rPr>
        <w:t xml:space="preserve"> end </w:t>
      </w:r>
      <w:proofErr w:type="spellStart"/>
      <w:r w:rsidRPr="00F65414">
        <w:rPr>
          <w:rStyle w:val="HMCodeExample"/>
          <w:i/>
          <w:color w:val="339966"/>
          <w:lang w:val="de-AT"/>
        </w:rPr>
        <w:t>of</w:t>
      </w:r>
      <w:proofErr w:type="spellEnd"/>
      <w:r w:rsidRPr="00F65414">
        <w:rPr>
          <w:rStyle w:val="HMCodeExample"/>
          <w:i/>
          <w:color w:val="339966"/>
          <w:lang w:val="de-AT"/>
        </w:rPr>
        <w:t xml:space="preserve"> </w:t>
      </w:r>
      <w:proofErr w:type="spellStart"/>
      <w:r w:rsidRPr="00F65414">
        <w:rPr>
          <w:rStyle w:val="HMCodeExample"/>
          <w:i/>
          <w:color w:val="339966"/>
          <w:lang w:val="de-AT"/>
        </w:rPr>
        <w:t>cycle</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A </w:t>
      </w:r>
      <w:proofErr w:type="spellStart"/>
      <w:r w:rsidRPr="00F65414">
        <w:rPr>
          <w:rStyle w:val="HMCodeExample"/>
          <w:i/>
          <w:color w:val="339966"/>
          <w:lang w:val="de-AT"/>
        </w:rPr>
        <w:t>reusable</w:t>
      </w:r>
      <w:proofErr w:type="spellEnd"/>
      <w:r w:rsidRPr="00F65414">
        <w:rPr>
          <w:rStyle w:val="HMCodeExample"/>
          <w:i/>
          <w:color w:val="339966"/>
          <w:lang w:val="de-AT"/>
        </w:rPr>
        <w:t xml:space="preserve"> </w:t>
      </w:r>
      <w:proofErr w:type="spellStart"/>
      <w:r w:rsidRPr="00F65414">
        <w:rPr>
          <w:rStyle w:val="HMCodeExample"/>
          <w:i/>
          <w:color w:val="339966"/>
          <w:lang w:val="de-AT"/>
        </w:rPr>
        <w:t>output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allocated</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this</w:t>
      </w:r>
      <w:proofErr w:type="spellEnd"/>
      <w:r w:rsidRPr="00F65414">
        <w:rPr>
          <w:rStyle w:val="HMCodeExample"/>
          <w:i/>
          <w:color w:val="339966"/>
          <w:lang w:val="de-AT"/>
        </w:rPr>
        <w:t xml:space="preserve"> </w:t>
      </w:r>
      <w:proofErr w:type="spellStart"/>
      <w:r w:rsidRPr="00F65414">
        <w:rPr>
          <w:rStyle w:val="HMCodeExample"/>
          <w:i/>
          <w:color w:val="339966"/>
          <w:lang w:val="de-AT"/>
        </w:rPr>
        <w:t>function</w:t>
      </w:r>
      <w:proofErr w:type="spellEnd"/>
      <w:r w:rsidRPr="00F65414">
        <w:rPr>
          <w:rStyle w:val="HMCodeExample"/>
          <w:i/>
          <w:color w:val="339966"/>
          <w:lang w:val="de-AT"/>
        </w:rPr>
        <w:t xml:space="preserve">. This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below</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End </w:t>
      </w:r>
      <w:proofErr w:type="spellStart"/>
      <w:r w:rsidRPr="00F65414">
        <w:rPr>
          <w:rStyle w:val="HMCodeExample"/>
          <w:i/>
          <w:color w:val="339966"/>
          <w:lang w:val="de-AT"/>
        </w:rPr>
        <w:t>of</w:t>
      </w:r>
      <w:proofErr w:type="spellEnd"/>
      <w:r w:rsidRPr="00F65414">
        <w:rPr>
          <w:rStyle w:val="HMCodeExample"/>
          <w:i/>
          <w:color w:val="339966"/>
          <w:lang w:val="de-AT"/>
        </w:rPr>
        <w:t xml:space="preserve"> </w:t>
      </w:r>
      <w:proofErr w:type="spellStart"/>
      <w:r w:rsidRPr="00F65414">
        <w:rPr>
          <w:rStyle w:val="HMCodeExample"/>
          <w:i/>
          <w:color w:val="339966"/>
          <w:lang w:val="de-AT"/>
        </w:rPr>
        <w:t>cycle</w:t>
      </w:r>
      <w:proofErr w:type="spellEnd"/>
      <w:r w:rsidRPr="00F65414">
        <w:rPr>
          <w:rStyle w:val="HMCodeExample"/>
          <w:i/>
          <w:color w:val="339966"/>
          <w:lang w:val="de-AT"/>
        </w:rPr>
        <w:t xml:space="preserv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indicator</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proofErr w:type="spellStart"/>
      <w:r w:rsidRPr="00F65414">
        <w:rPr>
          <w:rStyle w:val="HMCodeExample"/>
          <w:lang w:val="de-AT"/>
        </w:rPr>
        <w:t>aAllSeqEOCMatrix</w:t>
      </w:r>
      <w:proofErr w:type="spellEnd"/>
      <w:r w:rsidRPr="00F65414">
        <w:rPr>
          <w:rStyle w:val="HMCodeExample"/>
          <w:lang w:val="de-AT"/>
        </w:rPr>
        <w:t>[0] := GVL_&lt;Sequence1&gt;.</w:t>
      </w:r>
      <w:proofErr w:type="spellStart"/>
      <w:r w:rsidRPr="00F65414">
        <w:rPr>
          <w:rStyle w:val="HMCodeExample"/>
          <w:lang w:val="de-AT"/>
        </w:rPr>
        <w:t>stSeqIf.xSeqEndOfCycleReached</w:t>
      </w:r>
      <w:proofErr w:type="spellEnd"/>
      <w:r w:rsidRPr="00F65414">
        <w:rPr>
          <w:rStyle w:val="HMCodeExample"/>
          <w:lang w:val="de-AT"/>
        </w:rPr>
        <w:t>;</w:t>
      </w:r>
      <w:r w:rsidRPr="00F65414">
        <w:rPr>
          <w:lang w:val="de-AT"/>
        </w:rPr>
        <w:br/>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GVL_&lt;HwZone1&gt;.</w:t>
      </w:r>
      <w:proofErr w:type="spellStart"/>
      <w:r w:rsidRPr="00F65414">
        <w:rPr>
          <w:rStyle w:val="HMCodeExample"/>
          <w:lang w:val="de-AT"/>
        </w:rPr>
        <w:t>stHwzIf.xAllSeqEocReached</w:t>
      </w:r>
      <w:proofErr w:type="spellEnd"/>
      <w:r w:rsidRPr="00F65414">
        <w:rPr>
          <w:rStyle w:val="HMCodeExample"/>
          <w:lang w:val="de-AT"/>
        </w:rPr>
        <w:t xml:space="preserve"> := TRUE;</w:t>
      </w:r>
      <w:r w:rsidRPr="00F65414">
        <w:rPr>
          <w:lang w:val="de-AT"/>
        </w:rPr>
        <w:br/>
      </w:r>
      <w:r w:rsidRPr="00F65414">
        <w:rPr>
          <w:rStyle w:val="HMCodeExample"/>
          <w:lang w:val="de-AT"/>
        </w:rPr>
        <w:t xml:space="preserve">   </w:t>
      </w:r>
      <w:r w:rsidRPr="00F65414">
        <w:rPr>
          <w:rStyle w:val="HMCodeExample"/>
          <w:b/>
          <w:color w:val="3366FF"/>
          <w:lang w:val="de-AT"/>
        </w:rPr>
        <w:t>FOR</w:t>
      </w:r>
      <w:r w:rsidRPr="00F65414">
        <w:rPr>
          <w:rStyle w:val="HMCodeExample"/>
          <w:lang w:val="de-AT"/>
        </w:rPr>
        <w:t xml:space="preserve">  </w:t>
      </w:r>
      <w:proofErr w:type="spellStart"/>
      <w:r w:rsidRPr="00F65414">
        <w:rPr>
          <w:rStyle w:val="HMCodeExample"/>
          <w:lang w:val="de-AT"/>
        </w:rPr>
        <w:t>iIndex</w:t>
      </w:r>
      <w:proofErr w:type="spellEnd"/>
      <w:r w:rsidRPr="00F65414">
        <w:rPr>
          <w:rStyle w:val="HMCodeExample"/>
          <w:lang w:val="de-AT"/>
        </w:rPr>
        <w:t xml:space="preserve"> := 0 </w:t>
      </w:r>
      <w:r w:rsidRPr="00F65414">
        <w:rPr>
          <w:rStyle w:val="HMCodeExample"/>
          <w:b/>
          <w:color w:val="3366FF"/>
          <w:lang w:val="de-AT"/>
        </w:rPr>
        <w:t>TO</w:t>
      </w:r>
      <w:r w:rsidRPr="00F65414">
        <w:rPr>
          <w:rStyle w:val="HMCodeExample"/>
          <w:lang w:val="de-AT"/>
        </w:rPr>
        <w:t xml:space="preserve"> 0 </w:t>
      </w:r>
      <w:r w:rsidRPr="00F65414">
        <w:rPr>
          <w:rStyle w:val="HMCodeExample"/>
          <w:b/>
          <w:color w:val="3366FF"/>
          <w:lang w:val="de-AT"/>
        </w:rPr>
        <w:t>DO</w:t>
      </w:r>
      <w:r w:rsidRPr="00F65414">
        <w:rPr>
          <w:rStyle w:val="HMCodeExample"/>
          <w:lang w:val="de-AT"/>
        </w:rPr>
        <w:t xml:space="preserve"> </w:t>
      </w:r>
      <w:r w:rsidRPr="00F65414">
        <w:rPr>
          <w:lang w:val="de-AT"/>
        </w:rPr>
        <w:br/>
      </w:r>
      <w:r w:rsidRPr="00F65414">
        <w:rPr>
          <w:rStyle w:val="HMCodeExample"/>
          <w:lang w:val="de-AT"/>
        </w:rPr>
        <w:t xml:space="preserve">      </w:t>
      </w:r>
      <w:r w:rsidRPr="00F65414">
        <w:rPr>
          <w:rStyle w:val="HMCodeExample"/>
          <w:b/>
          <w:color w:val="3366FF"/>
          <w:lang w:val="de-AT"/>
        </w:rPr>
        <w:t>IF</w:t>
      </w:r>
      <w:r w:rsidRPr="00F65414">
        <w:rPr>
          <w:rStyle w:val="HMCodeExample"/>
          <w:lang w:val="de-AT"/>
        </w:rPr>
        <w:t xml:space="preserve"> </w:t>
      </w:r>
      <w:r w:rsidRPr="00F65414">
        <w:rPr>
          <w:rStyle w:val="HMCodeExample"/>
          <w:b/>
          <w:color w:val="3366FF"/>
          <w:lang w:val="de-AT"/>
        </w:rPr>
        <w:t>NOT</w:t>
      </w:r>
      <w:r w:rsidRPr="00F65414">
        <w:rPr>
          <w:rStyle w:val="HMCodeExample"/>
          <w:lang w:val="de-AT"/>
        </w:rPr>
        <w:t xml:space="preserve"> </w:t>
      </w:r>
      <w:proofErr w:type="spellStart"/>
      <w:r w:rsidRPr="00F65414">
        <w:rPr>
          <w:rStyle w:val="HMCodeExample"/>
          <w:lang w:val="de-AT"/>
        </w:rPr>
        <w:t>aAllSeqEOCMatrix</w:t>
      </w:r>
      <w:proofErr w:type="spellEnd"/>
      <w:r w:rsidRPr="00F65414">
        <w:rPr>
          <w:rStyle w:val="HMCodeExample"/>
          <w:lang w:val="de-AT"/>
        </w:rPr>
        <w:t>[</w:t>
      </w:r>
      <w:proofErr w:type="spellStart"/>
      <w:r w:rsidRPr="00F65414">
        <w:rPr>
          <w:rStyle w:val="HMCodeExample"/>
          <w:lang w:val="de-AT"/>
        </w:rPr>
        <w:t>iIndex</w:t>
      </w:r>
      <w:proofErr w:type="spellEnd"/>
      <w:r w:rsidRPr="00F65414">
        <w:rPr>
          <w:rStyle w:val="HMCodeExample"/>
          <w:lang w:val="de-AT"/>
        </w:rPr>
        <w:t xml:space="preserve">] </w:t>
      </w:r>
      <w:r w:rsidRPr="00F65414">
        <w:rPr>
          <w:rStyle w:val="HMCodeExample"/>
          <w:b/>
          <w:color w:val="3366FF"/>
          <w:lang w:val="de-AT"/>
        </w:rPr>
        <w:t>THEN</w:t>
      </w:r>
      <w:r w:rsidRPr="00F65414">
        <w:rPr>
          <w:lang w:val="de-AT"/>
        </w:rPr>
        <w:br/>
      </w:r>
      <w:r w:rsidRPr="00F65414">
        <w:rPr>
          <w:rStyle w:val="HMCodeExample"/>
          <w:lang w:val="de-AT"/>
        </w:rPr>
        <w:t xml:space="preserve">         GVL_&lt;HwZone1&gt;.</w:t>
      </w:r>
      <w:proofErr w:type="spellStart"/>
      <w:r w:rsidRPr="00F65414">
        <w:rPr>
          <w:rStyle w:val="HMCodeExample"/>
          <w:lang w:val="de-AT"/>
        </w:rPr>
        <w:t>stHwzIf.xAllSeqEocReached</w:t>
      </w:r>
      <w:proofErr w:type="spellEnd"/>
      <w:r w:rsidRPr="00F65414">
        <w:rPr>
          <w:rStyle w:val="HMCodeExample"/>
          <w:lang w:val="de-AT"/>
        </w:rPr>
        <w:t xml:space="preserve"> := FALSE;</w:t>
      </w:r>
      <w:r w:rsidRPr="00F65414">
        <w:rPr>
          <w:lang w:val="de-AT"/>
        </w:rPr>
        <w:br/>
      </w:r>
      <w:r w:rsidRPr="00F65414">
        <w:rPr>
          <w:rStyle w:val="HMCodeExample"/>
          <w:lang w:val="de-AT"/>
        </w:rPr>
        <w:t xml:space="preserve">         </w:t>
      </w:r>
      <w:r w:rsidRPr="00F65414">
        <w:rPr>
          <w:rStyle w:val="HMCodeExample"/>
          <w:b/>
          <w:color w:val="3366FF"/>
          <w:lang w:val="de-AT"/>
        </w:rPr>
        <w:t>EXIT</w:t>
      </w:r>
      <w:r w:rsidRPr="00F65414">
        <w:rPr>
          <w:rStyle w:val="HMCodeExample"/>
          <w:lang w:val="de-AT"/>
        </w:rPr>
        <w:t>;</w:t>
      </w:r>
      <w:r w:rsidRPr="00F65414">
        <w:rPr>
          <w:lang w:val="de-AT"/>
        </w:rPr>
        <w:br/>
      </w:r>
      <w:r w:rsidRPr="00F65414">
        <w:rPr>
          <w:rStyle w:val="HMCodeExample"/>
          <w:lang w:val="de-AT"/>
        </w:rPr>
        <w:t xml:space="preserve">      </w:t>
      </w:r>
      <w:r w:rsidRPr="00F65414">
        <w:rPr>
          <w:rStyle w:val="HMCodeExample"/>
          <w:b/>
          <w:color w:val="3366FF"/>
          <w:lang w:val="de-AT"/>
        </w:rPr>
        <w:t>END_IF</w:t>
      </w:r>
      <w:r w:rsidRPr="00F65414">
        <w:rPr>
          <w:lang w:val="de-AT"/>
        </w:rPr>
        <w:br/>
      </w:r>
      <w:r w:rsidRPr="00F65414">
        <w:rPr>
          <w:rStyle w:val="HMCodeExample"/>
          <w:lang w:val="de-AT"/>
        </w:rPr>
        <w:t xml:space="preserve">   </w:t>
      </w:r>
      <w:r w:rsidRPr="00F65414">
        <w:rPr>
          <w:rStyle w:val="HMCodeExample"/>
          <w:b/>
          <w:color w:val="3366FF"/>
          <w:lang w:val="de-AT"/>
        </w:rPr>
        <w:t>END_FOR</w:t>
      </w:r>
    </w:p>
    <w:p w14:paraId="0D55F208"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3532C8D1" w14:textId="77777777" w:rsidR="00757180" w:rsidRPr="00F65414" w:rsidRDefault="00757180">
      <w:pPr>
        <w:spacing w:before="90" w:after="0"/>
        <w:ind w:right="210"/>
        <w:jc w:val="both"/>
        <w:rPr>
          <w:lang w:val="de-AT"/>
        </w:rPr>
      </w:pPr>
    </w:p>
    <w:p w14:paraId="784EBE55" w14:textId="77777777" w:rsidR="00757180" w:rsidRPr="00F65414" w:rsidRDefault="00000000">
      <w:pPr>
        <w:pStyle w:val="HMHeading30"/>
        <w:keepNext w:val="0"/>
        <w:rPr>
          <w:lang w:val="de-AT"/>
        </w:rPr>
      </w:pPr>
      <w:proofErr w:type="spellStart"/>
      <w:r w:rsidRPr="00F65414">
        <w:rPr>
          <w:rStyle w:val="HMHeading3"/>
          <w:lang w:val="de-AT"/>
        </w:rPr>
        <w:t>Stop</w:t>
      </w:r>
      <w:proofErr w:type="spellEnd"/>
      <w:r w:rsidRPr="00F65414">
        <w:rPr>
          <w:rStyle w:val="HMHeading3"/>
          <w:lang w:val="de-AT"/>
        </w:rPr>
        <w:t xml:space="preserve"> At End </w:t>
      </w:r>
      <w:proofErr w:type="spellStart"/>
      <w:r w:rsidRPr="00F65414">
        <w:rPr>
          <w:rStyle w:val="HMHeading3"/>
          <w:lang w:val="de-AT"/>
        </w:rPr>
        <w:t>of</w:t>
      </w:r>
      <w:proofErr w:type="spellEnd"/>
      <w:r w:rsidRPr="00F65414">
        <w:rPr>
          <w:rStyle w:val="HMHeading3"/>
          <w:lang w:val="de-AT"/>
        </w:rPr>
        <w:t xml:space="preserve"> Cycle </w:t>
      </w:r>
      <w:proofErr w:type="spellStart"/>
      <w:r w:rsidRPr="00F65414">
        <w:rPr>
          <w:rStyle w:val="HMHeading3"/>
          <w:lang w:val="de-AT"/>
        </w:rPr>
        <w:t>Lamp</w:t>
      </w:r>
      <w:proofErr w:type="spellEnd"/>
      <w:r w:rsidRPr="00F65414">
        <w:rPr>
          <w:rStyle w:val="HMHeading3"/>
          <w:lang w:val="de-AT"/>
        </w:rPr>
        <w:t xml:space="preserve"> </w:t>
      </w:r>
      <w:proofErr w:type="spellStart"/>
      <w:r w:rsidRPr="00F65414">
        <w:rPr>
          <w:rStyle w:val="HMHeading3"/>
          <w:lang w:val="de-AT"/>
        </w:rPr>
        <w:t>Indication</w:t>
      </w:r>
      <w:proofErr w:type="spellEnd"/>
    </w:p>
    <w:p w14:paraId="7FE8BCDC" w14:textId="77777777" w:rsidR="00757180" w:rsidRPr="00F65414" w:rsidRDefault="00000000">
      <w:pPr>
        <w:pStyle w:val="HMNormal0"/>
        <w:rPr>
          <w:lang w:val="de-AT"/>
        </w:rPr>
      </w:pPr>
      <w:r w:rsidRPr="00F65414">
        <w:rPr>
          <w:rStyle w:val="HMNormal"/>
          <w:lang w:val="de-AT"/>
        </w:rPr>
        <w:t xml:space="preserve">Der SPS-Code wird verwendet, um die End </w:t>
      </w:r>
      <w:proofErr w:type="spellStart"/>
      <w:r w:rsidRPr="00F65414">
        <w:rPr>
          <w:rStyle w:val="HMNormal"/>
          <w:lang w:val="de-AT"/>
        </w:rPr>
        <w:t>of</w:t>
      </w:r>
      <w:proofErr w:type="spellEnd"/>
      <w:r w:rsidRPr="00F65414">
        <w:rPr>
          <w:rStyle w:val="HMNormal"/>
          <w:lang w:val="de-AT"/>
        </w:rPr>
        <w:t xml:space="preserve"> Cycle-Lampen für diese Zone zu aktivieren. Wenn der Modus End </w:t>
      </w:r>
      <w:proofErr w:type="spellStart"/>
      <w:r w:rsidRPr="00F65414">
        <w:rPr>
          <w:rStyle w:val="HMNormal"/>
          <w:lang w:val="de-AT"/>
        </w:rPr>
        <w:t>of</w:t>
      </w:r>
      <w:proofErr w:type="spellEnd"/>
      <w:r w:rsidRPr="00F65414">
        <w:rPr>
          <w:rStyle w:val="HMNormal"/>
          <w:lang w:val="de-AT"/>
        </w:rPr>
        <w:t xml:space="preserve"> Cycle eingeschaltet ist, blinken die Lampen. Wenn alle zugehörigen Sequenzen ihren End </w:t>
      </w:r>
      <w:proofErr w:type="spellStart"/>
      <w:r w:rsidRPr="00F65414">
        <w:rPr>
          <w:rStyle w:val="HMNormal"/>
          <w:lang w:val="de-AT"/>
        </w:rPr>
        <w:t>of</w:t>
      </w:r>
      <w:proofErr w:type="spellEnd"/>
      <w:r w:rsidRPr="00F65414">
        <w:rPr>
          <w:rStyle w:val="HMNormal"/>
          <w:lang w:val="de-AT"/>
        </w:rPr>
        <w:t xml:space="preserve"> Cycle Schritt erreicht haben, leuchten die Lampen kontinuierlich. Der Lampentestkontakt wird verwendet, um zu testen, ob die Lampen funktionieren.</w:t>
      </w:r>
    </w:p>
    <w:p w14:paraId="1EA2390A" w14:textId="77777777" w:rsidR="00757180" w:rsidRPr="00F65414" w:rsidRDefault="00757180">
      <w:pPr>
        <w:spacing w:before="90" w:after="0"/>
        <w:ind w:right="210"/>
        <w:jc w:val="both"/>
        <w:rPr>
          <w:lang w:val="de-AT"/>
        </w:rPr>
      </w:pPr>
    </w:p>
    <w:p w14:paraId="5072E483" w14:textId="77777777" w:rsidR="00757180" w:rsidRPr="00F65414" w:rsidRDefault="00000000">
      <w:pPr>
        <w:pStyle w:val="HMCodeExample0"/>
        <w:rPr>
          <w:lang w:val="de-AT"/>
        </w:rPr>
      </w:pPr>
      <w:r w:rsidRPr="00F65414">
        <w:rPr>
          <w:rStyle w:val="HMCodeExample"/>
          <w:i/>
          <w:color w:val="339966"/>
          <w:lang w:val="de-AT"/>
        </w:rPr>
        <w:t xml:space="preserve">//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Indication</w:t>
      </w:r>
      <w:proofErr w:type="spellEnd"/>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region</w:t>
      </w:r>
      <w:proofErr w:type="spellEnd"/>
      <w:r w:rsidRPr="00F65414">
        <w:rPr>
          <w:rStyle w:val="HMCodeExample"/>
          <w:i/>
          <w:color w:val="339966"/>
          <w:lang w:val="de-AT"/>
        </w:rPr>
        <w:t xml:space="preserve"> "Description </w:t>
      </w:r>
      <w:proofErr w:type="spellStart"/>
      <w:r w:rsidRPr="00F65414">
        <w:rPr>
          <w:rStyle w:val="HMCodeExample"/>
          <w:i/>
          <w:color w:val="339966"/>
          <w:lang w:val="de-AT"/>
        </w:rPr>
        <w:t>Stop</w:t>
      </w:r>
      <w:proofErr w:type="spellEnd"/>
      <w:r w:rsidRPr="00F65414">
        <w:rPr>
          <w:rStyle w:val="HMCodeExample"/>
          <w:i/>
          <w:color w:val="339966"/>
          <w:lang w:val="de-AT"/>
        </w:rPr>
        <w:t xml:space="preserve"> at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Mode"}</w:t>
      </w:r>
      <w:r w:rsidRPr="00F65414">
        <w:rPr>
          <w:lang w:val="de-AT"/>
        </w:rPr>
        <w:br/>
      </w:r>
      <w:r w:rsidRPr="00F65414">
        <w:rPr>
          <w:rStyle w:val="HMCodeExample"/>
          <w:lang w:val="de-AT"/>
        </w:rPr>
        <w:t xml:space="preserve">   </w:t>
      </w:r>
      <w:r w:rsidRPr="00F65414">
        <w:rPr>
          <w:rStyle w:val="HMCodeExample"/>
          <w:i/>
          <w:color w:val="339966"/>
          <w:lang w:val="de-AT"/>
        </w:rPr>
        <w:t>(*</w:t>
      </w:r>
      <w:r w:rsidRPr="00F65414">
        <w:rPr>
          <w:lang w:val="de-AT"/>
        </w:rPr>
        <w:br/>
      </w:r>
      <w:r w:rsidRPr="00F65414">
        <w:rPr>
          <w:rStyle w:val="HMCodeExample"/>
          <w:i/>
          <w:color w:val="339966"/>
          <w:lang w:val="de-AT"/>
        </w:rPr>
        <w:t xml:space="preserve">   This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below</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End </w:t>
      </w:r>
      <w:proofErr w:type="spellStart"/>
      <w:r w:rsidRPr="00F65414">
        <w:rPr>
          <w:rStyle w:val="HMCodeExample"/>
          <w:i/>
          <w:color w:val="339966"/>
          <w:lang w:val="de-AT"/>
        </w:rPr>
        <w:t>of</w:t>
      </w:r>
      <w:proofErr w:type="spellEnd"/>
      <w:r w:rsidRPr="00F65414">
        <w:rPr>
          <w:rStyle w:val="HMCodeExample"/>
          <w:i/>
          <w:color w:val="339966"/>
          <w:lang w:val="de-AT"/>
        </w:rPr>
        <w:t xml:space="preserve"> </w:t>
      </w:r>
      <w:proofErr w:type="spellStart"/>
      <w:r w:rsidRPr="00F65414">
        <w:rPr>
          <w:rStyle w:val="HMCodeExample"/>
          <w:i/>
          <w:color w:val="339966"/>
          <w:lang w:val="de-AT"/>
        </w:rPr>
        <w:t>cycle</w:t>
      </w:r>
      <w:proofErr w:type="spellEnd"/>
      <w:r w:rsidRPr="00F65414">
        <w:rPr>
          <w:rStyle w:val="HMCodeExample"/>
          <w:i/>
          <w:color w:val="339966"/>
          <w:lang w:val="de-AT"/>
        </w:rPr>
        <w:t xml:space="preserv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indicator</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It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activate</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w:t>
      </w:r>
      <w:proofErr w:type="spellStart"/>
      <w:r w:rsidRPr="00F65414">
        <w:rPr>
          <w:rStyle w:val="HMCodeExample"/>
          <w:i/>
          <w:color w:val="339966"/>
          <w:lang w:val="de-AT"/>
        </w:rPr>
        <w:t>lamps</w:t>
      </w:r>
      <w:proofErr w:type="spellEnd"/>
      <w:r w:rsidRPr="00F65414">
        <w:rPr>
          <w:rStyle w:val="HMCodeExample"/>
          <w:i/>
          <w:color w:val="339966"/>
          <w:lang w:val="de-AT"/>
        </w:rPr>
        <w:t xml:space="preserve"> </w:t>
      </w:r>
      <w:proofErr w:type="spellStart"/>
      <w:r w:rsidRPr="00F65414">
        <w:rPr>
          <w:rStyle w:val="HMCodeExample"/>
          <w:i/>
          <w:color w:val="339966"/>
          <w:lang w:val="de-AT"/>
        </w:rPr>
        <w:t>for</w:t>
      </w:r>
      <w:proofErr w:type="spellEnd"/>
      <w:r w:rsidRPr="00F65414">
        <w:rPr>
          <w:rStyle w:val="HMCodeExample"/>
          <w:i/>
          <w:color w:val="339966"/>
          <w:lang w:val="de-AT"/>
        </w:rPr>
        <w:t xml:space="preserve"> </w:t>
      </w:r>
      <w:proofErr w:type="spellStart"/>
      <w:r w:rsidRPr="00F65414">
        <w:rPr>
          <w:rStyle w:val="HMCodeExample"/>
          <w:i/>
          <w:color w:val="339966"/>
          <w:lang w:val="de-AT"/>
        </w:rPr>
        <w:t>that</w:t>
      </w:r>
      <w:proofErr w:type="spellEnd"/>
      <w:r w:rsidRPr="00F65414">
        <w:rPr>
          <w:rStyle w:val="HMCodeExample"/>
          <w:i/>
          <w:color w:val="339966"/>
          <w:lang w:val="de-AT"/>
        </w:rPr>
        <w:t xml:space="preserve"> </w:t>
      </w:r>
      <w:proofErr w:type="spellStart"/>
      <w:r w:rsidRPr="00F65414">
        <w:rPr>
          <w:rStyle w:val="HMCodeExample"/>
          <w:i/>
          <w:color w:val="339966"/>
          <w:lang w:val="de-AT"/>
        </w:rPr>
        <w:t>zone</w:t>
      </w:r>
      <w:proofErr w:type="spellEnd"/>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w:t>
      </w:r>
      <w:proofErr w:type="spellStart"/>
      <w:r w:rsidRPr="00F65414">
        <w:rPr>
          <w:rStyle w:val="HMCodeExample"/>
          <w:i/>
          <w:color w:val="339966"/>
          <w:lang w:val="de-AT"/>
        </w:rPr>
        <w:t>mode</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ON </w:t>
      </w:r>
      <w:proofErr w:type="spellStart"/>
      <w:r w:rsidRPr="00F65414">
        <w:rPr>
          <w:rStyle w:val="HMCodeExample"/>
          <w:i/>
          <w:color w:val="339966"/>
          <w:lang w:val="de-AT"/>
        </w:rPr>
        <w:t>then</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w:t>
      </w:r>
      <w:proofErr w:type="spellStart"/>
      <w:r w:rsidRPr="00F65414">
        <w:rPr>
          <w:rStyle w:val="HMCodeExample"/>
          <w:i/>
          <w:color w:val="339966"/>
          <w:lang w:val="de-AT"/>
        </w:rPr>
        <w:t>lamps</w:t>
      </w:r>
      <w:proofErr w:type="spellEnd"/>
      <w:r w:rsidRPr="00F65414">
        <w:rPr>
          <w:rStyle w:val="HMCodeExample"/>
          <w:i/>
          <w:color w:val="339966"/>
          <w:lang w:val="de-AT"/>
        </w:rPr>
        <w:t xml:space="preserve"> will </w:t>
      </w:r>
      <w:proofErr w:type="spellStart"/>
      <w:r w:rsidRPr="00F65414">
        <w:rPr>
          <w:rStyle w:val="HMCodeExample"/>
          <w:i/>
          <w:color w:val="339966"/>
          <w:lang w:val="de-AT"/>
        </w:rPr>
        <w:t>flash</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All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associated</w:t>
      </w:r>
      <w:proofErr w:type="spellEnd"/>
      <w:r w:rsidRPr="00F65414">
        <w:rPr>
          <w:rStyle w:val="HMCodeExample"/>
          <w:i/>
          <w:color w:val="339966"/>
          <w:lang w:val="de-AT"/>
        </w:rPr>
        <w:t xml:space="preserve"> </w:t>
      </w:r>
      <w:proofErr w:type="spellStart"/>
      <w:r w:rsidRPr="00F65414">
        <w:rPr>
          <w:rStyle w:val="HMCodeExample"/>
          <w:i/>
          <w:color w:val="339966"/>
          <w:lang w:val="de-AT"/>
        </w:rPr>
        <w:t>sequences</w:t>
      </w:r>
      <w:proofErr w:type="spellEnd"/>
      <w:r w:rsidRPr="00F65414">
        <w:rPr>
          <w:rStyle w:val="HMCodeExample"/>
          <w:i/>
          <w:color w:val="339966"/>
          <w:lang w:val="de-AT"/>
        </w:rPr>
        <w:t xml:space="preserve"> </w:t>
      </w:r>
      <w:proofErr w:type="spellStart"/>
      <w:r w:rsidRPr="00F65414">
        <w:rPr>
          <w:rStyle w:val="HMCodeExample"/>
          <w:i/>
          <w:color w:val="339966"/>
          <w:lang w:val="de-AT"/>
        </w:rPr>
        <w:t>have</w:t>
      </w:r>
      <w:proofErr w:type="spellEnd"/>
      <w:r w:rsidRPr="00F65414">
        <w:rPr>
          <w:rStyle w:val="HMCodeExample"/>
          <w:i/>
          <w:color w:val="339966"/>
          <w:lang w:val="de-AT"/>
        </w:rPr>
        <w:t xml:space="preserve"> </w:t>
      </w:r>
      <w:proofErr w:type="spellStart"/>
      <w:r w:rsidRPr="00F65414">
        <w:rPr>
          <w:rStyle w:val="HMCodeExample"/>
          <w:i/>
          <w:color w:val="339966"/>
          <w:lang w:val="de-AT"/>
        </w:rPr>
        <w:t>reached</w:t>
      </w:r>
      <w:proofErr w:type="spellEnd"/>
      <w:r w:rsidRPr="00F65414">
        <w:rPr>
          <w:rStyle w:val="HMCodeExample"/>
          <w:i/>
          <w:color w:val="339966"/>
          <w:lang w:val="de-AT"/>
        </w:rPr>
        <w:t xml:space="preserve"> </w:t>
      </w:r>
      <w:proofErr w:type="spellStart"/>
      <w:r w:rsidRPr="00F65414">
        <w:rPr>
          <w:rStyle w:val="HMCodeExample"/>
          <w:i/>
          <w:color w:val="339966"/>
          <w:lang w:val="de-AT"/>
        </w:rPr>
        <w:t>their</w:t>
      </w:r>
      <w:proofErr w:type="spellEnd"/>
      <w:r w:rsidRPr="00F65414">
        <w:rPr>
          <w:rStyle w:val="HMCodeExample"/>
          <w:i/>
          <w:color w:val="339966"/>
          <w:lang w:val="de-AT"/>
        </w:rPr>
        <w:t xml:space="preserve"> End </w:t>
      </w:r>
      <w:proofErr w:type="spellStart"/>
      <w:r w:rsidRPr="00F65414">
        <w:rPr>
          <w:rStyle w:val="HMCodeExample"/>
          <w:i/>
          <w:color w:val="339966"/>
          <w:lang w:val="de-AT"/>
        </w:rPr>
        <w:t>Of</w:t>
      </w:r>
      <w:proofErr w:type="spellEnd"/>
      <w:r w:rsidRPr="00F65414">
        <w:rPr>
          <w:rStyle w:val="HMCodeExample"/>
          <w:i/>
          <w:color w:val="339966"/>
          <w:lang w:val="de-AT"/>
        </w:rPr>
        <w:t xml:space="preserve"> Cycle,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lamps</w:t>
      </w:r>
      <w:proofErr w:type="spellEnd"/>
      <w:r w:rsidRPr="00F65414">
        <w:rPr>
          <w:rStyle w:val="HMCodeExample"/>
          <w:i/>
          <w:color w:val="339966"/>
          <w:lang w:val="de-AT"/>
        </w:rPr>
        <w:t xml:space="preserve"> will </w:t>
      </w:r>
      <w:proofErr w:type="spellStart"/>
      <w:r w:rsidRPr="00F65414">
        <w:rPr>
          <w:rStyle w:val="HMCodeExample"/>
          <w:i/>
          <w:color w:val="339966"/>
          <w:lang w:val="de-AT"/>
        </w:rPr>
        <w:t>be</w:t>
      </w:r>
      <w:proofErr w:type="spellEnd"/>
      <w:r w:rsidRPr="00F65414">
        <w:rPr>
          <w:rStyle w:val="HMCodeExample"/>
          <w:i/>
          <w:color w:val="339966"/>
          <w:lang w:val="de-AT"/>
        </w:rPr>
        <w:t xml:space="preserve"> on </w:t>
      </w:r>
      <w:proofErr w:type="spellStart"/>
      <w:r w:rsidRPr="00F65414">
        <w:rPr>
          <w:rStyle w:val="HMCodeExample"/>
          <w:i/>
          <w:color w:val="339966"/>
          <w:lang w:val="de-AT"/>
        </w:rPr>
        <w:t>continuously</w:t>
      </w:r>
      <w:proofErr w:type="spellEnd"/>
      <w:r w:rsidRPr="00F65414">
        <w:rPr>
          <w:rStyle w:val="HMCodeExample"/>
          <w:i/>
          <w:color w:val="339966"/>
          <w:lang w:val="de-AT"/>
        </w:rPr>
        <w:t xml:space="preserve">. </w:t>
      </w:r>
      <w:r w:rsidRPr="00F65414">
        <w:rPr>
          <w:lang w:val="de-AT"/>
        </w:rPr>
        <w:br/>
      </w:r>
      <w:r w:rsidRPr="00F65414">
        <w:rPr>
          <w:rStyle w:val="HMCodeExample"/>
          <w:i/>
          <w:color w:val="339966"/>
          <w:lang w:val="de-AT"/>
        </w:rPr>
        <w:t xml:space="preserve">   The </w:t>
      </w:r>
      <w:proofErr w:type="spellStart"/>
      <w:r w:rsidRPr="00F65414">
        <w:rPr>
          <w:rStyle w:val="HMCodeExample"/>
          <w:i/>
          <w:color w:val="339966"/>
          <w:lang w:val="de-AT"/>
        </w:rPr>
        <w:t>lamp</w:t>
      </w:r>
      <w:proofErr w:type="spellEnd"/>
      <w:r w:rsidRPr="00F65414">
        <w:rPr>
          <w:rStyle w:val="HMCodeExample"/>
          <w:i/>
          <w:color w:val="339966"/>
          <w:lang w:val="de-AT"/>
        </w:rPr>
        <w:t xml:space="preserve"> </w:t>
      </w:r>
      <w:proofErr w:type="spellStart"/>
      <w:r w:rsidRPr="00F65414">
        <w:rPr>
          <w:rStyle w:val="HMCodeExample"/>
          <w:i/>
          <w:color w:val="339966"/>
          <w:lang w:val="de-AT"/>
        </w:rPr>
        <w:t>test</w:t>
      </w:r>
      <w:proofErr w:type="spellEnd"/>
      <w:r w:rsidRPr="00F65414">
        <w:rPr>
          <w:rStyle w:val="HMCodeExample"/>
          <w:i/>
          <w:color w:val="339966"/>
          <w:lang w:val="de-AT"/>
        </w:rPr>
        <w:t xml:space="preserve"> </w:t>
      </w:r>
      <w:proofErr w:type="spellStart"/>
      <w:r w:rsidRPr="00F65414">
        <w:rPr>
          <w:rStyle w:val="HMCodeExample"/>
          <w:i/>
          <w:color w:val="339966"/>
          <w:lang w:val="de-AT"/>
        </w:rPr>
        <w:t>contact</w:t>
      </w:r>
      <w:proofErr w:type="spellEnd"/>
      <w:r w:rsidRPr="00F65414">
        <w:rPr>
          <w:rStyle w:val="HMCodeExample"/>
          <w:i/>
          <w:color w:val="339966"/>
          <w:lang w:val="de-AT"/>
        </w:rPr>
        <w:t xml:space="preserve"> </w:t>
      </w:r>
      <w:proofErr w:type="spellStart"/>
      <w:r w:rsidRPr="00F65414">
        <w:rPr>
          <w:rStyle w:val="HMCodeExample"/>
          <w:i/>
          <w:color w:val="339966"/>
          <w:lang w:val="de-AT"/>
        </w:rPr>
        <w:t>is</w:t>
      </w:r>
      <w:proofErr w:type="spellEnd"/>
      <w:r w:rsidRPr="00F65414">
        <w:rPr>
          <w:rStyle w:val="HMCodeExample"/>
          <w:i/>
          <w:color w:val="339966"/>
          <w:lang w:val="de-AT"/>
        </w:rPr>
        <w:t xml:space="preserve"> </w:t>
      </w:r>
      <w:proofErr w:type="spellStart"/>
      <w:r w:rsidRPr="00F65414">
        <w:rPr>
          <w:rStyle w:val="HMCodeExample"/>
          <w:i/>
          <w:color w:val="339966"/>
          <w:lang w:val="de-AT"/>
        </w:rPr>
        <w:t>simply</w:t>
      </w:r>
      <w:proofErr w:type="spellEnd"/>
      <w:r w:rsidRPr="00F65414">
        <w:rPr>
          <w:rStyle w:val="HMCodeExample"/>
          <w:i/>
          <w:color w:val="339966"/>
          <w:lang w:val="de-AT"/>
        </w:rPr>
        <w:t xml:space="preserve"> </w:t>
      </w:r>
      <w:proofErr w:type="spellStart"/>
      <w:r w:rsidRPr="00F65414">
        <w:rPr>
          <w:rStyle w:val="HMCodeExample"/>
          <w:i/>
          <w:color w:val="339966"/>
          <w:lang w:val="de-AT"/>
        </w:rPr>
        <w:t>used</w:t>
      </w:r>
      <w:proofErr w:type="spellEnd"/>
      <w:r w:rsidRPr="00F65414">
        <w:rPr>
          <w:rStyle w:val="HMCodeExample"/>
          <w:i/>
          <w:color w:val="339966"/>
          <w:lang w:val="de-AT"/>
        </w:rPr>
        <w:t xml:space="preserve"> </w:t>
      </w:r>
      <w:proofErr w:type="spellStart"/>
      <w:r w:rsidRPr="00F65414">
        <w:rPr>
          <w:rStyle w:val="HMCodeExample"/>
          <w:i/>
          <w:color w:val="339966"/>
          <w:lang w:val="de-AT"/>
        </w:rPr>
        <w:t>to</w:t>
      </w:r>
      <w:proofErr w:type="spellEnd"/>
      <w:r w:rsidRPr="00F65414">
        <w:rPr>
          <w:rStyle w:val="HMCodeExample"/>
          <w:i/>
          <w:color w:val="339966"/>
          <w:lang w:val="de-AT"/>
        </w:rPr>
        <w:t xml:space="preserve"> </w:t>
      </w:r>
      <w:proofErr w:type="spellStart"/>
      <w:r w:rsidRPr="00F65414">
        <w:rPr>
          <w:rStyle w:val="HMCodeExample"/>
          <w:i/>
          <w:color w:val="339966"/>
          <w:lang w:val="de-AT"/>
        </w:rPr>
        <w:t>test</w:t>
      </w:r>
      <w:proofErr w:type="spellEnd"/>
      <w:r w:rsidRPr="00F65414">
        <w:rPr>
          <w:rStyle w:val="HMCodeExample"/>
          <w:i/>
          <w:color w:val="339966"/>
          <w:lang w:val="de-AT"/>
        </w:rPr>
        <w:t xml:space="preserve"> </w:t>
      </w:r>
      <w:proofErr w:type="spellStart"/>
      <w:r w:rsidRPr="00F65414">
        <w:rPr>
          <w:rStyle w:val="HMCodeExample"/>
          <w:i/>
          <w:color w:val="339966"/>
          <w:lang w:val="de-AT"/>
        </w:rPr>
        <w:t>if</w:t>
      </w:r>
      <w:proofErr w:type="spellEnd"/>
      <w:r w:rsidRPr="00F65414">
        <w:rPr>
          <w:rStyle w:val="HMCodeExample"/>
          <w:i/>
          <w:color w:val="339966"/>
          <w:lang w:val="de-AT"/>
        </w:rPr>
        <w:t xml:space="preserve"> </w:t>
      </w:r>
      <w:proofErr w:type="spellStart"/>
      <w:r w:rsidRPr="00F65414">
        <w:rPr>
          <w:rStyle w:val="HMCodeExample"/>
          <w:i/>
          <w:color w:val="339966"/>
          <w:lang w:val="de-AT"/>
        </w:rPr>
        <w:t>the</w:t>
      </w:r>
      <w:proofErr w:type="spellEnd"/>
      <w:r w:rsidRPr="00F65414">
        <w:rPr>
          <w:rStyle w:val="HMCodeExample"/>
          <w:i/>
          <w:color w:val="339966"/>
          <w:lang w:val="de-AT"/>
        </w:rPr>
        <w:t xml:space="preserve"> </w:t>
      </w:r>
      <w:proofErr w:type="spellStart"/>
      <w:r w:rsidRPr="00F65414">
        <w:rPr>
          <w:rStyle w:val="HMCodeExample"/>
          <w:i/>
          <w:color w:val="339966"/>
          <w:lang w:val="de-AT"/>
        </w:rPr>
        <w:t>lamps</w:t>
      </w:r>
      <w:proofErr w:type="spellEnd"/>
      <w:r w:rsidRPr="00F65414">
        <w:rPr>
          <w:rStyle w:val="HMCodeExample"/>
          <w:i/>
          <w:color w:val="339966"/>
          <w:lang w:val="de-AT"/>
        </w:rPr>
        <w:t xml:space="preserve"> </w:t>
      </w:r>
      <w:proofErr w:type="spellStart"/>
      <w:r w:rsidRPr="00F65414">
        <w:rPr>
          <w:rStyle w:val="HMCodeExample"/>
          <w:i/>
          <w:color w:val="339966"/>
          <w:lang w:val="de-AT"/>
        </w:rPr>
        <w:t>work</w:t>
      </w:r>
      <w:proofErr w:type="spellEnd"/>
      <w:r w:rsidRPr="00F65414">
        <w:rPr>
          <w:rStyle w:val="HMCodeExample"/>
          <w:i/>
          <w:color w:val="339966"/>
          <w:lang w:val="de-AT"/>
        </w:rPr>
        <w:t>.</w:t>
      </w:r>
      <w:r w:rsidRPr="00F65414">
        <w:rPr>
          <w:lang w:val="de-AT"/>
        </w:rPr>
        <w:br/>
      </w:r>
      <w:r w:rsidRPr="00F65414">
        <w:rPr>
          <w:rStyle w:val="HMCodeExample"/>
          <w:i/>
          <w:color w:val="339966"/>
          <w:lang w:val="de-AT"/>
        </w:rPr>
        <w:t xml:space="preserve">   *)</w:t>
      </w:r>
      <w:r w:rsidRPr="00F65414">
        <w:rPr>
          <w:lang w:val="de-AT"/>
        </w:rPr>
        <w:br/>
      </w:r>
      <w:proofErr w:type="gramStart"/>
      <w:r w:rsidRPr="00F65414">
        <w:rPr>
          <w:rStyle w:val="HMCodeExample"/>
          <w:lang w:val="de-AT"/>
        </w:rPr>
        <w:t xml:space="preserve">   </w:t>
      </w:r>
      <w:r w:rsidRPr="00F65414">
        <w:rPr>
          <w:rStyle w:val="HMCodeExample"/>
          <w:i/>
          <w:color w:val="339966"/>
          <w:lang w:val="de-AT"/>
        </w:rPr>
        <w:t>{</w:t>
      </w:r>
      <w:proofErr w:type="spellStart"/>
      <w:proofErr w:type="gramEnd"/>
      <w:r w:rsidRPr="00F65414">
        <w:rPr>
          <w:rStyle w:val="HMCodeExample"/>
          <w:i/>
          <w:color w:val="339966"/>
          <w:lang w:val="de-AT"/>
        </w:rPr>
        <w:t>endregion</w:t>
      </w:r>
      <w:proofErr w:type="spellEnd"/>
      <w:r w:rsidRPr="00F65414">
        <w:rPr>
          <w:rStyle w:val="HMCodeExample"/>
          <w:i/>
          <w:color w:val="339966"/>
          <w:lang w:val="de-AT"/>
        </w:rPr>
        <w:t>}</w:t>
      </w:r>
      <w:r w:rsidRPr="00F65414">
        <w:rPr>
          <w:lang w:val="de-AT"/>
        </w:rPr>
        <w:br/>
      </w:r>
      <w:r w:rsidRPr="00F65414">
        <w:rPr>
          <w:rStyle w:val="HMCodeExample"/>
          <w:lang w:val="de-AT"/>
        </w:rPr>
        <w:t xml:space="preserve">    </w:t>
      </w:r>
      <w:r w:rsidRPr="00F65414">
        <w:rPr>
          <w:lang w:val="de-AT"/>
        </w:rPr>
        <w:br/>
      </w:r>
      <w:r w:rsidRPr="00F65414">
        <w:rPr>
          <w:rStyle w:val="HMCodeExample"/>
          <w:lang w:val="de-AT"/>
        </w:rPr>
        <w:t xml:space="preserve">   GVL_&lt;HwZone1&gt;_</w:t>
      </w:r>
      <w:proofErr w:type="spellStart"/>
      <w:r w:rsidRPr="00F65414">
        <w:rPr>
          <w:rStyle w:val="HMCodeExample"/>
          <w:lang w:val="de-AT"/>
        </w:rPr>
        <w:t>IOs.xEocLamp</w:t>
      </w:r>
      <w:proofErr w:type="spellEnd"/>
      <w:r w:rsidRPr="00F65414">
        <w:rPr>
          <w:rStyle w:val="HMCodeExample"/>
          <w:lang w:val="de-AT"/>
        </w:rPr>
        <w:t xml:space="preserve"> := (GVL_&lt;HwZone1&gt;_</w:t>
      </w:r>
      <w:proofErr w:type="spellStart"/>
      <w:r w:rsidRPr="00F65414">
        <w:rPr>
          <w:rStyle w:val="HMCodeExample"/>
          <w:lang w:val="de-AT"/>
        </w:rPr>
        <w:t>HMI.stHmiIf.xHmiEocModeOn</w:t>
      </w:r>
      <w:proofErr w:type="spellEnd"/>
      <w:r w:rsidRPr="00F65414">
        <w:rPr>
          <w:rStyle w:val="HMCodeExample"/>
          <w:lang w:val="de-AT"/>
        </w:rPr>
        <w:t xml:space="preserve"> </w:t>
      </w:r>
      <w:r w:rsidRPr="00F65414">
        <w:rPr>
          <w:rStyle w:val="HMCodeExample"/>
          <w:b/>
          <w:color w:val="3366FF"/>
          <w:lang w:val="de-AT"/>
        </w:rPr>
        <w:t>AND</w:t>
      </w:r>
      <w:r w:rsidRPr="00F65414">
        <w:rPr>
          <w:rStyle w:val="HMCodeExample"/>
          <w:lang w:val="de-AT"/>
        </w:rPr>
        <w:t xml:space="preserve"> </w:t>
      </w:r>
      <w:proofErr w:type="spellStart"/>
      <w:r w:rsidRPr="00F65414">
        <w:rPr>
          <w:rStyle w:val="HMCodeExample"/>
          <w:lang w:val="de-AT"/>
        </w:rPr>
        <w:t>GVL_Global.stGlobalIf.xFlashOutput</w:t>
      </w:r>
      <w:proofErr w:type="spellEnd"/>
      <w:r w:rsidRPr="00F65414">
        <w:rPr>
          <w:rStyle w:val="HMCodeExample"/>
          <w:lang w:val="de-AT"/>
        </w:rPr>
        <w:t xml:space="preserve">) </w:t>
      </w:r>
      <w:r w:rsidRPr="00F65414">
        <w:rPr>
          <w:rStyle w:val="HMCodeExample"/>
          <w:b/>
          <w:color w:val="3366FF"/>
          <w:lang w:val="de-AT"/>
        </w:rPr>
        <w:t>OR</w:t>
      </w:r>
      <w:r w:rsidRPr="00F65414">
        <w:rPr>
          <w:rStyle w:val="HMCodeExample"/>
          <w:lang w:val="de-AT"/>
        </w:rPr>
        <w:t xml:space="preserve"> GVL_&lt;HwZone1&gt;.</w:t>
      </w:r>
      <w:proofErr w:type="spellStart"/>
      <w:r w:rsidRPr="00F65414">
        <w:rPr>
          <w:rStyle w:val="HMCodeExample"/>
          <w:lang w:val="de-AT"/>
        </w:rPr>
        <w:t>stHwzIf.xAllSeqEocReached</w:t>
      </w:r>
      <w:proofErr w:type="spellEnd"/>
      <w:r w:rsidRPr="00F65414">
        <w:rPr>
          <w:rStyle w:val="HMCodeExample"/>
          <w:lang w:val="de-AT"/>
        </w:rPr>
        <w:t xml:space="preserve"> </w:t>
      </w:r>
      <w:r w:rsidRPr="00F65414">
        <w:rPr>
          <w:rStyle w:val="HMCodeExample"/>
          <w:b/>
          <w:color w:val="3366FF"/>
          <w:lang w:val="de-AT"/>
        </w:rPr>
        <w:t>OR</w:t>
      </w:r>
      <w:r w:rsidRPr="00F65414">
        <w:rPr>
          <w:rStyle w:val="HMCodeExample"/>
          <w:lang w:val="de-AT"/>
        </w:rPr>
        <w:t xml:space="preserve"> </w:t>
      </w:r>
      <w:proofErr w:type="spellStart"/>
      <w:r w:rsidRPr="00F65414">
        <w:rPr>
          <w:rStyle w:val="HMCodeExample"/>
          <w:lang w:val="de-AT"/>
        </w:rPr>
        <w:t>GVL_Global.stGlobalIf.xLampTest</w:t>
      </w:r>
      <w:proofErr w:type="spellEnd"/>
      <w:r w:rsidRPr="00F65414">
        <w:rPr>
          <w:rStyle w:val="HMCodeExample"/>
          <w:lang w:val="de-AT"/>
        </w:rPr>
        <w:t>;</w:t>
      </w:r>
    </w:p>
    <w:p w14:paraId="62B5520D"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61199C1B" w14:textId="77777777" w:rsidR="00757180" w:rsidRPr="00F65414" w:rsidRDefault="00000000">
      <w:pPr>
        <w:rPr>
          <w:lang w:val="de-AT"/>
        </w:rPr>
      </w:pPr>
      <w:r w:rsidRPr="00F65414">
        <w:rPr>
          <w:lang w:val="de-AT"/>
        </w:rPr>
        <w:br w:type="page"/>
      </w:r>
    </w:p>
    <w:p w14:paraId="2E869A6A" w14:textId="77777777" w:rsidR="00757180" w:rsidRPr="00F65414" w:rsidRDefault="00000000">
      <w:pPr>
        <w:pStyle w:val="berschrift5"/>
        <w:numPr>
          <w:ilvl w:val="4"/>
          <w:numId w:val="1"/>
        </w:numPr>
        <w:ind w:left="1134" w:hanging="1134"/>
        <w:rPr>
          <w:lang w:val="de-AT"/>
        </w:rPr>
      </w:pPr>
      <w:bookmarkStart w:id="36" w:name="Hardware_Zone_TCMZ0B19988C"/>
      <w:r w:rsidRPr="00F65414">
        <w:rPr>
          <w:lang w:val="de-AT"/>
        </w:rPr>
        <w:lastRenderedPageBreak/>
        <w:t>TCMZ</w:t>
      </w:r>
      <w:bookmarkEnd w:id="36"/>
    </w:p>
    <w:p w14:paraId="7CDEAFD8" w14:textId="77777777" w:rsidR="00757180" w:rsidRPr="00F65414" w:rsidRDefault="00000000">
      <w:pPr>
        <w:pStyle w:val="HMNormal0"/>
        <w:rPr>
          <w:lang w:val="de-AT"/>
        </w:rPr>
      </w:pPr>
      <w:r w:rsidRPr="00F65414">
        <w:rPr>
          <w:rStyle w:val="HMNormal"/>
          <w:lang w:val="de-AT"/>
        </w:rPr>
        <w:t xml:space="preserve">Eine Total </w:t>
      </w:r>
      <w:proofErr w:type="spellStart"/>
      <w:r w:rsidRPr="00F65414">
        <w:rPr>
          <w:rStyle w:val="HMNormal"/>
          <w:lang w:val="de-AT"/>
        </w:rPr>
        <w:t>constantly</w:t>
      </w:r>
      <w:proofErr w:type="spellEnd"/>
      <w:r w:rsidRPr="00F65414">
        <w:rPr>
          <w:rStyle w:val="HMNormal"/>
          <w:lang w:val="de-AT"/>
        </w:rPr>
        <w:t xml:space="preserve"> </w:t>
      </w:r>
      <w:proofErr w:type="spellStart"/>
      <w:r w:rsidRPr="00F65414">
        <w:rPr>
          <w:rStyle w:val="HMNormal"/>
          <w:lang w:val="de-AT"/>
        </w:rPr>
        <w:t>monitored</w:t>
      </w:r>
      <w:proofErr w:type="spellEnd"/>
      <w:r w:rsidRPr="00F65414">
        <w:rPr>
          <w:rStyle w:val="HMNormal"/>
          <w:lang w:val="de-AT"/>
        </w:rPr>
        <w:t xml:space="preserve"> Zone (TCMZ) in </w:t>
      </w:r>
      <w:proofErr w:type="gramStart"/>
      <w:r w:rsidRPr="00F65414">
        <w:rPr>
          <w:rStyle w:val="HMNormal"/>
          <w:lang w:val="de-AT"/>
        </w:rPr>
        <w:t>Hardware Zonen</w:t>
      </w:r>
      <w:proofErr w:type="gramEnd"/>
      <w:r w:rsidRPr="00F65414">
        <w:rPr>
          <w:rStyle w:val="HMNormal"/>
          <w:lang w:val="de-AT"/>
        </w:rPr>
        <w:t xml:space="preserve"> bezieht sich auf einen bestimmten Bereich in der Industrieanlage, der ständig überwacht wird, um sicherzustellen, dass die Maschine oder das System ordnungsgemäß funktioniert. Dies kann mithilfe von Sensoren oder anderen Überwachungstechnologien erfolgen, die im Bereich installiert sind und Daten über den Betrieb der Maschine sammeln. Die Überwachung der TCMZ kann dazu beitragen, mögliche Probleme frühzeitig zu erkennen und zu beheben, bevor sie zu Ausfällen oder Schäden führen, und somit die Betriebssicherheit und Zuverlässigkeit der Maschine erhöhen.</w:t>
      </w:r>
    </w:p>
    <w:p w14:paraId="060CDB6C" w14:textId="77777777" w:rsidR="00757180" w:rsidRPr="00F65414" w:rsidRDefault="00757180">
      <w:pPr>
        <w:pStyle w:val="HMNormal0"/>
        <w:rPr>
          <w:lang w:val="de-AT"/>
        </w:rPr>
      </w:pPr>
    </w:p>
    <w:p w14:paraId="364A6BB7" w14:textId="77777777" w:rsidR="00757180" w:rsidRPr="00F65414" w:rsidRDefault="00000000">
      <w:pPr>
        <w:pStyle w:val="HMNormal0"/>
        <w:rPr>
          <w:lang w:val="de-AT"/>
        </w:rPr>
      </w:pPr>
      <w:r w:rsidRPr="00F65414">
        <w:rPr>
          <w:rStyle w:val="HMNormal"/>
          <w:lang w:val="de-AT"/>
        </w:rPr>
        <w:t xml:space="preserve">Jedes TCMZ ist in 3 definierte Bereiche unterteilt: Fatal </w:t>
      </w:r>
      <w:proofErr w:type="gramStart"/>
      <w:r w:rsidRPr="00F65414">
        <w:rPr>
          <w:rStyle w:val="HMNormal"/>
          <w:lang w:val="de-AT"/>
        </w:rPr>
        <w:t>Fault</w:t>
      </w:r>
      <w:proofErr w:type="gramEnd"/>
      <w:r w:rsidRPr="00F65414">
        <w:rPr>
          <w:rStyle w:val="HMNormal"/>
          <w:lang w:val="de-AT"/>
        </w:rPr>
        <w:t xml:space="preserve">, Gate/Fortress Fault und </w:t>
      </w:r>
      <w:proofErr w:type="spellStart"/>
      <w:r w:rsidRPr="00F65414">
        <w:rPr>
          <w:rStyle w:val="HMNormal"/>
          <w:lang w:val="de-AT"/>
        </w:rPr>
        <w:t>Warning</w:t>
      </w:r>
      <w:proofErr w:type="spellEnd"/>
      <w:r w:rsidRPr="00F65414">
        <w:rPr>
          <w:rStyle w:val="HMNormal"/>
          <w:lang w:val="de-AT"/>
        </w:rPr>
        <w:t xml:space="preserve"> Fault.</w:t>
      </w:r>
    </w:p>
    <w:p w14:paraId="60132F22" w14:textId="77777777" w:rsidR="00757180" w:rsidRPr="00F65414" w:rsidRDefault="00000000">
      <w:pPr>
        <w:rPr>
          <w:lang w:val="de-AT"/>
        </w:rPr>
      </w:pPr>
      <w:r w:rsidRPr="00F65414">
        <w:rPr>
          <w:lang w:val="de-AT"/>
        </w:rPr>
        <w:br w:type="page"/>
      </w:r>
    </w:p>
    <w:p w14:paraId="5B041B85" w14:textId="77777777" w:rsidR="00757180" w:rsidRPr="00F65414" w:rsidRDefault="00000000">
      <w:pPr>
        <w:pStyle w:val="berschrift6"/>
        <w:numPr>
          <w:ilvl w:val="5"/>
          <w:numId w:val="1"/>
        </w:numPr>
        <w:ind w:left="1276" w:hanging="1276"/>
        <w:rPr>
          <w:lang w:val="de-AT"/>
        </w:rPr>
      </w:pPr>
      <w:bookmarkStart w:id="37" w:name="HWZ_TCMZBDBEC6D2"/>
      <w:r w:rsidRPr="00F65414">
        <w:rPr>
          <w:lang w:val="de-AT"/>
        </w:rPr>
        <w:lastRenderedPageBreak/>
        <w:t>&lt;HwZone1&gt;_TCMZ</w:t>
      </w:r>
      <w:bookmarkEnd w:id="37"/>
    </w:p>
    <w:p w14:paraId="47A093EF"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765810C3"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Version 2023.1.0.7650 </w:t>
      </w:r>
    </w:p>
    <w:p w14:paraId="2B87F9FC"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1A8DF6D1"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5342613A"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PROGRAM</w:t>
      </w:r>
      <w:r w:rsidRPr="00F65414">
        <w:rPr>
          <w:rFonts w:ascii="Courier New" w:hAnsi="Courier New"/>
          <w:color w:val="000000"/>
          <w:shd w:val="clear" w:color="auto" w:fill="FFFFFF"/>
          <w:lang w:val="de-AT"/>
        </w:rPr>
        <w:t xml:space="preserve"> HwZone1_TCMZ</w:t>
      </w:r>
    </w:p>
    <w:p w14:paraId="3498DBD7"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VAR</w:t>
      </w:r>
    </w:p>
    <w:p w14:paraId="6736A4E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6618EBC"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fbFatalFault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FB_CMZFault</w:t>
      </w:r>
      <w:proofErr w:type="spellEnd"/>
      <w:r w:rsidRPr="00F65414">
        <w:rPr>
          <w:rFonts w:ascii="Courier New" w:hAnsi="Courier New"/>
          <w:color w:val="000000"/>
          <w:shd w:val="clear" w:color="auto" w:fill="FFFFFF"/>
          <w:lang w:val="de-AT"/>
        </w:rPr>
        <w:t>;</w:t>
      </w:r>
    </w:p>
    <w:p w14:paraId="57AD811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aFatalFault</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0..2]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63E0B1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53BA8D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fbGateFortressFault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FB_CMZFault</w:t>
      </w:r>
      <w:proofErr w:type="spellEnd"/>
      <w:r w:rsidRPr="00F65414">
        <w:rPr>
          <w:rFonts w:ascii="Courier New" w:hAnsi="Courier New"/>
          <w:color w:val="000000"/>
          <w:shd w:val="clear" w:color="auto" w:fill="FFFFFF"/>
          <w:lang w:val="de-AT"/>
        </w:rPr>
        <w:t>;</w:t>
      </w:r>
    </w:p>
    <w:p w14:paraId="5CC88715"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aGateFortressFault</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0..1]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3F3281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254DC2E"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fbWarningFault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FB_CMZFault</w:t>
      </w:r>
      <w:proofErr w:type="spellEnd"/>
      <w:r w:rsidRPr="00F65414">
        <w:rPr>
          <w:rFonts w:ascii="Courier New" w:hAnsi="Courier New"/>
          <w:color w:val="000000"/>
          <w:shd w:val="clear" w:color="auto" w:fill="FFFFFF"/>
          <w:lang w:val="de-AT"/>
        </w:rPr>
        <w:t>;</w:t>
      </w:r>
    </w:p>
    <w:p w14:paraId="3C8FBFE8"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aWarningFault</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0..3]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1C1F009"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END_VAR</w:t>
      </w:r>
    </w:p>
    <w:p w14:paraId="3822716C" w14:textId="77777777" w:rsidR="00757180" w:rsidRPr="00F65414" w:rsidRDefault="00757180">
      <w:pPr>
        <w:spacing w:before="0" w:after="0"/>
        <w:ind w:right="210"/>
        <w:rPr>
          <w:lang w:val="de-AT"/>
        </w:rPr>
      </w:pPr>
    </w:p>
    <w:p w14:paraId="1C66024B" w14:textId="77777777" w:rsidR="00757180" w:rsidRPr="00F65414" w:rsidRDefault="00000000">
      <w:pPr>
        <w:rPr>
          <w:lang w:val="de-AT"/>
        </w:rPr>
      </w:pPr>
      <w:r w:rsidRPr="00F65414">
        <w:rPr>
          <w:lang w:val="de-AT"/>
        </w:rPr>
        <w:br w:type="page"/>
      </w:r>
    </w:p>
    <w:bookmarkStart w:id="38" w:name="HWZ_TCMZ_FatalFault8C7CB0F4"/>
    <w:bookmarkEnd w:id="38"/>
    <w:p w14:paraId="1072CAB8"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"Fatal Fault"</w:instrText>
      </w:r>
      <w:r w:rsidRPr="00F65414">
        <w:rPr>
          <w:lang w:val="de-AT"/>
        </w:rPr>
        <w:fldChar w:fldCharType="end"/>
      </w:r>
      <w:r w:rsidRPr="00F65414">
        <w:rPr>
          <w:rStyle w:val="HMHeading3"/>
          <w:lang w:val="de-AT"/>
        </w:rPr>
        <w:t xml:space="preserve">Fatal </w:t>
      </w:r>
      <w:proofErr w:type="gramStart"/>
      <w:r w:rsidRPr="00F65414">
        <w:rPr>
          <w:rStyle w:val="HMHeading3"/>
          <w:lang w:val="de-AT"/>
        </w:rPr>
        <w:t>Fault</w:t>
      </w:r>
      <w:proofErr w:type="gramEnd"/>
    </w:p>
    <w:p w14:paraId="1ED7B5A9" w14:textId="77777777" w:rsidR="00757180" w:rsidRPr="00F65414" w:rsidRDefault="00000000">
      <w:pPr>
        <w:pStyle w:val="HMNormal0"/>
        <w:spacing w:before="0"/>
        <w:jc w:val="left"/>
        <w:rPr>
          <w:lang w:val="de-AT"/>
        </w:rPr>
      </w:pPr>
      <w:r w:rsidRPr="00F65414">
        <w:rPr>
          <w:rStyle w:val="HMNormal"/>
          <w:lang w:val="de-AT"/>
        </w:rPr>
        <w:t xml:space="preserve">Der Merker für Fatal Fault ist ein SPS-Ausgang, der den Status des Bereichs für schwerwiegende Fehler in der TCMZ-Matrix der Hardwarezone überwacht, so dass jedes Bit für schwerwiegende Fehler zum Aktivieren des Ausgangs führt. Dieses </w:t>
      </w:r>
      <w:proofErr w:type="spellStart"/>
      <w:r w:rsidRPr="00F65414">
        <w:rPr>
          <w:rStyle w:val="HMNormal"/>
          <w:lang w:val="de-AT"/>
        </w:rPr>
        <w:t>Flag</w:t>
      </w:r>
      <w:proofErr w:type="spellEnd"/>
      <w:r w:rsidRPr="00F65414">
        <w:rPr>
          <w:rStyle w:val="HMNormal"/>
          <w:lang w:val="de-AT"/>
        </w:rPr>
        <w:t xml:space="preserve"> wird in allen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-Fehlermatrizen verwendet, um einen CMZ-Fehler zu verursachen und die automatische/manuelle Freigabe in jeder Sequenz innerhalb der Hardware-Zone zu verhindern. Eine Standard-Index in jeder Sequenzfehler-Matrix ist für diesen Fehler vorgesehen. Der fatale Fehler muss behoben werden, bevor eine automatische oder manuelle Freigabe möglich ist. Schwerwiegende Fehler können nicht übersteuert werden.</w:t>
      </w:r>
    </w:p>
    <w:p w14:paraId="5460CC71" w14:textId="77777777" w:rsidR="00757180" w:rsidRPr="00F65414" w:rsidRDefault="00757180">
      <w:pPr>
        <w:spacing w:before="0" w:after="0"/>
        <w:ind w:right="210"/>
        <w:rPr>
          <w:lang w:val="de-AT"/>
        </w:rPr>
      </w:pPr>
    </w:p>
    <w:p w14:paraId="208FDFCC"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 fatal faults ######################</w:t>
      </w:r>
    </w:p>
    <w:p w14:paraId="4A89594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TCMZ </w:t>
      </w:r>
      <w:proofErr w:type="spellStart"/>
      <w:r w:rsidRPr="00F65414">
        <w:rPr>
          <w:rFonts w:ascii="Courier New" w:hAnsi="Courier New"/>
          <w:color w:val="008000"/>
          <w:shd w:val="clear" w:color="auto" w:fill="FFFFFF"/>
          <w:lang w:val="de-AT"/>
        </w:rPr>
        <w:t>assigns</w:t>
      </w:r>
      <w:proofErr w:type="spellEnd"/>
    </w:p>
    <w:p w14:paraId="12337754"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aFatalFault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 := </w:t>
      </w:r>
      <w:proofErr w:type="spellStart"/>
      <w:r w:rsidRPr="00F65414">
        <w:rPr>
          <w:rFonts w:ascii="Courier New" w:hAnsi="Courier New"/>
          <w:color w:val="000000"/>
          <w:shd w:val="clear" w:color="auto" w:fill="FFFFFF"/>
          <w:lang w:val="de-AT"/>
        </w:rPr>
        <w:t>GVL_Global.stGlobalIf.xFatalFault</w:t>
      </w:r>
      <w:proofErr w:type="spellEnd"/>
      <w:r w:rsidRPr="00F65414">
        <w:rPr>
          <w:rFonts w:ascii="Courier New" w:hAnsi="Courier New"/>
          <w:color w:val="000000"/>
          <w:shd w:val="clear" w:color="auto" w:fill="FFFFFF"/>
          <w:lang w:val="de-AT"/>
        </w:rPr>
        <w:t>;</w:t>
      </w:r>
    </w:p>
    <w:p w14:paraId="5B758644"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aFatalFault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 := GVL_HwZone1_FatalFaults.&lt;xCMZ_1&gt;;</w:t>
      </w:r>
    </w:p>
    <w:p w14:paraId="46ACB3BF"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aFatalFault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2] := GVL_HwZone1_FatalFaults.&lt;xCMZ_2&gt;;</w:t>
      </w:r>
    </w:p>
    <w:p w14:paraId="6A788671" w14:textId="77777777" w:rsidR="00757180" w:rsidRPr="00F65414" w:rsidRDefault="00757180">
      <w:pPr>
        <w:spacing w:before="0" w:after="0"/>
        <w:ind w:right="210"/>
        <w:rPr>
          <w:lang w:val="de-AT"/>
        </w:rPr>
      </w:pPr>
    </w:p>
    <w:p w14:paraId="2CCA980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TCMZ </w:t>
      </w:r>
      <w:proofErr w:type="spellStart"/>
      <w:r w:rsidRPr="00F65414">
        <w:rPr>
          <w:rFonts w:ascii="Courier New" w:hAnsi="Courier New"/>
          <w:color w:val="008000"/>
          <w:shd w:val="clear" w:color="auto" w:fill="FFFFFF"/>
          <w:lang w:val="de-AT"/>
        </w:rPr>
        <w:t>call</w:t>
      </w:r>
      <w:proofErr w:type="spellEnd"/>
    </w:p>
    <w:p w14:paraId="73366156"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fbFatalFault</w:t>
      </w:r>
      <w:proofErr w:type="spellEnd"/>
      <w:r w:rsidRPr="00F65414">
        <w:rPr>
          <w:rFonts w:ascii="Courier New" w:hAnsi="Courier New"/>
          <w:color w:val="000000"/>
          <w:shd w:val="clear" w:color="auto" w:fill="FFFFFF"/>
          <w:lang w:val="de-AT"/>
        </w:rPr>
        <w:t>(</w:t>
      </w:r>
      <w:proofErr w:type="spellStart"/>
      <w:proofErr w:type="gramEnd"/>
      <w:r w:rsidRPr="00F65414">
        <w:rPr>
          <w:rFonts w:ascii="Courier New" w:hAnsi="Courier New"/>
          <w:color w:val="000000"/>
          <w:shd w:val="clear" w:color="auto" w:fill="FFFFFF"/>
          <w:lang w:val="de-AT"/>
        </w:rPr>
        <w:t>aFaultMatrix</w:t>
      </w:r>
      <w:proofErr w:type="spellEnd"/>
      <w:r w:rsidRPr="00F65414">
        <w:rPr>
          <w:rFonts w:ascii="Courier New" w:hAnsi="Courier New"/>
          <w:color w:val="000000"/>
          <w:shd w:val="clear" w:color="auto" w:fill="FFFFFF"/>
          <w:lang w:val="de-AT"/>
        </w:rPr>
        <w:t xml:space="preserve"> := </w:t>
      </w:r>
      <w:proofErr w:type="spellStart"/>
      <w:r w:rsidRPr="00F65414">
        <w:rPr>
          <w:rFonts w:ascii="Courier New" w:hAnsi="Courier New"/>
          <w:color w:val="000000"/>
          <w:shd w:val="clear" w:color="auto" w:fill="FFFFFF"/>
          <w:lang w:val="de-AT"/>
        </w:rPr>
        <w:t>aFatalFault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xFaultActive</w:t>
      </w:r>
      <w:proofErr w:type="spellEnd"/>
      <w:r w:rsidRPr="00F65414">
        <w:rPr>
          <w:rFonts w:ascii="Courier New" w:hAnsi="Courier New"/>
          <w:color w:val="000000"/>
          <w:shd w:val="clear" w:color="auto" w:fill="FFFFFF"/>
          <w:lang w:val="de-AT"/>
        </w:rPr>
        <w:t xml:space="preserve"> =&gt; GVL_HwZone1.stHwzIf.xFatalFault);</w:t>
      </w:r>
    </w:p>
    <w:p w14:paraId="08410D91" w14:textId="77777777" w:rsidR="00757180" w:rsidRPr="00F65414" w:rsidRDefault="00757180">
      <w:pPr>
        <w:spacing w:before="0" w:after="0"/>
        <w:ind w:right="210"/>
        <w:rPr>
          <w:lang w:val="de-AT"/>
        </w:rPr>
      </w:pPr>
    </w:p>
    <w:p w14:paraId="42B227C0" w14:textId="77777777" w:rsidR="00757180" w:rsidRPr="00F65414" w:rsidRDefault="00000000">
      <w:pPr>
        <w:rPr>
          <w:lang w:val="de-AT"/>
        </w:rPr>
      </w:pPr>
      <w:r w:rsidRPr="00F65414">
        <w:rPr>
          <w:lang w:val="de-AT"/>
        </w:rPr>
        <w:br w:type="page"/>
      </w:r>
    </w:p>
    <w:p w14:paraId="47ABD3CE" w14:textId="77777777" w:rsidR="00757180" w:rsidRPr="00F65414" w:rsidRDefault="00000000">
      <w:pPr>
        <w:pStyle w:val="HMHeading30"/>
        <w:keepNext w:val="0"/>
        <w:spacing w:before="0"/>
        <w:jc w:val="left"/>
        <w:rPr>
          <w:lang w:val="de-AT"/>
        </w:rPr>
      </w:pPr>
      <w:r w:rsidRPr="00F65414">
        <w:rPr>
          <w:rStyle w:val="HMHeading3"/>
          <w:lang w:val="de-AT"/>
        </w:rPr>
        <w:lastRenderedPageBreak/>
        <w:t>Gate/Fortress Fault</w:t>
      </w:r>
    </w:p>
    <w:p w14:paraId="25E9649F" w14:textId="77777777" w:rsidR="00757180" w:rsidRPr="00F65414" w:rsidRDefault="00000000">
      <w:pPr>
        <w:pStyle w:val="HMNormal0"/>
        <w:spacing w:before="0"/>
        <w:jc w:val="left"/>
        <w:rPr>
          <w:lang w:val="de-AT"/>
        </w:rPr>
      </w:pPr>
      <w:r w:rsidRPr="00F65414">
        <w:rPr>
          <w:rStyle w:val="HMNormal"/>
          <w:lang w:val="de-AT"/>
        </w:rPr>
        <w:t xml:space="preserve">Das Gate/Fortress-Fault </w:t>
      </w:r>
      <w:proofErr w:type="spellStart"/>
      <w:r w:rsidRPr="00F65414">
        <w:rPr>
          <w:rStyle w:val="HMNormal"/>
          <w:lang w:val="de-AT"/>
        </w:rPr>
        <w:t>Flag</w:t>
      </w:r>
      <w:proofErr w:type="spellEnd"/>
      <w:r w:rsidRPr="00F65414">
        <w:rPr>
          <w:rStyle w:val="HMNormal"/>
          <w:lang w:val="de-AT"/>
        </w:rPr>
        <w:t xml:space="preserve"> ist ein SPS-Ausgang, der den Status </w:t>
      </w:r>
      <w:proofErr w:type="gramStart"/>
      <w:r w:rsidRPr="00F65414">
        <w:rPr>
          <w:rStyle w:val="HMNormal"/>
          <w:lang w:val="de-AT"/>
        </w:rPr>
        <w:t>des Gate</w:t>
      </w:r>
      <w:proofErr w:type="gramEnd"/>
      <w:r w:rsidRPr="00F65414">
        <w:rPr>
          <w:rStyle w:val="HMNormal"/>
          <w:lang w:val="de-AT"/>
        </w:rPr>
        <w:t xml:space="preserve">/Fortress Fault-Bereichs der TCMZ-Matrix der Hardwarezone überwacht, so dass jedes aktivierte Gate/Fortress Fault-Bit zum Aktivieren des Gate/Fortress Fault </w:t>
      </w:r>
      <w:proofErr w:type="spellStart"/>
      <w:r w:rsidRPr="00F65414">
        <w:rPr>
          <w:rStyle w:val="HMNormal"/>
          <w:lang w:val="de-AT"/>
        </w:rPr>
        <w:t>Flag</w:t>
      </w:r>
      <w:proofErr w:type="spellEnd"/>
      <w:r w:rsidRPr="00F65414">
        <w:rPr>
          <w:rStyle w:val="HMNormal"/>
          <w:lang w:val="de-AT"/>
        </w:rPr>
        <w:t xml:space="preserve"> Ausgangs führt. Dieses </w:t>
      </w:r>
      <w:proofErr w:type="spellStart"/>
      <w:r w:rsidRPr="00F65414">
        <w:rPr>
          <w:rStyle w:val="HMNormal"/>
          <w:lang w:val="de-AT"/>
        </w:rPr>
        <w:t>Flag</w:t>
      </w:r>
      <w:proofErr w:type="spellEnd"/>
      <w:r w:rsidRPr="00F65414">
        <w:rPr>
          <w:rStyle w:val="HMNormal"/>
          <w:lang w:val="de-AT"/>
        </w:rPr>
        <w:t xml:space="preserve"> wird in allen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-Fehlermatrizen verwendet, um einen CMZ-Fehler zu verursachen und die automatische/manuelle Freigabe in jeder Sequenz innerhalb der Hardware-Zone zu verhindern.</w:t>
      </w:r>
    </w:p>
    <w:p w14:paraId="05C5F8FD" w14:textId="77777777" w:rsidR="00757180" w:rsidRPr="00F65414" w:rsidRDefault="00757180">
      <w:pPr>
        <w:spacing w:before="0" w:after="0"/>
        <w:ind w:right="210"/>
        <w:rPr>
          <w:lang w:val="de-AT"/>
        </w:rPr>
      </w:pPr>
    </w:p>
    <w:p w14:paraId="16EDB17E"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 </w:t>
      </w:r>
      <w:proofErr w:type="spellStart"/>
      <w:r w:rsidRPr="00F65414">
        <w:rPr>
          <w:rFonts w:ascii="Courier New" w:hAnsi="Courier New"/>
          <w:color w:val="008000"/>
          <w:shd w:val="clear" w:color="auto" w:fill="FFFFFF"/>
          <w:lang w:val="de-AT"/>
        </w:rPr>
        <w:t>gate</w:t>
      </w:r>
      <w:proofErr w:type="spellEnd"/>
      <w:r w:rsidRPr="00F65414">
        <w:rPr>
          <w:rFonts w:ascii="Courier New" w:hAnsi="Courier New"/>
          <w:color w:val="008000"/>
          <w:shd w:val="clear" w:color="auto" w:fill="FFFFFF"/>
          <w:lang w:val="de-AT"/>
        </w:rPr>
        <w:t xml:space="preserve"> / </w:t>
      </w:r>
      <w:proofErr w:type="spellStart"/>
      <w:r w:rsidRPr="00F65414">
        <w:rPr>
          <w:rFonts w:ascii="Courier New" w:hAnsi="Courier New"/>
          <w:color w:val="008000"/>
          <w:shd w:val="clear" w:color="auto" w:fill="FFFFFF"/>
          <w:lang w:val="de-AT"/>
        </w:rPr>
        <w:t>fortress</w:t>
      </w:r>
      <w:proofErr w:type="spellEnd"/>
      <w:r w:rsidRPr="00F65414">
        <w:rPr>
          <w:rFonts w:ascii="Courier New" w:hAnsi="Courier New"/>
          <w:color w:val="008000"/>
          <w:shd w:val="clear" w:color="auto" w:fill="FFFFFF"/>
          <w:lang w:val="de-AT"/>
        </w:rPr>
        <w:t xml:space="preserve"> faults ######################</w:t>
      </w:r>
    </w:p>
    <w:p w14:paraId="37BEEF5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TCMZ </w:t>
      </w:r>
      <w:proofErr w:type="spellStart"/>
      <w:r w:rsidRPr="00F65414">
        <w:rPr>
          <w:rFonts w:ascii="Courier New" w:hAnsi="Courier New"/>
          <w:color w:val="008000"/>
          <w:shd w:val="clear" w:color="auto" w:fill="FFFFFF"/>
          <w:lang w:val="de-AT"/>
        </w:rPr>
        <w:t>assigns</w:t>
      </w:r>
      <w:proofErr w:type="spellEnd"/>
    </w:p>
    <w:p w14:paraId="32F18C4A"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aGateFortressFault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 := </w:t>
      </w:r>
      <w:proofErr w:type="spellStart"/>
      <w:r w:rsidRPr="00F65414">
        <w:rPr>
          <w:rFonts w:ascii="Courier New" w:hAnsi="Courier New"/>
          <w:color w:val="000000"/>
          <w:shd w:val="clear" w:color="auto" w:fill="FFFFFF"/>
          <w:lang w:val="de-AT"/>
        </w:rPr>
        <w:t>GVL_Global.stGlobalIf.xGateFortressFault</w:t>
      </w:r>
      <w:proofErr w:type="spellEnd"/>
      <w:r w:rsidRPr="00F65414">
        <w:rPr>
          <w:rFonts w:ascii="Courier New" w:hAnsi="Courier New"/>
          <w:color w:val="000000"/>
          <w:shd w:val="clear" w:color="auto" w:fill="FFFFFF"/>
          <w:lang w:val="de-AT"/>
        </w:rPr>
        <w:t>;</w:t>
      </w:r>
    </w:p>
    <w:p w14:paraId="779FD3FD"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aGateFortressFault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 := GVL_HwZone1_GateFortressFaults.&lt;xCMZ_1&gt;;</w:t>
      </w:r>
    </w:p>
    <w:p w14:paraId="49947A56" w14:textId="77777777" w:rsidR="00757180" w:rsidRPr="00F65414" w:rsidRDefault="00757180">
      <w:pPr>
        <w:spacing w:before="0" w:after="0"/>
        <w:ind w:right="210"/>
        <w:rPr>
          <w:lang w:val="de-AT"/>
        </w:rPr>
      </w:pPr>
    </w:p>
    <w:p w14:paraId="6025FE9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TCMZ </w:t>
      </w:r>
      <w:proofErr w:type="spellStart"/>
      <w:r w:rsidRPr="00F65414">
        <w:rPr>
          <w:rFonts w:ascii="Courier New" w:hAnsi="Courier New"/>
          <w:color w:val="008000"/>
          <w:shd w:val="clear" w:color="auto" w:fill="FFFFFF"/>
          <w:lang w:val="de-AT"/>
        </w:rPr>
        <w:t>call</w:t>
      </w:r>
      <w:proofErr w:type="spellEnd"/>
    </w:p>
    <w:p w14:paraId="2CA506C1"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fbGateFortressFault</w:t>
      </w:r>
      <w:proofErr w:type="spellEnd"/>
      <w:r w:rsidRPr="00F65414">
        <w:rPr>
          <w:rFonts w:ascii="Courier New" w:hAnsi="Courier New"/>
          <w:color w:val="000000"/>
          <w:shd w:val="clear" w:color="auto" w:fill="FFFFFF"/>
          <w:lang w:val="de-AT"/>
        </w:rPr>
        <w:t>(</w:t>
      </w:r>
      <w:proofErr w:type="spellStart"/>
      <w:proofErr w:type="gramEnd"/>
      <w:r w:rsidRPr="00F65414">
        <w:rPr>
          <w:rFonts w:ascii="Courier New" w:hAnsi="Courier New"/>
          <w:color w:val="000000"/>
          <w:shd w:val="clear" w:color="auto" w:fill="FFFFFF"/>
          <w:lang w:val="de-AT"/>
        </w:rPr>
        <w:t>aFaultMatrix</w:t>
      </w:r>
      <w:proofErr w:type="spellEnd"/>
      <w:r w:rsidRPr="00F65414">
        <w:rPr>
          <w:rFonts w:ascii="Courier New" w:hAnsi="Courier New"/>
          <w:color w:val="000000"/>
          <w:shd w:val="clear" w:color="auto" w:fill="FFFFFF"/>
          <w:lang w:val="de-AT"/>
        </w:rPr>
        <w:t xml:space="preserve"> := </w:t>
      </w:r>
      <w:proofErr w:type="spellStart"/>
      <w:r w:rsidRPr="00F65414">
        <w:rPr>
          <w:rFonts w:ascii="Courier New" w:hAnsi="Courier New"/>
          <w:color w:val="000000"/>
          <w:shd w:val="clear" w:color="auto" w:fill="FFFFFF"/>
          <w:lang w:val="de-AT"/>
        </w:rPr>
        <w:t>aGateFortressFault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xFaultActive</w:t>
      </w:r>
      <w:proofErr w:type="spellEnd"/>
      <w:r w:rsidRPr="00F65414">
        <w:rPr>
          <w:rFonts w:ascii="Courier New" w:hAnsi="Courier New"/>
          <w:color w:val="000000"/>
          <w:shd w:val="clear" w:color="auto" w:fill="FFFFFF"/>
          <w:lang w:val="de-AT"/>
        </w:rPr>
        <w:t xml:space="preserve"> =&gt; GVL_HwZone1.stHwzIf.xGateFortressFault);</w:t>
      </w:r>
    </w:p>
    <w:p w14:paraId="5200E56A" w14:textId="77777777" w:rsidR="00757180" w:rsidRPr="00F65414" w:rsidRDefault="00757180">
      <w:pPr>
        <w:spacing w:before="0" w:after="0"/>
        <w:ind w:right="210"/>
        <w:rPr>
          <w:lang w:val="de-AT"/>
        </w:rPr>
      </w:pPr>
    </w:p>
    <w:p w14:paraId="076E0268" w14:textId="77777777" w:rsidR="00757180" w:rsidRPr="00F65414" w:rsidRDefault="00000000">
      <w:pPr>
        <w:rPr>
          <w:lang w:val="de-AT"/>
        </w:rPr>
      </w:pPr>
      <w:r w:rsidRPr="00F65414">
        <w:rPr>
          <w:lang w:val="de-AT"/>
        </w:rPr>
        <w:br w:type="page"/>
      </w:r>
    </w:p>
    <w:p w14:paraId="225EFCAA" w14:textId="77777777" w:rsidR="00757180" w:rsidRPr="00F65414" w:rsidRDefault="00000000">
      <w:pPr>
        <w:pStyle w:val="HMHeading30"/>
        <w:keepNext w:val="0"/>
        <w:spacing w:before="0"/>
        <w:jc w:val="left"/>
        <w:rPr>
          <w:lang w:val="de-AT"/>
        </w:rPr>
      </w:pPr>
      <w:proofErr w:type="spellStart"/>
      <w:r w:rsidRPr="00F65414">
        <w:rPr>
          <w:rStyle w:val="HMHeading3"/>
          <w:lang w:val="de-AT"/>
        </w:rPr>
        <w:lastRenderedPageBreak/>
        <w:t>Warning</w:t>
      </w:r>
      <w:proofErr w:type="spellEnd"/>
      <w:r w:rsidRPr="00F65414">
        <w:rPr>
          <w:rStyle w:val="HMHeading3"/>
          <w:lang w:val="de-AT"/>
        </w:rPr>
        <w:t xml:space="preserve"> </w:t>
      </w:r>
      <w:proofErr w:type="gramStart"/>
      <w:r w:rsidRPr="00F65414">
        <w:rPr>
          <w:rStyle w:val="HMHeading3"/>
          <w:lang w:val="de-AT"/>
        </w:rPr>
        <w:t>Fault</w:t>
      </w:r>
      <w:proofErr w:type="gramEnd"/>
    </w:p>
    <w:p w14:paraId="310FD808" w14:textId="77777777" w:rsidR="00757180" w:rsidRPr="00F65414" w:rsidRDefault="00000000">
      <w:pPr>
        <w:pStyle w:val="HMNormal0"/>
        <w:spacing w:before="0"/>
        <w:jc w:val="left"/>
        <w:rPr>
          <w:lang w:val="de-AT"/>
        </w:rPr>
      </w:pPr>
      <w:r w:rsidRPr="00F65414">
        <w:rPr>
          <w:rStyle w:val="HMNormal"/>
          <w:lang w:val="de-AT"/>
        </w:rPr>
        <w:t xml:space="preserve">Für jede Hardwarezone gibt es eine zugehörige </w:t>
      </w:r>
      <w:proofErr w:type="spellStart"/>
      <w:r w:rsidRPr="00F65414">
        <w:rPr>
          <w:rStyle w:val="HMNormal"/>
          <w:lang w:val="de-AT"/>
        </w:rPr>
        <w:t>Warning</w:t>
      </w:r>
      <w:proofErr w:type="spellEnd"/>
      <w:r w:rsidRPr="00F65414">
        <w:rPr>
          <w:rStyle w:val="HMNormal"/>
          <w:lang w:val="de-AT"/>
        </w:rPr>
        <w:t xml:space="preserve"> Fault Matrix. Die </w:t>
      </w:r>
      <w:proofErr w:type="spellStart"/>
      <w:r w:rsidRPr="00F65414">
        <w:rPr>
          <w:rStyle w:val="HMNormal"/>
          <w:lang w:val="de-AT"/>
        </w:rPr>
        <w:t>Warning</w:t>
      </w:r>
      <w:proofErr w:type="spellEnd"/>
      <w:r w:rsidRPr="00F65414">
        <w:rPr>
          <w:rStyle w:val="HMNormal"/>
          <w:lang w:val="de-AT"/>
        </w:rPr>
        <w:t xml:space="preserve"> </w:t>
      </w:r>
      <w:proofErr w:type="gramStart"/>
      <w:r w:rsidRPr="00F65414">
        <w:rPr>
          <w:rStyle w:val="HMNormal"/>
          <w:lang w:val="de-AT"/>
        </w:rPr>
        <w:t>Fault</w:t>
      </w:r>
      <w:proofErr w:type="gramEnd"/>
      <w:r w:rsidRPr="00F65414">
        <w:rPr>
          <w:rStyle w:val="HMNormal"/>
          <w:lang w:val="de-AT"/>
        </w:rPr>
        <w:t xml:space="preserve"> haben keinen Einfluss auf den Maschinenbetrieb. Der Status der </w:t>
      </w:r>
      <w:proofErr w:type="spellStart"/>
      <w:r w:rsidRPr="00F65414">
        <w:rPr>
          <w:rStyle w:val="HMNormal"/>
          <w:lang w:val="de-AT"/>
        </w:rPr>
        <w:t>Warning</w:t>
      </w:r>
      <w:proofErr w:type="spellEnd"/>
      <w:r w:rsidRPr="00F65414">
        <w:rPr>
          <w:rStyle w:val="HMNormal"/>
          <w:lang w:val="de-AT"/>
        </w:rPr>
        <w:t xml:space="preserve"> Fault Matrix wird jedoch ständig von der "HMI" überwacht, die alle aktiven Warnmeldungen anzeigt.</w:t>
      </w:r>
    </w:p>
    <w:p w14:paraId="47DF6F51" w14:textId="77777777" w:rsidR="00757180" w:rsidRPr="00F65414" w:rsidRDefault="00757180">
      <w:pPr>
        <w:spacing w:before="0" w:after="0"/>
        <w:ind w:right="210"/>
        <w:rPr>
          <w:lang w:val="de-AT"/>
        </w:rPr>
      </w:pPr>
    </w:p>
    <w:p w14:paraId="61BE4A0B"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 </w:t>
      </w:r>
      <w:proofErr w:type="spellStart"/>
      <w:r w:rsidRPr="00F65414">
        <w:rPr>
          <w:rFonts w:ascii="Courier New" w:hAnsi="Courier New"/>
          <w:color w:val="008000"/>
          <w:shd w:val="clear" w:color="auto" w:fill="FFFFFF"/>
          <w:lang w:val="de-AT"/>
        </w:rPr>
        <w:t>warning</w:t>
      </w:r>
      <w:proofErr w:type="spellEnd"/>
      <w:r w:rsidRPr="00F65414">
        <w:rPr>
          <w:rFonts w:ascii="Courier New" w:hAnsi="Courier New"/>
          <w:color w:val="008000"/>
          <w:shd w:val="clear" w:color="auto" w:fill="FFFFFF"/>
          <w:lang w:val="de-AT"/>
        </w:rPr>
        <w:t xml:space="preserve"> faults ######################</w:t>
      </w:r>
    </w:p>
    <w:p w14:paraId="5C2B7D1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TCMZ </w:t>
      </w:r>
      <w:proofErr w:type="spellStart"/>
      <w:r w:rsidRPr="00F65414">
        <w:rPr>
          <w:rFonts w:ascii="Courier New" w:hAnsi="Courier New"/>
          <w:color w:val="008000"/>
          <w:shd w:val="clear" w:color="auto" w:fill="FFFFFF"/>
          <w:lang w:val="de-AT"/>
        </w:rPr>
        <w:t>assigns</w:t>
      </w:r>
      <w:proofErr w:type="spellEnd"/>
    </w:p>
    <w:p w14:paraId="0B6B7158"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aWarningFault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 := </w:t>
      </w:r>
      <w:proofErr w:type="spellStart"/>
      <w:r w:rsidRPr="00F65414">
        <w:rPr>
          <w:rFonts w:ascii="Courier New" w:hAnsi="Courier New"/>
          <w:color w:val="000000"/>
          <w:shd w:val="clear" w:color="auto" w:fill="FFFFFF"/>
          <w:lang w:val="de-AT"/>
        </w:rPr>
        <w:t>GVL_Global.stGlobalIf.xWarningFault</w:t>
      </w:r>
      <w:proofErr w:type="spellEnd"/>
      <w:r w:rsidRPr="00F65414">
        <w:rPr>
          <w:rFonts w:ascii="Courier New" w:hAnsi="Courier New"/>
          <w:color w:val="000000"/>
          <w:shd w:val="clear" w:color="auto" w:fill="FFFFFF"/>
          <w:lang w:val="de-AT"/>
        </w:rPr>
        <w:t>;</w:t>
      </w:r>
    </w:p>
    <w:p w14:paraId="33E7EC1A"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aWarningFault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 := GVL_HwZone1_WarningFaults.&lt;xCMZ_1&gt;;</w:t>
      </w:r>
    </w:p>
    <w:p w14:paraId="63595E96"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aWarningFault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2] := GVL_HwZone1_WarningFaults.&lt;xCMZ_2&gt;;</w:t>
      </w:r>
    </w:p>
    <w:p w14:paraId="768E82B8"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aWarningFault</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3] := GVL_HwZone1_WarningFaults.&lt;xCMZ_3&gt;;</w:t>
      </w:r>
    </w:p>
    <w:p w14:paraId="5439D211" w14:textId="77777777" w:rsidR="00757180" w:rsidRPr="00F65414" w:rsidRDefault="00757180">
      <w:pPr>
        <w:spacing w:before="0" w:after="0"/>
        <w:ind w:right="210"/>
        <w:rPr>
          <w:lang w:val="de-AT"/>
        </w:rPr>
      </w:pPr>
    </w:p>
    <w:p w14:paraId="493CAE8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TCMZ </w:t>
      </w:r>
      <w:proofErr w:type="spellStart"/>
      <w:r w:rsidRPr="00F65414">
        <w:rPr>
          <w:rFonts w:ascii="Courier New" w:hAnsi="Courier New"/>
          <w:color w:val="008000"/>
          <w:shd w:val="clear" w:color="auto" w:fill="FFFFFF"/>
          <w:lang w:val="de-AT"/>
        </w:rPr>
        <w:t>call</w:t>
      </w:r>
      <w:proofErr w:type="spellEnd"/>
    </w:p>
    <w:p w14:paraId="37FFDDB6"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fbWarningFault</w:t>
      </w:r>
      <w:proofErr w:type="spellEnd"/>
      <w:r w:rsidRPr="00F65414">
        <w:rPr>
          <w:rFonts w:ascii="Courier New" w:hAnsi="Courier New"/>
          <w:color w:val="000000"/>
          <w:shd w:val="clear" w:color="auto" w:fill="FFFFFF"/>
          <w:lang w:val="de-AT"/>
        </w:rPr>
        <w:t>(</w:t>
      </w:r>
      <w:proofErr w:type="spellStart"/>
      <w:proofErr w:type="gramEnd"/>
      <w:r w:rsidRPr="00F65414">
        <w:rPr>
          <w:rFonts w:ascii="Courier New" w:hAnsi="Courier New"/>
          <w:color w:val="000000"/>
          <w:shd w:val="clear" w:color="auto" w:fill="FFFFFF"/>
          <w:lang w:val="de-AT"/>
        </w:rPr>
        <w:t>aFaultMatrix</w:t>
      </w:r>
      <w:proofErr w:type="spellEnd"/>
      <w:r w:rsidRPr="00F65414">
        <w:rPr>
          <w:rFonts w:ascii="Courier New" w:hAnsi="Courier New"/>
          <w:color w:val="000000"/>
          <w:shd w:val="clear" w:color="auto" w:fill="FFFFFF"/>
          <w:lang w:val="de-AT"/>
        </w:rPr>
        <w:t xml:space="preserve"> := </w:t>
      </w:r>
      <w:proofErr w:type="spellStart"/>
      <w:r w:rsidRPr="00F65414">
        <w:rPr>
          <w:rFonts w:ascii="Courier New" w:hAnsi="Courier New"/>
          <w:color w:val="000000"/>
          <w:shd w:val="clear" w:color="auto" w:fill="FFFFFF"/>
          <w:lang w:val="de-AT"/>
        </w:rPr>
        <w:t>aWarningFault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xFaultActive</w:t>
      </w:r>
      <w:proofErr w:type="spellEnd"/>
      <w:r w:rsidRPr="00F65414">
        <w:rPr>
          <w:rFonts w:ascii="Courier New" w:hAnsi="Courier New"/>
          <w:color w:val="000000"/>
          <w:shd w:val="clear" w:color="auto" w:fill="FFFFFF"/>
          <w:lang w:val="de-AT"/>
        </w:rPr>
        <w:t xml:space="preserve"> =&gt; GVL_HwZone1.stHwzIf.xWarningFault);</w:t>
      </w:r>
    </w:p>
    <w:p w14:paraId="6DE96E33" w14:textId="77777777" w:rsidR="00757180" w:rsidRPr="00F65414" w:rsidRDefault="00000000">
      <w:pPr>
        <w:rPr>
          <w:lang w:val="de-AT"/>
        </w:rPr>
      </w:pPr>
      <w:r w:rsidRPr="00F65414">
        <w:rPr>
          <w:lang w:val="de-AT"/>
        </w:rPr>
        <w:br w:type="page"/>
      </w:r>
    </w:p>
    <w:p w14:paraId="2F3587A0" w14:textId="77777777" w:rsidR="00757180" w:rsidRPr="00F65414" w:rsidRDefault="00000000">
      <w:pPr>
        <w:pStyle w:val="berschrift6"/>
        <w:numPr>
          <w:ilvl w:val="5"/>
          <w:numId w:val="1"/>
        </w:numPr>
        <w:ind w:left="1276" w:hanging="1276"/>
        <w:rPr>
          <w:lang w:val="de-AT"/>
        </w:rPr>
      </w:pPr>
      <w:bookmarkStart w:id="39" w:name="GVL_HwZone1_FatalFaults"/>
      <w:r w:rsidRPr="00F65414">
        <w:rPr>
          <w:lang w:val="de-AT"/>
        </w:rPr>
        <w:lastRenderedPageBreak/>
        <w:t>GVL_&lt;HwZone1&gt;_FatalFaults</w:t>
      </w:r>
      <w:bookmarkEnd w:id="39"/>
    </w:p>
    <w:p w14:paraId="33A0CA96"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3A889E94"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Version 2023.1.0.7650 </w:t>
      </w:r>
    </w:p>
    <w:p w14:paraId="2638758D"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5F025745"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
    <w:p w14:paraId="77DAE2FB"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 PLEASE DO NOT MAKE ANY CHANGES MANUALLY HERE! </w:t>
      </w:r>
      <w:proofErr w:type="spellStart"/>
      <w:r w:rsidRPr="00F65414">
        <w:rPr>
          <w:rFonts w:ascii="Courier New" w:hAnsi="Courier New"/>
          <w:color w:val="008000"/>
          <w:shd w:val="clear" w:color="auto" w:fill="FFFFFF"/>
          <w:lang w:val="de-AT"/>
        </w:rPr>
        <w:t>Make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changes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only</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SELMOstudio</w:t>
      </w:r>
      <w:proofErr w:type="spellEnd"/>
      <w:r w:rsidRPr="00F65414">
        <w:rPr>
          <w:rFonts w:ascii="Courier New" w:hAnsi="Courier New"/>
          <w:color w:val="008000"/>
          <w:shd w:val="clear" w:color="auto" w:fill="FFFFFF"/>
          <w:lang w:val="de-AT"/>
        </w:rPr>
        <w:t xml:space="preserve"> ###</w:t>
      </w:r>
    </w:p>
    <w:p w14:paraId="2342AD1F"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4FF85481"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04CEB554"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VAR_GLOBAL</w:t>
      </w:r>
    </w:p>
    <w:p w14:paraId="090F108A"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1&gt;</w:t>
      </w:r>
    </w:p>
    <w:p w14:paraId="21FA3A61"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xCMZ_1&gt;: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179E5037"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2&gt;</w:t>
      </w:r>
    </w:p>
    <w:p w14:paraId="2F781191"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xCMZ_2&gt;: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2C46BB5F"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END_VAR</w:t>
      </w:r>
    </w:p>
    <w:p w14:paraId="308F013B" w14:textId="77777777" w:rsidR="00757180" w:rsidRPr="00F65414" w:rsidRDefault="00757180">
      <w:pPr>
        <w:spacing w:before="90" w:after="0"/>
        <w:ind w:right="210"/>
        <w:jc w:val="both"/>
        <w:rPr>
          <w:lang w:val="de-AT"/>
        </w:rPr>
      </w:pPr>
    </w:p>
    <w:p w14:paraId="792F067A"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1C18728E" w14:textId="77777777" w:rsidR="00757180" w:rsidRPr="00F65414" w:rsidRDefault="00000000">
      <w:pPr>
        <w:rPr>
          <w:lang w:val="de-AT"/>
        </w:rPr>
      </w:pPr>
      <w:r w:rsidRPr="00F65414">
        <w:rPr>
          <w:lang w:val="de-AT"/>
        </w:rPr>
        <w:br w:type="page"/>
      </w:r>
    </w:p>
    <w:p w14:paraId="70EF6B5A" w14:textId="77777777" w:rsidR="00757180" w:rsidRPr="00F65414" w:rsidRDefault="00000000">
      <w:pPr>
        <w:pStyle w:val="berschrift6"/>
        <w:numPr>
          <w:ilvl w:val="5"/>
          <w:numId w:val="1"/>
        </w:numPr>
        <w:ind w:left="1276" w:hanging="1276"/>
        <w:rPr>
          <w:lang w:val="de-AT"/>
        </w:rPr>
      </w:pPr>
      <w:bookmarkStart w:id="40" w:name="GVL_HwZone1_GateFortressFaults"/>
      <w:r w:rsidRPr="00F65414">
        <w:rPr>
          <w:lang w:val="de-AT"/>
        </w:rPr>
        <w:lastRenderedPageBreak/>
        <w:t>GVL_&lt;HwZone1&gt;_GateFortressFaults</w:t>
      </w:r>
      <w:bookmarkEnd w:id="40"/>
    </w:p>
    <w:p w14:paraId="2BF65D9F"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25727567"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Version 2023.1.0.7650 </w:t>
      </w:r>
    </w:p>
    <w:p w14:paraId="330EC5B0"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58C2BF89"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
    <w:p w14:paraId="423AD95D"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 PLEASE DO NOT MAKE ANY CHANGES MANUALLY HERE! </w:t>
      </w:r>
      <w:proofErr w:type="spellStart"/>
      <w:r w:rsidRPr="00F65414">
        <w:rPr>
          <w:rFonts w:ascii="Courier New" w:hAnsi="Courier New"/>
          <w:color w:val="008000"/>
          <w:shd w:val="clear" w:color="auto" w:fill="FFFFFF"/>
          <w:lang w:val="de-AT"/>
        </w:rPr>
        <w:t>Make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changes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only</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SELMOstudio</w:t>
      </w:r>
      <w:proofErr w:type="spellEnd"/>
      <w:r w:rsidRPr="00F65414">
        <w:rPr>
          <w:rFonts w:ascii="Courier New" w:hAnsi="Courier New"/>
          <w:color w:val="008000"/>
          <w:shd w:val="clear" w:color="auto" w:fill="FFFFFF"/>
          <w:lang w:val="de-AT"/>
        </w:rPr>
        <w:t xml:space="preserve"> ###</w:t>
      </w:r>
    </w:p>
    <w:p w14:paraId="66B1A285"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47B4AB12"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7913BACF"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VAR_GLOBAL</w:t>
      </w:r>
    </w:p>
    <w:p w14:paraId="04F29F46"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1&gt;</w:t>
      </w:r>
    </w:p>
    <w:p w14:paraId="6AD4EE82"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xCMZ_1&gt;: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05CEE645"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END_VAR</w:t>
      </w:r>
    </w:p>
    <w:p w14:paraId="6D648E0D" w14:textId="77777777" w:rsidR="00757180" w:rsidRPr="00F65414" w:rsidRDefault="00757180">
      <w:pPr>
        <w:spacing w:before="90" w:after="0"/>
        <w:ind w:right="210"/>
        <w:jc w:val="both"/>
        <w:rPr>
          <w:lang w:val="de-AT"/>
        </w:rPr>
      </w:pPr>
    </w:p>
    <w:p w14:paraId="45AA7046"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36A20878" w14:textId="77777777" w:rsidR="00757180" w:rsidRPr="00F65414" w:rsidRDefault="00000000">
      <w:pPr>
        <w:rPr>
          <w:lang w:val="de-AT"/>
        </w:rPr>
      </w:pPr>
      <w:r w:rsidRPr="00F65414">
        <w:rPr>
          <w:lang w:val="de-AT"/>
        </w:rPr>
        <w:br w:type="page"/>
      </w:r>
    </w:p>
    <w:p w14:paraId="012BB1AC" w14:textId="77777777" w:rsidR="00757180" w:rsidRPr="00F65414" w:rsidRDefault="00000000">
      <w:pPr>
        <w:pStyle w:val="berschrift6"/>
        <w:numPr>
          <w:ilvl w:val="5"/>
          <w:numId w:val="1"/>
        </w:numPr>
        <w:ind w:left="1276" w:hanging="1276"/>
        <w:rPr>
          <w:lang w:val="de-AT"/>
        </w:rPr>
      </w:pPr>
      <w:bookmarkStart w:id="41" w:name="GVL_HwZone1_WarningFaults"/>
      <w:r w:rsidRPr="00F65414">
        <w:rPr>
          <w:lang w:val="de-AT"/>
        </w:rPr>
        <w:lastRenderedPageBreak/>
        <w:t>GVL_&lt;HwZone1&gt;_WarningFaults</w:t>
      </w:r>
      <w:bookmarkEnd w:id="41"/>
    </w:p>
    <w:p w14:paraId="044BD14E"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6BA94B31"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Version 2023.1.0.7650 </w:t>
      </w:r>
    </w:p>
    <w:p w14:paraId="58B6826E"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6CB698A4"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
    <w:p w14:paraId="340AADE3"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 PLEASE DO NOT MAKE ANY CHANGES MANUALLY HERE! </w:t>
      </w:r>
      <w:proofErr w:type="spellStart"/>
      <w:r w:rsidRPr="00F65414">
        <w:rPr>
          <w:rFonts w:ascii="Courier New" w:hAnsi="Courier New"/>
          <w:color w:val="008000"/>
          <w:shd w:val="clear" w:color="auto" w:fill="FFFFFF"/>
          <w:lang w:val="de-AT"/>
        </w:rPr>
        <w:t>Make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changes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only</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SELMOstudio</w:t>
      </w:r>
      <w:proofErr w:type="spellEnd"/>
      <w:r w:rsidRPr="00F65414">
        <w:rPr>
          <w:rFonts w:ascii="Courier New" w:hAnsi="Courier New"/>
          <w:color w:val="008000"/>
          <w:shd w:val="clear" w:color="auto" w:fill="FFFFFF"/>
          <w:lang w:val="de-AT"/>
        </w:rPr>
        <w:t xml:space="preserve"> ###</w:t>
      </w:r>
    </w:p>
    <w:p w14:paraId="18BD9CEF"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3D3A2A88"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7B7E7599"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VAR_GLOBAL</w:t>
      </w:r>
    </w:p>
    <w:p w14:paraId="3D7278C0"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1&gt;</w:t>
      </w:r>
    </w:p>
    <w:p w14:paraId="6B8F357D"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xCMZ_1&gt;: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7003F125"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2&gt;</w:t>
      </w:r>
    </w:p>
    <w:p w14:paraId="624718A4"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xCMZ_2&gt;: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5C8943B0"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3&gt;</w:t>
      </w:r>
    </w:p>
    <w:p w14:paraId="18F6974C"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xCMZ_3&gt;: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471708B7"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END_VAR</w:t>
      </w:r>
    </w:p>
    <w:p w14:paraId="59B6209B" w14:textId="77777777" w:rsidR="00757180" w:rsidRPr="00F65414" w:rsidRDefault="00757180">
      <w:pPr>
        <w:spacing w:before="90" w:after="0"/>
        <w:ind w:right="210"/>
        <w:jc w:val="both"/>
        <w:rPr>
          <w:lang w:val="de-AT"/>
        </w:rPr>
      </w:pPr>
    </w:p>
    <w:p w14:paraId="3B0DC921"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1AE9C345" w14:textId="77777777" w:rsidR="00757180" w:rsidRPr="00F65414" w:rsidRDefault="00000000">
      <w:pPr>
        <w:rPr>
          <w:lang w:val="de-AT"/>
        </w:rPr>
      </w:pPr>
      <w:r w:rsidRPr="00F65414">
        <w:rPr>
          <w:lang w:val="de-AT"/>
        </w:rPr>
        <w:br w:type="page"/>
      </w:r>
    </w:p>
    <w:p w14:paraId="14F4DE19" w14:textId="77777777" w:rsidR="00757180" w:rsidRPr="00F65414" w:rsidRDefault="00000000">
      <w:pPr>
        <w:pStyle w:val="berschrift5"/>
        <w:numPr>
          <w:ilvl w:val="4"/>
          <w:numId w:val="1"/>
        </w:numPr>
        <w:ind w:left="1134" w:hanging="1134"/>
        <w:rPr>
          <w:lang w:val="de-AT"/>
        </w:rPr>
      </w:pPr>
      <w:bookmarkStart w:id="42" w:name="Hardware_Zone_Step_SequenceAB268096"/>
      <w:r w:rsidRPr="00F65414">
        <w:rPr>
          <w:lang w:val="de-AT"/>
        </w:rPr>
        <w:lastRenderedPageBreak/>
        <w:t>&lt;Sequence1&gt;</w:t>
      </w:r>
      <w:bookmarkEnd w:id="42"/>
    </w:p>
    <w:p w14:paraId="10F9291F" w14:textId="77777777" w:rsidR="00757180" w:rsidRPr="00F65414" w:rsidRDefault="00000000">
      <w:pPr>
        <w:pStyle w:val="HMNormal0"/>
        <w:rPr>
          <w:lang w:val="de-AT"/>
        </w:rPr>
      </w:pPr>
      <w:r w:rsidRPr="00F65414">
        <w:rPr>
          <w:rStyle w:val="HMNormal"/>
          <w:lang w:val="de-AT"/>
        </w:rPr>
        <w:t xml:space="preserve">Eine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 xml:space="preserve"> ist eine Reihe von Schritten, die in einer bestimmten Reihenfolge ausgeführt werden. Sie kann verwendet werden, um eine Aufgabe oder Prozess zu strukturieren und zu vereinfachen. Jeder Schritt in der Sequenz beschreibt eine spezifische Aktion, die ausgeführt werden muss, um die Aufgabe abzuschließen. Jedes Teil der Maschine, das einen unabhängigen Bewegungsablauf hat, erfordert ein eigenes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 xml:space="preserve">-Programm mit einem eigenen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 xml:space="preserve">-Bereich. </w:t>
      </w:r>
    </w:p>
    <w:p w14:paraId="41AB3B0A" w14:textId="77777777" w:rsidR="00757180" w:rsidRPr="00F65414" w:rsidRDefault="00000000">
      <w:pPr>
        <w:rPr>
          <w:lang w:val="de-AT"/>
        </w:rPr>
      </w:pPr>
      <w:r w:rsidRPr="00F65414">
        <w:rPr>
          <w:lang w:val="de-AT"/>
        </w:rPr>
        <w:br w:type="page"/>
      </w:r>
    </w:p>
    <w:p w14:paraId="6104D1FC" w14:textId="77777777" w:rsidR="00757180" w:rsidRPr="00F65414" w:rsidRDefault="00000000">
      <w:pPr>
        <w:pStyle w:val="berschrift6"/>
        <w:numPr>
          <w:ilvl w:val="5"/>
          <w:numId w:val="1"/>
        </w:numPr>
        <w:ind w:left="1276" w:hanging="1276"/>
        <w:rPr>
          <w:lang w:val="de-AT"/>
        </w:rPr>
      </w:pPr>
      <w:bookmarkStart w:id="43" w:name="GVL_Sequence1"/>
      <w:r w:rsidRPr="00F65414">
        <w:rPr>
          <w:lang w:val="de-AT"/>
        </w:rPr>
        <w:lastRenderedPageBreak/>
        <w:t>GVL_&lt;Sequence1&gt;</w:t>
      </w:r>
      <w:bookmarkEnd w:id="43"/>
    </w:p>
    <w:p w14:paraId="10F8AB35"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2ECCD0FE"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Version 2023.1.0.7660 </w:t>
      </w:r>
    </w:p>
    <w:p w14:paraId="027A77B8"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2F4F8059"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17FB9A26"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2A5556AF"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VAR_GLOBAL</w:t>
      </w:r>
    </w:p>
    <w:p w14:paraId="26EB37D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Schnittstelle</w:t>
      </w:r>
    </w:p>
    <w:p w14:paraId="28CAED48"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stSeqIf</w:t>
      </w:r>
      <w:proofErr w:type="spellEnd"/>
      <w:r w:rsidRPr="00F65414">
        <w:rPr>
          <w:rFonts w:ascii="Courier New" w:hAnsi="Courier New"/>
          <w:color w:val="000000"/>
          <w:shd w:val="clear" w:color="auto" w:fill="FFFFFF"/>
          <w:lang w:val="de-AT"/>
        </w:rPr>
        <w:t xml:space="preserve">: </w:t>
      </w:r>
      <w:proofErr w:type="spellStart"/>
      <w:proofErr w:type="gramStart"/>
      <w:r w:rsidRPr="00F65414">
        <w:rPr>
          <w:rFonts w:ascii="Courier New" w:hAnsi="Courier New"/>
          <w:color w:val="000000"/>
          <w:shd w:val="clear" w:color="auto" w:fill="FFFFFF"/>
          <w:lang w:val="de-AT"/>
        </w:rPr>
        <w:t>stSequenceInterface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iNumberOfInputs</w:t>
      </w:r>
      <w:proofErr w:type="spellEnd"/>
      <w:r w:rsidRPr="00F65414">
        <w:rPr>
          <w:rFonts w:ascii="Courier New" w:hAnsi="Courier New"/>
          <w:color w:val="000000"/>
          <w:shd w:val="clear" w:color="auto" w:fill="FFFFFF"/>
          <w:lang w:val="de-AT"/>
        </w:rPr>
        <w:t xml:space="preserve"> := 10 ,</w:t>
      </w:r>
      <w:proofErr w:type="spellStart"/>
      <w:r w:rsidRPr="00F65414">
        <w:rPr>
          <w:rFonts w:ascii="Courier New" w:hAnsi="Courier New"/>
          <w:color w:val="000000"/>
          <w:shd w:val="clear" w:color="auto" w:fill="FFFFFF"/>
          <w:lang w:val="de-AT"/>
        </w:rPr>
        <w:t>iNumberOfOutputs</w:t>
      </w:r>
      <w:proofErr w:type="spellEnd"/>
      <w:r w:rsidRPr="00F65414">
        <w:rPr>
          <w:rFonts w:ascii="Courier New" w:hAnsi="Courier New"/>
          <w:color w:val="000000"/>
          <w:shd w:val="clear" w:color="auto" w:fill="FFFFFF"/>
          <w:lang w:val="de-AT"/>
        </w:rPr>
        <w:t xml:space="preserve"> := 8 ,</w:t>
      </w:r>
      <w:proofErr w:type="spellStart"/>
      <w:r w:rsidRPr="00F65414">
        <w:rPr>
          <w:rFonts w:ascii="Courier New" w:hAnsi="Courier New"/>
          <w:color w:val="000000"/>
          <w:shd w:val="clear" w:color="auto" w:fill="FFFFFF"/>
          <w:lang w:val="de-AT"/>
        </w:rPr>
        <w:t>iSeqEndOfCycleStep</w:t>
      </w:r>
      <w:proofErr w:type="spellEnd"/>
      <w:r w:rsidRPr="00F65414">
        <w:rPr>
          <w:rFonts w:ascii="Courier New" w:hAnsi="Courier New"/>
          <w:color w:val="000000"/>
          <w:shd w:val="clear" w:color="auto" w:fill="FFFFFF"/>
          <w:lang w:val="de-AT"/>
        </w:rPr>
        <w:t xml:space="preserve"> := 16);</w:t>
      </w:r>
    </w:p>
    <w:p w14:paraId="0BFDAE6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Schrittüberwachung </w:t>
      </w:r>
    </w:p>
    <w:p w14:paraId="1E17CD88"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aStepMonitoringMatrix</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stStepMonitoringMatrix</w:t>
      </w:r>
      <w:proofErr w:type="spellEnd"/>
      <w:r w:rsidRPr="00F65414">
        <w:rPr>
          <w:rFonts w:ascii="Courier New" w:hAnsi="Courier New"/>
          <w:color w:val="000000"/>
          <w:shd w:val="clear" w:color="auto" w:fill="FFFFFF"/>
          <w:lang w:val="de-AT"/>
        </w:rPr>
        <w:t xml:space="preserve"> := [</w:t>
      </w:r>
    </w:p>
    <w:p w14:paraId="12348B6A"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 (</w:t>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&lt;T#300000MS&gt;,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timStepTimeoutAdd</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&lt;T#5000MS&gt;,</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xDisableTimeout</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FF00FF"/>
          <w:shd w:val="clear" w:color="auto" w:fill="FFFFFF"/>
          <w:lang w:val="de-AT"/>
        </w:rPr>
        <w:t>&lt;FALSE&gt;</w:t>
      </w:r>
      <w:r w:rsidRPr="00F65414">
        <w:rPr>
          <w:rFonts w:ascii="Courier New" w:hAnsi="Courier New"/>
          <w:color w:val="000000"/>
          <w:shd w:val="clear" w:color="auto" w:fill="FFFFFF"/>
          <w:lang w:val="de-AT"/>
        </w:rPr>
        <w:t>)];</w:t>
      </w:r>
    </w:p>
    <w:p w14:paraId="04D50D0C"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END_VAR</w:t>
      </w:r>
    </w:p>
    <w:p w14:paraId="7C6226ED" w14:textId="77777777" w:rsidR="00757180" w:rsidRPr="00F65414" w:rsidRDefault="00757180">
      <w:pPr>
        <w:spacing w:before="0" w:after="0"/>
        <w:ind w:right="210"/>
        <w:rPr>
          <w:lang w:val="de-AT"/>
        </w:rPr>
      </w:pPr>
    </w:p>
    <w:p w14:paraId="5C7C3A52"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24D64F1B"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VAR_GLOBAL</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PERSISTENT</w:t>
      </w:r>
    </w:p>
    <w:p w14:paraId="4CA5873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aktueller Schritt</w:t>
      </w:r>
    </w:p>
    <w:p w14:paraId="0540281D"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1;</w:t>
      </w:r>
    </w:p>
    <w:p w14:paraId="094F94B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Schritt voriger Zyklus</w:t>
      </w:r>
    </w:p>
    <w:p w14:paraId="4D07E799"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iStepcounterLastCycle</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1;</w:t>
      </w:r>
    </w:p>
    <w:p w14:paraId="434CB33F"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END_VAR</w:t>
      </w:r>
    </w:p>
    <w:p w14:paraId="7085497B" w14:textId="77777777" w:rsidR="00757180" w:rsidRPr="00F65414" w:rsidRDefault="00757180">
      <w:pPr>
        <w:spacing w:before="0" w:after="0"/>
        <w:ind w:right="210"/>
        <w:rPr>
          <w:lang w:val="de-AT"/>
        </w:rPr>
      </w:pPr>
    </w:p>
    <w:p w14:paraId="4460EC78"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555C89F0"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VAR_GLOBAL</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CONSTANT</w:t>
      </w:r>
    </w:p>
    <w:p w14:paraId="5A24ADE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///Input: letzter Schritt</w:t>
      </w:r>
    </w:p>
    <w:p w14:paraId="4C3152F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iEndStep</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16;</w:t>
      </w:r>
    </w:p>
    <w:p w14:paraId="1B48767E"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END_VAR</w:t>
      </w:r>
    </w:p>
    <w:p w14:paraId="45F6926B" w14:textId="77777777" w:rsidR="00757180" w:rsidRPr="00F65414" w:rsidRDefault="00000000">
      <w:pPr>
        <w:pStyle w:val="berschrift7"/>
        <w:rPr>
          <w:lang w:val="de-AT"/>
        </w:rPr>
      </w:pPr>
      <w:bookmarkStart w:id="44" w:name="StSequenceInterface"/>
      <w:r w:rsidRPr="00F65414">
        <w:rPr>
          <w:lang w:val="de-AT"/>
        </w:rPr>
        <w:t>stSequenceInterface</w:t>
      </w:r>
      <w:bookmarkEnd w:id="44"/>
    </w:p>
    <w:p w14:paraId="1F5BFA20"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TYPE</w:t>
      </w:r>
      <w:r w:rsidRPr="00F65414">
        <w:rPr>
          <w:rFonts w:ascii="Courier New" w:hAnsi="Courier New"/>
          <w:color w:val="000000"/>
          <w:shd w:val="clear" w:color="auto" w:fill="FFFFFF"/>
          <w:lang w:val="de-AT"/>
        </w:rPr>
        <w:t xml:space="preserve"> </w:t>
      </w:r>
      <w:proofErr w:type="spellStart"/>
      <w:proofErr w:type="gramStart"/>
      <w:r w:rsidRPr="00F65414">
        <w:rPr>
          <w:rFonts w:ascii="Courier New" w:hAnsi="Courier New"/>
          <w:color w:val="000000"/>
          <w:shd w:val="clear" w:color="auto" w:fill="FFFFFF"/>
          <w:lang w:val="de-AT"/>
        </w:rPr>
        <w:t>stSequenceInterface</w:t>
      </w:r>
      <w:proofErr w:type="spellEnd"/>
      <w:r w:rsidRPr="00F65414">
        <w:rPr>
          <w:rFonts w:ascii="Courier New" w:hAnsi="Courier New"/>
          <w:color w:val="000000"/>
          <w:shd w:val="clear" w:color="auto" w:fill="FFFFFF"/>
          <w:lang w:val="de-AT"/>
        </w:rPr>
        <w:t xml:space="preserve"> :</w:t>
      </w:r>
      <w:proofErr w:type="gramEnd"/>
    </w:p>
    <w:p w14:paraId="26975CA4"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lastRenderedPageBreak/>
        <w:t>STRUCT</w:t>
      </w:r>
    </w:p>
    <w:p w14:paraId="17C9D03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CMZ Fehler ist aktiv</w:t>
      </w:r>
    </w:p>
    <w:p w14:paraId="34451F73"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xSeqCmzFault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r w:rsidRPr="00F65414">
        <w:rPr>
          <w:lang w:val="de-AT"/>
        </w:rPr>
        <w:tab/>
      </w:r>
    </w:p>
    <w:p w14:paraId="5AD4605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Automatik Modus ist gewählt</w:t>
      </w:r>
    </w:p>
    <w:p w14:paraId="208089C1"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xSeqAutomaticModeSelected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r w:rsidRPr="00F65414">
        <w:rPr>
          <w:lang w:val="de-AT"/>
        </w:rPr>
        <w:tab/>
      </w:r>
    </w:p>
    <w:p w14:paraId="7E3161A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Manueller Modus ist gewählt</w:t>
      </w:r>
    </w:p>
    <w:p w14:paraId="477CAB92"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xSeqManualModeSelected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r w:rsidRPr="00F65414">
        <w:rPr>
          <w:lang w:val="de-AT"/>
        </w:rPr>
        <w:tab/>
      </w:r>
    </w:p>
    <w:p w14:paraId="14CEE0C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Automatik ist freigegeben</w:t>
      </w:r>
    </w:p>
    <w:p w14:paraId="5F91D283"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xSeqAutomaticReleased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r w:rsidRPr="00F65414">
        <w:rPr>
          <w:lang w:val="de-AT"/>
        </w:rPr>
        <w:tab/>
      </w:r>
    </w:p>
    <w:p w14:paraId="7845C97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Handbetrieb ist freigegeben</w:t>
      </w:r>
    </w:p>
    <w:p w14:paraId="284F17A7"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xSeqManualReleased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r w:rsidRPr="00F65414">
        <w:rPr>
          <w:lang w:val="de-AT"/>
        </w:rPr>
        <w:tab/>
      </w:r>
    </w:p>
    <w:p w14:paraId="7D4B1C5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kein Taster wurde gedrückt</w:t>
      </w:r>
    </w:p>
    <w:p w14:paraId="458AF1B3"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xSeqNoPBpressed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r w:rsidRPr="00F65414">
        <w:rPr>
          <w:lang w:val="de-AT"/>
        </w:rPr>
        <w:tab/>
      </w:r>
    </w:p>
    <w:p w14:paraId="7E672D9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Einzellschritt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Tigger</w:t>
      </w:r>
      <w:proofErr w:type="spellEnd"/>
      <w:r w:rsidRPr="00F65414">
        <w:rPr>
          <w:rFonts w:ascii="Courier New" w:hAnsi="Courier New"/>
          <w:color w:val="008000"/>
          <w:shd w:val="clear" w:color="auto" w:fill="FFFFFF"/>
          <w:lang w:val="de-AT"/>
        </w:rPr>
        <w:t xml:space="preserve"> erkannt</w:t>
      </w:r>
    </w:p>
    <w:p w14:paraId="574C6087"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xSeqSingleStepOnTrigEvent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8200C4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EOC Schritt erreicht</w:t>
      </w:r>
      <w:r w:rsidRPr="00F65414">
        <w:rPr>
          <w:lang w:val="de-AT"/>
        </w:rPr>
        <w:tab/>
      </w:r>
    </w:p>
    <w:p w14:paraId="70832B6C"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xSeqEndOfCycleReached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r w:rsidRPr="00F65414">
        <w:rPr>
          <w:lang w:val="de-AT"/>
        </w:rPr>
        <w:tab/>
      </w:r>
    </w:p>
    <w:p w14:paraId="7325BA3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Interlock Fehler vorhanden</w:t>
      </w:r>
    </w:p>
    <w:p w14:paraId="0965535B"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xSeqInterlockFault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w:t>
      </w:r>
      <w:r w:rsidRPr="00F65414">
        <w:rPr>
          <w:lang w:val="de-AT"/>
        </w:rPr>
        <w:tab/>
      </w:r>
    </w:p>
    <w:p w14:paraId="0F3B844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Interlock Fehler nicht vorhanden</w:t>
      </w:r>
    </w:p>
    <w:p w14:paraId="794E76CD"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xSeqNoInterlockFault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2307C9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Matrix ist derzeit nicht null, ein oder mehrere nicht erlaubte Maschinenzustände (Bits) sind vorhanden</w:t>
      </w:r>
    </w:p>
    <w:p w14:paraId="2928E99A"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xSeqMatrixNoZero</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19681A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kein </w:t>
      </w:r>
      <w:proofErr w:type="gramStart"/>
      <w:r w:rsidRPr="00F65414">
        <w:rPr>
          <w:rFonts w:ascii="Courier New" w:hAnsi="Courier New"/>
          <w:color w:val="008000"/>
          <w:shd w:val="clear" w:color="auto" w:fill="FFFFFF"/>
          <w:lang w:val="de-AT"/>
        </w:rPr>
        <w:t>CMZ Fehler</w:t>
      </w:r>
      <w:proofErr w:type="gramEnd"/>
      <w:r w:rsidRPr="00F65414">
        <w:rPr>
          <w:rFonts w:ascii="Courier New" w:hAnsi="Courier New"/>
          <w:color w:val="008000"/>
          <w:shd w:val="clear" w:color="auto" w:fill="FFFFFF"/>
          <w:lang w:val="de-AT"/>
        </w:rPr>
        <w:t xml:space="preserve"> vorhanden</w:t>
      </w:r>
    </w:p>
    <w:p w14:paraId="25F7B84F"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xNoCMZFault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B6678B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Timeout in einem Schritt aufgetreten </w:t>
      </w:r>
    </w:p>
    <w:p w14:paraId="15326318"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xSeqStepTimeout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9105C4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Schritt Monitoring Zeiten einlernen aktiv</w:t>
      </w:r>
    </w:p>
    <w:p w14:paraId="13B19B8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xSeqStepTimeTeachModeOn</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FA7CA8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Schritt Monitoring Zeiten einlernen inaktiv </w:t>
      </w:r>
    </w:p>
    <w:p w14:paraId="03108F82"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xSeqStepTimeTeachModeOff</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D5E1D2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///Input: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konfigurierter </w:t>
      </w:r>
      <w:proofErr w:type="gramStart"/>
      <w:r w:rsidRPr="00F65414">
        <w:rPr>
          <w:rFonts w:ascii="Courier New" w:hAnsi="Courier New"/>
          <w:color w:val="008000"/>
          <w:shd w:val="clear" w:color="auto" w:fill="FFFFFF"/>
          <w:lang w:val="de-AT"/>
        </w:rPr>
        <w:t>EOC Schritt</w:t>
      </w:r>
      <w:proofErr w:type="gramEnd"/>
      <w:r w:rsidRPr="00F65414">
        <w:rPr>
          <w:rFonts w:ascii="Courier New" w:hAnsi="Courier New"/>
          <w:color w:val="008000"/>
          <w:shd w:val="clear" w:color="auto" w:fill="FFFFFF"/>
          <w:lang w:val="de-AT"/>
        </w:rPr>
        <w:t xml:space="preserve"> </w:t>
      </w:r>
    </w:p>
    <w:p w14:paraId="0E906FF5"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iSeqEndOfCycleStep</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 xml:space="preserve">; </w:t>
      </w:r>
      <w:r w:rsidRPr="00F65414">
        <w:rPr>
          <w:lang w:val="de-AT"/>
        </w:rPr>
        <w:tab/>
      </w:r>
    </w:p>
    <w:p w14:paraId="5623C2E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Anzahl der Eingangszonen</w:t>
      </w:r>
    </w:p>
    <w:p w14:paraId="34F7E00C"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iNumberOfInputs</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w:t>
      </w:r>
    </w:p>
    <w:p w14:paraId="245AE99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///Output: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Anzahl der Ausgangszonen</w:t>
      </w:r>
    </w:p>
    <w:p w14:paraId="4EBF959A"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iNumberOfOutputs</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w:t>
      </w:r>
    </w:p>
    <w:p w14:paraId="26DB0FAF"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END_STRUCT</w:t>
      </w:r>
    </w:p>
    <w:p w14:paraId="3CF58524"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END_TYPE</w:t>
      </w:r>
    </w:p>
    <w:p w14:paraId="32018461" w14:textId="77777777" w:rsidR="00757180" w:rsidRPr="00F65414" w:rsidRDefault="00000000">
      <w:pPr>
        <w:pStyle w:val="berschrift7"/>
        <w:rPr>
          <w:lang w:val="de-AT"/>
        </w:rPr>
      </w:pPr>
      <w:bookmarkStart w:id="45" w:name="StStepMonitoringMatrix"/>
      <w:r w:rsidRPr="00F65414">
        <w:rPr>
          <w:lang w:val="de-AT"/>
        </w:rPr>
        <w:t>stStepMonitoringMatrix</w:t>
      </w:r>
      <w:bookmarkEnd w:id="45"/>
    </w:p>
    <w:p w14:paraId="7F404FF5"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TYPE</w:t>
      </w:r>
      <w:r w:rsidRPr="00F65414">
        <w:rPr>
          <w:rFonts w:ascii="Courier New" w:hAnsi="Courier New"/>
          <w:color w:val="000000"/>
          <w:shd w:val="clear" w:color="auto" w:fill="FFFFFF"/>
          <w:lang w:val="de-AT"/>
        </w:rPr>
        <w:t xml:space="preserve"> </w:t>
      </w:r>
      <w:proofErr w:type="spellStart"/>
      <w:proofErr w:type="gramStart"/>
      <w:r w:rsidRPr="00F65414">
        <w:rPr>
          <w:rFonts w:ascii="Courier New" w:hAnsi="Courier New"/>
          <w:color w:val="000000"/>
          <w:shd w:val="clear" w:color="auto" w:fill="FFFFFF"/>
          <w:lang w:val="de-AT"/>
        </w:rPr>
        <w:t>stStepMonitoringMatrix</w:t>
      </w:r>
      <w:proofErr w:type="spellEnd"/>
      <w:r w:rsidRPr="00F65414">
        <w:rPr>
          <w:rFonts w:ascii="Courier New" w:hAnsi="Courier New"/>
          <w:color w:val="000000"/>
          <w:shd w:val="clear" w:color="auto" w:fill="FFFFFF"/>
          <w:lang w:val="de-AT"/>
        </w:rPr>
        <w:t xml:space="preserve"> :</w:t>
      </w:r>
      <w:proofErr w:type="gramEnd"/>
    </w:p>
    <w:p w14:paraId="61485839"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STRUCT</w:t>
      </w:r>
    </w:p>
    <w:p w14:paraId="2F6D640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aktuelle Schrittzeit</w:t>
      </w:r>
    </w:p>
    <w:p w14:paraId="12A3AB9A"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timStepTimeActual</w:t>
      </w:r>
      <w:proofErr w:type="spellEnd"/>
      <w:r w:rsidRPr="00F65414">
        <w:rPr>
          <w:rFonts w:ascii="Courier New" w:hAnsi="Courier New"/>
          <w:color w:val="000000"/>
          <w:shd w:val="clear" w:color="auto" w:fill="FFFFFF"/>
          <w:lang w:val="de-AT"/>
        </w:rPr>
        <w:t xml:space="preserve"> </w:t>
      </w:r>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TIME</w:t>
      </w:r>
      <w:proofErr w:type="gramEnd"/>
      <w:r w:rsidRPr="00F65414">
        <w:rPr>
          <w:rFonts w:ascii="Courier New" w:hAnsi="Courier New"/>
          <w:color w:val="000000"/>
          <w:shd w:val="clear" w:color="auto" w:fill="FFFFFF"/>
          <w:lang w:val="de-AT"/>
        </w:rPr>
        <w:t>;</w:t>
      </w:r>
    </w:p>
    <w:p w14:paraId="2BFAEFD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maximal aufgetretene Schrittzeit</w:t>
      </w:r>
    </w:p>
    <w:p w14:paraId="54D0BE9C"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timStepTimeMax</w:t>
      </w:r>
      <w:proofErr w:type="spellEnd"/>
      <w:r w:rsidRPr="00F65414">
        <w:rPr>
          <w:rFonts w:ascii="Courier New" w:hAnsi="Courier New"/>
          <w:color w:val="000000"/>
          <w:shd w:val="clear" w:color="auto" w:fill="FFFFFF"/>
          <w:lang w:val="de-AT"/>
        </w:rPr>
        <w:t xml:space="preserve"> </w:t>
      </w:r>
      <w:r w:rsidRPr="00F65414">
        <w:rPr>
          <w:lang w:val="de-AT"/>
        </w:rPr>
        <w:tab/>
      </w:r>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TIME</w:t>
      </w:r>
      <w:proofErr w:type="gramEnd"/>
      <w:r w:rsidRPr="00F65414">
        <w:rPr>
          <w:rFonts w:ascii="Courier New" w:hAnsi="Courier New"/>
          <w:color w:val="000000"/>
          <w:shd w:val="clear" w:color="auto" w:fill="FFFFFF"/>
          <w:lang w:val="de-AT"/>
        </w:rPr>
        <w:t>;</w:t>
      </w:r>
    </w:p>
    <w:p w14:paraId="672D51E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Durchschnittliche Schrittzeit von 5 Schrittzyklen</w:t>
      </w:r>
    </w:p>
    <w:p w14:paraId="50AB9542"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timStepTimeAvg</w:t>
      </w:r>
      <w:proofErr w:type="spellEnd"/>
      <w:r w:rsidRPr="00F65414">
        <w:rPr>
          <w:rFonts w:ascii="Courier New" w:hAnsi="Courier New"/>
          <w:color w:val="000000"/>
          <w:shd w:val="clear" w:color="auto" w:fill="FFFFFF"/>
          <w:lang w:val="de-AT"/>
        </w:rPr>
        <w:t xml:space="preserve"> </w:t>
      </w:r>
      <w:r w:rsidRPr="00F65414">
        <w:rPr>
          <w:lang w:val="de-AT"/>
        </w:rPr>
        <w:tab/>
      </w:r>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TIME</w:t>
      </w:r>
      <w:proofErr w:type="gramEnd"/>
      <w:r w:rsidRPr="00F65414">
        <w:rPr>
          <w:rFonts w:ascii="Courier New" w:hAnsi="Courier New"/>
          <w:color w:val="000000"/>
          <w:shd w:val="clear" w:color="auto" w:fill="FFFFFF"/>
          <w:lang w:val="de-AT"/>
        </w:rPr>
        <w:t>;</w:t>
      </w:r>
    </w:p>
    <w:p w14:paraId="6189E15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minimal aufgetretene Schrittzeit</w:t>
      </w:r>
    </w:p>
    <w:p w14:paraId="0197853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timStepTimeMin</w:t>
      </w:r>
      <w:proofErr w:type="spellEnd"/>
      <w:r w:rsidRPr="00F65414">
        <w:rPr>
          <w:rFonts w:ascii="Courier New" w:hAnsi="Courier New"/>
          <w:color w:val="000000"/>
          <w:shd w:val="clear" w:color="auto" w:fill="FFFFFF"/>
          <w:lang w:val="de-AT"/>
        </w:rPr>
        <w:t xml:space="preserve"> </w:t>
      </w:r>
      <w:r w:rsidRPr="00F65414">
        <w:rPr>
          <w:lang w:val="de-AT"/>
        </w:rPr>
        <w:tab/>
      </w:r>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TIME</w:t>
      </w:r>
      <w:proofErr w:type="gramEnd"/>
      <w:r w:rsidRPr="00F65414">
        <w:rPr>
          <w:rFonts w:ascii="Courier New" w:hAnsi="Courier New"/>
          <w:color w:val="000000"/>
          <w:shd w:val="clear" w:color="auto" w:fill="FFFFFF"/>
          <w:lang w:val="de-AT"/>
        </w:rPr>
        <w:t>;</w:t>
      </w:r>
    </w:p>
    <w:p w14:paraId="2CDDDC4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zuletzt ermittelte Schrittzeit</w:t>
      </w:r>
    </w:p>
    <w:p w14:paraId="5657849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timStepTimeLast</w:t>
      </w:r>
      <w:proofErr w:type="spellEnd"/>
      <w:r w:rsidRPr="00F65414">
        <w:rPr>
          <w:lang w:val="de-AT"/>
        </w:rPr>
        <w:tab/>
      </w:r>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TIME</w:t>
      </w:r>
      <w:proofErr w:type="gramEnd"/>
      <w:r w:rsidRPr="00F65414">
        <w:rPr>
          <w:rFonts w:ascii="Courier New" w:hAnsi="Courier New"/>
          <w:color w:val="000000"/>
          <w:shd w:val="clear" w:color="auto" w:fill="FFFFFF"/>
          <w:lang w:val="de-AT"/>
        </w:rPr>
        <w:t>;</w:t>
      </w:r>
    </w:p>
    <w:p w14:paraId="7685F45F" w14:textId="77777777" w:rsidR="00757180" w:rsidRPr="00F65414" w:rsidRDefault="00000000">
      <w:pPr>
        <w:spacing w:before="0" w:after="0"/>
        <w:ind w:right="210"/>
        <w:rPr>
          <w:lang w:val="de-AT"/>
        </w:rPr>
      </w:pPr>
      <w:r w:rsidRPr="00F65414">
        <w:rPr>
          <w:lang w:val="de-AT"/>
        </w:rPr>
        <w:lastRenderedPageBreak/>
        <w:tab/>
      </w:r>
      <w:r w:rsidRPr="00F65414">
        <w:rPr>
          <w:rFonts w:ascii="Courier New" w:hAnsi="Courier New"/>
          <w:color w:val="008000"/>
          <w:shd w:val="clear" w:color="auto" w:fill="FFFFFF"/>
          <w:lang w:val="de-AT"/>
        </w:rPr>
        <w:t>///Output: Zähler für Schrittzeitüberschreitungen</w:t>
      </w:r>
    </w:p>
    <w:p w14:paraId="0BFCD780"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diStepTimeoutCount</w:t>
      </w:r>
      <w:proofErr w:type="spellEnd"/>
      <w:r w:rsidRPr="00F65414">
        <w:rPr>
          <w:rFonts w:ascii="Courier New" w:hAnsi="Courier New"/>
          <w:color w:val="000000"/>
          <w:shd w:val="clear" w:color="auto" w:fill="FFFFFF"/>
          <w:lang w:val="de-AT"/>
        </w:rPr>
        <w:t xml:space="preserve"> </w:t>
      </w:r>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DINT</w:t>
      </w:r>
      <w:proofErr w:type="gramEnd"/>
      <w:r w:rsidRPr="00F65414">
        <w:rPr>
          <w:rFonts w:ascii="Courier New" w:hAnsi="Courier New"/>
          <w:color w:val="000000"/>
          <w:shd w:val="clear" w:color="auto" w:fill="FFFFFF"/>
          <w:lang w:val="de-AT"/>
        </w:rPr>
        <w:t>;</w:t>
      </w:r>
    </w:p>
    <w:p w14:paraId="7DE40E0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///Input: berechneter oder manuell eingestellter Sollwert des Timeouts für den Schritt  </w:t>
      </w:r>
    </w:p>
    <w:p w14:paraId="30FC3702"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timStepTimeoutSet</w:t>
      </w:r>
      <w:proofErr w:type="spellEnd"/>
      <w:r w:rsidRPr="00F65414">
        <w:rPr>
          <w:rFonts w:ascii="Courier New" w:hAnsi="Courier New"/>
          <w:color w:val="000000"/>
          <w:shd w:val="clear" w:color="auto" w:fill="FFFFFF"/>
          <w:lang w:val="de-AT"/>
        </w:rPr>
        <w:t xml:space="preserve"> </w:t>
      </w:r>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TIME</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T#300S</w:t>
      </w:r>
      <w:r w:rsidRPr="00F65414">
        <w:rPr>
          <w:rFonts w:ascii="Courier New" w:hAnsi="Courier New"/>
          <w:color w:val="000000"/>
          <w:shd w:val="clear" w:color="auto" w:fill="FFFFFF"/>
          <w:lang w:val="de-AT"/>
        </w:rPr>
        <w:t>;</w:t>
      </w:r>
    </w:p>
    <w:p w14:paraId="56D70E6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///Input: zusätzlicher Wert für die berechnete Zeitüberschreitung</w:t>
      </w:r>
    </w:p>
    <w:p w14:paraId="134FAA75"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timStepTimeoutAdd</w:t>
      </w:r>
      <w:proofErr w:type="spellEnd"/>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TIME</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T#5S</w:t>
      </w:r>
      <w:r w:rsidRPr="00F65414">
        <w:rPr>
          <w:rFonts w:ascii="Courier New" w:hAnsi="Courier New"/>
          <w:color w:val="000000"/>
          <w:shd w:val="clear" w:color="auto" w:fill="FFFFFF"/>
          <w:lang w:val="de-AT"/>
        </w:rPr>
        <w:t>;</w:t>
      </w:r>
    </w:p>
    <w:p w14:paraId="724B10B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///Input: Schrittzeitüberwachung ausschalten </w:t>
      </w:r>
    </w:p>
    <w:p w14:paraId="44CCF78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xDisableTimeout</w:t>
      </w:r>
      <w:proofErr w:type="spellEnd"/>
      <w:r w:rsidRPr="00F65414">
        <w:rPr>
          <w:lang w:val="de-AT"/>
        </w:rPr>
        <w:tab/>
      </w:r>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BOOL</w:t>
      </w:r>
      <w:proofErr w:type="gramEnd"/>
      <w:r w:rsidRPr="00F65414">
        <w:rPr>
          <w:rFonts w:ascii="Courier New" w:hAnsi="Courier New"/>
          <w:color w:val="000000"/>
          <w:shd w:val="clear" w:color="auto" w:fill="FFFFFF"/>
          <w:lang w:val="de-AT"/>
        </w:rPr>
        <w:t>;</w:t>
      </w:r>
    </w:p>
    <w:p w14:paraId="0640AE9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Zeitüberschreitung aufgetreten</w:t>
      </w:r>
    </w:p>
    <w:p w14:paraId="7A779C31"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xTimeoutOccurred</w:t>
      </w:r>
      <w:proofErr w:type="spellEnd"/>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BOOL</w:t>
      </w:r>
      <w:proofErr w:type="gramEnd"/>
      <w:r w:rsidRPr="00F65414">
        <w:rPr>
          <w:rFonts w:ascii="Courier New" w:hAnsi="Courier New"/>
          <w:color w:val="000000"/>
          <w:shd w:val="clear" w:color="auto" w:fill="FFFFFF"/>
          <w:lang w:val="de-AT"/>
        </w:rPr>
        <w:t>;</w:t>
      </w:r>
    </w:p>
    <w:p w14:paraId="59AFF7DD"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END_STRUCT</w:t>
      </w:r>
    </w:p>
    <w:p w14:paraId="4EC4C10F"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END_TYPE</w:t>
      </w:r>
    </w:p>
    <w:p w14:paraId="6D2F4C3D" w14:textId="77777777" w:rsidR="00757180" w:rsidRPr="00F65414" w:rsidRDefault="00000000">
      <w:pPr>
        <w:rPr>
          <w:lang w:val="de-AT"/>
        </w:rPr>
      </w:pPr>
      <w:r w:rsidRPr="00F65414">
        <w:rPr>
          <w:lang w:val="de-AT"/>
        </w:rPr>
        <w:br w:type="page"/>
      </w:r>
    </w:p>
    <w:p w14:paraId="4A8CC0A9" w14:textId="77777777" w:rsidR="00757180" w:rsidRPr="00F65414" w:rsidRDefault="00000000">
      <w:pPr>
        <w:pStyle w:val="berschrift6"/>
        <w:numPr>
          <w:ilvl w:val="5"/>
          <w:numId w:val="1"/>
        </w:numPr>
        <w:ind w:left="1276" w:hanging="1276"/>
        <w:rPr>
          <w:lang w:val="de-AT"/>
        </w:rPr>
      </w:pPr>
      <w:bookmarkStart w:id="46" w:name="GVL_Sequence1_CMZ"/>
      <w:r w:rsidRPr="00F65414">
        <w:rPr>
          <w:lang w:val="de-AT"/>
        </w:rPr>
        <w:lastRenderedPageBreak/>
        <w:t>GVL_&lt;Sequence1&gt;_CMZ</w:t>
      </w:r>
      <w:bookmarkEnd w:id="46"/>
    </w:p>
    <w:p w14:paraId="14C80105"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57DBC653"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Version 2023.1.0.7660 </w:t>
      </w:r>
    </w:p>
    <w:p w14:paraId="2554501F"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2E92734E"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
    <w:p w14:paraId="435E3A19"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 PLEASE DO NOT MAKE ANY CHANGES MANUALLY HERE! </w:t>
      </w:r>
      <w:proofErr w:type="spellStart"/>
      <w:r w:rsidRPr="00F65414">
        <w:rPr>
          <w:rFonts w:ascii="Courier New" w:hAnsi="Courier New"/>
          <w:color w:val="008000"/>
          <w:shd w:val="clear" w:color="auto" w:fill="FFFFFF"/>
          <w:lang w:val="de-AT"/>
        </w:rPr>
        <w:t>Make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changes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only</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SELMOstudio</w:t>
      </w:r>
      <w:proofErr w:type="spellEnd"/>
      <w:r w:rsidRPr="00F65414">
        <w:rPr>
          <w:rFonts w:ascii="Courier New" w:hAnsi="Courier New"/>
          <w:color w:val="008000"/>
          <w:shd w:val="clear" w:color="auto" w:fill="FFFFFF"/>
          <w:lang w:val="de-AT"/>
        </w:rPr>
        <w:t xml:space="preserve"> ###</w:t>
      </w:r>
    </w:p>
    <w:p w14:paraId="10E7A4DB"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21AC1BE2"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2B67B06"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VAR_GLOBAL</w:t>
      </w:r>
    </w:p>
    <w:p w14:paraId="0D9A91CA"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1&gt;</w:t>
      </w:r>
    </w:p>
    <w:p w14:paraId="7DD7A87A"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xCMZ_1&gt;: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55675611"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2&gt;</w:t>
      </w:r>
    </w:p>
    <w:p w14:paraId="785DACDA"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xCMZ_2&gt;: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3CBD2FDD"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3&gt;</w:t>
      </w:r>
    </w:p>
    <w:p w14:paraId="40E2171D"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xCMZ_3&gt;: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3C9D879B"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///&lt;CMZ 4&gt;</w:t>
      </w:r>
    </w:p>
    <w:p w14:paraId="02681782"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xCMZ_4&gt;: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6E5A93AA"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END_VAR</w:t>
      </w:r>
    </w:p>
    <w:p w14:paraId="23DFDEDE" w14:textId="77777777" w:rsidR="00757180" w:rsidRPr="00F65414" w:rsidRDefault="00757180">
      <w:pPr>
        <w:spacing w:before="90" w:after="0"/>
        <w:ind w:right="210"/>
        <w:jc w:val="both"/>
        <w:rPr>
          <w:lang w:val="de-AT"/>
        </w:rPr>
      </w:pPr>
    </w:p>
    <w:p w14:paraId="5E75A9A9"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62FAAF61" w14:textId="77777777" w:rsidR="00757180" w:rsidRPr="00F65414" w:rsidRDefault="00000000">
      <w:pPr>
        <w:rPr>
          <w:lang w:val="de-AT"/>
        </w:rPr>
      </w:pPr>
      <w:r w:rsidRPr="00F65414">
        <w:rPr>
          <w:lang w:val="de-AT"/>
        </w:rPr>
        <w:br w:type="page"/>
      </w:r>
    </w:p>
    <w:p w14:paraId="46270729" w14:textId="77777777" w:rsidR="00757180" w:rsidRPr="00F65414" w:rsidRDefault="00000000">
      <w:pPr>
        <w:pStyle w:val="berschrift6"/>
        <w:numPr>
          <w:ilvl w:val="5"/>
          <w:numId w:val="1"/>
        </w:numPr>
        <w:ind w:left="1276" w:hanging="1276"/>
        <w:rPr>
          <w:lang w:val="de-AT"/>
        </w:rPr>
      </w:pPr>
      <w:bookmarkStart w:id="47" w:name="GVL_Sequence1_HMI"/>
      <w:r w:rsidRPr="00F65414">
        <w:rPr>
          <w:lang w:val="de-AT"/>
        </w:rPr>
        <w:lastRenderedPageBreak/>
        <w:t>GVL_&lt;Sequence1&gt;_HMI</w:t>
      </w:r>
      <w:bookmarkEnd w:id="47"/>
    </w:p>
    <w:p w14:paraId="624A9173"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61BAD5A5"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Version 2023.1.0.7660 </w:t>
      </w:r>
    </w:p>
    <w:p w14:paraId="57A31838"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26E51129"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3CD00C30"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 PLEASE DO NOT MAKE ANY CHANGES MANUALLY HERE! </w:t>
      </w:r>
      <w:proofErr w:type="spellStart"/>
      <w:r w:rsidRPr="00F65414">
        <w:rPr>
          <w:rFonts w:ascii="Courier New" w:hAnsi="Courier New"/>
          <w:color w:val="008000"/>
          <w:shd w:val="clear" w:color="auto" w:fill="FFFFFF"/>
          <w:lang w:val="de-AT"/>
        </w:rPr>
        <w:t>Make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changes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only</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SELMOstudio</w:t>
      </w:r>
      <w:proofErr w:type="spellEnd"/>
      <w:r w:rsidRPr="00F65414">
        <w:rPr>
          <w:rFonts w:ascii="Courier New" w:hAnsi="Courier New"/>
          <w:color w:val="008000"/>
          <w:shd w:val="clear" w:color="auto" w:fill="FFFFFF"/>
          <w:lang w:val="de-AT"/>
        </w:rPr>
        <w:t xml:space="preserve"> ###</w:t>
      </w:r>
    </w:p>
    <w:p w14:paraId="1470736B"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39088B84"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17DD10E9"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VAR_GLOBAL</w:t>
      </w:r>
    </w:p>
    <w:p w14:paraId="16DE78D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HMI Schnittstelle</w:t>
      </w:r>
    </w:p>
    <w:p w14:paraId="6FCE7A70"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stHmiIf</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stHmiSequence</w:t>
      </w:r>
      <w:proofErr w:type="spellEnd"/>
      <w:r w:rsidRPr="00F65414">
        <w:rPr>
          <w:rFonts w:ascii="Courier New" w:hAnsi="Courier New"/>
          <w:color w:val="000000"/>
          <w:shd w:val="clear" w:color="auto" w:fill="FFFFFF"/>
          <w:lang w:val="de-AT"/>
        </w:rPr>
        <w:t>;</w:t>
      </w:r>
    </w:p>
    <w:p w14:paraId="5F3C0C9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///Bit-Array, automatisch generiert von </w:t>
      </w:r>
      <w:proofErr w:type="spellStart"/>
      <w:r w:rsidRPr="00F65414">
        <w:rPr>
          <w:rFonts w:ascii="Courier New" w:hAnsi="Courier New"/>
          <w:color w:val="008000"/>
          <w:shd w:val="clear" w:color="auto" w:fill="FFFFFF"/>
          <w:lang w:val="de-AT"/>
        </w:rPr>
        <w:t>SELMOstudio</w:t>
      </w:r>
      <w:proofErr w:type="spellEnd"/>
    </w:p>
    <w:p w14:paraId="1DBB673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aHmi</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0..46]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972FCC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///Bit-Array, automatisch generiert von </w:t>
      </w:r>
      <w:proofErr w:type="spellStart"/>
      <w:r w:rsidRPr="00F65414">
        <w:rPr>
          <w:rFonts w:ascii="Courier New" w:hAnsi="Courier New"/>
          <w:color w:val="008000"/>
          <w:shd w:val="clear" w:color="auto" w:fill="FFFFFF"/>
          <w:lang w:val="de-AT"/>
        </w:rPr>
        <w:t>SELMOstudio</w:t>
      </w:r>
      <w:proofErr w:type="spellEnd"/>
    </w:p>
    <w:p w14:paraId="0B580B5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aHmiStored</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0..46]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BB74F5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///Bit-Array, automatisch generiert von </w:t>
      </w:r>
      <w:proofErr w:type="spellStart"/>
      <w:r w:rsidRPr="00F65414">
        <w:rPr>
          <w:rFonts w:ascii="Courier New" w:hAnsi="Courier New"/>
          <w:color w:val="008000"/>
          <w:shd w:val="clear" w:color="auto" w:fill="FFFFFF"/>
          <w:lang w:val="de-AT"/>
        </w:rPr>
        <w:t>SELMOstudio</w:t>
      </w:r>
      <w:proofErr w:type="spellEnd"/>
    </w:p>
    <w:p w14:paraId="526C5EF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aHmiMon</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2838B0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///Bit-Überwachungspuffer-Array, automatisch generiert von </w:t>
      </w:r>
      <w:proofErr w:type="spellStart"/>
      <w:r w:rsidRPr="00F65414">
        <w:rPr>
          <w:rFonts w:ascii="Courier New" w:hAnsi="Courier New"/>
          <w:color w:val="008000"/>
          <w:shd w:val="clear" w:color="auto" w:fill="FFFFFF"/>
          <w:lang w:val="de-AT"/>
        </w:rPr>
        <w:t>SELMOstudio</w:t>
      </w:r>
      <w:proofErr w:type="spellEnd"/>
    </w:p>
    <w:p w14:paraId="2B78B9CC"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aHmiMonBuffer</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stMonitoring</w:t>
      </w:r>
      <w:proofErr w:type="spellEnd"/>
      <w:r w:rsidRPr="00F65414">
        <w:rPr>
          <w:rFonts w:ascii="Courier New" w:hAnsi="Courier New"/>
          <w:color w:val="000000"/>
          <w:shd w:val="clear" w:color="auto" w:fill="FFFFFF"/>
          <w:lang w:val="de-AT"/>
        </w:rPr>
        <w:t>;</w:t>
      </w:r>
    </w:p>
    <w:p w14:paraId="517C9A6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no</w:t>
      </w:r>
      <w:proofErr w:type="spellEnd"/>
      <w:r w:rsidRPr="00F65414">
        <w:rPr>
          <w:rFonts w:ascii="Courier New" w:hAnsi="Courier New"/>
          <w:color w:val="008000"/>
          <w:shd w:val="clear" w:color="auto" w:fill="FFFFFF"/>
          <w:lang w:val="de-AT"/>
        </w:rPr>
        <w:t xml:space="preserve"> Manual </w:t>
      </w:r>
      <w:proofErr w:type="spellStart"/>
      <w:r w:rsidRPr="00F65414">
        <w:rPr>
          <w:rFonts w:ascii="Courier New" w:hAnsi="Courier New"/>
          <w:color w:val="008000"/>
          <w:shd w:val="clear" w:color="auto" w:fill="FFFFFF"/>
          <w:lang w:val="de-AT"/>
        </w:rPr>
        <w:t>button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text</w:t>
      </w:r>
      <w:proofErr w:type="spellEnd"/>
    </w:p>
    <w:p w14:paraId="343D473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xManBtn_Zone_9: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DE1562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no</w:t>
      </w:r>
      <w:proofErr w:type="spellEnd"/>
      <w:r w:rsidRPr="00F65414">
        <w:rPr>
          <w:rFonts w:ascii="Courier New" w:hAnsi="Courier New"/>
          <w:color w:val="008000"/>
          <w:shd w:val="clear" w:color="auto" w:fill="FFFFFF"/>
          <w:lang w:val="de-AT"/>
        </w:rPr>
        <w:t xml:space="preserve"> Manual </w:t>
      </w:r>
      <w:proofErr w:type="spellStart"/>
      <w:r w:rsidRPr="00F65414">
        <w:rPr>
          <w:rFonts w:ascii="Courier New" w:hAnsi="Courier New"/>
          <w:color w:val="008000"/>
          <w:shd w:val="clear" w:color="auto" w:fill="FFFFFF"/>
          <w:lang w:val="de-AT"/>
        </w:rPr>
        <w:t>button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text</w:t>
      </w:r>
      <w:proofErr w:type="spellEnd"/>
    </w:p>
    <w:p w14:paraId="38B3F6B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xManBtn_Zone_10: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6B0C48F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no</w:t>
      </w:r>
      <w:proofErr w:type="spellEnd"/>
      <w:r w:rsidRPr="00F65414">
        <w:rPr>
          <w:rFonts w:ascii="Courier New" w:hAnsi="Courier New"/>
          <w:color w:val="008000"/>
          <w:shd w:val="clear" w:color="auto" w:fill="FFFFFF"/>
          <w:lang w:val="de-AT"/>
        </w:rPr>
        <w:t xml:space="preserve"> Manual </w:t>
      </w:r>
      <w:proofErr w:type="spellStart"/>
      <w:r w:rsidRPr="00F65414">
        <w:rPr>
          <w:rFonts w:ascii="Courier New" w:hAnsi="Courier New"/>
          <w:color w:val="008000"/>
          <w:shd w:val="clear" w:color="auto" w:fill="FFFFFF"/>
          <w:lang w:val="de-AT"/>
        </w:rPr>
        <w:t>button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text</w:t>
      </w:r>
      <w:proofErr w:type="spellEnd"/>
    </w:p>
    <w:p w14:paraId="5158AD1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xManBtn_Zone_11: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1F5E29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no</w:t>
      </w:r>
      <w:proofErr w:type="spellEnd"/>
      <w:r w:rsidRPr="00F65414">
        <w:rPr>
          <w:rFonts w:ascii="Courier New" w:hAnsi="Courier New"/>
          <w:color w:val="008000"/>
          <w:shd w:val="clear" w:color="auto" w:fill="FFFFFF"/>
          <w:lang w:val="de-AT"/>
        </w:rPr>
        <w:t xml:space="preserve"> Manual </w:t>
      </w:r>
      <w:proofErr w:type="spellStart"/>
      <w:r w:rsidRPr="00F65414">
        <w:rPr>
          <w:rFonts w:ascii="Courier New" w:hAnsi="Courier New"/>
          <w:color w:val="008000"/>
          <w:shd w:val="clear" w:color="auto" w:fill="FFFFFF"/>
          <w:lang w:val="de-AT"/>
        </w:rPr>
        <w:t>button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text</w:t>
      </w:r>
      <w:proofErr w:type="spellEnd"/>
    </w:p>
    <w:p w14:paraId="610379E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xManBtn_Zone_12: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D6856B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///Diese Variable deaktiviert die Schaltfläche 'Einzelschritt-Modus'</w:t>
      </w:r>
    </w:p>
    <w:p w14:paraId="06D4062D"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xDisableSingleStepOn</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0EFD8F5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///Diese Variable deaktiviert die Schaltfläche 'Schritt Inkrementieren'</w:t>
      </w:r>
    </w:p>
    <w:p w14:paraId="3070CFC7"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xDisableStepIncrement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2DFD09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///Diese Variable deaktiviert die Schaltfläche 'Schritt zurücksetzen'</w:t>
      </w:r>
    </w:p>
    <w:p w14:paraId="0F52461E"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xDisableStepReset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625899C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///Diese Variable deaktiviert die Schaltfläche 'Sequenz Automatik-Freigabe'</w:t>
      </w:r>
    </w:p>
    <w:p w14:paraId="7C105FED"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xDisableAutomaticRelease</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B3CF1E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///Diese Variable deaktiviert die Schaltfläche '</w:t>
      </w:r>
      <w:proofErr w:type="spellStart"/>
      <w:r w:rsidRPr="00F65414">
        <w:rPr>
          <w:rFonts w:ascii="Courier New" w:hAnsi="Courier New"/>
          <w:color w:val="008000"/>
          <w:shd w:val="clear" w:color="auto" w:fill="FFFFFF"/>
          <w:lang w:val="de-AT"/>
        </w:rPr>
        <w:t>Handebtrieb</w:t>
      </w:r>
      <w:proofErr w:type="spellEnd"/>
      <w:r w:rsidRPr="00F65414">
        <w:rPr>
          <w:rFonts w:ascii="Courier New" w:hAnsi="Courier New"/>
          <w:color w:val="008000"/>
          <w:shd w:val="clear" w:color="auto" w:fill="FFFFFF"/>
          <w:lang w:val="de-AT"/>
        </w:rPr>
        <w:t>'</w:t>
      </w:r>
    </w:p>
    <w:p w14:paraId="0C17CBB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xDisableManualModePanel</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07EEB47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///Diese Variable deaktiviert die Schaltfläche 'Parameter'</w:t>
      </w:r>
    </w:p>
    <w:p w14:paraId="6B8E5800"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xDisableParameterPanel</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ED2F43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///Diese Variable deaktiviert die Schaltfläche 'Schrittzeit-Überwachung'</w:t>
      </w:r>
    </w:p>
    <w:p w14:paraId="0DF05B92"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xDisableStepTimeMonitoringPanel</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8F5A53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///Diese Variable deaktiviert die Schaltfläche 'Diagnose'</w:t>
      </w:r>
    </w:p>
    <w:p w14:paraId="62D0EDA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xDisableDiagnosePanel</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0439E701"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END_VAR</w:t>
      </w:r>
    </w:p>
    <w:p w14:paraId="3C5FC1D8" w14:textId="77777777" w:rsidR="00757180" w:rsidRPr="00F65414" w:rsidRDefault="00000000">
      <w:pPr>
        <w:pStyle w:val="berschrift7"/>
        <w:rPr>
          <w:lang w:val="de-AT"/>
        </w:rPr>
      </w:pPr>
      <w:bookmarkStart w:id="48" w:name="StHmiSequence2"/>
      <w:r w:rsidRPr="00F65414">
        <w:rPr>
          <w:lang w:val="de-AT"/>
        </w:rPr>
        <w:t>stHmiSequence</w:t>
      </w:r>
      <w:bookmarkEnd w:id="48"/>
    </w:p>
    <w:p w14:paraId="409C42F3"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TYPE</w:t>
      </w:r>
      <w:r w:rsidRPr="00F65414">
        <w:rPr>
          <w:rFonts w:ascii="Courier New" w:hAnsi="Courier New"/>
          <w:color w:val="000000"/>
          <w:shd w:val="clear" w:color="auto" w:fill="FFFFFF"/>
          <w:lang w:val="de-AT"/>
        </w:rPr>
        <w:t xml:space="preserve"> </w:t>
      </w:r>
      <w:proofErr w:type="spellStart"/>
      <w:proofErr w:type="gramStart"/>
      <w:r w:rsidRPr="00F65414">
        <w:rPr>
          <w:rFonts w:ascii="Courier New" w:hAnsi="Courier New"/>
          <w:color w:val="000000"/>
          <w:shd w:val="clear" w:color="auto" w:fill="FFFFFF"/>
          <w:lang w:val="de-AT"/>
        </w:rPr>
        <w:t>stHmiSequence</w:t>
      </w:r>
      <w:proofErr w:type="spellEnd"/>
      <w:r w:rsidRPr="00F65414">
        <w:rPr>
          <w:rFonts w:ascii="Courier New" w:hAnsi="Courier New"/>
          <w:color w:val="000000"/>
          <w:shd w:val="clear" w:color="auto" w:fill="FFFFFF"/>
          <w:lang w:val="de-AT"/>
        </w:rPr>
        <w:t xml:space="preserve"> :</w:t>
      </w:r>
      <w:proofErr w:type="gramEnd"/>
    </w:p>
    <w:p w14:paraId="45C1490E"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lastRenderedPageBreak/>
        <w:t>STRUCT</w:t>
      </w:r>
    </w:p>
    <w:p w14:paraId="231C83B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Button Automatik freigeben</w:t>
      </w:r>
    </w:p>
    <w:p w14:paraId="17F4DC78"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xHmiPbAutomaticRelease</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w:t>
      </w:r>
    </w:p>
    <w:p w14:paraId="27BA9FC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HMI Anzeige Automatik wurde freigeben </w:t>
      </w:r>
    </w:p>
    <w:p w14:paraId="3D90EB10"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xHmiMsgAutomaticReleased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w:t>
      </w:r>
    </w:p>
    <w:p w14:paraId="7B96A71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Button Schritt auf 1 stellen</w:t>
      </w:r>
    </w:p>
    <w:p w14:paraId="5D960FB9"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r w:rsidRPr="00F65414">
        <w:rPr>
          <w:lang w:val="de-AT"/>
        </w:rPr>
        <w:tab/>
      </w:r>
    </w:p>
    <w:p w14:paraId="60E626B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Button Schritt um 1 erhöhen</w:t>
      </w:r>
    </w:p>
    <w:p w14:paraId="786813A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xHmiPbStepIncrement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w:t>
      </w:r>
    </w:p>
    <w:p w14:paraId="4BC680A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Button Schritt um 1 verringern</w:t>
      </w:r>
    </w:p>
    <w:p w14:paraId="19415251"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xHmiPbStepDecrement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w:t>
      </w:r>
    </w:p>
    <w:p w14:paraId="79FFBF3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HMI Button nächsten zulässigen Schritt suchen </w:t>
      </w:r>
    </w:p>
    <w:p w14:paraId="6358BB3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xHmiPbStepSearch</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w:t>
      </w:r>
    </w:p>
    <w:p w14:paraId="5E12F30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Button Einzelschritt Modus ein</w:t>
      </w:r>
    </w:p>
    <w:p w14:paraId="18029A1B"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xHmiPbSingleStepOn</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6DEBE9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HMI Button Einzelschritt </w:t>
      </w:r>
    </w:p>
    <w:p w14:paraId="1A43B82D"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xHmiPbSingleStep</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2FD44B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Anzeige Interlock Fehler aktiv</w:t>
      </w:r>
    </w:p>
    <w:p w14:paraId="39427E1E"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xHmiMsgInterlockFault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6ED29F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Button Fehler quittieren</w:t>
      </w:r>
    </w:p>
    <w:p w14:paraId="137036F0"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xHmiPbFaultReset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2F843D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Button Schritt Monitoring Zeiten einlernen freigeben</w:t>
      </w:r>
    </w:p>
    <w:p w14:paraId="19507BB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xHmiPbStepTimeTeachMode</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FA6A35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Anzeige Schritt Monitoring Zeiten einlernen aktiv</w:t>
      </w:r>
    </w:p>
    <w:p w14:paraId="76D569F1"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xHmiMsgStepTimeTeachModeOn</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44E2FD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Anzeige Schritt Monitoring Überwachung hat ausgelöst</w:t>
      </w:r>
    </w:p>
    <w:p w14:paraId="768F5872"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xHmiMsgStepTimeout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44116E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HMI Anzeige Schritt Monitoring Überwachung hat ausgelöst und bleibt </w:t>
      </w:r>
      <w:proofErr w:type="gramStart"/>
      <w:r w:rsidRPr="00F65414">
        <w:rPr>
          <w:rFonts w:ascii="Courier New" w:hAnsi="Courier New"/>
          <w:color w:val="008000"/>
          <w:shd w:val="clear" w:color="auto" w:fill="FFFFFF"/>
          <w:lang w:val="de-AT"/>
        </w:rPr>
        <w:t>solange</w:t>
      </w:r>
      <w:proofErr w:type="gramEnd"/>
      <w:r w:rsidRPr="00F65414">
        <w:rPr>
          <w:rFonts w:ascii="Courier New" w:hAnsi="Courier New"/>
          <w:color w:val="008000"/>
          <w:shd w:val="clear" w:color="auto" w:fill="FFFFFF"/>
          <w:lang w:val="de-AT"/>
        </w:rPr>
        <w:t xml:space="preserve"> aktiv bis Manuell zurückgesetzt wird </w:t>
      </w:r>
    </w:p>
    <w:p w14:paraId="0018A81D"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xHmiMsgStepTimeoutStored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CF60E5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Anzeige aktuelle Schrittnummer</w:t>
      </w:r>
    </w:p>
    <w:p w14:paraId="16901298"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iHmiMsgStepCounter</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w:t>
      </w:r>
    </w:p>
    <w:p w14:paraId="3026182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HMI Anzeige aktueller Zyklus (wird gelöscht bei jeder Freigabe der Automatik)</w:t>
      </w:r>
    </w:p>
    <w:p w14:paraId="407A50B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uiHmiMsgSequenceCycleCounter</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UINT</w:t>
      </w:r>
      <w:r w:rsidRPr="00F65414">
        <w:rPr>
          <w:rFonts w:ascii="Courier New" w:hAnsi="Courier New"/>
          <w:color w:val="000000"/>
          <w:shd w:val="clear" w:color="auto" w:fill="FFFFFF"/>
          <w:lang w:val="de-AT"/>
        </w:rPr>
        <w:t>;</w:t>
      </w:r>
    </w:p>
    <w:p w14:paraId="2F773235"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END_STRUCT</w:t>
      </w:r>
    </w:p>
    <w:p w14:paraId="0ACDD7CD"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END_TYPE</w:t>
      </w:r>
    </w:p>
    <w:p w14:paraId="15DC7DF6" w14:textId="77777777" w:rsidR="00757180" w:rsidRPr="00F65414" w:rsidRDefault="00000000">
      <w:pPr>
        <w:pStyle w:val="berschrift7"/>
        <w:rPr>
          <w:lang w:val="de-AT"/>
        </w:rPr>
      </w:pPr>
      <w:bookmarkStart w:id="49" w:name="StMonitoring"/>
      <w:r w:rsidRPr="00F65414">
        <w:rPr>
          <w:lang w:val="de-AT"/>
        </w:rPr>
        <w:t>stMonitoring</w:t>
      </w:r>
      <w:bookmarkEnd w:id="49"/>
    </w:p>
    <w:p w14:paraId="46D8F978"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TYPE</w:t>
      </w:r>
      <w:r w:rsidRPr="00F65414">
        <w:rPr>
          <w:rFonts w:ascii="Courier New" w:hAnsi="Courier New"/>
          <w:color w:val="000000"/>
          <w:shd w:val="clear" w:color="auto" w:fill="FFFFFF"/>
          <w:lang w:val="de-AT"/>
        </w:rPr>
        <w:t xml:space="preserve"> </w:t>
      </w:r>
      <w:proofErr w:type="spellStart"/>
      <w:proofErr w:type="gramStart"/>
      <w:r w:rsidRPr="00F65414">
        <w:rPr>
          <w:rFonts w:ascii="Courier New" w:hAnsi="Courier New"/>
          <w:color w:val="000000"/>
          <w:shd w:val="clear" w:color="auto" w:fill="FFFFFF"/>
          <w:lang w:val="de-AT"/>
        </w:rPr>
        <w:t>stMonitoring</w:t>
      </w:r>
      <w:proofErr w:type="spellEnd"/>
      <w:r w:rsidRPr="00F65414">
        <w:rPr>
          <w:rFonts w:ascii="Courier New" w:hAnsi="Courier New"/>
          <w:color w:val="000000"/>
          <w:shd w:val="clear" w:color="auto" w:fill="FFFFFF"/>
          <w:lang w:val="de-AT"/>
        </w:rPr>
        <w:t xml:space="preserve"> :</w:t>
      </w:r>
      <w:proofErr w:type="gramEnd"/>
    </w:p>
    <w:p w14:paraId="0CE745CA"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STRUCT</w:t>
      </w:r>
    </w:p>
    <w:p w14:paraId="1F6D1E0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Speicher bereits zugewiesen</w:t>
      </w:r>
    </w:p>
    <w:p w14:paraId="38254BCE"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xActive</w:t>
      </w:r>
      <w:proofErr w:type="spellEnd"/>
      <w:proofErr w:type="gramStart"/>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BOOL</w:t>
      </w:r>
      <w:proofErr w:type="gramEnd"/>
      <w:r w:rsidRPr="00F65414">
        <w:rPr>
          <w:rFonts w:ascii="Courier New" w:hAnsi="Courier New"/>
          <w:color w:val="000000"/>
          <w:shd w:val="clear" w:color="auto" w:fill="FFFFFF"/>
          <w:lang w:val="de-AT"/>
        </w:rPr>
        <w:t>;</w:t>
      </w:r>
    </w:p>
    <w:p w14:paraId="09D9FB3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Gespeicherte Zonennummer, bei der die Überwachungsprüfung ausgelöst wurde</w:t>
      </w:r>
    </w:p>
    <w:p w14:paraId="0A869372"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iZoneNo</w:t>
      </w:r>
      <w:proofErr w:type="spellEnd"/>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w:t>
      </w:r>
    </w:p>
    <w:p w14:paraId="67D32D9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Gespeicherte Schrittnummer, bei der die Überwachungsprüfung ausgelöst wurde</w:t>
      </w:r>
    </w:p>
    <w:p w14:paraId="2B87F383"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iStepNo</w:t>
      </w:r>
      <w:proofErr w:type="spellEnd"/>
      <w:r w:rsidRPr="00F65414">
        <w:rPr>
          <w:lang w:val="de-AT"/>
        </w:rPr>
        <w:tab/>
      </w:r>
      <w:r w:rsidRPr="00F65414">
        <w:rPr>
          <w:rFonts w:ascii="Courier New" w:hAnsi="Courier New"/>
          <w:color w:val="000000"/>
          <w:shd w:val="clear" w:color="auto" w:fill="FFFFFF"/>
          <w:lang w:val="de-AT"/>
        </w:rPr>
        <w:t>:</w:t>
      </w:r>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w:t>
      </w:r>
    </w:p>
    <w:p w14:paraId="1995A84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///Output: Gespeicherter Zeitstempel, zu dem die Überwachungsprüfung ausgelöst wurde</w:t>
      </w:r>
    </w:p>
    <w:p w14:paraId="1D6594C5"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aTimeStamp</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stMonitoringTimeStamp</w:t>
      </w:r>
      <w:proofErr w:type="spellEnd"/>
      <w:proofErr w:type="gramEnd"/>
      <w:r w:rsidRPr="00F65414">
        <w:rPr>
          <w:rFonts w:ascii="Courier New" w:hAnsi="Courier New"/>
          <w:color w:val="000000"/>
          <w:shd w:val="clear" w:color="auto" w:fill="FFFFFF"/>
          <w:lang w:val="de-AT"/>
        </w:rPr>
        <w:t>;</w:t>
      </w:r>
    </w:p>
    <w:p w14:paraId="5D090F66"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END_STRUCT</w:t>
      </w:r>
    </w:p>
    <w:p w14:paraId="3FA0A0FC"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END_TYPE</w:t>
      </w:r>
    </w:p>
    <w:p w14:paraId="104CB0BA" w14:textId="77777777" w:rsidR="00757180" w:rsidRPr="00F65414" w:rsidRDefault="00757180">
      <w:pPr>
        <w:spacing w:before="0" w:after="0"/>
        <w:ind w:right="210"/>
        <w:rPr>
          <w:lang w:val="de-AT"/>
        </w:rPr>
      </w:pPr>
    </w:p>
    <w:p w14:paraId="6924867E" w14:textId="77777777" w:rsidR="00757180" w:rsidRPr="00F65414" w:rsidRDefault="00000000">
      <w:pPr>
        <w:pStyle w:val="berschrift8"/>
        <w:rPr>
          <w:lang w:val="de-AT"/>
        </w:rPr>
      </w:pPr>
      <w:bookmarkStart w:id="50" w:name="StMonitoringTimeStamp"/>
      <w:r w:rsidRPr="00F65414">
        <w:rPr>
          <w:lang w:val="de-AT"/>
        </w:rPr>
        <w:t>stMonitoringTimeStamp</w:t>
      </w:r>
      <w:bookmarkEnd w:id="50"/>
    </w:p>
    <w:p w14:paraId="39486F15"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TYPE</w:t>
      </w:r>
      <w:r w:rsidRPr="00F65414">
        <w:rPr>
          <w:rFonts w:ascii="Courier New" w:hAnsi="Courier New"/>
          <w:color w:val="000000"/>
          <w:shd w:val="clear" w:color="auto" w:fill="FFFFFF"/>
          <w:lang w:val="de-AT"/>
        </w:rPr>
        <w:t xml:space="preserve"> </w:t>
      </w:r>
      <w:proofErr w:type="spellStart"/>
      <w:proofErr w:type="gramStart"/>
      <w:r w:rsidRPr="00F65414">
        <w:rPr>
          <w:rFonts w:ascii="Courier New" w:hAnsi="Courier New"/>
          <w:color w:val="000000"/>
          <w:shd w:val="clear" w:color="auto" w:fill="FFFFFF"/>
          <w:lang w:val="de-AT"/>
        </w:rPr>
        <w:t>stMonitoringTimeStamp</w:t>
      </w:r>
      <w:proofErr w:type="spellEnd"/>
      <w:r w:rsidRPr="00F65414">
        <w:rPr>
          <w:rFonts w:ascii="Courier New" w:hAnsi="Courier New"/>
          <w:color w:val="000000"/>
          <w:shd w:val="clear" w:color="auto" w:fill="FFFFFF"/>
          <w:lang w:val="de-AT"/>
        </w:rPr>
        <w:t xml:space="preserve"> :</w:t>
      </w:r>
      <w:proofErr w:type="gramEnd"/>
    </w:p>
    <w:p w14:paraId="2ADA5445"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STRUCT</w:t>
      </w:r>
    </w:p>
    <w:p w14:paraId="14DF942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Date Time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timestamp</w:t>
      </w:r>
      <w:proofErr w:type="spellEnd"/>
    </w:p>
    <w:p w14:paraId="6043D278"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dtTimeStamp</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DT</w:t>
      </w:r>
      <w:r w:rsidRPr="00F65414">
        <w:rPr>
          <w:rFonts w:ascii="Courier New" w:hAnsi="Courier New"/>
          <w:color w:val="000000"/>
          <w:shd w:val="clear" w:color="auto" w:fill="FFFFFF"/>
          <w:lang w:val="de-AT"/>
        </w:rPr>
        <w:t>;</w:t>
      </w:r>
    </w:p>
    <w:p w14:paraId="24EE1CD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Time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Day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timestamp</w:t>
      </w:r>
      <w:proofErr w:type="spellEnd"/>
    </w:p>
    <w:p w14:paraId="5DD41B85"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todTimeStamp</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TIME_OF_DAY</w:t>
      </w:r>
      <w:r w:rsidRPr="00F65414">
        <w:rPr>
          <w:rFonts w:ascii="Courier New" w:hAnsi="Courier New"/>
          <w:color w:val="000000"/>
          <w:shd w:val="clear" w:color="auto" w:fill="FFFFFF"/>
          <w:lang w:val="de-AT"/>
        </w:rPr>
        <w:t>;</w:t>
      </w:r>
    </w:p>
    <w:p w14:paraId="2D30B3D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Date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timestamp</w:t>
      </w:r>
      <w:proofErr w:type="spellEnd"/>
    </w:p>
    <w:p w14:paraId="407099AC"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datTimeStamp</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DATE</w:t>
      </w:r>
      <w:r w:rsidRPr="00F65414">
        <w:rPr>
          <w:rFonts w:ascii="Courier New" w:hAnsi="Courier New"/>
          <w:color w:val="000000"/>
          <w:shd w:val="clear" w:color="auto" w:fill="FFFFFF"/>
          <w:lang w:val="de-AT"/>
        </w:rPr>
        <w:t>;</w:t>
      </w:r>
    </w:p>
    <w:p w14:paraId="3AC42F68"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END_STRUCT</w:t>
      </w:r>
    </w:p>
    <w:p w14:paraId="135B6D0B"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END_TYPE</w:t>
      </w:r>
    </w:p>
    <w:p w14:paraId="357304AE" w14:textId="77777777" w:rsidR="00757180" w:rsidRPr="00F65414" w:rsidRDefault="00757180">
      <w:pPr>
        <w:spacing w:before="0" w:after="0"/>
        <w:ind w:right="210"/>
        <w:rPr>
          <w:lang w:val="de-AT"/>
        </w:rPr>
      </w:pPr>
    </w:p>
    <w:p w14:paraId="18875E35" w14:textId="77777777" w:rsidR="00757180" w:rsidRPr="00F65414" w:rsidRDefault="00000000">
      <w:pPr>
        <w:rPr>
          <w:lang w:val="de-AT"/>
        </w:rPr>
      </w:pPr>
      <w:r w:rsidRPr="00F65414">
        <w:rPr>
          <w:lang w:val="de-AT"/>
        </w:rPr>
        <w:br w:type="page"/>
      </w:r>
    </w:p>
    <w:p w14:paraId="1C35C650" w14:textId="77777777" w:rsidR="00757180" w:rsidRPr="00F65414" w:rsidRDefault="00000000">
      <w:pPr>
        <w:pStyle w:val="berschrift6"/>
        <w:numPr>
          <w:ilvl w:val="5"/>
          <w:numId w:val="1"/>
        </w:numPr>
        <w:ind w:left="1276" w:hanging="1276"/>
        <w:rPr>
          <w:lang w:val="de-AT"/>
        </w:rPr>
      </w:pPr>
      <w:bookmarkStart w:id="51" w:name="GVL_Sequence1_IOs"/>
      <w:r w:rsidRPr="00F65414">
        <w:rPr>
          <w:lang w:val="de-AT"/>
        </w:rPr>
        <w:lastRenderedPageBreak/>
        <w:t>GVL_&lt;Sequence1&gt;_IOs</w:t>
      </w:r>
      <w:bookmarkEnd w:id="51"/>
    </w:p>
    <w:p w14:paraId="5605A13C"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31076126"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Version 2023.1.0.7660 </w:t>
      </w:r>
    </w:p>
    <w:p w14:paraId="0326CD4B"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029E6B99"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
    <w:p w14:paraId="12928CA7"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 PLEASE DO NOT MAKE ANY CHANGES MANUALLY HERE! </w:t>
      </w:r>
      <w:proofErr w:type="spellStart"/>
      <w:r w:rsidRPr="00F65414">
        <w:rPr>
          <w:rFonts w:ascii="Courier New" w:hAnsi="Courier New"/>
          <w:color w:val="008000"/>
          <w:shd w:val="clear" w:color="auto" w:fill="FFFFFF"/>
          <w:lang w:val="de-AT"/>
        </w:rPr>
        <w:t>Make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changes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only</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SELMOstudio</w:t>
      </w:r>
      <w:proofErr w:type="spellEnd"/>
      <w:r w:rsidRPr="00F65414">
        <w:rPr>
          <w:rFonts w:ascii="Courier New" w:hAnsi="Courier New"/>
          <w:color w:val="008000"/>
          <w:shd w:val="clear" w:color="auto" w:fill="FFFFFF"/>
          <w:lang w:val="de-AT"/>
        </w:rPr>
        <w:t xml:space="preserve"> ###</w:t>
      </w:r>
    </w:p>
    <w:p w14:paraId="1B2A9265"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4B3EF398"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4913D9BF"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VAR_GLOBAL</w:t>
      </w:r>
    </w:p>
    <w:p w14:paraId="199551D3"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///&lt;Eingang: keine Beschreibung&gt;</w:t>
      </w:r>
    </w:p>
    <w:p w14:paraId="1070D28A"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i_xDecision_1Path1&gt;: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5349A52A"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///&lt;Eingang: keine Beschreibung&gt;</w:t>
      </w:r>
    </w:p>
    <w:p w14:paraId="4B521C77"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i_xDecision_1Path2&gt;: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281AE3C3"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///&lt;Eingang: keine Beschreibung&gt;</w:t>
      </w:r>
    </w:p>
    <w:p w14:paraId="2AA08436"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i_xZone7&gt;: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6AFCD352"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///&lt;Eingang: keine Beschreibung&gt;</w:t>
      </w:r>
    </w:p>
    <w:p w14:paraId="0043EA7A"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i_xZone9&gt;: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4886FD32"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///&lt;Eingang: keine Beschreibung&gt;</w:t>
      </w:r>
    </w:p>
    <w:p w14:paraId="7DAC4DD0"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i_xZone10&gt;: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56322D4E"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///&lt;Eingang: keine Beschreibung&gt;</w:t>
      </w:r>
    </w:p>
    <w:p w14:paraId="5E00F635"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o_xZone_1&gt;: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65F2262B"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///&lt;Eingang: keine Beschreibung&gt;</w:t>
      </w:r>
    </w:p>
    <w:p w14:paraId="15AF3470"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o_xZone9&gt;: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7D7B66FA"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///&lt;Eingang: keine Beschreibung&gt;</w:t>
      </w:r>
    </w:p>
    <w:p w14:paraId="022A912A"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o_xZone10&gt;: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360FB3FA"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///&lt;Ausgang: keine Beschreibung&gt;</w:t>
      </w:r>
    </w:p>
    <w:p w14:paraId="13784EC0"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o_xZone11&gt;: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0971C676"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///&lt;Ausgang: keine Beschreibung&gt;</w:t>
      </w:r>
    </w:p>
    <w:p w14:paraId="6CD764DF"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o_xZone12&gt;: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1E45AE35"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///&lt;Ausgang: keine Beschreibung&gt;</w:t>
      </w:r>
    </w:p>
    <w:p w14:paraId="7238F002"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o_xZone_15RepeaterIteration1&gt;: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0D5C64E1"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///&lt;Ausgang: keine Beschreibung&gt;</w:t>
      </w:r>
    </w:p>
    <w:p w14:paraId="2C96D1CC"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o_xZone_17RepeaterIteration2&gt;: &lt;</w:t>
      </w:r>
      <w:r w:rsidRPr="00F65414">
        <w:rPr>
          <w:rFonts w:ascii="Courier New" w:hAnsi="Courier New"/>
          <w:color w:val="0000FF"/>
          <w:shd w:val="clear" w:color="auto" w:fill="FFFFFF"/>
          <w:lang w:val="de-AT"/>
        </w:rPr>
        <w:t>BOOL&gt;</w:t>
      </w:r>
      <w:r w:rsidRPr="00F65414">
        <w:rPr>
          <w:rFonts w:ascii="Courier New" w:hAnsi="Courier New"/>
          <w:color w:val="000000"/>
          <w:shd w:val="clear" w:color="auto" w:fill="FFFFFF"/>
          <w:lang w:val="de-AT"/>
        </w:rPr>
        <w:t>;</w:t>
      </w:r>
    </w:p>
    <w:p w14:paraId="30FB5295"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END_VAR</w:t>
      </w:r>
    </w:p>
    <w:p w14:paraId="349BDEF1" w14:textId="77777777" w:rsidR="00757180" w:rsidRPr="00F65414" w:rsidRDefault="00757180">
      <w:pPr>
        <w:spacing w:before="90" w:after="0"/>
        <w:ind w:right="210"/>
        <w:jc w:val="both"/>
        <w:rPr>
          <w:lang w:val="de-AT"/>
        </w:rPr>
      </w:pPr>
    </w:p>
    <w:p w14:paraId="5AC4A1F6"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44862F1C" w14:textId="77777777" w:rsidR="00757180" w:rsidRPr="00F65414" w:rsidRDefault="00000000">
      <w:pPr>
        <w:rPr>
          <w:lang w:val="de-AT"/>
        </w:rPr>
      </w:pPr>
      <w:r w:rsidRPr="00F65414">
        <w:rPr>
          <w:lang w:val="de-AT"/>
        </w:rPr>
        <w:br w:type="page"/>
      </w:r>
    </w:p>
    <w:p w14:paraId="6ACA2FB8" w14:textId="77777777" w:rsidR="00757180" w:rsidRPr="00F65414" w:rsidRDefault="00000000">
      <w:pPr>
        <w:pStyle w:val="berschrift6"/>
        <w:numPr>
          <w:ilvl w:val="5"/>
          <w:numId w:val="1"/>
        </w:numPr>
        <w:ind w:left="1276" w:hanging="1276"/>
        <w:rPr>
          <w:lang w:val="de-AT"/>
        </w:rPr>
      </w:pPr>
      <w:bookmarkStart w:id="52" w:name="GVL_Sequence1_Parameters"/>
      <w:r w:rsidRPr="00F65414">
        <w:rPr>
          <w:lang w:val="de-AT"/>
        </w:rPr>
        <w:lastRenderedPageBreak/>
        <w:t>GVL_&lt;Sequence1&gt;_Parameters</w:t>
      </w:r>
      <w:bookmarkEnd w:id="52"/>
    </w:p>
    <w:p w14:paraId="69958AEB"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28FF5AED"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Version 2023.1.0.7660 </w:t>
      </w:r>
    </w:p>
    <w:p w14:paraId="674FEBBF"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0013DA54"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qualified_only</w:t>
      </w:r>
      <w:proofErr w:type="spellEnd"/>
      <w:r w:rsidRPr="00F65414">
        <w:rPr>
          <w:rFonts w:ascii="Courier New" w:hAnsi="Courier New"/>
          <w:color w:val="008000"/>
          <w:shd w:val="clear" w:color="auto" w:fill="FFFFFF"/>
          <w:lang w:val="de-AT"/>
        </w:rPr>
        <w:t>'}</w:t>
      </w:r>
    </w:p>
    <w:p w14:paraId="14AB7720" w14:textId="77777777" w:rsidR="00757180" w:rsidRPr="00F65414" w:rsidRDefault="00000000">
      <w:pPr>
        <w:spacing w:before="90" w:after="0"/>
        <w:ind w:right="210"/>
        <w:jc w:val="both"/>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1105B95B"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VAR_GLOBAL</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PERSISTENT</w:t>
      </w:r>
    </w:p>
    <w:p w14:paraId="23A49811"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///&lt;Parameter 1&gt;</w:t>
      </w:r>
    </w:p>
    <w:p w14:paraId="7C6A9ACF"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iParameter1&gt;: &lt;</w:t>
      </w:r>
      <w:r w:rsidRPr="00F65414">
        <w:rPr>
          <w:rFonts w:ascii="Courier New" w:hAnsi="Courier New"/>
          <w:color w:val="0000FF"/>
          <w:shd w:val="clear" w:color="auto" w:fill="FFFFFF"/>
          <w:lang w:val="de-AT"/>
        </w:rPr>
        <w:t>INT&gt;</w:t>
      </w:r>
      <w:r w:rsidRPr="00F65414">
        <w:rPr>
          <w:rFonts w:ascii="Courier New" w:hAnsi="Courier New"/>
          <w:color w:val="000000"/>
          <w:shd w:val="clear" w:color="auto" w:fill="FFFFFF"/>
          <w:lang w:val="de-AT"/>
        </w:rPr>
        <w:t>;</w:t>
      </w:r>
    </w:p>
    <w:p w14:paraId="20C1EEA3"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///&lt;Parameter 2&gt;</w:t>
      </w:r>
    </w:p>
    <w:p w14:paraId="4AECAB5F" w14:textId="77777777" w:rsidR="00757180" w:rsidRPr="00F65414" w:rsidRDefault="00000000">
      <w:pPr>
        <w:spacing w:before="90" w:after="0"/>
        <w:ind w:right="210"/>
        <w:jc w:val="both"/>
        <w:rPr>
          <w:lang w:val="de-AT"/>
        </w:rPr>
      </w:pPr>
      <w:r w:rsidRPr="00F65414">
        <w:rPr>
          <w:lang w:val="de-AT"/>
        </w:rPr>
        <w:tab/>
      </w:r>
      <w:r w:rsidRPr="00F65414">
        <w:rPr>
          <w:rFonts w:ascii="Arial" w:hAnsi="Arial"/>
          <w:color w:val="000000"/>
          <w:lang w:val="de-AT"/>
        </w:rPr>
        <w:t>&lt;</w:t>
      </w:r>
      <w:r w:rsidRPr="00F65414">
        <w:rPr>
          <w:rFonts w:ascii="Courier New" w:hAnsi="Courier New"/>
          <w:color w:val="000000"/>
          <w:shd w:val="clear" w:color="auto" w:fill="FFFFFF"/>
          <w:lang w:val="de-AT"/>
        </w:rPr>
        <w:t>iParameter2&gt;: &lt;</w:t>
      </w:r>
      <w:r w:rsidRPr="00F65414">
        <w:rPr>
          <w:rFonts w:ascii="Courier New" w:hAnsi="Courier New"/>
          <w:color w:val="0000FF"/>
          <w:shd w:val="clear" w:color="auto" w:fill="FFFFFF"/>
          <w:lang w:val="de-AT"/>
        </w:rPr>
        <w:t>INT&gt;</w:t>
      </w:r>
      <w:r w:rsidRPr="00F65414">
        <w:rPr>
          <w:rFonts w:ascii="Courier New" w:hAnsi="Courier New"/>
          <w:color w:val="000000"/>
          <w:shd w:val="clear" w:color="auto" w:fill="FFFFFF"/>
          <w:lang w:val="de-AT"/>
        </w:rPr>
        <w:t>;</w:t>
      </w:r>
    </w:p>
    <w:p w14:paraId="74773247"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END_VAR</w:t>
      </w:r>
    </w:p>
    <w:p w14:paraId="1BD0B4AC" w14:textId="77777777" w:rsidR="00757180" w:rsidRPr="00F65414" w:rsidRDefault="00757180">
      <w:pPr>
        <w:spacing w:before="90" w:after="0"/>
        <w:ind w:right="210"/>
        <w:jc w:val="both"/>
        <w:rPr>
          <w:lang w:val="de-AT"/>
        </w:rPr>
      </w:pPr>
    </w:p>
    <w:p w14:paraId="30AFED19"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VAR_GLOBAL</w:t>
      </w:r>
    </w:p>
    <w:p w14:paraId="68279DEA"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8000"/>
          <w:shd w:val="clear" w:color="auto" w:fill="FFFFFF"/>
          <w:lang w:val="de-AT"/>
        </w:rPr>
        <w:t xml:space="preserve">/// Empty VAR_GLOBAL | Workaround </w:t>
      </w:r>
      <w:proofErr w:type="spellStart"/>
      <w:r w:rsidRPr="00F65414">
        <w:rPr>
          <w:rFonts w:ascii="Courier New" w:hAnsi="Courier New"/>
          <w:color w:val="008000"/>
          <w:shd w:val="clear" w:color="auto" w:fill="FFFFFF"/>
          <w:lang w:val="de-AT"/>
        </w:rPr>
        <w:t>for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PersistentVars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limitations</w:t>
      </w:r>
      <w:proofErr w:type="spellEnd"/>
    </w:p>
    <w:p w14:paraId="52E1FEEF" w14:textId="77777777" w:rsidR="00757180" w:rsidRPr="00F65414" w:rsidRDefault="00000000">
      <w:pPr>
        <w:spacing w:before="90" w:after="0"/>
        <w:ind w:right="210"/>
        <w:jc w:val="both"/>
        <w:rPr>
          <w:lang w:val="de-AT"/>
        </w:rPr>
      </w:pPr>
      <w:r w:rsidRPr="00F65414">
        <w:rPr>
          <w:lang w:val="de-AT"/>
        </w:rPr>
        <w:tab/>
      </w:r>
      <w:r w:rsidRPr="00F65414">
        <w:rPr>
          <w:rFonts w:ascii="Courier New" w:hAnsi="Courier New"/>
          <w:color w:val="000000"/>
          <w:shd w:val="clear" w:color="auto" w:fill="FFFFFF"/>
          <w:lang w:val="de-AT"/>
        </w:rPr>
        <w:t>_</w:t>
      </w:r>
      <w:proofErr w:type="spellStart"/>
      <w:r w:rsidRPr="00F65414">
        <w:rPr>
          <w:rFonts w:ascii="Courier New" w:hAnsi="Courier New"/>
          <w:color w:val="000000"/>
          <w:shd w:val="clear" w:color="auto" w:fill="FFFFFF"/>
          <w:lang w:val="de-AT"/>
        </w:rPr>
        <w:t>placeholder</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2FE0A5D" w14:textId="77777777" w:rsidR="00757180" w:rsidRPr="00F65414" w:rsidRDefault="00000000">
      <w:pPr>
        <w:spacing w:before="90" w:after="0"/>
        <w:ind w:right="210"/>
        <w:jc w:val="both"/>
        <w:rPr>
          <w:lang w:val="de-AT"/>
        </w:rPr>
      </w:pPr>
      <w:r w:rsidRPr="00F65414">
        <w:rPr>
          <w:rFonts w:ascii="Courier New" w:hAnsi="Courier New"/>
          <w:color w:val="0000FF"/>
          <w:shd w:val="clear" w:color="auto" w:fill="FFFFFF"/>
          <w:lang w:val="de-AT"/>
        </w:rPr>
        <w:t>END_VAR</w:t>
      </w:r>
    </w:p>
    <w:p w14:paraId="26E06F13" w14:textId="77777777" w:rsidR="00757180" w:rsidRPr="00F65414" w:rsidRDefault="00757180">
      <w:pPr>
        <w:spacing w:before="90" w:after="0"/>
        <w:ind w:right="210"/>
        <w:jc w:val="both"/>
        <w:rPr>
          <w:lang w:val="de-AT"/>
        </w:rPr>
      </w:pPr>
    </w:p>
    <w:p w14:paraId="0B11E4DA" w14:textId="77777777" w:rsidR="00757180" w:rsidRPr="00F65414" w:rsidRDefault="00000000">
      <w:pPr>
        <w:pStyle w:val="HMNormal0"/>
        <w:rPr>
          <w:lang w:val="de-AT"/>
        </w:rPr>
      </w:pPr>
      <w:r w:rsidRPr="00F65414">
        <w:rPr>
          <w:rStyle w:val="HMNormal"/>
          <w:position w:val="-6"/>
          <w:sz w:val="14"/>
          <w:lang w:val="de-AT"/>
        </w:rPr>
        <w:t>&lt;***&gt; Variablen Name, Kommentar und Datentyp werden aus dem Studio automatisch übernommen</w:t>
      </w:r>
    </w:p>
    <w:p w14:paraId="48853478" w14:textId="77777777" w:rsidR="00757180" w:rsidRPr="00F65414" w:rsidRDefault="00000000">
      <w:pPr>
        <w:pStyle w:val="berschrift6"/>
        <w:numPr>
          <w:ilvl w:val="5"/>
          <w:numId w:val="1"/>
        </w:numPr>
        <w:ind w:left="1276" w:hanging="1276"/>
        <w:rPr>
          <w:lang w:val="de-AT"/>
        </w:rPr>
      </w:pPr>
      <w:bookmarkStart w:id="53" w:name="Sequence1_2"/>
      <w:r w:rsidRPr="00F65414">
        <w:rPr>
          <w:lang w:val="de-AT"/>
        </w:rPr>
        <w:t>&lt;Sequence1&gt;</w:t>
      </w:r>
      <w:bookmarkEnd w:id="53"/>
    </w:p>
    <w:p w14:paraId="393ABF0E" w14:textId="77777777" w:rsidR="00757180" w:rsidRPr="00F65414" w:rsidRDefault="00000000">
      <w:pPr>
        <w:pStyle w:val="HMNormal0"/>
        <w:spacing w:before="0"/>
        <w:jc w:val="left"/>
        <w:rPr>
          <w:lang w:val="de-AT"/>
        </w:rPr>
      </w:pPr>
      <w:r w:rsidRPr="00F65414">
        <w:rPr>
          <w:rStyle w:val="HMNormal"/>
          <w:lang w:val="de-AT"/>
        </w:rPr>
        <w:t xml:space="preserve">Die Programmstruktur einer einzelnen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 xml:space="preserve"> besteht aus vier grundlegenden Abschnitten.</w:t>
      </w:r>
    </w:p>
    <w:p w14:paraId="1DC03F4D" w14:textId="77777777" w:rsidR="00757180" w:rsidRPr="00F65414" w:rsidRDefault="00000000">
      <w:pPr>
        <w:pStyle w:val="HMNormal0"/>
        <w:spacing w:before="0"/>
        <w:jc w:val="left"/>
        <w:rPr>
          <w:lang w:val="de-AT"/>
        </w:rPr>
      </w:pPr>
      <w:r w:rsidRPr="00F65414">
        <w:rPr>
          <w:rStyle w:val="HMNormal"/>
          <w:lang w:val="de-AT"/>
        </w:rPr>
        <w:t>1.</w:t>
      </w:r>
      <w:r w:rsidRPr="00F65414">
        <w:rPr>
          <w:lang w:val="de-AT"/>
        </w:rPr>
        <w:tab/>
      </w:r>
      <w:r w:rsidRPr="00F65414">
        <w:rPr>
          <w:rStyle w:val="HMNormal"/>
          <w:b/>
          <w:shd w:val="clear" w:color="auto" w:fill="FFFFFF"/>
          <w:lang w:val="de-AT"/>
        </w:rPr>
        <w:t xml:space="preserve">Standard </w:t>
      </w:r>
      <w:proofErr w:type="spellStart"/>
      <w:r w:rsidRPr="00F65414">
        <w:rPr>
          <w:rStyle w:val="HMNormal"/>
          <w:b/>
          <w:shd w:val="clear" w:color="auto" w:fill="FFFFFF"/>
          <w:lang w:val="de-AT"/>
        </w:rPr>
        <w:t>Beginning</w:t>
      </w:r>
      <w:proofErr w:type="spellEnd"/>
    </w:p>
    <w:p w14:paraId="73491DD3" w14:textId="77777777" w:rsidR="00757180" w:rsidRPr="00F65414" w:rsidRDefault="00000000">
      <w:pPr>
        <w:pStyle w:val="HMNormal0"/>
        <w:spacing w:before="0"/>
        <w:jc w:val="left"/>
        <w:rPr>
          <w:lang w:val="de-AT"/>
        </w:rPr>
      </w:pPr>
      <w:r w:rsidRPr="00F65414">
        <w:rPr>
          <w:rStyle w:val="HMNormal"/>
          <w:lang w:val="de-AT"/>
        </w:rPr>
        <w:t>2.</w:t>
      </w:r>
      <w:r w:rsidRPr="00F65414">
        <w:rPr>
          <w:lang w:val="de-AT"/>
        </w:rPr>
        <w:tab/>
      </w:r>
      <w:proofErr w:type="spellStart"/>
      <w:r w:rsidRPr="00F65414">
        <w:rPr>
          <w:rStyle w:val="HMNormal"/>
          <w:b/>
          <w:shd w:val="clear" w:color="auto" w:fill="FFFFFF"/>
          <w:lang w:val="de-AT"/>
        </w:rPr>
        <w:t>Sequence</w:t>
      </w:r>
      <w:proofErr w:type="spellEnd"/>
      <w:r w:rsidRPr="00F65414">
        <w:rPr>
          <w:rStyle w:val="HMNormal"/>
          <w:b/>
          <w:shd w:val="clear" w:color="auto" w:fill="FFFFFF"/>
          <w:lang w:val="de-AT"/>
        </w:rPr>
        <w:t xml:space="preserve"> </w:t>
      </w:r>
      <w:proofErr w:type="spellStart"/>
      <w:r w:rsidRPr="00F65414">
        <w:rPr>
          <w:rStyle w:val="HMNormal"/>
          <w:b/>
          <w:shd w:val="clear" w:color="auto" w:fill="FFFFFF"/>
          <w:lang w:val="de-AT"/>
        </w:rPr>
        <w:t>Logic</w:t>
      </w:r>
      <w:proofErr w:type="spellEnd"/>
      <w:r w:rsidRPr="00F65414">
        <w:rPr>
          <w:rStyle w:val="HMNormal"/>
          <w:b/>
          <w:shd w:val="clear" w:color="auto" w:fill="FFFFFF"/>
          <w:lang w:val="de-AT"/>
        </w:rPr>
        <w:t xml:space="preserve"> Control</w:t>
      </w:r>
    </w:p>
    <w:p w14:paraId="570A11F9" w14:textId="77777777" w:rsidR="00757180" w:rsidRPr="00F65414" w:rsidRDefault="00000000">
      <w:pPr>
        <w:pStyle w:val="HMNormal0"/>
        <w:spacing w:before="0"/>
        <w:jc w:val="left"/>
        <w:rPr>
          <w:lang w:val="de-AT"/>
        </w:rPr>
      </w:pPr>
      <w:r w:rsidRPr="00F65414">
        <w:rPr>
          <w:rStyle w:val="HMNormal"/>
          <w:lang w:val="de-AT"/>
        </w:rPr>
        <w:t>3.</w:t>
      </w:r>
      <w:r w:rsidRPr="00F65414">
        <w:rPr>
          <w:lang w:val="de-AT"/>
        </w:rPr>
        <w:tab/>
      </w:r>
      <w:proofErr w:type="spellStart"/>
      <w:r w:rsidRPr="00F65414">
        <w:rPr>
          <w:rStyle w:val="HMNormal"/>
          <w:b/>
          <w:shd w:val="clear" w:color="auto" w:fill="FFFFFF"/>
          <w:lang w:val="de-AT"/>
        </w:rPr>
        <w:t>Sequence</w:t>
      </w:r>
      <w:proofErr w:type="spellEnd"/>
      <w:r w:rsidRPr="00F65414">
        <w:rPr>
          <w:rStyle w:val="HMNormal"/>
          <w:b/>
          <w:shd w:val="clear" w:color="auto" w:fill="FFFFFF"/>
          <w:lang w:val="de-AT"/>
        </w:rPr>
        <w:t xml:space="preserve"> C.M.Z (</w:t>
      </w:r>
      <w:proofErr w:type="spellStart"/>
      <w:r w:rsidRPr="00F65414">
        <w:rPr>
          <w:rStyle w:val="HMNormal"/>
          <w:b/>
          <w:shd w:val="clear" w:color="auto" w:fill="FFFFFF"/>
          <w:lang w:val="de-AT"/>
        </w:rPr>
        <w:t>Constantly</w:t>
      </w:r>
      <w:proofErr w:type="spellEnd"/>
      <w:r w:rsidRPr="00F65414">
        <w:rPr>
          <w:rStyle w:val="HMNormal"/>
          <w:b/>
          <w:shd w:val="clear" w:color="auto" w:fill="FFFFFF"/>
          <w:lang w:val="de-AT"/>
        </w:rPr>
        <w:t xml:space="preserve"> </w:t>
      </w:r>
      <w:proofErr w:type="spellStart"/>
      <w:r w:rsidRPr="00F65414">
        <w:rPr>
          <w:rStyle w:val="HMNormal"/>
          <w:b/>
          <w:shd w:val="clear" w:color="auto" w:fill="FFFFFF"/>
          <w:lang w:val="de-AT"/>
        </w:rPr>
        <w:t>Monitored</w:t>
      </w:r>
      <w:proofErr w:type="spellEnd"/>
      <w:r w:rsidRPr="00F65414">
        <w:rPr>
          <w:rStyle w:val="HMNormal"/>
          <w:b/>
          <w:shd w:val="clear" w:color="auto" w:fill="FFFFFF"/>
          <w:lang w:val="de-AT"/>
        </w:rPr>
        <w:t xml:space="preserve"> Zone)</w:t>
      </w:r>
    </w:p>
    <w:p w14:paraId="38607412" w14:textId="77777777" w:rsidR="00757180" w:rsidRPr="00F65414" w:rsidRDefault="00000000">
      <w:pPr>
        <w:pStyle w:val="HMNormal0"/>
        <w:spacing w:before="0"/>
        <w:jc w:val="left"/>
        <w:rPr>
          <w:lang w:val="de-AT"/>
        </w:rPr>
      </w:pPr>
      <w:r w:rsidRPr="00F65414">
        <w:rPr>
          <w:rStyle w:val="HMNormal"/>
          <w:lang w:val="de-AT"/>
        </w:rPr>
        <w:t>4.</w:t>
      </w:r>
      <w:r w:rsidRPr="00F65414">
        <w:rPr>
          <w:lang w:val="de-AT"/>
        </w:rPr>
        <w:tab/>
      </w:r>
      <w:proofErr w:type="gramStart"/>
      <w:r w:rsidRPr="00F65414">
        <w:rPr>
          <w:rStyle w:val="HMNormal"/>
          <w:b/>
          <w:shd w:val="clear" w:color="auto" w:fill="FFFFFF"/>
          <w:lang w:val="de-AT"/>
        </w:rPr>
        <w:t>Standard End</w:t>
      </w:r>
      <w:proofErr w:type="gramEnd"/>
    </w:p>
    <w:p w14:paraId="67519E9E" w14:textId="77777777" w:rsidR="00757180" w:rsidRPr="00F65414" w:rsidRDefault="00000000">
      <w:pPr>
        <w:pStyle w:val="HMNormal0"/>
        <w:spacing w:before="0"/>
        <w:jc w:val="left"/>
        <w:rPr>
          <w:lang w:val="de-AT"/>
        </w:rPr>
      </w:pPr>
      <w:r w:rsidRPr="00F65414">
        <w:rPr>
          <w:rStyle w:val="HMNormal"/>
          <w:lang w:val="de-AT"/>
        </w:rPr>
        <w:t xml:space="preserve">Jeder Abschnitt bietet eine bestimmte Funktion. </w:t>
      </w:r>
    </w:p>
    <w:p w14:paraId="413F0990" w14:textId="77777777" w:rsidR="00757180" w:rsidRPr="00F65414" w:rsidRDefault="00000000">
      <w:pPr>
        <w:pStyle w:val="HMNormal0"/>
        <w:spacing w:before="0"/>
        <w:jc w:val="left"/>
        <w:rPr>
          <w:lang w:val="de-AT"/>
        </w:rPr>
      </w:pPr>
      <w:r w:rsidRPr="00F65414">
        <w:rPr>
          <w:rStyle w:val="HMNormal"/>
          <w:lang w:val="de-AT"/>
        </w:rPr>
        <w:t xml:space="preserve">Das komplette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 xml:space="preserve">-Programm wurde auf diese Weise unterteilt, um eine logische Organisation der einzelnen Funktionen zu gewährleisten, die zusammen eine komplette </w:t>
      </w:r>
      <w:proofErr w:type="spellStart"/>
      <w:r w:rsidRPr="00F65414">
        <w:rPr>
          <w:rStyle w:val="HMNormal"/>
          <w:lang w:val="de-AT"/>
        </w:rPr>
        <w:t>Step</w:t>
      </w:r>
      <w:proofErr w:type="spellEnd"/>
      <w:r w:rsidRPr="00F65414">
        <w:rPr>
          <w:rStyle w:val="HMNormal"/>
          <w:lang w:val="de-AT"/>
        </w:rPr>
        <w:t xml:space="preserve"> </w:t>
      </w:r>
      <w:proofErr w:type="spellStart"/>
      <w:r w:rsidRPr="00F65414">
        <w:rPr>
          <w:rStyle w:val="HMNormal"/>
          <w:lang w:val="de-AT"/>
        </w:rPr>
        <w:t>Sequence</w:t>
      </w:r>
      <w:proofErr w:type="spellEnd"/>
      <w:r w:rsidRPr="00F65414">
        <w:rPr>
          <w:rStyle w:val="HMNormal"/>
          <w:lang w:val="de-AT"/>
        </w:rPr>
        <w:t xml:space="preserve"> ergeben.</w:t>
      </w:r>
    </w:p>
    <w:p w14:paraId="2A5E9DF3" w14:textId="77777777" w:rsidR="00757180" w:rsidRPr="00F65414" w:rsidRDefault="00757180">
      <w:pPr>
        <w:spacing w:before="0" w:after="0"/>
        <w:ind w:right="210"/>
        <w:rPr>
          <w:lang w:val="de-AT"/>
        </w:rPr>
      </w:pPr>
    </w:p>
    <w:p w14:paraId="0ADE3571" w14:textId="77777777" w:rsidR="00757180" w:rsidRPr="00F65414" w:rsidRDefault="00000000">
      <w:pPr>
        <w:rPr>
          <w:lang w:val="de-AT"/>
        </w:rPr>
      </w:pPr>
      <w:r w:rsidRPr="00F65414">
        <w:rPr>
          <w:lang w:val="de-AT"/>
        </w:rPr>
        <w:br w:type="page"/>
      </w:r>
    </w:p>
    <w:bookmarkStart w:id="54" w:name="Sequence1_2_VariablenDeklaration8B3473F7"/>
    <w:bookmarkEnd w:id="54"/>
    <w:p w14:paraId="09B4F271"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"Variablen Deklaration der Sequence"</w:instrText>
      </w:r>
      <w:r w:rsidRPr="00F65414">
        <w:rPr>
          <w:lang w:val="de-AT"/>
        </w:rPr>
        <w:fldChar w:fldCharType="end"/>
      </w:r>
      <w:r w:rsidRPr="00F65414">
        <w:rPr>
          <w:rStyle w:val="HMHeading3"/>
          <w:lang w:val="de-AT"/>
        </w:rPr>
        <w:t>Variablen Deklaration</w:t>
      </w:r>
    </w:p>
    <w:p w14:paraId="7DC589FA" w14:textId="77777777" w:rsidR="00757180" w:rsidRPr="00F65414" w:rsidRDefault="00000000">
      <w:pPr>
        <w:spacing w:before="0" w:after="0"/>
        <w:ind w:right="210"/>
        <w:rPr>
          <w:lang w:val="de-AT"/>
        </w:rPr>
      </w:pPr>
      <w:r w:rsidRPr="00F65414">
        <w:rPr>
          <w:rFonts w:ascii="Arial" w:hAnsi="Arial"/>
          <w:color w:val="000000"/>
          <w:lang w:val="de-AT"/>
        </w:rPr>
        <w:t>Bei der Definition von Schritten und Zonen werden automatisch die benötigten Variablen deklariert.</w:t>
      </w:r>
    </w:p>
    <w:p w14:paraId="1E4B2D1D" w14:textId="77777777" w:rsidR="00757180" w:rsidRPr="00F65414" w:rsidRDefault="00000000">
      <w:pPr>
        <w:pStyle w:val="HMImageCaption0"/>
        <w:spacing w:before="0" w:after="0" w:line="276" w:lineRule="auto"/>
        <w:jc w:val="left"/>
        <w:rPr>
          <w:lang w:val="de-AT"/>
        </w:rPr>
      </w:pPr>
      <w:r w:rsidRPr="00F65414">
        <w:rPr>
          <w:noProof/>
          <w:lang w:val="de-AT"/>
        </w:rPr>
        <w:drawing>
          <wp:inline distT="0" distB="0" distL="0" distR="0" wp14:anchorId="324F882B" wp14:editId="3027B6FC">
            <wp:extent cx="85725" cy="85725"/>
            <wp:effectExtent l="0" t="0" r="0" b="0"/>
            <wp:docPr id="18"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toggle_arrow1.png"/>
                    <pic:cNvPicPr/>
                  </pic:nvPicPr>
                  <pic:blipFill>
                    <a:blip r:embed="rId14" cstate="print"/>
                    <a:stretch>
                      <a:fillRect/>
                    </a:stretch>
                  </pic:blipFill>
                  <pic:spPr>
                    <a:xfrm>
                      <a:off x="0" y="0"/>
                      <a:ext cx="85725" cy="85725"/>
                    </a:xfrm>
                    <a:prstGeom prst="rect">
                      <a:avLst/>
                    </a:prstGeom>
                  </pic:spPr>
                </pic:pic>
              </a:graphicData>
            </a:graphic>
          </wp:inline>
        </w:drawing>
      </w:r>
      <w:r w:rsidRPr="00F65414">
        <w:rPr>
          <w:lang w:val="de-AT"/>
        </w:rPr>
        <w:tab/>
      </w:r>
      <w:r w:rsidRPr="00F65414">
        <w:rPr>
          <w:rStyle w:val="HMImageCaption"/>
          <w:lang w:val="de-AT"/>
        </w:rPr>
        <w:t>Generierte Deklaration</w:t>
      </w:r>
    </w:p>
    <w:tbl>
      <w:tblPr>
        <w:tblW w:w="8865" w:type="dxa"/>
        <w:tblLayout w:type="fixed"/>
        <w:tblCellMar>
          <w:left w:w="0" w:type="dxa"/>
          <w:right w:w="0" w:type="dxa"/>
        </w:tblCellMar>
        <w:tblLook w:val="04A0" w:firstRow="1" w:lastRow="0" w:firstColumn="1" w:lastColumn="0" w:noHBand="0" w:noVBand="1"/>
      </w:tblPr>
      <w:tblGrid>
        <w:gridCol w:w="8865"/>
      </w:tblGrid>
      <w:tr w:rsidR="00757180" w:rsidRPr="00F65414" w14:paraId="39B09C1B" w14:textId="77777777">
        <w:tc>
          <w:tcPr>
            <w:tcW w:w="8865" w:type="dxa"/>
          </w:tcPr>
          <w:p w14:paraId="450E7D96"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copyright</w:t>
            </w:r>
            <w:proofErr w:type="spellEnd"/>
            <w:r w:rsidRPr="00F65414">
              <w:rPr>
                <w:rFonts w:ascii="Courier New" w:hAnsi="Courier New"/>
                <w:color w:val="008000"/>
                <w:shd w:val="clear" w:color="auto" w:fill="FFFFFF"/>
                <w:lang w:val="de-AT"/>
              </w:rPr>
              <w:t xml:space="preserve"> SELMO Technology GmbH </w:t>
            </w:r>
            <w:proofErr w:type="spellStart"/>
            <w:r w:rsidRPr="00F65414">
              <w:rPr>
                <w:rFonts w:ascii="Courier New" w:hAnsi="Courier New"/>
                <w:color w:val="008000"/>
                <w:shd w:val="clear" w:color="auto" w:fill="FFFFFF"/>
                <w:lang w:val="de-AT"/>
              </w:rPr>
              <w:t>by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SELMOstudio</w:t>
            </w:r>
            <w:proofErr w:type="spellEnd"/>
          </w:p>
          <w:p w14:paraId="57F4CB57"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Version 2023.1.0.7800 </w:t>
            </w:r>
          </w:p>
          <w:p w14:paraId="6529BF5D"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This </w:t>
            </w:r>
            <w:proofErr w:type="spellStart"/>
            <w:r w:rsidRPr="00F65414">
              <w:rPr>
                <w:rFonts w:ascii="Courier New" w:hAnsi="Courier New"/>
                <w:color w:val="008000"/>
                <w:shd w:val="clear" w:color="auto" w:fill="FFFFFF"/>
                <w:lang w:val="de-AT"/>
              </w:rPr>
              <w:t>function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been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automatically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generated</w:t>
            </w:r>
            <w:proofErr w:type="spellEnd"/>
            <w:r w:rsidRPr="00F65414">
              <w:rPr>
                <w:rFonts w:ascii="Courier New" w:hAnsi="Courier New"/>
                <w:color w:val="008000"/>
                <w:shd w:val="clear" w:color="auto" w:fill="FFFFFF"/>
                <w:lang w:val="de-AT"/>
              </w:rPr>
              <w:t>.</w:t>
            </w:r>
          </w:p>
          <w:p w14:paraId="0D9F4F2B"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readwrite</w:t>
            </w:r>
            <w:proofErr w:type="spellEnd"/>
            <w:r w:rsidRPr="00F65414">
              <w:rPr>
                <w:rFonts w:ascii="Courier New" w:hAnsi="Courier New"/>
                <w:color w:val="008000"/>
                <w:shd w:val="clear" w:color="auto" w:fill="FFFFFF"/>
                <w:lang w:val="de-AT"/>
              </w:rPr>
              <w:t>'}</w:t>
            </w:r>
          </w:p>
          <w:p w14:paraId="33ACEC2E"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PROGRAM</w:t>
            </w:r>
            <w:r w:rsidRPr="00F65414">
              <w:rPr>
                <w:rFonts w:ascii="Courier New" w:hAnsi="Courier New"/>
                <w:color w:val="000000"/>
                <w:shd w:val="clear" w:color="auto" w:fill="FFFFFF"/>
                <w:lang w:val="de-AT"/>
              </w:rPr>
              <w:t xml:space="preserve"> Sequence1</w:t>
            </w:r>
          </w:p>
          <w:p w14:paraId="0BED6619"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VAR</w:t>
            </w:r>
          </w:p>
          <w:p w14:paraId="2D72883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DDFF26F"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0..48]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364410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81E6B14"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0..48]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1FE9C1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FB6A5DA"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0..48]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6D0555F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aPb</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0..19]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00BFC04C"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aCmz</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0..5]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740D5E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6D5A3AB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aZ2: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398C185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aZ3: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4E8F682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aZ4: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6E9B54C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aZ5: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580FD0A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aZ6: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71C53ED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aZ7: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370958B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aZ8: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7C9E03D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aZ9: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5505CC8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aZ10: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5A855D3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aZ11: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4955196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aZ12: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60BDA21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aZ13: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66006CB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aZ14: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3957042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aZ15: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5A46AF3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aZ16: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64BDD96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aZ17: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624941B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aZ18: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2F6BF84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aZ19: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eZoneOperand</w:t>
            </w:r>
            <w:proofErr w:type="spellEnd"/>
            <w:r w:rsidRPr="00F65414">
              <w:rPr>
                <w:rFonts w:ascii="Courier New" w:hAnsi="Courier New"/>
                <w:color w:val="000000"/>
                <w:shd w:val="clear" w:color="auto" w:fill="FFFFFF"/>
                <w:lang w:val="de-AT"/>
              </w:rPr>
              <w:t>;</w:t>
            </w:r>
          </w:p>
          <w:p w14:paraId="5C1FB47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475B5E26"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fbCmzFault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FB_CmzFault</w:t>
            </w:r>
            <w:proofErr w:type="spellEnd"/>
            <w:r w:rsidRPr="00F65414">
              <w:rPr>
                <w:rFonts w:ascii="Courier New" w:hAnsi="Courier New"/>
                <w:color w:val="000000"/>
                <w:shd w:val="clear" w:color="auto" w:fill="FFFFFF"/>
                <w:lang w:val="de-AT"/>
              </w:rPr>
              <w:t>;</w:t>
            </w:r>
          </w:p>
          <w:p w14:paraId="1737A9A1"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fbStandardBegin</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FB_SeqStandardBegin</w:t>
            </w:r>
            <w:proofErr w:type="spellEnd"/>
            <w:r w:rsidRPr="00F65414">
              <w:rPr>
                <w:rFonts w:ascii="Courier New" w:hAnsi="Courier New"/>
                <w:color w:val="000000"/>
                <w:shd w:val="clear" w:color="auto" w:fill="FFFFFF"/>
                <w:lang w:val="de-AT"/>
              </w:rPr>
              <w:t>;</w:t>
            </w:r>
          </w:p>
          <w:p w14:paraId="4D73467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A62961F"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fbStandardEnd</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FB_SeqStandardEnd</w:t>
            </w:r>
            <w:proofErr w:type="spellEnd"/>
            <w:r w:rsidRPr="00F65414">
              <w:rPr>
                <w:rFonts w:ascii="Courier New" w:hAnsi="Courier New"/>
                <w:color w:val="000000"/>
                <w:shd w:val="clear" w:color="auto" w:fill="FFFFFF"/>
                <w:lang w:val="de-AT"/>
              </w:rPr>
              <w:t>;</w:t>
            </w:r>
          </w:p>
          <w:p w14:paraId="1326162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72BB4EC"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aStepMonitoringFb</w:t>
            </w:r>
            <w:proofErr w:type="spellEnd"/>
            <w:r w:rsidRPr="00F65414">
              <w:rPr>
                <w:rFonts w:ascii="Courier New" w:hAnsi="Courier New"/>
                <w:color w:val="000000"/>
                <w:shd w:val="clear" w:color="auto" w:fill="FFFFFF"/>
                <w:lang w:val="de-AT"/>
              </w:rPr>
              <w:t xml:space="preserve">: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1..16]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stStepMonitoringFB</w:t>
            </w:r>
            <w:proofErr w:type="spellEnd"/>
            <w:r w:rsidRPr="00F65414">
              <w:rPr>
                <w:rFonts w:ascii="Courier New" w:hAnsi="Courier New"/>
                <w:color w:val="000000"/>
                <w:shd w:val="clear" w:color="auto" w:fill="FFFFFF"/>
                <w:lang w:val="de-AT"/>
              </w:rPr>
              <w:t>;</w:t>
            </w:r>
          </w:p>
          <w:p w14:paraId="22C89FC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5A620D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5146642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47DA8D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fbZone2: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33C2936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4A9C92D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fbZone3: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73BAB23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C55212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fbZone4: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48E5E88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7174E1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fbZone5: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141B1B7A" w14:textId="77777777" w:rsidR="00757180" w:rsidRPr="00F65414" w:rsidRDefault="00000000">
            <w:pPr>
              <w:spacing w:before="0" w:after="0"/>
              <w:ind w:right="210"/>
              <w:rPr>
                <w:lang w:val="de-AT"/>
              </w:rPr>
            </w:pPr>
            <w:r w:rsidRPr="00F65414">
              <w:rPr>
                <w:lang w:val="de-AT"/>
              </w:rPr>
              <w:lastRenderedPageBreak/>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EF9D25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fbZone6: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010818B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EA92A1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fbZone7: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2AC015F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61660E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fbZone8: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439075C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802BB5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fbZone9: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3BDA577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42596B8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fbZone10: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7B7F264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7ED7FB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fbZone11: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4D4A43C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518475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fbZone12: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7F75F16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ABBE97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fbZone13: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45F878A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838C91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fbZone14: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6587B3A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203D2E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fbZone15: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07BEBB7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B2A8C0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fbZone16: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6A4A296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A22435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fbZone17: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4F7EE11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18DD97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fbZone18: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49DC873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C3C32C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fbZone19: </w:t>
            </w:r>
            <w:proofErr w:type="spellStart"/>
            <w:r w:rsidRPr="00F65414">
              <w:rPr>
                <w:rFonts w:ascii="Courier New" w:hAnsi="Courier New"/>
                <w:color w:val="000000"/>
                <w:shd w:val="clear" w:color="auto" w:fill="FFFFFF"/>
                <w:lang w:val="de-AT"/>
              </w:rPr>
              <w:t>FB_Zone</w:t>
            </w:r>
            <w:proofErr w:type="spellEnd"/>
            <w:r w:rsidRPr="00F65414">
              <w:rPr>
                <w:rFonts w:ascii="Courier New" w:hAnsi="Courier New"/>
                <w:color w:val="000000"/>
                <w:shd w:val="clear" w:color="auto" w:fill="FFFFFF"/>
                <w:lang w:val="de-AT"/>
              </w:rPr>
              <w:t>;</w:t>
            </w:r>
          </w:p>
          <w:p w14:paraId="1C74E86B"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0000"/>
                <w:shd w:val="clear" w:color="auto" w:fill="FFFFFF"/>
                <w:lang w:val="de-AT"/>
              </w:rPr>
              <w:t>nHmiStoredLoopCounter</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INT</w:t>
            </w:r>
            <w:r w:rsidRPr="00F65414">
              <w:rPr>
                <w:rFonts w:ascii="Courier New" w:hAnsi="Courier New"/>
                <w:color w:val="000000"/>
                <w:shd w:val="clear" w:color="auto" w:fill="FFFFFF"/>
                <w:lang w:val="de-AT"/>
              </w:rPr>
              <w:t>;</w:t>
            </w:r>
          </w:p>
          <w:p w14:paraId="4C05087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fbTon2: TON;</w:t>
            </w:r>
          </w:p>
          <w:p w14:paraId="7822B4E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6826BB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46C147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15AEFA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8A8B74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4B8B0D6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08F267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EC3F74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aCrossZone2: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EF23A4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DB2ADC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aCondZone2: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7AC0978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4982351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aPaircheckZone2: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33C8B5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4BAD22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aCrossZone3: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6E1D604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802BD5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aCondZone3: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C27562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C20E70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aPaircheckZone3: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054B5DE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75ED59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aCrossZone4: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C33E34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DA41A0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aCondZone4: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B88421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55C060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aPaircheckZone4: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6612C8A" w14:textId="77777777" w:rsidR="00757180" w:rsidRPr="00F65414" w:rsidRDefault="00000000">
            <w:pPr>
              <w:spacing w:before="0" w:after="0"/>
              <w:ind w:right="210"/>
              <w:rPr>
                <w:lang w:val="de-AT"/>
              </w:rPr>
            </w:pPr>
            <w:r w:rsidRPr="00F65414">
              <w:rPr>
                <w:lang w:val="de-AT"/>
              </w:rPr>
              <w:lastRenderedPageBreak/>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8F681B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aCrossZone5: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3DB7D0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65797A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aCondZone5: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7961F16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D75FEE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aPaircheckZone5: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2C1276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71196C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aCrossZone6: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8D2FE0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1683E5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aCondZone6: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72D5E5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287E57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aPaircheckZone6: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027A441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792317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aCrossZone7: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0..1]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E8094A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5D37CC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aCondZone7: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6D67657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2AB76E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aPaircheckZone7: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6FCF6B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192E92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aCrossZone8: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0..1]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C069EF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50DF70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aCondZone8: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3CA73F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8D00CA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aPaircheckZone8: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081F31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45717A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aCrossZone9: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C32AC1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F00F36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aCondZone9: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42878D3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541510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aPaircheckZone9: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5CEF99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4049496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aCrossZone10: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692D04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94E4E4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aCondZone10: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C1CC82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736CD3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aPaircheckZone10: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3C6BA36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86879E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aCondZone11: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B18E0A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46ED1F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aCondZone12: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5A7AABA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F18104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aCrossZone13: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935D2E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0E9CB7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aCondZone13: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42EF69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8B5A87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aPaircheckZone13: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C0D836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4D76BE8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aCrossZone14: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F788FD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F3337E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aCondZone14: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5AF431A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5215E8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aPaircheckZone14: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C346E3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274C93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aCrossZone15: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2556F96D" w14:textId="77777777" w:rsidR="00757180" w:rsidRPr="00F65414" w:rsidRDefault="00000000">
            <w:pPr>
              <w:spacing w:before="0" w:after="0"/>
              <w:ind w:right="210"/>
              <w:rPr>
                <w:lang w:val="de-AT"/>
              </w:rPr>
            </w:pPr>
            <w:r w:rsidRPr="00F65414">
              <w:rPr>
                <w:lang w:val="de-AT"/>
              </w:rPr>
              <w:lastRenderedPageBreak/>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4AB8CE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aCondZone15: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44996F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631772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aPaircheckZone15: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2B4921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3456744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aCrossZone16: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3B7601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CED66A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aCondZone16: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A8920D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9BCB23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aPaircheckZone16: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770DBBF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4F1310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aCrossZone17: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3F3814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FB3A4E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aCondZone17: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9C96A5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F0239C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aPaircheckZone17: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036FE99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7609B8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aCrossZone18: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03B257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81932A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aCondZone18: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49B9042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59E099E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aPaircheckZone18: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187C9E3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FCF5EE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aCrossZone19: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5178AE7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DC9F07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aCondZone19: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 xml:space="preserve"> := [0(</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671AA18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3B4916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aPaircheckZone19: </w:t>
            </w:r>
            <w:proofErr w:type="gramStart"/>
            <w:r w:rsidRPr="00F65414">
              <w:rPr>
                <w:rFonts w:ascii="Courier New" w:hAnsi="Courier New"/>
                <w:color w:val="0000FF"/>
                <w:shd w:val="clear" w:color="auto" w:fill="FFFFFF"/>
                <w:lang w:val="de-AT"/>
              </w:rPr>
              <w:t>ARRAY</w:t>
            </w:r>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0..0] </w:t>
            </w:r>
            <w:r w:rsidRPr="00F65414">
              <w:rPr>
                <w:rFonts w:ascii="Courier New" w:hAnsi="Courier New"/>
                <w:color w:val="0000FF"/>
                <w:shd w:val="clear" w:color="auto" w:fill="FFFFFF"/>
                <w:lang w:val="de-AT"/>
              </w:rPr>
              <w:t>OF</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BOOL</w:t>
            </w:r>
            <w:r w:rsidRPr="00F65414">
              <w:rPr>
                <w:rFonts w:ascii="Courier New" w:hAnsi="Courier New"/>
                <w:color w:val="000000"/>
                <w:shd w:val="clear" w:color="auto" w:fill="FFFFFF"/>
                <w:lang w:val="de-AT"/>
              </w:rPr>
              <w:t>;</w:t>
            </w:r>
          </w:p>
          <w:p w14:paraId="413A63C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812707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fbErrorSetCtrl0: </w:t>
            </w:r>
            <w:proofErr w:type="spellStart"/>
            <w:r w:rsidRPr="00F65414">
              <w:rPr>
                <w:rFonts w:ascii="Courier New" w:hAnsi="Courier New"/>
                <w:color w:val="000000"/>
                <w:shd w:val="clear" w:color="auto" w:fill="FFFFFF"/>
                <w:lang w:val="de-AT"/>
              </w:rPr>
              <w:t>FB_ErrorSetCtrl</w:t>
            </w:r>
            <w:proofErr w:type="spellEnd"/>
            <w:r w:rsidRPr="00F65414">
              <w:rPr>
                <w:rFonts w:ascii="Courier New" w:hAnsi="Courier New"/>
                <w:color w:val="000000"/>
                <w:shd w:val="clear" w:color="auto" w:fill="FFFFFF"/>
                <w:lang w:val="de-AT"/>
              </w:rPr>
              <w:t>;</w:t>
            </w:r>
          </w:p>
          <w:p w14:paraId="7671F87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0D551EA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fbErrorSetCtrl1: </w:t>
            </w:r>
            <w:proofErr w:type="spellStart"/>
            <w:r w:rsidRPr="00F65414">
              <w:rPr>
                <w:rFonts w:ascii="Courier New" w:hAnsi="Courier New"/>
                <w:color w:val="000000"/>
                <w:shd w:val="clear" w:color="auto" w:fill="FFFFFF"/>
                <w:lang w:val="de-AT"/>
              </w:rPr>
              <w:t>FB_ErrorSetCtrl</w:t>
            </w:r>
            <w:proofErr w:type="spellEnd"/>
            <w:r w:rsidRPr="00F65414">
              <w:rPr>
                <w:rFonts w:ascii="Courier New" w:hAnsi="Courier New"/>
                <w:color w:val="000000"/>
                <w:shd w:val="clear" w:color="auto" w:fill="FFFFFF"/>
                <w:lang w:val="de-AT"/>
              </w:rPr>
              <w:t>;</w:t>
            </w:r>
          </w:p>
          <w:p w14:paraId="1584F20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284529A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fbErrorSetCtrl2: </w:t>
            </w:r>
            <w:proofErr w:type="spellStart"/>
            <w:r w:rsidRPr="00F65414">
              <w:rPr>
                <w:rFonts w:ascii="Courier New" w:hAnsi="Courier New"/>
                <w:color w:val="000000"/>
                <w:shd w:val="clear" w:color="auto" w:fill="FFFFFF"/>
                <w:lang w:val="de-AT"/>
              </w:rPr>
              <w:t>FB_ErrorSetCtrl</w:t>
            </w:r>
            <w:proofErr w:type="spellEnd"/>
            <w:r w:rsidRPr="00F65414">
              <w:rPr>
                <w:rFonts w:ascii="Courier New" w:hAnsi="Courier New"/>
                <w:color w:val="000000"/>
                <w:shd w:val="clear" w:color="auto" w:fill="FFFFFF"/>
                <w:lang w:val="de-AT"/>
              </w:rPr>
              <w:t>;</w:t>
            </w:r>
          </w:p>
          <w:p w14:paraId="005C510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709D2D1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fbErrorSetCtrl3: </w:t>
            </w:r>
            <w:proofErr w:type="spellStart"/>
            <w:r w:rsidRPr="00F65414">
              <w:rPr>
                <w:rFonts w:ascii="Courier New" w:hAnsi="Courier New"/>
                <w:color w:val="000000"/>
                <w:shd w:val="clear" w:color="auto" w:fill="FFFFFF"/>
                <w:lang w:val="de-AT"/>
              </w:rPr>
              <w:t>FB_ErrorSetCtrl</w:t>
            </w:r>
            <w:proofErr w:type="spellEnd"/>
            <w:r w:rsidRPr="00F65414">
              <w:rPr>
                <w:rFonts w:ascii="Courier New" w:hAnsi="Courier New"/>
                <w:color w:val="000000"/>
                <w:shd w:val="clear" w:color="auto" w:fill="FFFFFF"/>
                <w:lang w:val="de-AT"/>
              </w:rPr>
              <w:t>;</w:t>
            </w:r>
          </w:p>
          <w:p w14:paraId="58D7CA5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697B0F2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fbErrorSetCtrl4: </w:t>
            </w:r>
            <w:proofErr w:type="spellStart"/>
            <w:r w:rsidRPr="00F65414">
              <w:rPr>
                <w:rFonts w:ascii="Courier New" w:hAnsi="Courier New"/>
                <w:color w:val="000000"/>
                <w:shd w:val="clear" w:color="auto" w:fill="FFFFFF"/>
                <w:lang w:val="de-AT"/>
              </w:rPr>
              <w:t>FB_ErrorSetCtrl</w:t>
            </w:r>
            <w:proofErr w:type="spellEnd"/>
            <w:r w:rsidRPr="00F65414">
              <w:rPr>
                <w:rFonts w:ascii="Courier New" w:hAnsi="Courier New"/>
                <w:color w:val="000000"/>
                <w:shd w:val="clear" w:color="auto" w:fill="FFFFFF"/>
                <w:lang w:val="de-AT"/>
              </w:rPr>
              <w:t>;</w:t>
            </w:r>
          </w:p>
          <w:p w14:paraId="31011BF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attribute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symbol</w:t>
            </w:r>
            <w:proofErr w:type="spellEnd"/>
            <w:proofErr w:type="gramStart"/>
            <w:r w:rsidRPr="00F65414">
              <w:rPr>
                <w:rFonts w:ascii="Courier New" w:hAnsi="Courier New"/>
                <w:color w:val="008000"/>
                <w:shd w:val="clear" w:color="auto" w:fill="FFFFFF"/>
                <w:lang w:val="de-AT"/>
              </w:rPr>
              <w:t>' :</w:t>
            </w:r>
            <w:proofErr w:type="gramEnd"/>
            <w:r w:rsidRPr="00F65414">
              <w:rPr>
                <w:rFonts w:ascii="Courier New" w:hAnsi="Courier New"/>
                <w:color w:val="008000"/>
                <w:shd w:val="clear" w:color="auto" w:fill="FFFFFF"/>
                <w:lang w:val="de-AT"/>
              </w:rPr>
              <w:t>= '</w:t>
            </w:r>
            <w:proofErr w:type="spellStart"/>
            <w:r w:rsidRPr="00F65414">
              <w:rPr>
                <w:rFonts w:ascii="Courier New" w:hAnsi="Courier New"/>
                <w:color w:val="008000"/>
                <w:shd w:val="clear" w:color="auto" w:fill="FFFFFF"/>
                <w:lang w:val="de-AT"/>
              </w:rPr>
              <w:t>none</w:t>
            </w:r>
            <w:proofErr w:type="spellEnd"/>
            <w:r w:rsidRPr="00F65414">
              <w:rPr>
                <w:rFonts w:ascii="Courier New" w:hAnsi="Courier New"/>
                <w:color w:val="008000"/>
                <w:shd w:val="clear" w:color="auto" w:fill="FFFFFF"/>
                <w:lang w:val="de-AT"/>
              </w:rPr>
              <w:t>'}</w:t>
            </w:r>
          </w:p>
          <w:p w14:paraId="1299BF0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 xml:space="preserve">fbErrorSetCtrl5: </w:t>
            </w:r>
            <w:proofErr w:type="spellStart"/>
            <w:r w:rsidRPr="00F65414">
              <w:rPr>
                <w:rFonts w:ascii="Courier New" w:hAnsi="Courier New"/>
                <w:color w:val="000000"/>
                <w:shd w:val="clear" w:color="auto" w:fill="FFFFFF"/>
                <w:lang w:val="de-AT"/>
              </w:rPr>
              <w:t>FB_ErrorSetCtrl</w:t>
            </w:r>
            <w:proofErr w:type="spellEnd"/>
            <w:r w:rsidRPr="00F65414">
              <w:rPr>
                <w:rFonts w:ascii="Courier New" w:hAnsi="Courier New"/>
                <w:color w:val="000000"/>
                <w:shd w:val="clear" w:color="auto" w:fill="FFFFFF"/>
                <w:lang w:val="de-AT"/>
              </w:rPr>
              <w:t>;</w:t>
            </w:r>
          </w:p>
          <w:p w14:paraId="2F4308AD" w14:textId="77777777" w:rsidR="00757180" w:rsidRPr="00F65414" w:rsidRDefault="00000000">
            <w:pPr>
              <w:spacing w:before="0" w:after="0"/>
              <w:ind w:right="210"/>
              <w:rPr>
                <w:lang w:val="de-AT"/>
              </w:rPr>
            </w:pPr>
            <w:r w:rsidRPr="00F65414">
              <w:rPr>
                <w:rFonts w:ascii="Courier New" w:hAnsi="Courier New"/>
                <w:color w:val="0000FF"/>
                <w:shd w:val="clear" w:color="auto" w:fill="FFFFFF"/>
                <w:lang w:val="de-AT"/>
              </w:rPr>
              <w:t>END_VAR</w:t>
            </w:r>
          </w:p>
        </w:tc>
      </w:tr>
    </w:tbl>
    <w:p w14:paraId="476187AF" w14:textId="77777777" w:rsidR="00757180" w:rsidRPr="00F65414" w:rsidRDefault="00757180">
      <w:pPr>
        <w:spacing w:before="0" w:after="0"/>
        <w:ind w:right="210"/>
        <w:rPr>
          <w:lang w:val="de-AT"/>
        </w:rPr>
      </w:pPr>
    </w:p>
    <w:p w14:paraId="039F102E" w14:textId="77777777" w:rsidR="00757180" w:rsidRPr="00F65414" w:rsidRDefault="00000000">
      <w:pPr>
        <w:rPr>
          <w:lang w:val="de-AT"/>
        </w:rPr>
      </w:pPr>
      <w:r w:rsidRPr="00F65414">
        <w:rPr>
          <w:lang w:val="de-AT"/>
        </w:rPr>
        <w:br w:type="page"/>
      </w:r>
    </w:p>
    <w:bookmarkStart w:id="55" w:name="Sequence1_2_HMIButtonsC2DC6D10"/>
    <w:bookmarkEnd w:id="55"/>
    <w:p w14:paraId="083C72C1"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"HMI Buttons"</w:instrText>
      </w:r>
      <w:r w:rsidRPr="00F65414">
        <w:rPr>
          <w:lang w:val="de-AT"/>
        </w:rPr>
        <w:fldChar w:fldCharType="end"/>
      </w:r>
      <w:proofErr w:type="gramStart"/>
      <w:r w:rsidRPr="00F65414">
        <w:rPr>
          <w:rStyle w:val="HMHeading3"/>
          <w:lang w:val="de-AT"/>
        </w:rPr>
        <w:t>HMI Buttons</w:t>
      </w:r>
      <w:proofErr w:type="gramEnd"/>
    </w:p>
    <w:p w14:paraId="120B18E1" w14:textId="77777777" w:rsidR="00757180" w:rsidRPr="00F65414" w:rsidRDefault="00000000">
      <w:pPr>
        <w:pStyle w:val="HMNormal0"/>
        <w:spacing w:before="0"/>
        <w:jc w:val="left"/>
        <w:rPr>
          <w:lang w:val="de-AT"/>
        </w:rPr>
      </w:pPr>
      <w:r w:rsidRPr="00F65414">
        <w:rPr>
          <w:rStyle w:val="HMNormal"/>
          <w:lang w:val="de-AT"/>
        </w:rPr>
        <w:t xml:space="preserve">In diesem Abschnitt werden die </w:t>
      </w:r>
      <w:hyperlink w:anchor="GVL_Sequence1_HMI">
        <w:r w:rsidRPr="00F65414">
          <w:rPr>
            <w:rStyle w:val="HMNormal"/>
            <w:color w:val="0000FF"/>
            <w:u w:val="single"/>
            <w:lang w:val="de-AT"/>
          </w:rPr>
          <w:t>HMI-Manuell-Buttons</w:t>
        </w:r>
      </w:hyperlink>
      <w:r w:rsidRPr="00F65414">
        <w:rPr>
          <w:rStyle w:val="HMNormal"/>
          <w:lang w:val="de-AT"/>
        </w:rPr>
        <w:t xml:space="preserve"> der Zonen der Push-Button-Matrix zugewiesen. Dies ermöglicht die manuelle Bedienung der Zone, wenn sie im Studio als HMI-Button aktiviert wurde.</w:t>
      </w:r>
    </w:p>
    <w:p w14:paraId="4EC61D25"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 HMI </w:t>
      </w:r>
      <w:proofErr w:type="spellStart"/>
      <w:r w:rsidRPr="00F65414">
        <w:rPr>
          <w:rFonts w:ascii="Courier New" w:hAnsi="Courier New"/>
          <w:color w:val="008000"/>
          <w:shd w:val="clear" w:color="auto" w:fill="FFFFFF"/>
          <w:lang w:val="de-AT"/>
        </w:rPr>
        <w:t>buttons</w:t>
      </w:r>
      <w:proofErr w:type="spellEnd"/>
      <w:r w:rsidRPr="00F65414">
        <w:rPr>
          <w:rFonts w:ascii="Courier New" w:hAnsi="Courier New"/>
          <w:color w:val="008000"/>
          <w:shd w:val="clear" w:color="auto" w:fill="FFFFFF"/>
          <w:lang w:val="de-AT"/>
        </w:rPr>
        <w:t xml:space="preserve"> ---------------------------</w:t>
      </w:r>
    </w:p>
    <w:p w14:paraId="2158F121"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aPb</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8] := GVL_&lt;Sequence1&gt;_HMI.xManBtn_Zone_9;</w:t>
      </w:r>
    </w:p>
    <w:p w14:paraId="6C274CE9"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aPb</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9] := GVL_&lt;Sequence1&gt;_HMI.xManBtn_Zone_10;</w:t>
      </w:r>
    </w:p>
    <w:p w14:paraId="3ABE8340"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aPb</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10] := GVL_&lt;Sequence1&gt;_HMI.xManBtn_Zone_11;</w:t>
      </w:r>
    </w:p>
    <w:p w14:paraId="39BE0ACA"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aPb</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11] := GVL_&lt;Sequence1&gt;_HMI.xManBtn_Zone_12;</w:t>
      </w:r>
    </w:p>
    <w:p w14:paraId="4AB0A75F" w14:textId="77777777" w:rsidR="00757180" w:rsidRPr="00F65414" w:rsidRDefault="00757180">
      <w:pPr>
        <w:spacing w:before="0" w:after="0"/>
        <w:ind w:right="210"/>
        <w:rPr>
          <w:lang w:val="de-AT"/>
        </w:rPr>
      </w:pPr>
    </w:p>
    <w:p w14:paraId="7611C5FE" w14:textId="77777777" w:rsidR="00757180" w:rsidRPr="00F65414" w:rsidRDefault="00000000">
      <w:pPr>
        <w:rPr>
          <w:lang w:val="de-AT"/>
        </w:rPr>
      </w:pPr>
      <w:r w:rsidRPr="00F65414">
        <w:rPr>
          <w:lang w:val="de-AT"/>
        </w:rPr>
        <w:br w:type="page"/>
      </w:r>
    </w:p>
    <w:bookmarkStart w:id="56" w:name="Sequence1_2_StandardBeginning55F2DCDD"/>
    <w:bookmarkEnd w:id="56"/>
    <w:p w14:paraId="22E5A35A" w14:textId="77777777" w:rsidR="00757180" w:rsidRPr="00F65414" w:rsidRDefault="00000000">
      <w:pPr>
        <w:pStyle w:val="HMHeading20"/>
        <w:keepNext w:val="0"/>
        <w:spacing w:before="0"/>
        <w:jc w:val="left"/>
        <w:rPr>
          <w:lang w:val="de-AT"/>
        </w:rPr>
      </w:pPr>
      <w:r w:rsidRPr="00F65414">
        <w:rPr>
          <w:lang w:val="de-AT"/>
        </w:rPr>
        <w:lastRenderedPageBreak/>
        <w:fldChar w:fldCharType="begin"/>
      </w:r>
      <w:r w:rsidRPr="00F65414">
        <w:rPr>
          <w:lang w:val="de-AT"/>
        </w:rPr>
        <w:instrText>XE "Standard Beginning"</w:instrText>
      </w:r>
      <w:r w:rsidRPr="00F65414">
        <w:rPr>
          <w:lang w:val="de-AT"/>
        </w:rPr>
        <w:fldChar w:fldCharType="end"/>
      </w:r>
      <w:r w:rsidRPr="00F65414">
        <w:rPr>
          <w:rStyle w:val="HMHeading2"/>
          <w:lang w:val="de-AT"/>
        </w:rPr>
        <w:t xml:space="preserve">Standard </w:t>
      </w:r>
      <w:proofErr w:type="spellStart"/>
      <w:r w:rsidRPr="00F65414">
        <w:rPr>
          <w:rStyle w:val="HMHeading2"/>
          <w:lang w:val="de-AT"/>
        </w:rPr>
        <w:t>Beginning</w:t>
      </w:r>
      <w:proofErr w:type="spellEnd"/>
    </w:p>
    <w:p w14:paraId="5EB873C2" w14:textId="77777777" w:rsidR="00757180" w:rsidRPr="00F65414" w:rsidRDefault="00000000">
      <w:pPr>
        <w:pStyle w:val="HMNormal0"/>
        <w:shd w:val="clear" w:color="auto" w:fill="FFFFFF"/>
        <w:spacing w:before="0"/>
        <w:jc w:val="left"/>
        <w:rPr>
          <w:lang w:val="de-AT"/>
        </w:rPr>
      </w:pPr>
      <w:r w:rsidRPr="00F65414">
        <w:rPr>
          <w:rStyle w:val="HMNormal"/>
          <w:rFonts w:ascii="Open Sans" w:hAnsi="Open Sans"/>
          <w:color w:val="222222"/>
          <w:lang w:val="de-AT"/>
        </w:rPr>
        <w:t xml:space="preserve">Der Funktionsblock </w:t>
      </w:r>
      <w:proofErr w:type="spellStart"/>
      <w:r w:rsidRPr="00F65414">
        <w:rPr>
          <w:rStyle w:val="HMNormal"/>
          <w:rFonts w:ascii="Open Sans" w:hAnsi="Open Sans"/>
          <w:color w:val="222222"/>
          <w:lang w:val="de-AT"/>
        </w:rPr>
        <w:t>fbStandardBegin</w:t>
      </w:r>
      <w:proofErr w:type="spellEnd"/>
      <w:r w:rsidRPr="00F65414">
        <w:rPr>
          <w:rStyle w:val="HMNormal"/>
          <w:rFonts w:ascii="Open Sans" w:hAnsi="Open Sans"/>
          <w:color w:val="222222"/>
          <w:lang w:val="de-AT"/>
        </w:rPr>
        <w:t xml:space="preserve"> bestimmt die Startbedingungen für die Schrittfolge und überwacht den sicheren Status, um den automatischen oder manuellen Betrieb zu ermöglichen. Dieser Funktionsblock ist ein Hauptbestandteil jeder </w:t>
      </w:r>
      <w:proofErr w:type="spellStart"/>
      <w:r w:rsidRPr="00F65414">
        <w:rPr>
          <w:rStyle w:val="HMNormal"/>
          <w:rFonts w:ascii="Open Sans" w:hAnsi="Open Sans"/>
          <w:color w:val="222222"/>
          <w:lang w:val="de-AT"/>
        </w:rPr>
        <w:t>Sequence</w:t>
      </w:r>
      <w:proofErr w:type="spellEnd"/>
      <w:r w:rsidRPr="00F65414">
        <w:rPr>
          <w:rStyle w:val="HMNormal"/>
          <w:rFonts w:ascii="Open Sans" w:hAnsi="Open Sans"/>
          <w:color w:val="222222"/>
          <w:lang w:val="de-AT"/>
        </w:rPr>
        <w:t xml:space="preserve"> und befindet sich in der Selmo Basic Bibliothek.</w:t>
      </w:r>
    </w:p>
    <w:p w14:paraId="653DBEED" w14:textId="77777777" w:rsidR="00757180" w:rsidRPr="00F65414" w:rsidRDefault="00000000">
      <w:pPr>
        <w:pStyle w:val="HMNormal0"/>
        <w:spacing w:before="0"/>
        <w:jc w:val="left"/>
        <w:rPr>
          <w:lang w:val="de-AT"/>
        </w:rPr>
      </w:pPr>
      <w:proofErr w:type="spellStart"/>
      <w:r w:rsidRPr="00F65414">
        <w:rPr>
          <w:rStyle w:val="HMNormal"/>
          <w:b/>
          <w:lang w:val="de-AT"/>
        </w:rPr>
        <w:t>refHwzHmi</w:t>
      </w:r>
      <w:proofErr w:type="spellEnd"/>
      <w:r w:rsidRPr="00F65414">
        <w:rPr>
          <w:rStyle w:val="HMNormal"/>
          <w:lang w:val="de-AT"/>
        </w:rPr>
        <w:t xml:space="preserve"> ist die </w:t>
      </w:r>
      <w:proofErr w:type="gramStart"/>
      <w:r w:rsidRPr="00F65414">
        <w:rPr>
          <w:rStyle w:val="HMNormal"/>
          <w:lang w:val="de-AT"/>
        </w:rPr>
        <w:t>Reference(</w:t>
      </w:r>
      <w:proofErr w:type="gramEnd"/>
      <w:r w:rsidRPr="00F65414">
        <w:rPr>
          <w:rStyle w:val="HMNormal"/>
          <w:lang w:val="de-AT"/>
        </w:rPr>
        <w:t>Pointer)zu der Variablenliste "</w:t>
      </w:r>
      <w:hyperlink w:anchor="StHmiHardwareZone">
        <w:r w:rsidRPr="00F65414">
          <w:rPr>
            <w:rStyle w:val="HMNormal"/>
            <w:color w:val="0000FF"/>
            <w:u w:val="single"/>
            <w:lang w:val="de-AT"/>
          </w:rPr>
          <w:t>GVL_&lt;HwZone1&gt;_</w:t>
        </w:r>
        <w:proofErr w:type="spellStart"/>
        <w:r w:rsidRPr="00F65414">
          <w:rPr>
            <w:rStyle w:val="HMNormal"/>
            <w:color w:val="0000FF"/>
            <w:u w:val="single"/>
            <w:lang w:val="de-AT"/>
          </w:rPr>
          <w:t>HMI.stHmiIf</w:t>
        </w:r>
        <w:proofErr w:type="spellEnd"/>
      </w:hyperlink>
      <w:r w:rsidRPr="00F65414">
        <w:rPr>
          <w:rStyle w:val="HMNormal"/>
          <w:lang w:val="de-AT"/>
        </w:rPr>
        <w:t>"</w:t>
      </w:r>
    </w:p>
    <w:p w14:paraId="0CD2880E" w14:textId="77777777" w:rsidR="00757180" w:rsidRPr="00F65414" w:rsidRDefault="00000000">
      <w:pPr>
        <w:pStyle w:val="HMNormal0"/>
        <w:spacing w:before="0"/>
        <w:jc w:val="left"/>
        <w:rPr>
          <w:lang w:val="de-AT"/>
        </w:rPr>
      </w:pPr>
      <w:proofErr w:type="spellStart"/>
      <w:r w:rsidRPr="00F65414">
        <w:rPr>
          <w:rStyle w:val="HMNormal"/>
          <w:b/>
          <w:lang w:val="de-AT"/>
        </w:rPr>
        <w:t>refHwzIf</w:t>
      </w:r>
      <w:proofErr w:type="spellEnd"/>
      <w:r w:rsidRPr="00F65414">
        <w:rPr>
          <w:rStyle w:val="HMNormal"/>
          <w:lang w:val="de-AT"/>
        </w:rPr>
        <w:t xml:space="preserve"> ist die </w:t>
      </w:r>
      <w:proofErr w:type="gramStart"/>
      <w:r w:rsidRPr="00F65414">
        <w:rPr>
          <w:rStyle w:val="HMNormal"/>
          <w:lang w:val="de-AT"/>
        </w:rPr>
        <w:t>Reference(</w:t>
      </w:r>
      <w:proofErr w:type="gramEnd"/>
      <w:r w:rsidRPr="00F65414">
        <w:rPr>
          <w:rStyle w:val="HMNormal"/>
          <w:lang w:val="de-AT"/>
        </w:rPr>
        <w:t>Pointer)zu der Variablenliste "</w:t>
      </w:r>
      <w:hyperlink w:anchor="StHardwareZoneInterface">
        <w:r w:rsidRPr="00F65414">
          <w:rPr>
            <w:rStyle w:val="HMNormal"/>
            <w:color w:val="0000FF"/>
            <w:u w:val="single"/>
            <w:lang w:val="de-AT"/>
          </w:rPr>
          <w:t>GVL_&lt;HwZone1&gt;.</w:t>
        </w:r>
        <w:proofErr w:type="spellStart"/>
        <w:r w:rsidRPr="00F65414">
          <w:rPr>
            <w:rStyle w:val="HMNormal"/>
            <w:color w:val="0000FF"/>
            <w:u w:val="single"/>
            <w:lang w:val="de-AT"/>
          </w:rPr>
          <w:t>stHwzIf</w:t>
        </w:r>
        <w:proofErr w:type="spellEnd"/>
      </w:hyperlink>
      <w:r w:rsidRPr="00F65414">
        <w:rPr>
          <w:rStyle w:val="HMNormal"/>
          <w:lang w:val="de-AT"/>
        </w:rPr>
        <w:t>"</w:t>
      </w:r>
    </w:p>
    <w:p w14:paraId="03BA4187" w14:textId="77777777" w:rsidR="00757180" w:rsidRPr="00F65414" w:rsidRDefault="00000000">
      <w:pPr>
        <w:pStyle w:val="HMNormal0"/>
        <w:spacing w:before="0"/>
        <w:jc w:val="left"/>
        <w:rPr>
          <w:lang w:val="de-AT"/>
        </w:rPr>
      </w:pPr>
      <w:proofErr w:type="spellStart"/>
      <w:r w:rsidRPr="00F65414">
        <w:rPr>
          <w:rStyle w:val="HMNormal"/>
          <w:b/>
          <w:lang w:val="de-AT"/>
        </w:rPr>
        <w:t>refSeqHmi</w:t>
      </w:r>
      <w:proofErr w:type="spellEnd"/>
      <w:r w:rsidRPr="00F65414">
        <w:rPr>
          <w:rStyle w:val="HMNormal"/>
          <w:lang w:val="de-AT"/>
        </w:rPr>
        <w:t xml:space="preserve"> ist die </w:t>
      </w:r>
      <w:proofErr w:type="gramStart"/>
      <w:r w:rsidRPr="00F65414">
        <w:rPr>
          <w:rStyle w:val="HMNormal"/>
          <w:lang w:val="de-AT"/>
        </w:rPr>
        <w:t>Reference(</w:t>
      </w:r>
      <w:proofErr w:type="gramEnd"/>
      <w:r w:rsidRPr="00F65414">
        <w:rPr>
          <w:rStyle w:val="HMNormal"/>
          <w:lang w:val="de-AT"/>
        </w:rPr>
        <w:t>Pointer)zu der Variablenliste "</w:t>
      </w:r>
      <w:hyperlink w:anchor="StHmiSequence2">
        <w:r w:rsidRPr="00F65414">
          <w:rPr>
            <w:rStyle w:val="HMNormal"/>
            <w:color w:val="0000FF"/>
            <w:u w:val="single"/>
            <w:lang w:val="de-AT"/>
          </w:rPr>
          <w:t>GVL_&lt;Sequence1&gt;_</w:t>
        </w:r>
        <w:proofErr w:type="spellStart"/>
        <w:r w:rsidRPr="00F65414">
          <w:rPr>
            <w:rStyle w:val="HMNormal"/>
            <w:color w:val="0000FF"/>
            <w:u w:val="single"/>
            <w:lang w:val="de-AT"/>
          </w:rPr>
          <w:t>HMI.stHmiIf</w:t>
        </w:r>
        <w:proofErr w:type="spellEnd"/>
      </w:hyperlink>
      <w:r w:rsidRPr="00F65414">
        <w:rPr>
          <w:rStyle w:val="HMNormal"/>
          <w:lang w:val="de-AT"/>
        </w:rPr>
        <w:t>"</w:t>
      </w:r>
    </w:p>
    <w:p w14:paraId="1B70939D" w14:textId="77777777" w:rsidR="00757180" w:rsidRPr="00F65414" w:rsidRDefault="00000000">
      <w:pPr>
        <w:pStyle w:val="HMNormal0"/>
        <w:spacing w:before="0"/>
        <w:jc w:val="left"/>
        <w:rPr>
          <w:lang w:val="de-AT"/>
        </w:rPr>
      </w:pPr>
      <w:proofErr w:type="spellStart"/>
      <w:r w:rsidRPr="00F65414">
        <w:rPr>
          <w:rStyle w:val="HMNormal"/>
          <w:b/>
          <w:lang w:val="de-AT"/>
        </w:rPr>
        <w:t>refSeqIf</w:t>
      </w:r>
      <w:proofErr w:type="spellEnd"/>
      <w:r w:rsidRPr="00F65414">
        <w:rPr>
          <w:rStyle w:val="HMNormal"/>
          <w:lang w:val="de-AT"/>
        </w:rPr>
        <w:t xml:space="preserve"> ist die </w:t>
      </w:r>
      <w:proofErr w:type="gramStart"/>
      <w:r w:rsidRPr="00F65414">
        <w:rPr>
          <w:rStyle w:val="HMNormal"/>
          <w:lang w:val="de-AT"/>
        </w:rPr>
        <w:t>Reference(</w:t>
      </w:r>
      <w:proofErr w:type="gramEnd"/>
      <w:r w:rsidRPr="00F65414">
        <w:rPr>
          <w:rStyle w:val="HMNormal"/>
          <w:lang w:val="de-AT"/>
        </w:rPr>
        <w:t>Pointer)zu der Variablenliste "</w:t>
      </w:r>
      <w:hyperlink w:anchor="StSequenceInterface">
        <w:r w:rsidRPr="00F65414">
          <w:rPr>
            <w:rStyle w:val="HMNormal"/>
            <w:color w:val="0000FF"/>
            <w:u w:val="single"/>
            <w:lang w:val="de-AT"/>
          </w:rPr>
          <w:t>GVL_&lt;Sequence1&gt;.</w:t>
        </w:r>
        <w:proofErr w:type="spellStart"/>
        <w:r w:rsidRPr="00F65414">
          <w:rPr>
            <w:rStyle w:val="HMNormal"/>
            <w:color w:val="0000FF"/>
            <w:u w:val="single"/>
            <w:lang w:val="de-AT"/>
          </w:rPr>
          <w:t>stSeqIf</w:t>
        </w:r>
        <w:proofErr w:type="spellEnd"/>
      </w:hyperlink>
      <w:r w:rsidRPr="00F65414">
        <w:rPr>
          <w:rStyle w:val="HMNormal"/>
          <w:lang w:val="de-AT"/>
        </w:rPr>
        <w:t>"</w:t>
      </w:r>
    </w:p>
    <w:p w14:paraId="48DBB105" w14:textId="77777777" w:rsidR="00757180" w:rsidRPr="00F65414" w:rsidRDefault="00000000">
      <w:pPr>
        <w:pStyle w:val="HMNormal0"/>
        <w:spacing w:before="0"/>
        <w:jc w:val="left"/>
        <w:rPr>
          <w:lang w:val="de-AT"/>
        </w:rPr>
      </w:pPr>
      <w:proofErr w:type="spellStart"/>
      <w:r w:rsidRPr="00F65414">
        <w:rPr>
          <w:rStyle w:val="HMNormal"/>
          <w:b/>
          <w:lang w:val="de-AT"/>
        </w:rPr>
        <w:t>xSeqSafetyModeOn</w:t>
      </w:r>
      <w:proofErr w:type="spellEnd"/>
      <w:r w:rsidRPr="00F65414">
        <w:rPr>
          <w:rStyle w:val="HMNormal"/>
          <w:lang w:val="de-AT"/>
        </w:rPr>
        <w:t xml:space="preserve"> Abfrage des Sicherheitsschlüsselschalter "</w:t>
      </w:r>
      <w:hyperlink w:anchor="GVL_HwZone1_IOs">
        <w:r w:rsidRPr="00F65414">
          <w:rPr>
            <w:rStyle w:val="HMNormal"/>
            <w:color w:val="0000FF"/>
            <w:u w:val="single"/>
            <w:lang w:val="de-AT"/>
          </w:rPr>
          <w:t>GVL_&lt;HwZone1&gt;_</w:t>
        </w:r>
        <w:proofErr w:type="spellStart"/>
        <w:r w:rsidRPr="00F65414">
          <w:rPr>
            <w:rStyle w:val="HMNormal"/>
            <w:color w:val="0000FF"/>
            <w:u w:val="single"/>
            <w:lang w:val="de-AT"/>
          </w:rPr>
          <w:t>IOs.xSafetyFunctionKeySwitch</w:t>
        </w:r>
        <w:proofErr w:type="spellEnd"/>
      </w:hyperlink>
      <w:r w:rsidRPr="00F65414">
        <w:rPr>
          <w:rStyle w:val="HMNormal"/>
          <w:lang w:val="de-AT"/>
        </w:rPr>
        <w:t>"</w:t>
      </w:r>
    </w:p>
    <w:p w14:paraId="2F22F57E" w14:textId="77777777" w:rsidR="00757180" w:rsidRPr="00F65414" w:rsidRDefault="00000000">
      <w:pPr>
        <w:pStyle w:val="HMNormal0"/>
        <w:spacing w:before="0"/>
        <w:jc w:val="left"/>
        <w:rPr>
          <w:lang w:val="de-AT"/>
        </w:rPr>
      </w:pPr>
      <w:proofErr w:type="spellStart"/>
      <w:r w:rsidRPr="00F65414">
        <w:rPr>
          <w:rStyle w:val="HMNormal"/>
          <w:b/>
          <w:lang w:val="de-AT"/>
        </w:rPr>
        <w:t>iSeqStepcounter</w:t>
      </w:r>
      <w:proofErr w:type="spellEnd"/>
      <w:r w:rsidRPr="00F65414">
        <w:rPr>
          <w:rStyle w:val="HMNormal"/>
          <w:lang w:val="de-AT"/>
        </w:rPr>
        <w:t xml:space="preserve"> aktueller Schrittzähler der </w:t>
      </w:r>
      <w:proofErr w:type="spellStart"/>
      <w:r w:rsidRPr="00F65414">
        <w:rPr>
          <w:rStyle w:val="HMNormal"/>
          <w:lang w:val="de-AT"/>
        </w:rPr>
        <w:t>Sequence</w:t>
      </w:r>
      <w:proofErr w:type="spellEnd"/>
      <w:r w:rsidRPr="00F65414">
        <w:rPr>
          <w:rStyle w:val="HMNormal"/>
          <w:lang w:val="de-AT"/>
        </w:rPr>
        <w:t xml:space="preserve"> "</w:t>
      </w:r>
      <w:hyperlink w:anchor="GVL_Sequence1">
        <w:r w:rsidRPr="00F65414">
          <w:rPr>
            <w:rStyle w:val="HMNormal"/>
            <w:color w:val="0000FF"/>
            <w:u w:val="single"/>
            <w:lang w:val="de-AT"/>
          </w:rPr>
          <w:t>GVL_&lt;Sequence1&gt;.</w:t>
        </w:r>
        <w:proofErr w:type="spellStart"/>
        <w:r w:rsidRPr="00F65414">
          <w:rPr>
            <w:rStyle w:val="HMNormal"/>
            <w:color w:val="0000FF"/>
            <w:u w:val="single"/>
            <w:lang w:val="de-AT"/>
          </w:rPr>
          <w:t>iStepcounter</w:t>
        </w:r>
        <w:proofErr w:type="spellEnd"/>
      </w:hyperlink>
      <w:r w:rsidRPr="00F65414">
        <w:rPr>
          <w:rStyle w:val="HMNormal"/>
          <w:lang w:val="de-AT"/>
        </w:rPr>
        <w:t>"</w:t>
      </w:r>
    </w:p>
    <w:p w14:paraId="6B30B318" w14:textId="77777777" w:rsidR="00757180" w:rsidRPr="00F65414" w:rsidRDefault="00000000">
      <w:pPr>
        <w:pStyle w:val="HMNormal0"/>
        <w:spacing w:before="0"/>
        <w:jc w:val="left"/>
        <w:rPr>
          <w:lang w:val="de-AT"/>
        </w:rPr>
      </w:pPr>
      <w:proofErr w:type="spellStart"/>
      <w:r w:rsidRPr="00F65414">
        <w:rPr>
          <w:rStyle w:val="HMNormal"/>
          <w:b/>
          <w:lang w:val="de-AT"/>
        </w:rPr>
        <w:t>aSeqPb</w:t>
      </w:r>
      <w:proofErr w:type="spellEnd"/>
      <w:r w:rsidRPr="00F65414">
        <w:rPr>
          <w:rStyle w:val="HMNormal"/>
          <w:b/>
          <w:lang w:val="de-AT"/>
        </w:rPr>
        <w:t xml:space="preserve"> </w:t>
      </w:r>
      <w:hyperlink w:anchor="Sequence1_2_HMIButtonsC2DC6D10">
        <w:r w:rsidRPr="00F65414">
          <w:rPr>
            <w:rStyle w:val="HMNormal"/>
            <w:color w:val="0000FF"/>
            <w:u w:val="single"/>
            <w:lang w:val="de-AT"/>
          </w:rPr>
          <w:t xml:space="preserve">Array der Handbetrieb Push </w:t>
        </w:r>
        <w:proofErr w:type="spellStart"/>
        <w:r w:rsidRPr="00F65414">
          <w:rPr>
            <w:rStyle w:val="HMNormal"/>
            <w:color w:val="0000FF"/>
            <w:u w:val="single"/>
            <w:lang w:val="de-AT"/>
          </w:rPr>
          <w:t>buttons</w:t>
        </w:r>
        <w:proofErr w:type="spellEnd"/>
      </w:hyperlink>
      <w:r w:rsidRPr="00F65414">
        <w:rPr>
          <w:rStyle w:val="HMNormal"/>
          <w:b/>
          <w:lang w:val="de-AT"/>
        </w:rPr>
        <w:t xml:space="preserve"> </w:t>
      </w:r>
      <w:r w:rsidRPr="00F65414">
        <w:rPr>
          <w:rStyle w:val="HMNormal"/>
          <w:lang w:val="de-AT"/>
        </w:rPr>
        <w:t>wird um einen Index je aktiven HMI - Button je Zone erhöht</w:t>
      </w:r>
    </w:p>
    <w:p w14:paraId="46539522" w14:textId="77777777" w:rsidR="00757180" w:rsidRPr="00F65414" w:rsidRDefault="00000000">
      <w:pPr>
        <w:pStyle w:val="HMNormal0"/>
        <w:spacing w:before="0"/>
        <w:jc w:val="left"/>
        <w:rPr>
          <w:lang w:val="de-AT"/>
        </w:rPr>
      </w:pPr>
      <w:proofErr w:type="spellStart"/>
      <w:r w:rsidRPr="00F65414">
        <w:rPr>
          <w:rStyle w:val="HMNormal"/>
          <w:b/>
          <w:lang w:val="de-AT"/>
        </w:rPr>
        <w:t>aLampMatrix</w:t>
      </w:r>
      <w:proofErr w:type="spellEnd"/>
      <w:r w:rsidRPr="00F65414">
        <w:rPr>
          <w:lang w:val="de-AT"/>
        </w:rPr>
        <w:fldChar w:fldCharType="begin"/>
      </w:r>
      <w:r w:rsidRPr="00F65414">
        <w:rPr>
          <w:lang w:val="de-AT"/>
        </w:rPr>
        <w:instrText>HYPERLINK \l "Sequence1_2_VariablenDeklaration8B3473F7" \h</w:instrText>
      </w:r>
      <w:r w:rsidRPr="00F65414">
        <w:rPr>
          <w:lang w:val="de-AT"/>
        </w:rPr>
      </w:r>
      <w:r w:rsidRPr="00F65414">
        <w:rPr>
          <w:lang w:val="de-AT"/>
        </w:rPr>
        <w:fldChar w:fldCharType="separate"/>
      </w:r>
      <w:r w:rsidRPr="00F65414">
        <w:rPr>
          <w:rStyle w:val="HMNormal"/>
          <w:color w:val="0000FF"/>
          <w:u w:val="single"/>
          <w:lang w:val="de-AT"/>
        </w:rPr>
        <w:t xml:space="preserve"> Array der Bit Matrix</w:t>
      </w:r>
      <w:r w:rsidRPr="00F65414">
        <w:rPr>
          <w:rStyle w:val="HMNormal"/>
          <w:color w:val="0000FF"/>
          <w:u w:val="single"/>
          <w:lang w:val="de-AT"/>
        </w:rPr>
        <w:fldChar w:fldCharType="end"/>
      </w:r>
      <w:r w:rsidRPr="00F65414">
        <w:rPr>
          <w:rStyle w:val="HMNormal"/>
          <w:lang w:val="de-AT"/>
        </w:rPr>
        <w:t xml:space="preserve"> wird um zwei Indizes je Zone erhöht</w:t>
      </w:r>
    </w:p>
    <w:p w14:paraId="0F8D051B" w14:textId="77777777" w:rsidR="00757180" w:rsidRPr="00F65414" w:rsidRDefault="00000000">
      <w:pPr>
        <w:pStyle w:val="HMNormal0"/>
        <w:spacing w:before="0"/>
        <w:jc w:val="left"/>
        <w:rPr>
          <w:lang w:val="de-AT"/>
        </w:rPr>
      </w:pPr>
      <w:proofErr w:type="spellStart"/>
      <w:r w:rsidRPr="00F65414">
        <w:rPr>
          <w:rStyle w:val="HMNormal"/>
          <w:b/>
          <w:lang w:val="de-AT"/>
        </w:rPr>
        <w:t>aStepMatrix</w:t>
      </w:r>
      <w:proofErr w:type="spellEnd"/>
      <w:r w:rsidRPr="00F65414">
        <w:rPr>
          <w:rStyle w:val="HMNormal"/>
          <w:b/>
          <w:lang w:val="de-AT"/>
        </w:rPr>
        <w:t xml:space="preserve"> </w:t>
      </w:r>
      <w:hyperlink w:anchor="Sequence1_2_VariablenDeklaration8B3473F7">
        <w:r w:rsidRPr="00F65414">
          <w:rPr>
            <w:rStyle w:val="HMNormal"/>
            <w:color w:val="0000FF"/>
            <w:u w:val="single"/>
            <w:lang w:val="de-AT"/>
          </w:rPr>
          <w:t>Array der Bit Matrix</w:t>
        </w:r>
      </w:hyperlink>
      <w:r w:rsidRPr="00F65414">
        <w:rPr>
          <w:rStyle w:val="HMNormal"/>
          <w:lang w:val="de-AT"/>
        </w:rPr>
        <w:t xml:space="preserve"> wird um zwei Indizes je Zone erhöht</w:t>
      </w:r>
    </w:p>
    <w:p w14:paraId="3009A8CA" w14:textId="77777777" w:rsidR="00757180" w:rsidRPr="00F65414" w:rsidRDefault="00000000">
      <w:pPr>
        <w:pStyle w:val="HMNormal0"/>
        <w:spacing w:before="0"/>
        <w:jc w:val="left"/>
        <w:rPr>
          <w:lang w:val="de-AT"/>
        </w:rPr>
      </w:pPr>
      <w:proofErr w:type="spellStart"/>
      <w:r w:rsidRPr="00F65414">
        <w:rPr>
          <w:rStyle w:val="HMNormal"/>
          <w:b/>
          <w:lang w:val="de-AT"/>
        </w:rPr>
        <w:t>aTempMatrix</w:t>
      </w:r>
      <w:proofErr w:type="spellEnd"/>
      <w:r w:rsidRPr="00F65414">
        <w:rPr>
          <w:rStyle w:val="HMNormal"/>
          <w:b/>
          <w:lang w:val="de-AT"/>
        </w:rPr>
        <w:t xml:space="preserve"> </w:t>
      </w:r>
      <w:hyperlink w:anchor="Sequence1_2_VariablenDeklaration8B3473F7">
        <w:r w:rsidRPr="00F65414">
          <w:rPr>
            <w:rStyle w:val="HMNormal"/>
            <w:color w:val="0000FF"/>
            <w:u w:val="single"/>
            <w:lang w:val="de-AT"/>
          </w:rPr>
          <w:t>Array der Bit Matrix</w:t>
        </w:r>
      </w:hyperlink>
      <w:r w:rsidRPr="00F65414">
        <w:rPr>
          <w:rStyle w:val="HMNormal"/>
          <w:lang w:val="de-AT"/>
        </w:rPr>
        <w:t xml:space="preserve"> wird um zwei Indizes je Zone erhöht</w:t>
      </w:r>
    </w:p>
    <w:p w14:paraId="7D9D07E6" w14:textId="77777777" w:rsidR="00757180" w:rsidRPr="00F65414" w:rsidRDefault="00757180">
      <w:pPr>
        <w:pStyle w:val="HMNormal0"/>
        <w:spacing w:before="0"/>
        <w:jc w:val="left"/>
        <w:rPr>
          <w:lang w:val="de-AT"/>
        </w:rPr>
      </w:pPr>
    </w:p>
    <w:p w14:paraId="0C44FD71"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 STANDARD BEGINNING ###########################</w:t>
      </w:r>
    </w:p>
    <w:p w14:paraId="4DBB875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Standard </w:t>
      </w:r>
      <w:proofErr w:type="spellStart"/>
      <w:r w:rsidRPr="00F65414">
        <w:rPr>
          <w:rFonts w:ascii="Courier New" w:hAnsi="Courier New"/>
          <w:color w:val="008000"/>
          <w:shd w:val="clear" w:color="auto" w:fill="FFFFFF"/>
          <w:lang w:val="de-AT"/>
        </w:rPr>
        <w:t>Beginning</w:t>
      </w:r>
      <w:proofErr w:type="spellEnd"/>
      <w:r w:rsidRPr="00F65414">
        <w:rPr>
          <w:rFonts w:ascii="Courier New" w:hAnsi="Courier New"/>
          <w:color w:val="008000"/>
          <w:shd w:val="clear" w:color="auto" w:fill="FFFFFF"/>
          <w:lang w:val="de-AT"/>
        </w:rPr>
        <w:t>"}</w:t>
      </w:r>
    </w:p>
    <w:p w14:paraId="2E4392F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
    <w:p w14:paraId="71699AF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The Standard </w:t>
      </w:r>
      <w:proofErr w:type="spellStart"/>
      <w:r w:rsidRPr="00F65414">
        <w:rPr>
          <w:rFonts w:ascii="Courier New" w:hAnsi="Courier New"/>
          <w:color w:val="008000"/>
          <w:shd w:val="clear" w:color="auto" w:fill="FFFFFF"/>
          <w:lang w:val="de-AT"/>
        </w:rPr>
        <w:t>Beginning</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determines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start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up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conditions</w:t>
      </w:r>
      <w:proofErr w:type="spellEnd"/>
      <w:r w:rsidRPr="00F65414">
        <w:rPr>
          <w:rFonts w:ascii="Courier New" w:hAnsi="Courier New"/>
          <w:color w:val="008000"/>
          <w:shd w:val="clear" w:color="auto" w:fill="FFFFFF"/>
          <w:lang w:val="de-AT"/>
        </w:rPr>
        <w:t xml:space="preserve"> and </w:t>
      </w:r>
    </w:p>
    <w:p w14:paraId="7B6BE1E1"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8000"/>
          <w:shd w:val="clear" w:color="auto" w:fill="FFFFFF"/>
          <w:lang w:val="de-AT"/>
        </w:rPr>
        <w:t>monitors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safe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status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allow</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Automatic</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or</w:t>
      </w:r>
      <w:proofErr w:type="spellEnd"/>
      <w:r w:rsidRPr="00F65414">
        <w:rPr>
          <w:rFonts w:ascii="Courier New" w:hAnsi="Courier New"/>
          <w:color w:val="008000"/>
          <w:shd w:val="clear" w:color="auto" w:fill="FFFFFF"/>
          <w:lang w:val="de-AT"/>
        </w:rPr>
        <w:t xml:space="preserve"> Manual </w:t>
      </w:r>
      <w:proofErr w:type="spellStart"/>
      <w:r w:rsidRPr="00F65414">
        <w:rPr>
          <w:rFonts w:ascii="Courier New" w:hAnsi="Courier New"/>
          <w:color w:val="008000"/>
          <w:shd w:val="clear" w:color="auto" w:fill="FFFFFF"/>
          <w:lang w:val="de-AT"/>
        </w:rPr>
        <w:t>operation</w:t>
      </w:r>
      <w:proofErr w:type="spellEnd"/>
    </w:p>
    <w:p w14:paraId="74C56C3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
    <w:p w14:paraId="54D6A24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491D2FBA"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fbStandardBegin</w:t>
      </w:r>
      <w:proofErr w:type="spellEnd"/>
      <w:r w:rsidRPr="00F65414">
        <w:rPr>
          <w:rFonts w:ascii="Courier New" w:hAnsi="Courier New"/>
          <w:color w:val="000000"/>
          <w:shd w:val="clear" w:color="auto" w:fill="FFFFFF"/>
          <w:lang w:val="de-AT"/>
        </w:rPr>
        <w:t>(</w:t>
      </w:r>
      <w:proofErr w:type="gramEnd"/>
    </w:p>
    <w:p w14:paraId="7FBCBE8B"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refHwzHmi</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GVL_&lt;HwZone1&gt;_</w:t>
      </w:r>
      <w:proofErr w:type="spellStart"/>
      <w:r w:rsidRPr="00F65414">
        <w:rPr>
          <w:rFonts w:ascii="Courier New" w:hAnsi="Courier New"/>
          <w:color w:val="000000"/>
          <w:shd w:val="clear" w:color="auto" w:fill="FFFFFF"/>
          <w:lang w:val="de-AT"/>
        </w:rPr>
        <w:t>HMI.stHmiIf</w:t>
      </w:r>
      <w:proofErr w:type="spellEnd"/>
      <w:r w:rsidRPr="00F65414">
        <w:rPr>
          <w:rFonts w:ascii="Courier New" w:hAnsi="Courier New"/>
          <w:color w:val="000000"/>
          <w:shd w:val="clear" w:color="auto" w:fill="FFFFFF"/>
          <w:lang w:val="de-AT"/>
        </w:rPr>
        <w:t>,</w:t>
      </w:r>
    </w:p>
    <w:p w14:paraId="06E6E1BF"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refHwzIf</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GVL_&lt;HwZone1&gt;.</w:t>
      </w:r>
      <w:proofErr w:type="spellStart"/>
      <w:r w:rsidRPr="00F65414">
        <w:rPr>
          <w:rFonts w:ascii="Courier New" w:hAnsi="Courier New"/>
          <w:color w:val="000000"/>
          <w:shd w:val="clear" w:color="auto" w:fill="FFFFFF"/>
          <w:lang w:val="de-AT"/>
        </w:rPr>
        <w:t>stHwzIf</w:t>
      </w:r>
      <w:proofErr w:type="spellEnd"/>
      <w:r w:rsidRPr="00F65414">
        <w:rPr>
          <w:rFonts w:ascii="Courier New" w:hAnsi="Courier New"/>
          <w:color w:val="000000"/>
          <w:shd w:val="clear" w:color="auto" w:fill="FFFFFF"/>
          <w:lang w:val="de-AT"/>
        </w:rPr>
        <w:t>,</w:t>
      </w:r>
    </w:p>
    <w:p w14:paraId="626F0A9E"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refSeqHmi</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w:t>
      </w:r>
      <w:proofErr w:type="spellEnd"/>
      <w:r w:rsidRPr="00F65414">
        <w:rPr>
          <w:rFonts w:ascii="Courier New" w:hAnsi="Courier New"/>
          <w:color w:val="000000"/>
          <w:shd w:val="clear" w:color="auto" w:fill="FFFFFF"/>
          <w:lang w:val="de-AT"/>
        </w:rPr>
        <w:t>,</w:t>
      </w:r>
    </w:p>
    <w:p w14:paraId="58F72C02"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refSeqIf</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w:t>
      </w:r>
      <w:proofErr w:type="spellEnd"/>
      <w:r w:rsidRPr="00F65414">
        <w:rPr>
          <w:rFonts w:ascii="Courier New" w:hAnsi="Courier New"/>
          <w:color w:val="000000"/>
          <w:shd w:val="clear" w:color="auto" w:fill="FFFFFF"/>
          <w:lang w:val="de-AT"/>
        </w:rPr>
        <w:t xml:space="preserve">, </w:t>
      </w:r>
    </w:p>
    <w:p w14:paraId="1D60360D"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xSeqSafetyModeOn</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GVL_&lt;HwZone1&gt;_</w:t>
      </w:r>
      <w:proofErr w:type="spellStart"/>
      <w:r w:rsidRPr="00F65414">
        <w:rPr>
          <w:rFonts w:ascii="Courier New" w:hAnsi="Courier New"/>
          <w:color w:val="000000"/>
          <w:shd w:val="clear" w:color="auto" w:fill="FFFFFF"/>
          <w:lang w:val="de-AT"/>
        </w:rPr>
        <w:t>IOs.xSafetyFunctionKeySwitch</w:t>
      </w:r>
      <w:proofErr w:type="spellEnd"/>
      <w:r w:rsidRPr="00F65414">
        <w:rPr>
          <w:rFonts w:ascii="Courier New" w:hAnsi="Courier New"/>
          <w:color w:val="000000"/>
          <w:shd w:val="clear" w:color="auto" w:fill="FFFFFF"/>
          <w:lang w:val="de-AT"/>
        </w:rPr>
        <w:t>,</w:t>
      </w:r>
    </w:p>
    <w:p w14:paraId="0F0644BA"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iSeqStepcounter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w:t>
      </w:r>
    </w:p>
    <w:p w14:paraId="7E87494A"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aSeqPb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aPb</w:t>
      </w:r>
      <w:proofErr w:type="spellEnd"/>
      <w:r w:rsidRPr="00F65414">
        <w:rPr>
          <w:rFonts w:ascii="Courier New" w:hAnsi="Courier New"/>
          <w:color w:val="000000"/>
          <w:shd w:val="clear" w:color="auto" w:fill="FFFFFF"/>
          <w:lang w:val="de-AT"/>
        </w:rPr>
        <w:t xml:space="preserve">, </w:t>
      </w:r>
    </w:p>
    <w:p w14:paraId="2713A527"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37B39A04"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 xml:space="preserve">, </w:t>
      </w:r>
    </w:p>
    <w:p w14:paraId="002864EC"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 xml:space="preserve">); </w:t>
      </w:r>
    </w:p>
    <w:p w14:paraId="28B46091" w14:textId="77777777" w:rsidR="00757180" w:rsidRPr="00F65414" w:rsidRDefault="00757180">
      <w:pPr>
        <w:spacing w:before="0" w:after="0"/>
        <w:ind w:right="210"/>
        <w:rPr>
          <w:lang w:val="de-AT"/>
        </w:rPr>
      </w:pPr>
    </w:p>
    <w:p w14:paraId="2AE9624F" w14:textId="77777777" w:rsidR="00757180" w:rsidRPr="00F65414" w:rsidRDefault="00000000">
      <w:pPr>
        <w:rPr>
          <w:lang w:val="de-AT"/>
        </w:rPr>
      </w:pPr>
      <w:r w:rsidRPr="00F65414">
        <w:rPr>
          <w:lang w:val="de-AT"/>
        </w:rPr>
        <w:br w:type="page"/>
      </w:r>
    </w:p>
    <w:bookmarkStart w:id="57" w:name="Sequence1_2_Decisions85A0EA5C"/>
    <w:bookmarkEnd w:id="57"/>
    <w:p w14:paraId="566D4B70"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"Decisions"</w:instrText>
      </w:r>
      <w:r w:rsidRPr="00F65414">
        <w:rPr>
          <w:lang w:val="de-AT"/>
        </w:rPr>
        <w:fldChar w:fldCharType="end"/>
      </w:r>
      <w:proofErr w:type="spellStart"/>
      <w:r w:rsidRPr="00F65414">
        <w:rPr>
          <w:rStyle w:val="HMHeading3"/>
          <w:lang w:val="de-AT"/>
        </w:rPr>
        <w:t>Decisions</w:t>
      </w:r>
      <w:proofErr w:type="spellEnd"/>
    </w:p>
    <w:p w14:paraId="39F3E041" w14:textId="77777777" w:rsidR="00757180" w:rsidRPr="00F65414" w:rsidRDefault="00000000">
      <w:pPr>
        <w:pStyle w:val="HMNormal0"/>
        <w:spacing w:before="0"/>
        <w:jc w:val="left"/>
        <w:rPr>
          <w:lang w:val="de-AT"/>
        </w:rPr>
      </w:pPr>
      <w:r w:rsidRPr="00F65414">
        <w:rPr>
          <w:color w:val="000000"/>
          <w:lang w:val="de-AT"/>
        </w:rPr>
        <w:t xml:space="preserve">In diesem Bereich wird entschieden, welcher Abschnitt der </w:t>
      </w:r>
      <w:proofErr w:type="spellStart"/>
      <w:r w:rsidRPr="00F65414">
        <w:rPr>
          <w:color w:val="000000"/>
          <w:lang w:val="de-AT"/>
        </w:rPr>
        <w:t>Step</w:t>
      </w:r>
      <w:proofErr w:type="spellEnd"/>
      <w:r w:rsidRPr="00F65414">
        <w:rPr>
          <w:color w:val="000000"/>
          <w:lang w:val="de-AT"/>
        </w:rPr>
        <w:t xml:space="preserve"> </w:t>
      </w:r>
      <w:proofErr w:type="spellStart"/>
      <w:r w:rsidRPr="00F65414">
        <w:rPr>
          <w:color w:val="000000"/>
          <w:lang w:val="de-AT"/>
        </w:rPr>
        <w:t>Sequence</w:t>
      </w:r>
      <w:proofErr w:type="spellEnd"/>
      <w:r w:rsidRPr="00F65414">
        <w:rPr>
          <w:color w:val="000000"/>
          <w:lang w:val="de-AT"/>
        </w:rPr>
        <w:t xml:space="preserve">, der zuvor im Studio konfiguriert wurde, abgearbeitet wird. Wenn sich die </w:t>
      </w:r>
      <w:proofErr w:type="spellStart"/>
      <w:r w:rsidRPr="00F65414">
        <w:rPr>
          <w:color w:val="000000"/>
          <w:lang w:val="de-AT"/>
        </w:rPr>
        <w:t>Sequence</w:t>
      </w:r>
      <w:proofErr w:type="spellEnd"/>
      <w:r w:rsidRPr="00F65414">
        <w:rPr>
          <w:color w:val="000000"/>
          <w:lang w:val="de-AT"/>
        </w:rPr>
        <w:t xml:space="preserve"> im definierten </w:t>
      </w:r>
      <w:proofErr w:type="spellStart"/>
      <w:r w:rsidRPr="00F65414">
        <w:rPr>
          <w:color w:val="000000"/>
          <w:lang w:val="de-AT"/>
        </w:rPr>
        <w:t>Decision</w:t>
      </w:r>
      <w:proofErr w:type="spellEnd"/>
      <w:r w:rsidRPr="00F65414">
        <w:rPr>
          <w:color w:val="000000"/>
          <w:lang w:val="de-AT"/>
        </w:rPr>
        <w:t xml:space="preserve">-Schritt befindet, wird erwartet, dass eine Entscheidung getroffen wird. Dies führt dazu, dass der entsprechende </w:t>
      </w:r>
      <w:proofErr w:type="spellStart"/>
      <w:r w:rsidRPr="00F65414">
        <w:rPr>
          <w:color w:val="000000"/>
          <w:lang w:val="de-AT"/>
        </w:rPr>
        <w:t>Decision</w:t>
      </w:r>
      <w:proofErr w:type="spellEnd"/>
      <w:r w:rsidRPr="00F65414">
        <w:rPr>
          <w:color w:val="000000"/>
          <w:lang w:val="de-AT"/>
        </w:rPr>
        <w:t>-Pfad ausgewählt wird und die weiteren Schrittfolgen festgelegt werden, die dann abgearbeitet werden.</w:t>
      </w:r>
    </w:p>
    <w:p w14:paraId="5BEEEBE9"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 </w:t>
      </w:r>
      <w:proofErr w:type="spellStart"/>
      <w:r w:rsidRPr="00F65414">
        <w:rPr>
          <w:rFonts w:ascii="Courier New" w:hAnsi="Courier New"/>
          <w:color w:val="008000"/>
          <w:shd w:val="clear" w:color="auto" w:fill="FFFFFF"/>
          <w:lang w:val="de-AT"/>
        </w:rPr>
        <w:t>Decisions</w:t>
      </w:r>
      <w:proofErr w:type="spellEnd"/>
      <w:r w:rsidRPr="00F65414">
        <w:rPr>
          <w:rFonts w:ascii="Courier New" w:hAnsi="Courier New"/>
          <w:color w:val="008000"/>
          <w:shd w:val="clear" w:color="auto" w:fill="FFFFFF"/>
          <w:lang w:val="de-AT"/>
        </w:rPr>
        <w:t xml:space="preserve"> ---------------------------</w:t>
      </w:r>
    </w:p>
    <w:p w14:paraId="77DD42B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 Path 1 End Jump</w:t>
      </w:r>
    </w:p>
    <w:p w14:paraId="7E55C7C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iStepCounterLastCycle</w:t>
      </w:r>
      <w:proofErr w:type="spellEnd"/>
      <w:r w:rsidRPr="00F65414">
        <w:rPr>
          <w:rFonts w:ascii="Courier New" w:hAnsi="Courier New"/>
          <w:color w:val="000000"/>
          <w:shd w:val="clear" w:color="auto" w:fill="FFFFFF"/>
          <w:lang w:val="de-AT"/>
        </w:rPr>
        <w:t xml:space="preserve"> = 4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 5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stSeqIf.xSeqAutomaticReleased</w:t>
      </w:r>
      <w:proofErr w:type="spellEnd"/>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r w:rsidRPr="00F65414">
        <w:rPr>
          <w:rFonts w:ascii="Courier New" w:hAnsi="Courier New"/>
          <w:color w:val="000000"/>
          <w:shd w:val="clear" w:color="auto" w:fill="FFFFFF"/>
          <w:lang w:val="de-AT"/>
        </w:rPr>
        <w:t xml:space="preserve"> </w:t>
      </w:r>
    </w:p>
    <w:p w14:paraId="3BDE71B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6;</w:t>
      </w:r>
    </w:p>
    <w:p w14:paraId="5FBD518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END_IF</w:t>
      </w:r>
    </w:p>
    <w:p w14:paraId="7CED4590" w14:textId="77777777" w:rsidR="00757180" w:rsidRPr="00F65414" w:rsidRDefault="00757180">
      <w:pPr>
        <w:spacing w:before="0" w:after="0"/>
        <w:ind w:right="210"/>
        <w:rPr>
          <w:lang w:val="de-AT"/>
        </w:rPr>
      </w:pPr>
    </w:p>
    <w:p w14:paraId="359294E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 Path 2 End Jump</w:t>
      </w:r>
    </w:p>
    <w:p w14:paraId="5366676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iStepCounterLastCycle</w:t>
      </w:r>
      <w:proofErr w:type="spellEnd"/>
      <w:r w:rsidRPr="00F65414">
        <w:rPr>
          <w:rFonts w:ascii="Courier New" w:hAnsi="Courier New"/>
          <w:color w:val="000000"/>
          <w:shd w:val="clear" w:color="auto" w:fill="FFFFFF"/>
          <w:lang w:val="de-AT"/>
        </w:rPr>
        <w:t xml:space="preserve"> = 5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 6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stSeqIf.xSeqAutomaticReleased</w:t>
      </w:r>
      <w:proofErr w:type="spellEnd"/>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r w:rsidRPr="00F65414">
        <w:rPr>
          <w:rFonts w:ascii="Courier New" w:hAnsi="Courier New"/>
          <w:color w:val="000000"/>
          <w:shd w:val="clear" w:color="auto" w:fill="FFFFFF"/>
          <w:lang w:val="de-AT"/>
        </w:rPr>
        <w:t xml:space="preserve"> </w:t>
      </w:r>
    </w:p>
    <w:p w14:paraId="1A9A01A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6;</w:t>
      </w:r>
    </w:p>
    <w:p w14:paraId="213E740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END_IF</w:t>
      </w:r>
    </w:p>
    <w:p w14:paraId="73F717BF" w14:textId="77777777" w:rsidR="00757180" w:rsidRPr="00F65414" w:rsidRDefault="00757180">
      <w:pPr>
        <w:spacing w:before="0" w:after="0"/>
        <w:ind w:right="210"/>
        <w:rPr>
          <w:lang w:val="de-AT"/>
        </w:rPr>
      </w:pPr>
    </w:p>
    <w:p w14:paraId="6956F25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Jumps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w:t>
      </w:r>
    </w:p>
    <w:p w14:paraId="479C12D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 3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stSeqIf.xSeqAutomaticReleased</w:t>
      </w:r>
      <w:proofErr w:type="spellEnd"/>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r w:rsidRPr="00F65414">
        <w:rPr>
          <w:rFonts w:ascii="Courier New" w:hAnsi="Courier New"/>
          <w:color w:val="000000"/>
          <w:shd w:val="clear" w:color="auto" w:fill="FFFFFF"/>
          <w:lang w:val="de-AT"/>
        </w:rPr>
        <w:t xml:space="preserve"> </w:t>
      </w:r>
    </w:p>
    <w:p w14:paraId="498B285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(GVL_&lt;Sequence1&gt;_IOs.i_xDecision_1Path1)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(GVL_&lt;Sequence1&gt;_IOs.i_xDecision_1Path2) </w:t>
      </w:r>
      <w:r w:rsidRPr="00F65414">
        <w:rPr>
          <w:rFonts w:ascii="Courier New" w:hAnsi="Courier New"/>
          <w:color w:val="0000FF"/>
          <w:shd w:val="clear" w:color="auto" w:fill="FFFFFF"/>
          <w:lang w:val="de-AT"/>
        </w:rPr>
        <w:t>THEN</w:t>
      </w:r>
      <w:r w:rsidRPr="00F65414">
        <w:rPr>
          <w:rFonts w:ascii="Courier New" w:hAnsi="Courier New"/>
          <w:color w:val="000000"/>
          <w:shd w:val="clear" w:color="auto" w:fill="FFFFFF"/>
          <w:lang w:val="de-AT"/>
        </w:rPr>
        <w:t xml:space="preserve"> </w:t>
      </w:r>
    </w:p>
    <w:p w14:paraId="7A970C2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4;</w:t>
      </w:r>
    </w:p>
    <w:p w14:paraId="0FB96A9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ELSIF</w:t>
      </w:r>
      <w:r w:rsidRPr="00F65414">
        <w:rPr>
          <w:rFonts w:ascii="Courier New" w:hAnsi="Courier New"/>
          <w:color w:val="000000"/>
          <w:shd w:val="clear" w:color="auto" w:fill="FFFFFF"/>
          <w:lang w:val="de-AT"/>
        </w:rPr>
        <w:t xml:space="preserve"> (GVL_&lt;Sequence1&gt;_IOs.i_xDecision_1Path2)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(GVL_&lt;Sequence1&gt;_IOs.i_xDecision_1Path1) </w:t>
      </w:r>
      <w:r w:rsidRPr="00F65414">
        <w:rPr>
          <w:rFonts w:ascii="Courier New" w:hAnsi="Courier New"/>
          <w:color w:val="0000FF"/>
          <w:shd w:val="clear" w:color="auto" w:fill="FFFFFF"/>
          <w:lang w:val="de-AT"/>
        </w:rPr>
        <w:t>THEN</w:t>
      </w:r>
      <w:r w:rsidRPr="00F65414">
        <w:rPr>
          <w:rFonts w:ascii="Courier New" w:hAnsi="Courier New"/>
          <w:color w:val="000000"/>
          <w:shd w:val="clear" w:color="auto" w:fill="FFFFFF"/>
          <w:lang w:val="de-AT"/>
        </w:rPr>
        <w:t xml:space="preserve"> </w:t>
      </w:r>
    </w:p>
    <w:p w14:paraId="573AEE9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5; </w:t>
      </w:r>
    </w:p>
    <w:p w14:paraId="0AE0A2A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r w:rsidRPr="00F65414">
        <w:rPr>
          <w:rFonts w:ascii="Courier New" w:hAnsi="Courier New"/>
          <w:color w:val="000000"/>
          <w:shd w:val="clear" w:color="auto" w:fill="FFFFFF"/>
          <w:lang w:val="de-AT"/>
        </w:rPr>
        <w:t xml:space="preserve">  </w:t>
      </w:r>
    </w:p>
    <w:p w14:paraId="66CC9B2F"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END_IF</w:t>
      </w:r>
    </w:p>
    <w:p w14:paraId="526A54F5" w14:textId="77777777" w:rsidR="00757180" w:rsidRPr="00F65414" w:rsidRDefault="00757180">
      <w:pPr>
        <w:spacing w:before="0" w:after="0"/>
        <w:ind w:right="210"/>
        <w:rPr>
          <w:lang w:val="de-AT"/>
        </w:rPr>
      </w:pPr>
    </w:p>
    <w:p w14:paraId="544A10A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Jumps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 Iteration 2</w:t>
      </w:r>
    </w:p>
    <w:p w14:paraId="386D7B6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 8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stSeqIf.xSeqAutomaticReleased</w:t>
      </w:r>
      <w:proofErr w:type="spellEnd"/>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r w:rsidRPr="00F65414">
        <w:rPr>
          <w:rFonts w:ascii="Courier New" w:hAnsi="Courier New"/>
          <w:color w:val="000000"/>
          <w:shd w:val="clear" w:color="auto" w:fill="FFFFFF"/>
          <w:lang w:val="de-AT"/>
        </w:rPr>
        <w:t xml:space="preserve"> </w:t>
      </w:r>
    </w:p>
    <w:p w14:paraId="5B23389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(GVL_&lt;Sequence1&gt;_IOs.i_xDecision_1Path1)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(GVL_&lt;Sequence1&gt;_IOs.i_xDecision_1Path2) </w:t>
      </w:r>
      <w:r w:rsidRPr="00F65414">
        <w:rPr>
          <w:rFonts w:ascii="Courier New" w:hAnsi="Courier New"/>
          <w:color w:val="0000FF"/>
          <w:shd w:val="clear" w:color="auto" w:fill="FFFFFF"/>
          <w:lang w:val="de-AT"/>
        </w:rPr>
        <w:t>THEN</w:t>
      </w:r>
      <w:r w:rsidRPr="00F65414">
        <w:rPr>
          <w:rFonts w:ascii="Courier New" w:hAnsi="Courier New"/>
          <w:color w:val="000000"/>
          <w:shd w:val="clear" w:color="auto" w:fill="FFFFFF"/>
          <w:lang w:val="de-AT"/>
        </w:rPr>
        <w:t xml:space="preserve"> </w:t>
      </w:r>
    </w:p>
    <w:p w14:paraId="713ED87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9;</w:t>
      </w:r>
    </w:p>
    <w:p w14:paraId="13031E6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ELSIF</w:t>
      </w:r>
      <w:r w:rsidRPr="00F65414">
        <w:rPr>
          <w:rFonts w:ascii="Courier New" w:hAnsi="Courier New"/>
          <w:color w:val="000000"/>
          <w:shd w:val="clear" w:color="auto" w:fill="FFFFFF"/>
          <w:lang w:val="de-AT"/>
        </w:rPr>
        <w:t xml:space="preserve"> (GVL_&lt;Sequence1&gt;_IOs.i_xDecision_1Path2)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(GVL_&lt;Sequence1&gt;_IOs.i_xDecision_1Path1) </w:t>
      </w:r>
      <w:r w:rsidRPr="00F65414">
        <w:rPr>
          <w:rFonts w:ascii="Courier New" w:hAnsi="Courier New"/>
          <w:color w:val="0000FF"/>
          <w:shd w:val="clear" w:color="auto" w:fill="FFFFFF"/>
          <w:lang w:val="de-AT"/>
        </w:rPr>
        <w:t>THEN</w:t>
      </w:r>
      <w:r w:rsidRPr="00F65414">
        <w:rPr>
          <w:rFonts w:ascii="Courier New" w:hAnsi="Courier New"/>
          <w:color w:val="000000"/>
          <w:shd w:val="clear" w:color="auto" w:fill="FFFFFF"/>
          <w:lang w:val="de-AT"/>
        </w:rPr>
        <w:t xml:space="preserve"> </w:t>
      </w:r>
    </w:p>
    <w:p w14:paraId="79B13E4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10; </w:t>
      </w:r>
    </w:p>
    <w:p w14:paraId="1FAF689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r w:rsidRPr="00F65414">
        <w:rPr>
          <w:rFonts w:ascii="Courier New" w:hAnsi="Courier New"/>
          <w:color w:val="000000"/>
          <w:shd w:val="clear" w:color="auto" w:fill="FFFFFF"/>
          <w:lang w:val="de-AT"/>
        </w:rPr>
        <w:t xml:space="preserve">  </w:t>
      </w:r>
    </w:p>
    <w:p w14:paraId="274B217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END_IF</w:t>
      </w:r>
    </w:p>
    <w:p w14:paraId="084FEB8A" w14:textId="77777777" w:rsidR="00757180" w:rsidRPr="00F65414" w:rsidRDefault="00757180">
      <w:pPr>
        <w:spacing w:before="0" w:after="0"/>
        <w:ind w:right="210"/>
        <w:rPr>
          <w:lang w:val="de-AT"/>
        </w:rPr>
      </w:pPr>
    </w:p>
    <w:p w14:paraId="7D0BB2AB" w14:textId="77777777" w:rsidR="00757180" w:rsidRPr="00F65414" w:rsidRDefault="00000000">
      <w:pPr>
        <w:rPr>
          <w:lang w:val="de-AT"/>
        </w:rPr>
      </w:pPr>
      <w:r w:rsidRPr="00F65414">
        <w:rPr>
          <w:lang w:val="de-AT"/>
        </w:rPr>
        <w:br w:type="page"/>
      </w:r>
    </w:p>
    <w:bookmarkStart w:id="58" w:name="Sequence1_2_ConditinalJumps01C39DF9"/>
    <w:bookmarkEnd w:id="58"/>
    <w:p w14:paraId="44D24A66"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"Conditinal Jumps"</w:instrText>
      </w:r>
      <w:r w:rsidRPr="00F65414">
        <w:rPr>
          <w:lang w:val="de-AT"/>
        </w:rPr>
        <w:fldChar w:fldCharType="end"/>
      </w:r>
      <w:proofErr w:type="spellStart"/>
      <w:r w:rsidRPr="00F65414">
        <w:rPr>
          <w:rStyle w:val="HMHeading3"/>
          <w:lang w:val="de-AT"/>
        </w:rPr>
        <w:t>Conditinal</w:t>
      </w:r>
      <w:proofErr w:type="spellEnd"/>
      <w:r w:rsidRPr="00F65414">
        <w:rPr>
          <w:rStyle w:val="HMHeading3"/>
          <w:lang w:val="de-AT"/>
        </w:rPr>
        <w:t xml:space="preserve"> Jumps</w:t>
      </w:r>
    </w:p>
    <w:p w14:paraId="527D03B2" w14:textId="77777777" w:rsidR="00757180" w:rsidRPr="00F65414" w:rsidRDefault="00000000">
      <w:pPr>
        <w:pStyle w:val="HMNormal0"/>
        <w:spacing w:before="0"/>
        <w:jc w:val="left"/>
        <w:rPr>
          <w:lang w:val="de-AT"/>
        </w:rPr>
      </w:pPr>
      <w:proofErr w:type="spellStart"/>
      <w:r w:rsidRPr="00F65414">
        <w:rPr>
          <w:rStyle w:val="HMNormal"/>
          <w:lang w:val="de-AT"/>
        </w:rPr>
        <w:t>Conditional</w:t>
      </w:r>
      <w:proofErr w:type="spellEnd"/>
      <w:r w:rsidRPr="00F65414">
        <w:rPr>
          <w:rStyle w:val="HMNormal"/>
          <w:lang w:val="de-AT"/>
        </w:rPr>
        <w:t xml:space="preserve"> Jumps sind Anweisungen in einem </w:t>
      </w:r>
      <w:proofErr w:type="gramStart"/>
      <w:r w:rsidRPr="00F65414">
        <w:rPr>
          <w:rStyle w:val="HMNormal"/>
          <w:lang w:val="de-AT"/>
        </w:rPr>
        <w:t>SPS Programm</w:t>
      </w:r>
      <w:proofErr w:type="gramEnd"/>
      <w:r w:rsidRPr="00F65414">
        <w:rPr>
          <w:rStyle w:val="HMNormal"/>
          <w:lang w:val="de-AT"/>
        </w:rPr>
        <w:t>, die die Ausführung des Programms an eine andere Stelle verzweigen lassen, abhängig von einer bestimmten Bedingung. Sie werden auch als "bedingte Verzweigungen" oder "bedingte Sprünge" bezeichnet.</w:t>
      </w:r>
    </w:p>
    <w:p w14:paraId="210398EF"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 </w:t>
      </w:r>
      <w:proofErr w:type="spellStart"/>
      <w:r w:rsidRPr="00F65414">
        <w:rPr>
          <w:rFonts w:ascii="Courier New" w:hAnsi="Courier New"/>
          <w:color w:val="008000"/>
          <w:shd w:val="clear" w:color="auto" w:fill="FFFFFF"/>
          <w:lang w:val="de-AT"/>
        </w:rPr>
        <w:t>Conditional</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jumps</w:t>
      </w:r>
      <w:proofErr w:type="spellEnd"/>
      <w:r w:rsidRPr="00F65414">
        <w:rPr>
          <w:rFonts w:ascii="Courier New" w:hAnsi="Courier New"/>
          <w:color w:val="008000"/>
          <w:shd w:val="clear" w:color="auto" w:fill="FFFFFF"/>
          <w:lang w:val="de-AT"/>
        </w:rPr>
        <w:t xml:space="preserve"> ---------------------------</w:t>
      </w:r>
    </w:p>
    <w:p w14:paraId="220ED76D" w14:textId="77777777" w:rsidR="00757180" w:rsidRPr="00F65414" w:rsidRDefault="00757180">
      <w:pPr>
        <w:spacing w:before="0" w:after="0"/>
        <w:ind w:right="210"/>
        <w:rPr>
          <w:lang w:val="de-AT"/>
        </w:rPr>
      </w:pPr>
    </w:p>
    <w:p w14:paraId="2E6B38D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stSeqIf.xSeqAutomaticReleased</w:t>
      </w:r>
      <w:proofErr w:type="spellEnd"/>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 7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 </w:t>
      </w:r>
      <w:r w:rsidRPr="00F65414">
        <w:rPr>
          <w:rFonts w:ascii="Courier New" w:hAnsi="Courier New"/>
          <w:color w:val="0000FF"/>
          <w:shd w:val="clear" w:color="auto" w:fill="FFFFFF"/>
          <w:lang w:val="de-AT"/>
        </w:rPr>
        <w:t>THEN</w:t>
      </w:r>
    </w:p>
    <w:p w14:paraId="626FFAC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2;</w:t>
      </w:r>
    </w:p>
    <w:p w14:paraId="7CF37A8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END_IF</w:t>
      </w:r>
    </w:p>
    <w:p w14:paraId="23AF9024" w14:textId="77777777" w:rsidR="00757180" w:rsidRPr="00F65414" w:rsidRDefault="00757180">
      <w:pPr>
        <w:spacing w:before="0" w:after="0"/>
        <w:ind w:right="210"/>
        <w:rPr>
          <w:lang w:val="de-AT"/>
        </w:rPr>
      </w:pPr>
    </w:p>
    <w:p w14:paraId="2139708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stSeqIf.xSeqAutomaticReleased</w:t>
      </w:r>
      <w:proofErr w:type="spellEnd"/>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 12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 </w:t>
      </w:r>
      <w:r w:rsidRPr="00F65414">
        <w:rPr>
          <w:rFonts w:ascii="Courier New" w:hAnsi="Courier New"/>
          <w:color w:val="0000FF"/>
          <w:shd w:val="clear" w:color="auto" w:fill="FFFFFF"/>
          <w:lang w:val="de-AT"/>
        </w:rPr>
        <w:t>THEN</w:t>
      </w:r>
    </w:p>
    <w:p w14:paraId="339D938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2;</w:t>
      </w:r>
    </w:p>
    <w:p w14:paraId="3F3252C7"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END_IF</w:t>
      </w:r>
    </w:p>
    <w:p w14:paraId="089E6BDF" w14:textId="77777777" w:rsidR="00757180" w:rsidRPr="00F65414" w:rsidRDefault="00757180">
      <w:pPr>
        <w:spacing w:before="0" w:after="0"/>
        <w:ind w:right="210"/>
        <w:rPr>
          <w:lang w:val="de-AT"/>
        </w:rPr>
      </w:pPr>
    </w:p>
    <w:p w14:paraId="409CF9BE" w14:textId="77777777" w:rsidR="00757180" w:rsidRPr="00F65414" w:rsidRDefault="00000000">
      <w:pPr>
        <w:rPr>
          <w:lang w:val="de-AT"/>
        </w:rPr>
      </w:pPr>
      <w:r w:rsidRPr="00F65414">
        <w:rPr>
          <w:lang w:val="de-AT"/>
        </w:rPr>
        <w:br w:type="page"/>
      </w:r>
    </w:p>
    <w:bookmarkStart w:id="59" w:name="Sequence1_2_SequenceLogicControl7F8593AB"/>
    <w:bookmarkEnd w:id="59"/>
    <w:p w14:paraId="6125BC8C" w14:textId="77777777" w:rsidR="00757180" w:rsidRPr="00F65414" w:rsidRDefault="00000000">
      <w:pPr>
        <w:pStyle w:val="HMHeading20"/>
        <w:keepNext w:val="0"/>
        <w:spacing w:before="0"/>
        <w:jc w:val="left"/>
        <w:rPr>
          <w:lang w:val="de-AT"/>
        </w:rPr>
      </w:pPr>
      <w:r w:rsidRPr="00F65414">
        <w:rPr>
          <w:lang w:val="de-AT"/>
        </w:rPr>
        <w:lastRenderedPageBreak/>
        <w:fldChar w:fldCharType="begin"/>
      </w:r>
      <w:r w:rsidRPr="00F65414">
        <w:rPr>
          <w:lang w:val="de-AT"/>
        </w:rPr>
        <w:instrText>XE "Sequence Logic Control"</w:instrText>
      </w:r>
      <w:r w:rsidRPr="00F65414">
        <w:rPr>
          <w:lang w:val="de-AT"/>
        </w:rPr>
        <w:fldChar w:fldCharType="end"/>
      </w:r>
      <w:proofErr w:type="spellStart"/>
      <w:r w:rsidRPr="00F65414">
        <w:rPr>
          <w:rStyle w:val="HMHeading2"/>
          <w:lang w:val="de-AT"/>
        </w:rPr>
        <w:t>Sequence</w:t>
      </w:r>
      <w:proofErr w:type="spellEnd"/>
      <w:r w:rsidRPr="00F65414">
        <w:rPr>
          <w:rStyle w:val="HMHeading2"/>
          <w:lang w:val="de-AT"/>
        </w:rPr>
        <w:t xml:space="preserve"> </w:t>
      </w:r>
      <w:proofErr w:type="spellStart"/>
      <w:r w:rsidRPr="00F65414">
        <w:rPr>
          <w:rStyle w:val="HMHeading2"/>
          <w:lang w:val="de-AT"/>
        </w:rPr>
        <w:t>Logic</w:t>
      </w:r>
      <w:proofErr w:type="spellEnd"/>
      <w:r w:rsidRPr="00F65414">
        <w:rPr>
          <w:rStyle w:val="HMHeading2"/>
          <w:lang w:val="de-AT"/>
        </w:rPr>
        <w:t xml:space="preserve"> Control</w:t>
      </w:r>
    </w:p>
    <w:p w14:paraId="7FBF2E7B" w14:textId="77777777" w:rsidR="00757180" w:rsidRPr="00F65414" w:rsidRDefault="00000000">
      <w:pPr>
        <w:pStyle w:val="HMNormal0"/>
        <w:spacing w:before="0"/>
        <w:jc w:val="left"/>
        <w:rPr>
          <w:lang w:val="de-AT"/>
        </w:rPr>
      </w:pPr>
      <w:r w:rsidRPr="00F65414">
        <w:rPr>
          <w:rStyle w:val="HMNormal"/>
          <w:lang w:val="de-AT"/>
        </w:rPr>
        <w:t xml:space="preserve">Der Abschnitt </w:t>
      </w:r>
      <w:proofErr w:type="spellStart"/>
      <w:r w:rsidRPr="00F65414">
        <w:rPr>
          <w:rStyle w:val="HMNormal"/>
          <w:lang w:val="de-AT"/>
        </w:rPr>
        <w:t>Sequence</w:t>
      </w:r>
      <w:proofErr w:type="spellEnd"/>
      <w:r w:rsidRPr="00F65414">
        <w:rPr>
          <w:rStyle w:val="HMNormal"/>
          <w:lang w:val="de-AT"/>
        </w:rPr>
        <w:t xml:space="preserve"> </w:t>
      </w:r>
      <w:proofErr w:type="spellStart"/>
      <w:r w:rsidRPr="00F65414">
        <w:rPr>
          <w:rStyle w:val="HMNormal"/>
          <w:lang w:val="de-AT"/>
        </w:rPr>
        <w:t>Logic</w:t>
      </w:r>
      <w:proofErr w:type="spellEnd"/>
      <w:r w:rsidRPr="00F65414">
        <w:rPr>
          <w:rStyle w:val="HMNormal"/>
          <w:lang w:val="de-AT"/>
        </w:rPr>
        <w:t xml:space="preserve"> Control der PLC sorgt für die eigentliche Steuerung und Überwachung jeder einzelnen Maschinenbewegung/Aktion innerhalb der Schrittfolge. Dieser Bereich ist in "Sequenz Zonen" unterteilt. Eine "</w:t>
      </w:r>
      <w:proofErr w:type="spellStart"/>
      <w:r w:rsidRPr="00F65414">
        <w:rPr>
          <w:rStyle w:val="HMNormal"/>
          <w:lang w:val="de-AT"/>
        </w:rPr>
        <w:t>Sequence</w:t>
      </w:r>
      <w:proofErr w:type="spellEnd"/>
      <w:r w:rsidRPr="00F65414">
        <w:rPr>
          <w:rStyle w:val="HMNormal"/>
          <w:lang w:val="de-AT"/>
        </w:rPr>
        <w:t xml:space="preserve"> Zone" ist für die Steuerung und Überwachung einer einzelnen Aktion (z.B. Motor ein) zuständig. Daher kann jeder Schritt einer Sequenz eine oder mehrere '</w:t>
      </w:r>
      <w:proofErr w:type="spellStart"/>
      <w:r w:rsidRPr="00F65414">
        <w:rPr>
          <w:rStyle w:val="HMNormal"/>
          <w:lang w:val="de-AT"/>
        </w:rPr>
        <w:t>Sequence</w:t>
      </w:r>
      <w:proofErr w:type="spellEnd"/>
      <w:r w:rsidRPr="00F65414">
        <w:rPr>
          <w:rStyle w:val="HMNormal"/>
          <w:lang w:val="de-AT"/>
        </w:rPr>
        <w:t xml:space="preserve"> </w:t>
      </w:r>
      <w:proofErr w:type="spellStart"/>
      <w:r w:rsidRPr="00F65414">
        <w:rPr>
          <w:rStyle w:val="HMNormal"/>
          <w:lang w:val="de-AT"/>
        </w:rPr>
        <w:t>Zones</w:t>
      </w:r>
      <w:proofErr w:type="spellEnd"/>
      <w:r w:rsidRPr="00F65414">
        <w:rPr>
          <w:rStyle w:val="HMNormal"/>
          <w:lang w:val="de-AT"/>
        </w:rPr>
        <w:t>' enthalten. Unter dem Einfluss des Schrittzählers setzt die "Sequenzzone" die relevanten Ausgänge der realen Welt und überwacht die entsprechenden Eingänge der realen Welt, die mit der jeweiligen Bewegung oder Aktion verbunden sind.</w:t>
      </w:r>
    </w:p>
    <w:p w14:paraId="64672CE7" w14:textId="77777777" w:rsidR="00757180" w:rsidRPr="00F65414" w:rsidRDefault="00757180">
      <w:pPr>
        <w:pStyle w:val="HMNormal0"/>
        <w:spacing w:before="0"/>
        <w:jc w:val="left"/>
        <w:rPr>
          <w:lang w:val="de-AT"/>
        </w:rPr>
      </w:pPr>
    </w:p>
    <w:p w14:paraId="65327C72" w14:textId="77777777" w:rsidR="00757180" w:rsidRPr="00F65414" w:rsidRDefault="00000000">
      <w:pPr>
        <w:rPr>
          <w:lang w:val="de-AT"/>
        </w:rPr>
      </w:pPr>
      <w:r w:rsidRPr="00F65414">
        <w:rPr>
          <w:lang w:val="de-AT"/>
        </w:rPr>
        <w:br w:type="page"/>
      </w:r>
    </w:p>
    <w:bookmarkStart w:id="60" w:name="Sequence1_2_Operands17DB7351"/>
    <w:bookmarkEnd w:id="60"/>
    <w:p w14:paraId="5CDD1C25"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"Operands"</w:instrText>
      </w:r>
      <w:r w:rsidRPr="00F65414">
        <w:rPr>
          <w:lang w:val="de-AT"/>
        </w:rPr>
        <w:fldChar w:fldCharType="end"/>
      </w:r>
      <w:proofErr w:type="spellStart"/>
      <w:r w:rsidRPr="00F65414">
        <w:rPr>
          <w:rStyle w:val="HMHeading3"/>
          <w:lang w:val="de-AT"/>
        </w:rPr>
        <w:t>Operands</w:t>
      </w:r>
      <w:proofErr w:type="spellEnd"/>
    </w:p>
    <w:p w14:paraId="298DA583" w14:textId="77777777" w:rsidR="00757180" w:rsidRPr="00F65414" w:rsidRDefault="00000000">
      <w:pPr>
        <w:pStyle w:val="HMNormal0"/>
        <w:spacing w:before="0"/>
        <w:jc w:val="left"/>
        <w:rPr>
          <w:lang w:val="de-AT"/>
        </w:rPr>
      </w:pPr>
      <w:r w:rsidRPr="00F65414">
        <w:rPr>
          <w:rStyle w:val="HMNormal"/>
          <w:lang w:val="de-AT"/>
        </w:rPr>
        <w:t xml:space="preserve">Die </w:t>
      </w:r>
      <w:proofErr w:type="spellStart"/>
      <w:r w:rsidRPr="00F65414">
        <w:rPr>
          <w:rStyle w:val="HMNormal"/>
          <w:lang w:val="de-AT"/>
        </w:rPr>
        <w:t>Sequence</w:t>
      </w:r>
      <w:proofErr w:type="spellEnd"/>
      <w:r w:rsidRPr="00F65414">
        <w:rPr>
          <w:rStyle w:val="HMNormal"/>
          <w:lang w:val="de-AT"/>
        </w:rPr>
        <w:t xml:space="preserve"> </w:t>
      </w:r>
      <w:proofErr w:type="spellStart"/>
      <w:r w:rsidRPr="00F65414">
        <w:rPr>
          <w:rStyle w:val="HMNormal"/>
          <w:lang w:val="de-AT"/>
        </w:rPr>
        <w:t>Logic</w:t>
      </w:r>
      <w:proofErr w:type="spellEnd"/>
      <w:r w:rsidRPr="00F65414">
        <w:rPr>
          <w:rStyle w:val="HMNormal"/>
          <w:lang w:val="de-AT"/>
        </w:rPr>
        <w:t xml:space="preserve"> Control ist die Grundlage für die Steuerung und Überwachung des automatischen Betriebs der Maschine.</w:t>
      </w:r>
    </w:p>
    <w:p w14:paraId="3A1365E9" w14:textId="77777777" w:rsidR="00757180" w:rsidRPr="00F65414" w:rsidRDefault="00000000">
      <w:pPr>
        <w:pStyle w:val="HMNormal0"/>
        <w:spacing w:before="0"/>
        <w:jc w:val="left"/>
        <w:rPr>
          <w:lang w:val="de-AT"/>
        </w:rPr>
      </w:pPr>
      <w:r w:rsidRPr="00F65414">
        <w:rPr>
          <w:rStyle w:val="HMNormal"/>
          <w:lang w:val="de-AT"/>
        </w:rPr>
        <w:t xml:space="preserve">Für jede Zone gibt es ein Array (aZ1, aZ2, …) welches für jeden Schritt (Index) den Operanden vom System-Layer abbildet. Bei der Zuweisung gibt es folgende Werte: </w:t>
      </w:r>
    </w:p>
    <w:p w14:paraId="153974E3" w14:textId="77777777" w:rsidR="00757180" w:rsidRPr="00F65414" w:rsidRDefault="00000000">
      <w:pPr>
        <w:pStyle w:val="HMNormal0"/>
        <w:spacing w:before="0"/>
        <w:jc w:val="left"/>
        <w:rPr>
          <w:lang w:val="de-AT"/>
        </w:rPr>
      </w:pPr>
      <w:r w:rsidRPr="00F65414">
        <w:rPr>
          <w:rStyle w:val="HMNormal"/>
          <w:lang w:val="de-AT"/>
        </w:rPr>
        <w:t xml:space="preserve"> </w:t>
      </w:r>
    </w:p>
    <w:p w14:paraId="5845E8C1" w14:textId="77777777" w:rsidR="00757180" w:rsidRPr="00F65414" w:rsidRDefault="00000000">
      <w:pPr>
        <w:pStyle w:val="HMNormal0"/>
        <w:spacing w:before="0"/>
        <w:jc w:val="left"/>
        <w:rPr>
          <w:lang w:val="de-AT"/>
        </w:rPr>
      </w:pPr>
      <w:r w:rsidRPr="00F65414">
        <w:rPr>
          <w:rStyle w:val="HMNormal"/>
          <w:lang w:val="de-AT"/>
        </w:rPr>
        <w:t>0=</w:t>
      </w:r>
      <w:proofErr w:type="spellStart"/>
      <w:r w:rsidRPr="00F65414">
        <w:rPr>
          <w:rStyle w:val="HMNormal"/>
          <w:lang w:val="de-AT"/>
        </w:rPr>
        <w:t>don’t</w:t>
      </w:r>
      <w:proofErr w:type="spellEnd"/>
      <w:r w:rsidRPr="00F65414">
        <w:rPr>
          <w:rStyle w:val="HMNormal"/>
          <w:lang w:val="de-AT"/>
        </w:rPr>
        <w:t xml:space="preserve"> Care (keine Aktion der Zone erfolgt) </w:t>
      </w:r>
    </w:p>
    <w:p w14:paraId="0CFF081D" w14:textId="77777777" w:rsidR="00757180" w:rsidRPr="00F65414" w:rsidRDefault="00000000">
      <w:pPr>
        <w:pStyle w:val="HMNormal0"/>
        <w:spacing w:before="0"/>
        <w:jc w:val="left"/>
        <w:rPr>
          <w:lang w:val="de-AT"/>
        </w:rPr>
      </w:pPr>
      <w:r w:rsidRPr="00F65414">
        <w:rPr>
          <w:rStyle w:val="HMNormal"/>
          <w:lang w:val="de-AT"/>
        </w:rPr>
        <w:t xml:space="preserve">1=Interlock Check (I - Überwachung des Eingangssignals der Zone mit Unterbrechung der Automatik)   </w:t>
      </w:r>
    </w:p>
    <w:p w14:paraId="2EE6E567" w14:textId="77777777" w:rsidR="00757180" w:rsidRPr="00F65414" w:rsidRDefault="00000000">
      <w:pPr>
        <w:pStyle w:val="HMNormal0"/>
        <w:spacing w:before="0"/>
        <w:jc w:val="left"/>
        <w:rPr>
          <w:lang w:val="de-AT"/>
        </w:rPr>
      </w:pPr>
      <w:r w:rsidRPr="00F65414">
        <w:rPr>
          <w:rStyle w:val="HMNormal"/>
          <w:lang w:val="de-AT"/>
        </w:rPr>
        <w:t>2=</w:t>
      </w:r>
      <w:proofErr w:type="spellStart"/>
      <w:r w:rsidRPr="00F65414">
        <w:rPr>
          <w:rStyle w:val="HMNormal"/>
          <w:lang w:val="de-AT"/>
        </w:rPr>
        <w:t>Sequence</w:t>
      </w:r>
      <w:proofErr w:type="spellEnd"/>
      <w:r w:rsidRPr="00F65414">
        <w:rPr>
          <w:rStyle w:val="HMNormal"/>
          <w:lang w:val="de-AT"/>
        </w:rPr>
        <w:t xml:space="preserve"> Check (S - Änderung des Eingangssignal und Ansteuerung des Ausgangssignal der Zone)   </w:t>
      </w:r>
    </w:p>
    <w:p w14:paraId="6AFB61FA" w14:textId="77777777" w:rsidR="00757180" w:rsidRPr="00F65414" w:rsidRDefault="00000000">
      <w:pPr>
        <w:pStyle w:val="HMNormal0"/>
        <w:spacing w:before="0"/>
        <w:jc w:val="left"/>
        <w:rPr>
          <w:lang w:val="de-AT"/>
        </w:rPr>
      </w:pPr>
      <w:r w:rsidRPr="00F65414">
        <w:rPr>
          <w:rStyle w:val="HMNormal"/>
          <w:lang w:val="de-AT"/>
        </w:rPr>
        <w:t xml:space="preserve">3=Monitoring </w:t>
      </w:r>
      <w:proofErr w:type="gramStart"/>
      <w:r w:rsidRPr="00F65414">
        <w:rPr>
          <w:rStyle w:val="HMNormal"/>
          <w:lang w:val="de-AT"/>
        </w:rPr>
        <w:t>Check  (</w:t>
      </w:r>
      <w:proofErr w:type="gramEnd"/>
      <w:r w:rsidRPr="00F65414">
        <w:rPr>
          <w:rStyle w:val="HMNormal"/>
          <w:lang w:val="de-AT"/>
        </w:rPr>
        <w:t xml:space="preserve">M - Überwachung des Eingangssignals der Zone ohne Unterbrechung der Automatik) </w:t>
      </w:r>
    </w:p>
    <w:p w14:paraId="48EAB18D"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 SEQUENCE LOGIC CONTROL ###########################</w:t>
      </w:r>
    </w:p>
    <w:p w14:paraId="6EAA404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Logic</w:t>
      </w:r>
      <w:proofErr w:type="spellEnd"/>
      <w:r w:rsidRPr="00F65414">
        <w:rPr>
          <w:rFonts w:ascii="Courier New" w:hAnsi="Courier New"/>
          <w:color w:val="008000"/>
          <w:shd w:val="clear" w:color="auto" w:fill="FFFFFF"/>
          <w:lang w:val="de-AT"/>
        </w:rPr>
        <w:t xml:space="preserve"> Control"}</w:t>
      </w:r>
    </w:p>
    <w:p w14:paraId="14706CF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
    <w:p w14:paraId="380FECF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The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Logic</w:t>
      </w:r>
      <w:proofErr w:type="spellEnd"/>
      <w:r w:rsidRPr="00F65414">
        <w:rPr>
          <w:rFonts w:ascii="Courier New" w:hAnsi="Courier New"/>
          <w:color w:val="008000"/>
          <w:shd w:val="clear" w:color="auto" w:fill="FFFFFF"/>
          <w:lang w:val="de-AT"/>
        </w:rPr>
        <w:t xml:space="preserve"> Control </w:t>
      </w:r>
      <w:proofErr w:type="spellStart"/>
      <w:r w:rsidRPr="00F65414">
        <w:rPr>
          <w:rFonts w:ascii="Courier New" w:hAnsi="Courier New"/>
          <w:color w:val="008000"/>
          <w:shd w:val="clear" w:color="auto" w:fill="FFFFFF"/>
          <w:lang w:val="de-AT"/>
        </w:rPr>
        <w:t>section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PLC </w:t>
      </w:r>
      <w:proofErr w:type="spellStart"/>
      <w:r w:rsidRPr="00F65414">
        <w:rPr>
          <w:rFonts w:ascii="Courier New" w:hAnsi="Courier New"/>
          <w:color w:val="008000"/>
          <w:shd w:val="clear" w:color="auto" w:fill="FFFFFF"/>
          <w:lang w:val="de-AT"/>
        </w:rPr>
        <w:t>software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provides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actual</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control</w:t>
      </w:r>
      <w:proofErr w:type="spellEnd"/>
      <w:r w:rsidRPr="00F65414">
        <w:rPr>
          <w:rFonts w:ascii="Courier New" w:hAnsi="Courier New"/>
          <w:color w:val="008000"/>
          <w:shd w:val="clear" w:color="auto" w:fill="FFFFFF"/>
          <w:lang w:val="de-AT"/>
        </w:rPr>
        <w:t xml:space="preserve"> and </w:t>
      </w:r>
    </w:p>
    <w:p w14:paraId="56024E91"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8000"/>
          <w:shd w:val="clear" w:color="auto" w:fill="FFFFFF"/>
          <w:lang w:val="de-AT"/>
        </w:rPr>
        <w:t>monitoring</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every</w:t>
      </w:r>
      <w:proofErr w:type="spellEnd"/>
      <w:r w:rsidRPr="00F65414">
        <w:rPr>
          <w:rFonts w:ascii="Courier New" w:hAnsi="Courier New"/>
          <w:color w:val="008000"/>
          <w:shd w:val="clear" w:color="auto" w:fill="FFFFFF"/>
          <w:lang w:val="de-AT"/>
        </w:rPr>
        <w:t xml:space="preserve"> individual </w:t>
      </w:r>
      <w:proofErr w:type="spellStart"/>
      <w:r w:rsidRPr="00F65414">
        <w:rPr>
          <w:rFonts w:ascii="Courier New" w:hAnsi="Courier New"/>
          <w:color w:val="008000"/>
          <w:shd w:val="clear" w:color="auto" w:fill="FFFFFF"/>
          <w:lang w:val="de-AT"/>
        </w:rPr>
        <w:t>machine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movement</w:t>
      </w:r>
      <w:proofErr w:type="spellEnd"/>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action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within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w:t>
      </w:r>
    </w:p>
    <w:p w14:paraId="318CE92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This </w:t>
      </w:r>
      <w:proofErr w:type="spellStart"/>
      <w:r w:rsidRPr="00F65414">
        <w:rPr>
          <w:rFonts w:ascii="Courier New" w:hAnsi="Courier New"/>
          <w:color w:val="008000"/>
          <w:shd w:val="clear" w:color="auto" w:fill="FFFFFF"/>
          <w:lang w:val="de-AT"/>
        </w:rPr>
        <w:t>section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divided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into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Zones</w:t>
      </w:r>
      <w:proofErr w:type="spellEnd"/>
      <w:r w:rsidRPr="00F65414">
        <w:rPr>
          <w:rFonts w:ascii="Courier New" w:hAnsi="Courier New"/>
          <w:color w:val="008000"/>
          <w:shd w:val="clear" w:color="auto" w:fill="FFFFFF"/>
          <w:lang w:val="de-AT"/>
        </w:rPr>
        <w:t>’.</w:t>
      </w:r>
    </w:p>
    <w:p w14:paraId="05D9DDF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A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zone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responsible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for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control</w:t>
      </w:r>
      <w:proofErr w:type="spellEnd"/>
      <w:r w:rsidRPr="00F65414">
        <w:rPr>
          <w:rFonts w:ascii="Courier New" w:hAnsi="Courier New"/>
          <w:color w:val="008000"/>
          <w:shd w:val="clear" w:color="auto" w:fill="FFFFFF"/>
          <w:lang w:val="de-AT"/>
        </w:rPr>
        <w:t xml:space="preserve"> and </w:t>
      </w:r>
      <w:proofErr w:type="spellStart"/>
      <w:r w:rsidRPr="00F65414">
        <w:rPr>
          <w:rFonts w:ascii="Courier New" w:hAnsi="Courier New"/>
          <w:color w:val="008000"/>
          <w:shd w:val="clear" w:color="auto" w:fill="FFFFFF"/>
          <w:lang w:val="de-AT"/>
        </w:rPr>
        <w:t>monitoring</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an individual </w:t>
      </w:r>
      <w:proofErr w:type="spellStart"/>
      <w:proofErr w:type="gramStart"/>
      <w:r w:rsidRPr="00F65414">
        <w:rPr>
          <w:rFonts w:ascii="Courier New" w:hAnsi="Courier New"/>
          <w:color w:val="008000"/>
          <w:shd w:val="clear" w:color="auto" w:fill="FFFFFF"/>
          <w:lang w:val="de-AT"/>
        </w:rPr>
        <w:t>action</w:t>
      </w:r>
      <w:proofErr w:type="spellEnd"/>
      <w:r w:rsidRPr="00F65414">
        <w:rPr>
          <w:rFonts w:ascii="Courier New" w:hAnsi="Courier New"/>
          <w:color w:val="008000"/>
          <w:shd w:val="clear" w:color="auto" w:fill="FFFFFF"/>
          <w:lang w:val="de-AT"/>
        </w:rPr>
        <w:t>(</w:t>
      </w:r>
      <w:proofErr w:type="spellStart"/>
      <w:proofErr w:type="gramEnd"/>
      <w:r w:rsidRPr="00F65414">
        <w:rPr>
          <w:rFonts w:ascii="Courier New" w:hAnsi="Courier New"/>
          <w:color w:val="008000"/>
          <w:shd w:val="clear" w:color="auto" w:fill="FFFFFF"/>
          <w:lang w:val="de-AT"/>
        </w:rPr>
        <w:t>e.g.Clamp</w:t>
      </w:r>
      <w:proofErr w:type="spellEnd"/>
      <w:r w:rsidRPr="00F65414">
        <w:rPr>
          <w:rFonts w:ascii="Courier New" w:hAnsi="Courier New"/>
          <w:color w:val="008000"/>
          <w:shd w:val="clear" w:color="auto" w:fill="FFFFFF"/>
          <w:lang w:val="de-AT"/>
        </w:rPr>
        <w:t xml:space="preserve"> Forward).</w:t>
      </w:r>
    </w:p>
    <w:p w14:paraId="1224B07C"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8000"/>
          <w:shd w:val="clear" w:color="auto" w:fill="FFFFFF"/>
          <w:lang w:val="de-AT"/>
        </w:rPr>
        <w:t>Therefore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each</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a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can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contain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one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more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Zones</w:t>
      </w:r>
      <w:proofErr w:type="spellEnd"/>
      <w:r w:rsidRPr="00F65414">
        <w:rPr>
          <w:rFonts w:ascii="Courier New" w:hAnsi="Courier New"/>
          <w:color w:val="008000"/>
          <w:shd w:val="clear" w:color="auto" w:fill="FFFFFF"/>
          <w:lang w:val="de-AT"/>
        </w:rPr>
        <w:t>’.</w:t>
      </w:r>
    </w:p>
    <w:p w14:paraId="24934C88"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8000"/>
          <w:shd w:val="clear" w:color="auto" w:fill="FFFFFF"/>
          <w:lang w:val="de-AT"/>
        </w:rPr>
        <w:t>Under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influence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counter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Zone’ will </w:t>
      </w:r>
      <w:proofErr w:type="spellStart"/>
      <w:r w:rsidRPr="00F65414">
        <w:rPr>
          <w:rFonts w:ascii="Courier New" w:hAnsi="Courier New"/>
          <w:color w:val="008000"/>
          <w:shd w:val="clear" w:color="auto" w:fill="FFFFFF"/>
          <w:lang w:val="de-AT"/>
        </w:rPr>
        <w:t>set</w:t>
      </w:r>
      <w:proofErr w:type="spellEnd"/>
      <w:r w:rsidRPr="00F65414">
        <w:rPr>
          <w:rFonts w:ascii="Courier New" w:hAnsi="Courier New"/>
          <w:color w:val="008000"/>
          <w:shd w:val="clear" w:color="auto" w:fill="FFFFFF"/>
          <w:lang w:val="de-AT"/>
        </w:rPr>
        <w:t xml:space="preserve"> relevant </w:t>
      </w:r>
      <w:proofErr w:type="spellStart"/>
      <w:r w:rsidRPr="00F65414">
        <w:rPr>
          <w:rFonts w:ascii="Courier New" w:hAnsi="Courier New"/>
          <w:color w:val="008000"/>
          <w:shd w:val="clear" w:color="auto" w:fill="FFFFFF"/>
          <w:lang w:val="de-AT"/>
        </w:rPr>
        <w:t>real</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world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outputs</w:t>
      </w:r>
      <w:proofErr w:type="spellEnd"/>
      <w:r w:rsidRPr="00F65414">
        <w:rPr>
          <w:rFonts w:ascii="Courier New" w:hAnsi="Courier New"/>
          <w:color w:val="008000"/>
          <w:shd w:val="clear" w:color="auto" w:fill="FFFFFF"/>
          <w:lang w:val="de-AT"/>
        </w:rPr>
        <w:t xml:space="preserve"> and </w:t>
      </w:r>
    </w:p>
    <w:p w14:paraId="41EBBBD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monitor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corresponding</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real</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world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inputs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associated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with</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particular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movement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operation</w:t>
      </w:r>
      <w:proofErr w:type="spellEnd"/>
      <w:r w:rsidRPr="00F65414">
        <w:rPr>
          <w:rFonts w:ascii="Courier New" w:hAnsi="Courier New"/>
          <w:color w:val="008000"/>
          <w:shd w:val="clear" w:color="auto" w:fill="FFFFFF"/>
          <w:lang w:val="de-AT"/>
        </w:rPr>
        <w:t>.</w:t>
      </w:r>
    </w:p>
    <w:p w14:paraId="0B914CE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
    <w:p w14:paraId="603FAC5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05C3FD9F" w14:textId="77777777" w:rsidR="00757180" w:rsidRPr="00F65414" w:rsidRDefault="00757180">
      <w:pPr>
        <w:spacing w:before="0" w:after="0"/>
        <w:ind w:right="210"/>
        <w:rPr>
          <w:lang w:val="de-AT"/>
        </w:rPr>
      </w:pPr>
    </w:p>
    <w:p w14:paraId="4AE5791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Zones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Operands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6062D69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aZ1[01</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aZ2[01]:= 0 ; aZ3[01]:= 0 ; aZ4[01]:= 0 ; aZ5[01]:= 0 ; aZ6[01]:= 0 ; aZ7[01]:= 0 ; aZ8[01]:= 1 ; aZ9[01]:= 1 ; aZ10[01]:= 0 ; aZ11[01]:= 0 ; aZ12[01]:= 0 ; aZ13[01]:= 0 ; aZ14[01]:= 0 ; aZ15[01]:= 0 ; aZ16[01]:= 0 ; aZ17[01]:= 0 ; aZ18[01]:=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1</w:t>
      </w:r>
    </w:p>
    <w:p w14:paraId="4ACE84D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aZ1[02</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2 ; aZ2[02]:= 0 ; aZ3[02]:= 0 ; aZ4[02]:= 0 ; aZ5[02]:= 0 ; aZ6[02]:= 0 ; aZ7[02]:= 0 ; aZ8[02]:= 1 ; aZ9[02]:= 0 ; aZ10[02]:= 2 ; aZ11[02]:= 0 ; aZ12[02]:= 2 ; aZ13[02]:= 0 ; aZ14[02]:= 0 ; aZ15[02]:= 0 ; aZ16[02]:= 0 ; aZ17[02]:= 0 ; aZ18[02]:=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2</w:t>
      </w:r>
    </w:p>
    <w:p w14:paraId="6FCC0CB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aZ1[03</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aZ2[03]:= 0 ; aZ3[03]:= 0 ; aZ4[03]:= 0 ; aZ5[03]:= 0 ; aZ6[03]:= 2 ; aZ7[03]:= 0 ; aZ8[03]:= 0 ; aZ9[03]:= 0 ; aZ10[03]:= 1 ; aZ11[03]:= 2 ; aZ12[03]:= 0 ; aZ13[03]:= 0 ; aZ14[03]:= 0 ; aZ15[03]:= 2 ; aZ16[03]:= 0 ; aZ17[03]:= 0 ; aZ18[03]:= 1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w:t>
      </w:r>
    </w:p>
    <w:p w14:paraId="0210C10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aZ1[04</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aZ2[04]:= 1 ; aZ3[04]:= 0 ; aZ4[04]:= 0 ; aZ5[04]:= 1 ; aZ6[04]:= 0 ; aZ7[04]:= 2 ; aZ8[04]:= 0 ; aZ9[04]:= 0 ; aZ10[04]:= 1 ; aZ11[04]:= 0 ; aZ12[04]:= 2 ; aZ13[04]:= 0 ; aZ14[04]:= 0 ; aZ15[04]:= 1 ; aZ16[04]:= 0 ; aZ17[04]:= 0 ; aZ18[04]:= 1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Path 1</w:t>
      </w:r>
    </w:p>
    <w:p w14:paraId="57CA8083"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rFonts w:ascii="Courier New" w:hAnsi="Courier New"/>
          <w:color w:val="000000"/>
          <w:shd w:val="clear" w:color="auto" w:fill="FFFFFF"/>
          <w:lang w:val="de-AT"/>
        </w:rPr>
        <w:t>aZ1[05</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aZ2[05]:= 0 ; aZ3[05]:= 1 ; aZ4[05]:= 1 ; aZ5[05]:= 0 ; aZ6[05]:= 0 ; aZ7[05]:= 0 ; aZ8[05]:= 2 ; aZ9[05]:= 0 ; aZ10[05]:= 1 ; aZ11[05]:= 2 ; aZ12[05]:= 0 ; aZ13[05]:= 0 ; aZ14[05]:= 0 ; aZ15[05]:= 1 ; aZ16[05]:= 0 ; aZ17[05]:= 0 ; aZ18[05]:= 1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Path 2</w:t>
      </w:r>
    </w:p>
    <w:p w14:paraId="0EB1004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aZ1[06</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aZ2[06]:= 0 ; aZ3[06]:= 0 ; aZ4[06]:= 0 ; aZ5[06]:= 0 ; aZ6[06]:= 0 ; aZ7[06]:= 2 ; aZ8[06]:= 0 ; aZ9[06]:= 0 ; aZ10[06]:= 1 ; aZ11[06]:= 0 ; aZ12[06]:= 2 ; aZ13[06]:= 0 ; aZ14[06]:= 0 ; aZ15[06]:= 1 ; aZ16[06]:= 0 ; aZ17[06]:= 0 ; aZ18[06]:= 1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End</w:t>
      </w:r>
    </w:p>
    <w:p w14:paraId="37656B3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aZ1[07</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aZ2[07]:= 0 ; aZ3[07]:= 0 ; aZ4[07]:= 0 ; aZ5[07]:= 0 ; aZ6[07]:= 0 ; aZ7[07]:= 1 ; aZ8[07]:= 0 ; aZ9[07]:= 0 ; aZ10[07]:= 1 ; aZ11[07]:= 2 ; aZ12[07]:= 0 ; aZ13[07]:= 0 ; aZ14[07]:= 0 ; aZ15[07]:= 1 ; aZ16[07]:= 0 ; aZ17[07]:= 0 ; aZ18[07]:= 1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Jump 7</w:t>
      </w:r>
    </w:p>
    <w:p w14:paraId="48CF876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aZ1[08</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aZ2[08]:= 0 ; aZ3[08]:= 0 ; aZ4[08]:= 0 ; aZ5[08]:= 0 ; aZ6[08]:= 2 ; aZ7[08]:= 0 ; aZ8[08]:= 0 ; aZ9[08]:= 0 ; aZ10[08]:= 1 ; aZ11[08]:= 2 ; aZ12[08]:= 0 ; aZ13[08]:= 0 ; aZ14[08]:= 0 ; aZ15[08]:= 1 ; aZ16[08]:= 0 ; aZ17[08]:= 2 ; aZ18[08]:=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 Iteration 2</w:t>
      </w:r>
    </w:p>
    <w:p w14:paraId="5C8B6E5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aZ1[09</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aZ2[09]:= 1 ; aZ3[09]:= 0 ; aZ4[09]:= 0 ; aZ5[09]:= 1 ; aZ6[09]:= 0 ; aZ7[09]:= 2 ; aZ8[09]:= 0 ; aZ9[09]:= 0 ; aZ10[09]:= 1 ; aZ11[09]:= 0 ; aZ12[09]:= 2 ; aZ13[09]:= 0 ; aZ14[09]:= 0 ; aZ15[09]:= 1 ; aZ16[09]:= 0 ; aZ17[09]:= 1 ; aZ18[09]:=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Path 1 Iteration 2</w:t>
      </w:r>
    </w:p>
    <w:p w14:paraId="6C15B2B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aZ1[10</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aZ2[10]:= 0 ; aZ3[10]:= 1 ; aZ4[10]:= 1 ; aZ5[10]:= 0 ; aZ6[10]:= 0 ; aZ7[10]:= 0 ; aZ8[10]:= 2 ; aZ9[10]:= 0 ; aZ10[10]:= 1 ; aZ11[10]:= 2 ; aZ12[10]:= 0 ; aZ13[10]:= 0 ; aZ14[10]:= 0 ; aZ15[10]:= 1 ; aZ16[10]:= 0 ; aZ17[10]:= 1 ; aZ18[10]:=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Path 2 Iteration 2</w:t>
      </w:r>
    </w:p>
    <w:p w14:paraId="1776C50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aZ1[11</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aZ2[11]:= 0 ; aZ3[11]:= 0 ; aZ4[11]:= 0 ; aZ5[11]:= 0 ; aZ6[11]:= 0 ; aZ7[11]:= 2 ; aZ8[11]:= 0 ; aZ9[11]:= 0 ; aZ10[11]:= 1 ; aZ11[11]:= 0 ; aZ12[11]:= 2 ; aZ13[11]:= 0 ; aZ14[11]:= 0 ; aZ15[11]:= 1 ; aZ16[11]:= 0 ; aZ17[11]:= 1 ; aZ18[11]:=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End Iteration 2</w:t>
      </w:r>
    </w:p>
    <w:p w14:paraId="4271FC7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aZ1[12</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aZ2[12]:= 0 ; aZ3[12]:= 0 ; aZ4[12]:= 0 ; aZ5[12]:= 0 ; aZ6[12]:= 0 ; aZ7[12]:= 1 ; aZ8[12]:= 0 ; aZ9[12]:= 0 ; aZ10[12]:= 1 ; aZ11[12]:= 2 ; aZ12[12]:= 0 ; aZ13[12]:= 0 ; aZ14[12]:= 0 ; aZ15[12]:= 1 ; aZ16[12]:= 0 ; aZ17[12]:= 1 ; aZ18[12]:=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Jump 7 Iteration 2</w:t>
      </w:r>
    </w:p>
    <w:p w14:paraId="29EED69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aZ1[13</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aZ2[13]:= 0 ; aZ3[13]:= 0 ; aZ4[13]:= 0 ; aZ5[13]:= 0 ; aZ6[13]:= 0 ; aZ7[13]:= 1 ; aZ8[13]:= 0 ; aZ9[13]:= 0 ; aZ10[13]:= 1 ; aZ11[13]:= 0 ; aZ12[13]:= 2 ; aZ13[13]:= 0 ; aZ14[13]:= 0 ; aZ15[13]:= 0 ; aZ16[13]:= 2 ; aZ17[13]:= 0 ; aZ18[13]:= 2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Repeater 8</w:t>
      </w:r>
    </w:p>
    <w:p w14:paraId="4AAB40A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aZ1[14</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aZ2[14]:= 0 ; aZ3[14]:= 0 ; aZ4[14]:= 0 ; aZ5[14]:= 0 ; aZ6[14]:= 0 ; aZ7[14]:= 0 ; aZ8[14]:= 2 ; aZ9[14]:= 2 ; aZ10[14]:= 0 ; aZ11[14]:= 2 ; aZ12[14]:= 0 ; aZ13[14]:= 0 ; aZ14[14]:= 0 ; aZ15[14]:= 0 ; aZ16[14]:= 0 ; aZ17[14]:= 0 ; aZ18[14]:=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9</w:t>
      </w:r>
    </w:p>
    <w:p w14:paraId="26DB88A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aZ1[15</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aZ2[15]:= 0 ; aZ3[15]:= 0 ; aZ4[15]:= 0 ; aZ5[15]:= 0 ; aZ6[15]:= 0 ; aZ7[15]:= 0 ; aZ8[15]:= 0 ; aZ9[15]:= 0 ; aZ10[15]:= 0 ; aZ11[15]:= 0 ; aZ12[15]:= 0 ; aZ13[15]:= 2 ; aZ14[15]:= 0 </w:t>
      </w:r>
      <w:r w:rsidRPr="00F65414">
        <w:rPr>
          <w:rFonts w:ascii="Courier New" w:hAnsi="Courier New"/>
          <w:color w:val="000000"/>
          <w:shd w:val="clear" w:color="auto" w:fill="FFFFFF"/>
          <w:lang w:val="de-AT"/>
        </w:rPr>
        <w:lastRenderedPageBreak/>
        <w:t xml:space="preserve">; aZ15[15]:= 0 ; aZ16[15]:= 0 ; aZ17[15]:= 0 ; aZ18[15]:=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CrossSeq</w:t>
      </w:r>
      <w:proofErr w:type="spellEnd"/>
      <w:r w:rsidRPr="00F65414">
        <w:rPr>
          <w:rFonts w:ascii="Courier New" w:hAnsi="Courier New"/>
          <w:color w:val="008000"/>
          <w:shd w:val="clear" w:color="auto" w:fill="FFFFFF"/>
          <w:lang w:val="de-AT"/>
        </w:rPr>
        <w:t xml:space="preserve"> Master Setter 10</w:t>
      </w:r>
    </w:p>
    <w:p w14:paraId="4F15530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aZ1[16</w:t>
      </w:r>
      <w:proofErr w:type="gramStart"/>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0 ; aZ2[16]:= 0 ; aZ3[16]:= 0 ; aZ4[16]:= 0 ; aZ5[16]:= 0 ; aZ6[16]:= 0 ; aZ7[16]:= 0 ; aZ8[16]:= 0 ; aZ9[16]:= 0 ; aZ10[16]:= 0 ; aZ11[16]:= 0 ; aZ12[16]:= 0 ; aZ13[16]:= 0 ; aZ14[16]:= 2 ; aZ15[16]:= 0 ; aZ16[16]:= 0 ; aZ17[16]:= 0 ; aZ18[16]:= 0 ;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Name: </w:t>
      </w:r>
      <w:proofErr w:type="spellStart"/>
      <w:r w:rsidRPr="00F65414">
        <w:rPr>
          <w:rFonts w:ascii="Courier New" w:hAnsi="Courier New"/>
          <w:color w:val="008000"/>
          <w:shd w:val="clear" w:color="auto" w:fill="FFFFFF"/>
          <w:lang w:val="de-AT"/>
        </w:rPr>
        <w:t>CrossSeq</w:t>
      </w:r>
      <w:proofErr w:type="spellEnd"/>
      <w:r w:rsidRPr="00F65414">
        <w:rPr>
          <w:rFonts w:ascii="Courier New" w:hAnsi="Courier New"/>
          <w:color w:val="008000"/>
          <w:shd w:val="clear" w:color="auto" w:fill="FFFFFF"/>
          <w:lang w:val="de-AT"/>
        </w:rPr>
        <w:t xml:space="preserve"> Master Getter 10</w:t>
      </w:r>
    </w:p>
    <w:p w14:paraId="001F9C93" w14:textId="77777777" w:rsidR="00757180" w:rsidRPr="00F65414" w:rsidRDefault="00757180">
      <w:pPr>
        <w:pStyle w:val="HMNormal0"/>
        <w:spacing w:before="0"/>
        <w:jc w:val="left"/>
        <w:rPr>
          <w:lang w:val="de-AT"/>
        </w:rPr>
      </w:pPr>
    </w:p>
    <w:p w14:paraId="57C66321" w14:textId="77777777" w:rsidR="00757180" w:rsidRPr="00F65414" w:rsidRDefault="00000000">
      <w:pPr>
        <w:rPr>
          <w:lang w:val="de-AT"/>
        </w:rPr>
      </w:pPr>
      <w:r w:rsidRPr="00F65414">
        <w:rPr>
          <w:lang w:val="de-AT"/>
        </w:rPr>
        <w:br w:type="page"/>
      </w:r>
    </w:p>
    <w:bookmarkStart w:id="61" w:name="Sequence1_2_ZoneCall1576E411"/>
    <w:bookmarkEnd w:id="61"/>
    <w:p w14:paraId="70D5DDE0" w14:textId="77777777" w:rsidR="00757180" w:rsidRPr="00F65414" w:rsidRDefault="00000000">
      <w:pPr>
        <w:pStyle w:val="HMHeading20"/>
        <w:keepNext w:val="0"/>
        <w:spacing w:before="0"/>
        <w:jc w:val="left"/>
        <w:rPr>
          <w:lang w:val="de-AT"/>
        </w:rPr>
      </w:pPr>
      <w:r w:rsidRPr="00F65414">
        <w:rPr>
          <w:lang w:val="de-AT"/>
        </w:rPr>
        <w:lastRenderedPageBreak/>
        <w:fldChar w:fldCharType="begin"/>
      </w:r>
      <w:r w:rsidRPr="00F65414">
        <w:rPr>
          <w:lang w:val="de-AT"/>
        </w:rPr>
        <w:instrText>XE "Zone Call"</w:instrText>
      </w:r>
      <w:r w:rsidRPr="00F65414">
        <w:rPr>
          <w:lang w:val="de-AT"/>
        </w:rPr>
        <w:fldChar w:fldCharType="end"/>
      </w:r>
      <w:r w:rsidRPr="00F65414">
        <w:rPr>
          <w:rStyle w:val="HMHeading2"/>
          <w:lang w:val="de-AT"/>
        </w:rPr>
        <w:t>Zone Call</w:t>
      </w:r>
    </w:p>
    <w:p w14:paraId="57ADD063" w14:textId="77777777" w:rsidR="00757180" w:rsidRPr="00F65414" w:rsidRDefault="00000000">
      <w:pPr>
        <w:pStyle w:val="HMNormal0"/>
        <w:spacing w:before="0"/>
        <w:jc w:val="left"/>
        <w:rPr>
          <w:lang w:val="de-AT"/>
        </w:rPr>
      </w:pPr>
      <w:r w:rsidRPr="00F65414">
        <w:rPr>
          <w:rStyle w:val="HMNormal"/>
          <w:lang w:val="de-AT"/>
        </w:rPr>
        <w:t xml:space="preserve">In diesem Bereich der </w:t>
      </w:r>
      <w:proofErr w:type="spellStart"/>
      <w:r w:rsidRPr="00F65414">
        <w:rPr>
          <w:rStyle w:val="HMNormal"/>
          <w:lang w:val="de-AT"/>
        </w:rPr>
        <w:t>Sequence</w:t>
      </w:r>
      <w:proofErr w:type="spellEnd"/>
      <w:r w:rsidRPr="00F65414">
        <w:rPr>
          <w:rStyle w:val="HMNormal"/>
          <w:lang w:val="de-AT"/>
        </w:rPr>
        <w:t xml:space="preserve"> werden die Zonen(</w:t>
      </w:r>
      <w:proofErr w:type="spellStart"/>
      <w:r w:rsidRPr="00F65414">
        <w:rPr>
          <w:rStyle w:val="HMNormal"/>
          <w:b/>
          <w:lang w:val="de-AT"/>
        </w:rPr>
        <w:t>fbZone</w:t>
      </w:r>
      <w:proofErr w:type="spellEnd"/>
      <w:r w:rsidRPr="00F65414">
        <w:rPr>
          <w:rStyle w:val="HMNormal"/>
          <w:lang w:val="de-AT"/>
        </w:rPr>
        <w:t xml:space="preserve">) die zuvor im Selmo Studio definiert wurden aufgerufen. Jede Zone besitzt eine eigne Instanz mit dem Namen </w:t>
      </w:r>
      <w:r w:rsidRPr="00F65414">
        <w:rPr>
          <w:rStyle w:val="HMNormal"/>
          <w:b/>
          <w:lang w:val="de-AT"/>
        </w:rPr>
        <w:t>fbZone</w:t>
      </w:r>
      <w:proofErr w:type="gramStart"/>
      <w:r w:rsidRPr="00F65414">
        <w:rPr>
          <w:rStyle w:val="HMNormal"/>
          <w:b/>
          <w:lang w:val="de-AT"/>
        </w:rPr>
        <w:t>1</w:t>
      </w:r>
      <w:r w:rsidRPr="00F65414">
        <w:rPr>
          <w:rStyle w:val="HMNormal"/>
          <w:lang w:val="de-AT"/>
        </w:rPr>
        <w:t>..</w:t>
      </w:r>
      <w:proofErr w:type="gramEnd"/>
      <w:r w:rsidRPr="00F65414">
        <w:rPr>
          <w:rStyle w:val="HMNormal"/>
          <w:lang w:val="de-AT"/>
        </w:rPr>
        <w:t xml:space="preserve">* Dieser ist für jede Zone, unabhängig vom Typ, notwendig. Je </w:t>
      </w:r>
      <w:proofErr w:type="gramStart"/>
      <w:r w:rsidRPr="00F65414">
        <w:rPr>
          <w:rStyle w:val="HMNormal"/>
          <w:lang w:val="de-AT"/>
        </w:rPr>
        <w:t>nach verwendete Zone</w:t>
      </w:r>
      <w:proofErr w:type="gramEnd"/>
      <w:r w:rsidRPr="00F65414">
        <w:rPr>
          <w:rStyle w:val="HMNormal"/>
          <w:lang w:val="de-AT"/>
        </w:rPr>
        <w:t xml:space="preserve"> im Selmo-Studio, werden die Properties dementsprechend beschrieben.  </w:t>
      </w:r>
    </w:p>
    <w:p w14:paraId="4220431A" w14:textId="77777777" w:rsidR="00757180" w:rsidRPr="00F65414" w:rsidRDefault="00000000">
      <w:pPr>
        <w:pStyle w:val="HMNormal0"/>
        <w:spacing w:before="0"/>
        <w:jc w:val="left"/>
        <w:rPr>
          <w:lang w:val="de-AT"/>
        </w:rPr>
      </w:pPr>
      <w:r w:rsidRPr="00F65414">
        <w:rPr>
          <w:rStyle w:val="HMNormal"/>
          <w:lang w:val="de-AT"/>
        </w:rPr>
        <w:t>Folgende Bereiche werden in Abhängigkeit der Zone und Parametrierung wie folgt generiert:</w:t>
      </w:r>
    </w:p>
    <w:p w14:paraId="6ABB0DD1" w14:textId="77777777" w:rsidR="00757180" w:rsidRPr="00F65414" w:rsidRDefault="00757180">
      <w:pPr>
        <w:pStyle w:val="HMNormal0"/>
        <w:spacing w:before="0"/>
        <w:jc w:val="left"/>
        <w:rPr>
          <w:lang w:val="de-AT"/>
        </w:rPr>
      </w:pPr>
    </w:p>
    <w:p w14:paraId="250DEECF" w14:textId="77777777" w:rsidR="00757180" w:rsidRPr="00F65414" w:rsidRDefault="00000000">
      <w:pPr>
        <w:pStyle w:val="HMHeading30"/>
        <w:keepNext w:val="0"/>
        <w:spacing w:before="0"/>
        <w:jc w:val="left"/>
        <w:rPr>
          <w:lang w:val="de-AT"/>
        </w:rPr>
      </w:pPr>
      <w:proofErr w:type="gramStart"/>
      <w:r w:rsidRPr="00F65414">
        <w:rPr>
          <w:rStyle w:val="HMHeading3"/>
          <w:lang w:val="de-AT"/>
        </w:rPr>
        <w:t>MXIC Parameter</w:t>
      </w:r>
      <w:proofErr w:type="gramEnd"/>
    </w:p>
    <w:bookmarkStart w:id="62" w:name="Sequence1_2_aCrossZoneF93C5E86"/>
    <w:bookmarkEnd w:id="62"/>
    <w:p w14:paraId="228F338C" w14:textId="77777777" w:rsidR="00757180" w:rsidRPr="00F65414" w:rsidRDefault="00000000">
      <w:pPr>
        <w:pStyle w:val="HMNormal0"/>
        <w:spacing w:before="0"/>
        <w:jc w:val="left"/>
        <w:rPr>
          <w:lang w:val="de-AT"/>
        </w:rPr>
      </w:pPr>
      <w:r w:rsidRPr="00F65414">
        <w:rPr>
          <w:lang w:val="de-AT"/>
        </w:rPr>
        <w:fldChar w:fldCharType="begin"/>
      </w:r>
      <w:r w:rsidRPr="00F65414">
        <w:rPr>
          <w:lang w:val="de-AT"/>
        </w:rPr>
        <w:instrText>XE "Array Cross Zone"</w:instrText>
      </w:r>
      <w:r w:rsidRPr="00F65414">
        <w:rPr>
          <w:lang w:val="de-AT"/>
        </w:rPr>
        <w:fldChar w:fldCharType="end"/>
      </w:r>
      <w:proofErr w:type="spellStart"/>
      <w:r w:rsidRPr="00F65414">
        <w:rPr>
          <w:rStyle w:val="HMNormal"/>
          <w:b/>
          <w:lang w:val="de-AT"/>
        </w:rPr>
        <w:t>aCrossZone</w:t>
      </w:r>
      <w:proofErr w:type="spellEnd"/>
      <w:r w:rsidRPr="00F65414">
        <w:rPr>
          <w:rStyle w:val="HMNormal"/>
          <w:b/>
          <w:lang w:val="de-AT"/>
        </w:rPr>
        <w:t>*[*]</w:t>
      </w:r>
      <w:r w:rsidRPr="00F65414">
        <w:rPr>
          <w:rStyle w:val="HMNormal"/>
          <w:lang w:val="de-AT"/>
        </w:rPr>
        <w:t xml:space="preserve"> Array wird generiert, wenn eine Zonenübergreifende Verriegelung zugewiesen wird. Die Zuweisung erfolgt über die </w:t>
      </w:r>
      <w:proofErr w:type="gramStart"/>
      <w:r w:rsidRPr="00F65414">
        <w:rPr>
          <w:rStyle w:val="HMNormal"/>
          <w:lang w:val="de-AT"/>
        </w:rPr>
        <w:t>HMI Button</w:t>
      </w:r>
      <w:proofErr w:type="gramEnd"/>
      <w:r w:rsidRPr="00F65414">
        <w:rPr>
          <w:rStyle w:val="HMNormal"/>
          <w:lang w:val="de-AT"/>
        </w:rPr>
        <w:t xml:space="preserve"> "</w:t>
      </w:r>
      <w:hyperlink w:anchor="GVL_Sequence1_HMI">
        <w:r w:rsidRPr="00F65414">
          <w:rPr>
            <w:rStyle w:val="HMNormal"/>
            <w:color w:val="0000FF"/>
            <w:u w:val="single"/>
            <w:lang w:val="de-AT"/>
          </w:rPr>
          <w:t>GVL_&lt;Sequence1&gt;_HMI.xManBtn_Zone_11</w:t>
        </w:r>
      </w:hyperlink>
      <w:r w:rsidRPr="00F65414">
        <w:rPr>
          <w:rStyle w:val="HMNormal"/>
          <w:lang w:val="de-AT"/>
        </w:rPr>
        <w:t>"</w:t>
      </w:r>
    </w:p>
    <w:bookmarkStart w:id="63" w:name="Sequence1_2_aCondZoneA779AADC"/>
    <w:bookmarkEnd w:id="63"/>
    <w:p w14:paraId="6AB94C1C" w14:textId="77777777" w:rsidR="00757180" w:rsidRPr="00F65414" w:rsidRDefault="00000000">
      <w:pPr>
        <w:pStyle w:val="HMNormal0"/>
        <w:spacing w:before="0"/>
        <w:jc w:val="left"/>
        <w:rPr>
          <w:lang w:val="de-AT"/>
        </w:rPr>
      </w:pPr>
      <w:r w:rsidRPr="00F65414">
        <w:rPr>
          <w:lang w:val="de-AT"/>
        </w:rPr>
        <w:fldChar w:fldCharType="begin"/>
      </w:r>
      <w:r w:rsidRPr="00F65414">
        <w:rPr>
          <w:lang w:val="de-AT"/>
        </w:rPr>
        <w:instrText>XE "Array Condition Zone"</w:instrText>
      </w:r>
      <w:r w:rsidRPr="00F65414">
        <w:rPr>
          <w:lang w:val="de-AT"/>
        </w:rPr>
        <w:fldChar w:fldCharType="end"/>
      </w:r>
      <w:proofErr w:type="spellStart"/>
      <w:r w:rsidRPr="00F65414">
        <w:rPr>
          <w:rStyle w:val="HMNormal"/>
          <w:b/>
          <w:lang w:val="de-AT"/>
        </w:rPr>
        <w:t>aCondZone</w:t>
      </w:r>
      <w:proofErr w:type="spellEnd"/>
      <w:r w:rsidRPr="00F65414">
        <w:rPr>
          <w:rStyle w:val="HMNormal"/>
          <w:b/>
          <w:lang w:val="de-AT"/>
        </w:rPr>
        <w:t>*[*]</w:t>
      </w:r>
      <w:r w:rsidRPr="00F65414">
        <w:rPr>
          <w:rStyle w:val="HMNormal"/>
          <w:lang w:val="de-AT"/>
        </w:rPr>
        <w:t xml:space="preserve"> Diese Array dient zur Zonenübergreifende Verriegelung. Die Verriegelung erfolgt über das Feedback der zu überwachenden Zone "</w:t>
      </w:r>
      <w:hyperlink w:anchor="GVL_Sequence1_IOs">
        <w:r w:rsidRPr="00F65414">
          <w:rPr>
            <w:rStyle w:val="HMNormal"/>
            <w:color w:val="0000FF"/>
            <w:u w:val="single"/>
            <w:lang w:val="de-AT"/>
          </w:rPr>
          <w:t>GVL_&lt;Sequence1&gt;_IOs.i_xZone7</w:t>
        </w:r>
      </w:hyperlink>
      <w:r w:rsidRPr="00F65414">
        <w:rPr>
          <w:rStyle w:val="HMNormal"/>
          <w:lang w:val="de-AT"/>
        </w:rPr>
        <w:t>"</w:t>
      </w:r>
    </w:p>
    <w:p w14:paraId="61A9CE99" w14:textId="77777777" w:rsidR="00757180" w:rsidRPr="00F65414" w:rsidRDefault="00757180">
      <w:pPr>
        <w:pStyle w:val="HMNormal0"/>
        <w:spacing w:before="0"/>
        <w:jc w:val="left"/>
        <w:rPr>
          <w:lang w:val="de-AT"/>
        </w:rPr>
      </w:pPr>
    </w:p>
    <w:p w14:paraId="4A67AA29" w14:textId="77777777" w:rsidR="00757180" w:rsidRPr="00F65414" w:rsidRDefault="00000000">
      <w:pPr>
        <w:pStyle w:val="HMHeading30"/>
        <w:keepNext w:val="0"/>
        <w:spacing w:before="0"/>
        <w:jc w:val="left"/>
        <w:rPr>
          <w:lang w:val="de-AT"/>
        </w:rPr>
      </w:pPr>
      <w:proofErr w:type="spellStart"/>
      <w:r w:rsidRPr="00F65414">
        <w:rPr>
          <w:rStyle w:val="HMHeading3"/>
          <w:lang w:val="de-AT"/>
        </w:rPr>
        <w:t>Paircheck</w:t>
      </w:r>
      <w:proofErr w:type="spellEnd"/>
      <w:r w:rsidRPr="00F65414">
        <w:rPr>
          <w:rStyle w:val="HMHeading3"/>
          <w:lang w:val="de-AT"/>
        </w:rPr>
        <w:t xml:space="preserve"> </w:t>
      </w:r>
      <w:proofErr w:type="spellStart"/>
      <w:r w:rsidRPr="00F65414">
        <w:rPr>
          <w:rStyle w:val="HMHeading3"/>
          <w:lang w:val="de-AT"/>
        </w:rPr>
        <w:t>Parmeter</w:t>
      </w:r>
      <w:proofErr w:type="spellEnd"/>
    </w:p>
    <w:bookmarkStart w:id="64" w:name="Sequence1_2_aPaircheckZoneBA0D8A60"/>
    <w:bookmarkEnd w:id="64"/>
    <w:p w14:paraId="05F7B3ED" w14:textId="77777777" w:rsidR="00757180" w:rsidRPr="00F65414" w:rsidRDefault="00000000">
      <w:pPr>
        <w:pStyle w:val="HMNormal0"/>
        <w:spacing w:before="0"/>
        <w:jc w:val="left"/>
        <w:rPr>
          <w:lang w:val="de-AT"/>
        </w:rPr>
      </w:pPr>
      <w:r w:rsidRPr="00F65414">
        <w:rPr>
          <w:lang w:val="de-AT"/>
        </w:rPr>
        <w:fldChar w:fldCharType="begin"/>
      </w:r>
      <w:r w:rsidRPr="00F65414">
        <w:rPr>
          <w:lang w:val="de-AT"/>
        </w:rPr>
        <w:instrText>XE "Array Paircheck Zone"</w:instrText>
      </w:r>
      <w:r w:rsidRPr="00F65414">
        <w:rPr>
          <w:lang w:val="de-AT"/>
        </w:rPr>
        <w:fldChar w:fldCharType="end"/>
      </w:r>
      <w:proofErr w:type="spellStart"/>
      <w:r w:rsidRPr="00F65414">
        <w:rPr>
          <w:rStyle w:val="HMNormal"/>
          <w:b/>
          <w:lang w:val="de-AT"/>
        </w:rPr>
        <w:t>aPaircheckZone</w:t>
      </w:r>
      <w:proofErr w:type="spellEnd"/>
      <w:r w:rsidRPr="00F65414">
        <w:rPr>
          <w:rStyle w:val="HMNormal"/>
          <w:b/>
          <w:lang w:val="de-AT"/>
        </w:rPr>
        <w:t xml:space="preserve">*[*] </w:t>
      </w:r>
      <w:r w:rsidRPr="00F65414">
        <w:rPr>
          <w:rStyle w:val="HMNormal"/>
          <w:lang w:val="de-AT"/>
        </w:rPr>
        <w:t xml:space="preserve">In diesem Array werden Zonen </w:t>
      </w:r>
      <w:proofErr w:type="gramStart"/>
      <w:r w:rsidRPr="00F65414">
        <w:rPr>
          <w:rStyle w:val="HMNormal"/>
          <w:lang w:val="de-AT"/>
        </w:rPr>
        <w:t>zugewiesen</w:t>
      </w:r>
      <w:proofErr w:type="gramEnd"/>
      <w:r w:rsidRPr="00F65414">
        <w:rPr>
          <w:rStyle w:val="HMNormal"/>
          <w:lang w:val="de-AT"/>
        </w:rPr>
        <w:t xml:space="preserve"> die für die </w:t>
      </w:r>
      <w:proofErr w:type="spellStart"/>
      <w:r w:rsidRPr="00F65414">
        <w:rPr>
          <w:rStyle w:val="HMNormal"/>
          <w:lang w:val="de-AT"/>
        </w:rPr>
        <w:t>Pairchecküberwachung</w:t>
      </w:r>
      <w:proofErr w:type="spellEnd"/>
      <w:r w:rsidRPr="00F65414">
        <w:rPr>
          <w:rStyle w:val="HMNormal"/>
          <w:lang w:val="de-AT"/>
        </w:rPr>
        <w:t xml:space="preserve"> herangezogen werden. Der </w:t>
      </w:r>
      <w:proofErr w:type="spellStart"/>
      <w:r w:rsidRPr="00F65414">
        <w:rPr>
          <w:rStyle w:val="HMNormal"/>
          <w:lang w:val="de-AT"/>
        </w:rPr>
        <w:t>Paircheck</w:t>
      </w:r>
      <w:proofErr w:type="spellEnd"/>
      <w:r w:rsidRPr="00F65414">
        <w:rPr>
          <w:rStyle w:val="HMNormal"/>
          <w:lang w:val="de-AT"/>
        </w:rPr>
        <w:t xml:space="preserve"> erfolgt über das Feedback der zu überwachenden Zonen "</w:t>
      </w:r>
      <w:hyperlink w:anchor="GVL_Sequence1_IOs">
        <w:r w:rsidRPr="00F65414">
          <w:rPr>
            <w:rStyle w:val="HMNormal"/>
            <w:color w:val="0000FF"/>
            <w:u w:val="single"/>
            <w:lang w:val="de-AT"/>
          </w:rPr>
          <w:t>GVL_&lt;Sequence1&gt;_IOs.i_xZone10</w:t>
        </w:r>
      </w:hyperlink>
      <w:r w:rsidRPr="00F65414">
        <w:rPr>
          <w:rStyle w:val="HMNormal"/>
          <w:lang w:val="de-AT"/>
        </w:rPr>
        <w:t>"</w:t>
      </w:r>
    </w:p>
    <w:p w14:paraId="0ABE3416" w14:textId="77777777" w:rsidR="00757180" w:rsidRPr="00F65414" w:rsidRDefault="00757180">
      <w:pPr>
        <w:spacing w:before="0" w:after="0"/>
        <w:ind w:right="210"/>
        <w:rPr>
          <w:lang w:val="de-AT"/>
        </w:rPr>
      </w:pPr>
    </w:p>
    <w:p w14:paraId="3DE0F12E" w14:textId="77777777" w:rsidR="00757180" w:rsidRPr="00F65414" w:rsidRDefault="00000000">
      <w:pPr>
        <w:pStyle w:val="HMHeading30"/>
        <w:keepNext w:val="0"/>
        <w:spacing w:before="0"/>
        <w:jc w:val="left"/>
        <w:rPr>
          <w:lang w:val="de-AT"/>
        </w:rPr>
      </w:pPr>
      <w:r w:rsidRPr="00F65414">
        <w:rPr>
          <w:rStyle w:val="HMHeading3"/>
          <w:lang w:val="de-AT"/>
        </w:rPr>
        <w:t>Allgemeine Parameter der Zone</w:t>
      </w:r>
    </w:p>
    <w:p w14:paraId="79914C99" w14:textId="77777777" w:rsidR="00757180" w:rsidRPr="00F65414" w:rsidRDefault="00000000">
      <w:pPr>
        <w:spacing w:before="0" w:after="0"/>
        <w:ind w:right="210"/>
        <w:rPr>
          <w:lang w:val="de-AT"/>
        </w:rPr>
      </w:pPr>
      <w:proofErr w:type="spellStart"/>
      <w:r w:rsidRPr="00F65414">
        <w:rPr>
          <w:rStyle w:val="HMNormal"/>
          <w:lang w:val="de-AT"/>
        </w:rPr>
        <w:t>fbZone</w:t>
      </w:r>
      <w:proofErr w:type="spellEnd"/>
      <w:proofErr w:type="gramStart"/>
      <w:r w:rsidRPr="00F65414">
        <w:rPr>
          <w:rStyle w:val="HMNormal"/>
          <w:lang w:val="de-AT"/>
        </w:rPr>
        <w:t>*.</w:t>
      </w:r>
      <w:proofErr w:type="spellStart"/>
      <w:r w:rsidRPr="00F65414">
        <w:rPr>
          <w:rStyle w:val="HMNormal"/>
          <w:b/>
          <w:lang w:val="de-AT"/>
        </w:rPr>
        <w:t>P</w:t>
      </w:r>
      <w:proofErr w:type="gramEnd"/>
      <w:r w:rsidRPr="00F65414">
        <w:rPr>
          <w:rStyle w:val="HMNormal"/>
          <w:b/>
          <w:lang w:val="de-AT"/>
        </w:rPr>
        <w:t>_iIndexOfLamp</w:t>
      </w:r>
      <w:proofErr w:type="spellEnd"/>
      <w:r w:rsidRPr="00F65414">
        <w:rPr>
          <w:rStyle w:val="HMNormal"/>
          <w:lang w:val="de-AT"/>
        </w:rPr>
        <w:t xml:space="preserve"> beschreibt den Index der Zone im Array </w:t>
      </w:r>
      <w:hyperlink w:anchor="Sequence1_2_VariablenDeklaration8B3473F7">
        <w:proofErr w:type="spellStart"/>
        <w:r w:rsidRPr="00F65414">
          <w:rPr>
            <w:rStyle w:val="HMNormal"/>
            <w:color w:val="0000FF"/>
            <w:u w:val="single"/>
            <w:lang w:val="de-AT"/>
          </w:rPr>
          <w:t>aLampMatrix</w:t>
        </w:r>
        <w:proofErr w:type="spellEnd"/>
      </w:hyperlink>
      <w:r w:rsidRPr="00F65414">
        <w:rPr>
          <w:rStyle w:val="HMNormal"/>
          <w:lang w:val="de-AT"/>
        </w:rPr>
        <w:t>. Dieser Index ist eindeutig</w:t>
      </w:r>
    </w:p>
    <w:p w14:paraId="56347015" w14:textId="77777777" w:rsidR="00757180" w:rsidRPr="00F65414" w:rsidRDefault="00000000">
      <w:pPr>
        <w:spacing w:before="0" w:after="0"/>
        <w:ind w:right="210"/>
        <w:rPr>
          <w:lang w:val="de-AT"/>
        </w:rPr>
      </w:pPr>
      <w:proofErr w:type="spellStart"/>
      <w:r w:rsidRPr="00F65414">
        <w:rPr>
          <w:rStyle w:val="HMNormal"/>
          <w:lang w:val="de-AT"/>
        </w:rPr>
        <w:t>fbZone</w:t>
      </w:r>
      <w:proofErr w:type="spellEnd"/>
      <w:proofErr w:type="gramStart"/>
      <w:r w:rsidRPr="00F65414">
        <w:rPr>
          <w:rStyle w:val="HMNormal"/>
          <w:lang w:val="de-AT"/>
        </w:rPr>
        <w:t>*.</w:t>
      </w:r>
      <w:proofErr w:type="spellStart"/>
      <w:r w:rsidRPr="00F65414">
        <w:rPr>
          <w:rStyle w:val="HMNormal"/>
          <w:b/>
          <w:lang w:val="de-AT"/>
        </w:rPr>
        <w:t>P</w:t>
      </w:r>
      <w:proofErr w:type="gramEnd"/>
      <w:r w:rsidRPr="00F65414">
        <w:rPr>
          <w:rStyle w:val="HMNormal"/>
          <w:b/>
          <w:lang w:val="de-AT"/>
        </w:rPr>
        <w:t>_iIndexOfPaircheckLamp</w:t>
      </w:r>
      <w:proofErr w:type="spellEnd"/>
      <w:r w:rsidRPr="00F65414">
        <w:rPr>
          <w:rStyle w:val="HMNormal"/>
          <w:b/>
          <w:lang w:val="de-AT"/>
        </w:rPr>
        <w:t xml:space="preserve"> </w:t>
      </w:r>
      <w:r w:rsidRPr="00F65414">
        <w:rPr>
          <w:rStyle w:val="HMNormal"/>
          <w:lang w:val="de-AT"/>
        </w:rPr>
        <w:t xml:space="preserve"> beschreibt den Index der Zone im Array </w:t>
      </w:r>
      <w:hyperlink w:anchor="Sequence1_2_VariablenDeklaration8B3473F7">
        <w:proofErr w:type="spellStart"/>
        <w:r w:rsidRPr="00F65414">
          <w:rPr>
            <w:rStyle w:val="HMNormal"/>
            <w:color w:val="0000FF"/>
            <w:u w:val="single"/>
            <w:lang w:val="de-AT"/>
          </w:rPr>
          <w:t>aLampMatrix</w:t>
        </w:r>
        <w:proofErr w:type="spellEnd"/>
      </w:hyperlink>
      <w:r w:rsidRPr="00F65414">
        <w:rPr>
          <w:rStyle w:val="HMNormal"/>
          <w:lang w:val="de-AT"/>
        </w:rPr>
        <w:t xml:space="preserve"> falls ein </w:t>
      </w:r>
      <w:proofErr w:type="spellStart"/>
      <w:r w:rsidRPr="00F65414">
        <w:rPr>
          <w:rStyle w:val="HMNormal"/>
          <w:lang w:val="de-AT"/>
        </w:rPr>
        <w:t>Paircheck</w:t>
      </w:r>
      <w:proofErr w:type="spellEnd"/>
      <w:r w:rsidRPr="00F65414">
        <w:rPr>
          <w:rStyle w:val="HMNormal"/>
          <w:lang w:val="de-AT"/>
        </w:rPr>
        <w:t xml:space="preserve"> aktiviert wurde. Dieser Index ist eindeutig</w:t>
      </w:r>
    </w:p>
    <w:p w14:paraId="34BCC20D" w14:textId="77777777" w:rsidR="00757180" w:rsidRPr="00F65414" w:rsidRDefault="00000000">
      <w:pPr>
        <w:spacing w:before="0" w:after="0"/>
        <w:ind w:right="210"/>
        <w:rPr>
          <w:lang w:val="de-AT"/>
        </w:rPr>
      </w:pPr>
      <w:proofErr w:type="spellStart"/>
      <w:r w:rsidRPr="00F65414">
        <w:rPr>
          <w:rStyle w:val="HMNormal"/>
          <w:lang w:val="de-AT"/>
        </w:rPr>
        <w:t>fbZone</w:t>
      </w:r>
      <w:proofErr w:type="spellEnd"/>
      <w:proofErr w:type="gramStart"/>
      <w:r w:rsidRPr="00F65414">
        <w:rPr>
          <w:rStyle w:val="HMNormal"/>
          <w:lang w:val="de-AT"/>
        </w:rPr>
        <w:t>*.</w:t>
      </w:r>
      <w:proofErr w:type="spellStart"/>
      <w:r w:rsidRPr="00F65414">
        <w:rPr>
          <w:rStyle w:val="HMNormal"/>
          <w:b/>
          <w:lang w:val="de-AT"/>
        </w:rPr>
        <w:t>P</w:t>
      </w:r>
      <w:proofErr w:type="gramEnd"/>
      <w:r w:rsidRPr="00F65414">
        <w:rPr>
          <w:rStyle w:val="HMNormal"/>
          <w:b/>
          <w:lang w:val="de-AT"/>
        </w:rPr>
        <w:t>_xInputPolarity</w:t>
      </w:r>
      <w:proofErr w:type="spellEnd"/>
      <w:r w:rsidRPr="00F65414">
        <w:rPr>
          <w:rStyle w:val="HMNormal"/>
          <w:lang w:val="de-AT"/>
        </w:rPr>
        <w:t xml:space="preserve"> legt fest, ob es um eine normale oder eine invertierte Zone handelt. D.h. Das Input Signal der Zone kann entweder True od. auf </w:t>
      </w:r>
      <w:proofErr w:type="spellStart"/>
      <w:r w:rsidRPr="00F65414">
        <w:rPr>
          <w:rStyle w:val="HMNormal"/>
          <w:lang w:val="de-AT"/>
        </w:rPr>
        <w:t>False</w:t>
      </w:r>
      <w:proofErr w:type="spellEnd"/>
      <w:r w:rsidRPr="00F65414">
        <w:rPr>
          <w:rStyle w:val="HMNormal"/>
          <w:lang w:val="de-AT"/>
        </w:rPr>
        <w:t xml:space="preserve"> abgefragt werden</w:t>
      </w:r>
    </w:p>
    <w:p w14:paraId="486D4031" w14:textId="77777777" w:rsidR="00757180" w:rsidRPr="00F65414" w:rsidRDefault="00000000">
      <w:pPr>
        <w:spacing w:before="0" w:after="0"/>
        <w:ind w:right="210"/>
        <w:rPr>
          <w:lang w:val="de-AT"/>
        </w:rPr>
      </w:pPr>
      <w:proofErr w:type="spellStart"/>
      <w:r w:rsidRPr="00F65414">
        <w:rPr>
          <w:rStyle w:val="HMNormal"/>
          <w:lang w:val="de-AT"/>
        </w:rPr>
        <w:t>fbZone</w:t>
      </w:r>
      <w:proofErr w:type="spellEnd"/>
      <w:proofErr w:type="gramStart"/>
      <w:r w:rsidRPr="00F65414">
        <w:rPr>
          <w:rStyle w:val="HMNormal"/>
          <w:lang w:val="de-AT"/>
        </w:rPr>
        <w:t>*.</w:t>
      </w:r>
      <w:proofErr w:type="spellStart"/>
      <w:r w:rsidRPr="00F65414">
        <w:rPr>
          <w:rStyle w:val="HMNormal"/>
          <w:b/>
          <w:lang w:val="de-AT"/>
        </w:rPr>
        <w:t>P</w:t>
      </w:r>
      <w:proofErr w:type="gramEnd"/>
      <w:r w:rsidRPr="00F65414">
        <w:rPr>
          <w:rStyle w:val="HMNormal"/>
          <w:b/>
          <w:lang w:val="de-AT"/>
        </w:rPr>
        <w:t>_xIsSystemZone</w:t>
      </w:r>
      <w:proofErr w:type="spellEnd"/>
      <w:r w:rsidRPr="00F65414">
        <w:rPr>
          <w:rStyle w:val="HMNormal"/>
          <w:lang w:val="de-AT"/>
        </w:rPr>
        <w:t xml:space="preserve"> wird für interne Zonen verwendet, welche z.B. bei einer </w:t>
      </w:r>
      <w:proofErr w:type="spellStart"/>
      <w:r w:rsidRPr="00F65414">
        <w:rPr>
          <w:rStyle w:val="HMNormal"/>
          <w:lang w:val="de-AT"/>
        </w:rPr>
        <w:t>Decision</w:t>
      </w:r>
      <w:proofErr w:type="spellEnd"/>
      <w:r w:rsidRPr="00F65414">
        <w:rPr>
          <w:rStyle w:val="HMNormal"/>
          <w:lang w:val="de-AT"/>
        </w:rPr>
        <w:t xml:space="preserve">, </w:t>
      </w:r>
      <w:proofErr w:type="spellStart"/>
      <w:r w:rsidRPr="00F65414">
        <w:rPr>
          <w:rStyle w:val="HMNormal"/>
          <w:lang w:val="de-AT"/>
        </w:rPr>
        <w:t>Timer</w:t>
      </w:r>
      <w:proofErr w:type="spellEnd"/>
      <w:r w:rsidRPr="00F65414">
        <w:rPr>
          <w:rStyle w:val="HMNormal"/>
          <w:lang w:val="de-AT"/>
        </w:rPr>
        <w:t xml:space="preserve"> </w:t>
      </w:r>
      <w:proofErr w:type="spellStart"/>
      <w:r w:rsidRPr="00F65414">
        <w:rPr>
          <w:rStyle w:val="HMNormal"/>
          <w:lang w:val="de-AT"/>
        </w:rPr>
        <w:t>Step</w:t>
      </w:r>
      <w:proofErr w:type="spellEnd"/>
      <w:r w:rsidRPr="00F65414">
        <w:rPr>
          <w:rStyle w:val="HMNormal"/>
          <w:lang w:val="de-AT"/>
        </w:rPr>
        <w:t>, Repeater usw. benötigt werden.</w:t>
      </w:r>
    </w:p>
    <w:p w14:paraId="22447EFB" w14:textId="77777777" w:rsidR="00757180" w:rsidRPr="00F65414" w:rsidRDefault="00000000">
      <w:pPr>
        <w:spacing w:before="0" w:after="0"/>
        <w:ind w:right="210"/>
        <w:rPr>
          <w:lang w:val="de-AT"/>
        </w:rPr>
      </w:pPr>
      <w:proofErr w:type="spellStart"/>
      <w:r w:rsidRPr="00F65414">
        <w:rPr>
          <w:rStyle w:val="HMNormal"/>
          <w:lang w:val="de-AT"/>
        </w:rPr>
        <w:t>fbZone</w:t>
      </w:r>
      <w:proofErr w:type="spellEnd"/>
      <w:proofErr w:type="gramStart"/>
      <w:r w:rsidRPr="00F65414">
        <w:rPr>
          <w:rStyle w:val="HMNormal"/>
          <w:lang w:val="de-AT"/>
        </w:rPr>
        <w:t>*.</w:t>
      </w:r>
      <w:proofErr w:type="spellStart"/>
      <w:r w:rsidRPr="00F65414">
        <w:rPr>
          <w:rStyle w:val="HMNormal"/>
          <w:b/>
          <w:lang w:val="de-AT"/>
        </w:rPr>
        <w:t>P</w:t>
      </w:r>
      <w:proofErr w:type="gramEnd"/>
      <w:r w:rsidRPr="00F65414">
        <w:rPr>
          <w:rStyle w:val="HMNormal"/>
          <w:b/>
          <w:lang w:val="de-AT"/>
        </w:rPr>
        <w:t>_xOutputOpposite</w:t>
      </w:r>
      <w:proofErr w:type="spellEnd"/>
      <w:r w:rsidRPr="00F65414">
        <w:rPr>
          <w:rStyle w:val="HMNormal"/>
          <w:lang w:val="de-AT"/>
        </w:rPr>
        <w:t xml:space="preserve"> bewirkt eine Verriegelung der Outputs wenn diese in der gleichen </w:t>
      </w:r>
      <w:proofErr w:type="spellStart"/>
      <w:r w:rsidRPr="00F65414">
        <w:rPr>
          <w:rStyle w:val="HMNormal"/>
          <w:lang w:val="de-AT"/>
        </w:rPr>
        <w:t>Paircheck</w:t>
      </w:r>
      <w:proofErr w:type="spellEnd"/>
      <w:r w:rsidRPr="00F65414">
        <w:rPr>
          <w:rStyle w:val="HMNormal"/>
          <w:lang w:val="de-AT"/>
        </w:rPr>
        <w:t>-Group sind.</w:t>
      </w:r>
    </w:p>
    <w:p w14:paraId="38C81B3B"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xNoPBPressed</w:t>
      </w:r>
      <w:proofErr w:type="spellEnd"/>
      <w:r w:rsidRPr="00F65414">
        <w:rPr>
          <w:rStyle w:val="HMNormal"/>
          <w:lang w:val="de-AT"/>
        </w:rPr>
        <w:t>) Abfrage kein Taster wurde gedrückt</w:t>
      </w:r>
      <w:r w:rsidRPr="00F65414">
        <w:rPr>
          <w:rFonts w:ascii="Courier New" w:hAnsi="Courier New"/>
          <w:color w:val="008000"/>
          <w:shd w:val="clear" w:color="auto" w:fill="FFFFFF"/>
          <w:lang w:val="de-AT"/>
        </w:rPr>
        <w:t xml:space="preserve"> </w:t>
      </w:r>
      <w:r w:rsidRPr="00F65414">
        <w:rPr>
          <w:rStyle w:val="HMNormal"/>
          <w:lang w:val="de-AT"/>
        </w:rPr>
        <w:t>"</w:t>
      </w:r>
      <w:hyperlink w:anchor="StSequenceInterface">
        <w:r w:rsidRPr="00F65414">
          <w:rPr>
            <w:rStyle w:val="HMNormal"/>
            <w:color w:val="0000FF"/>
            <w:u w:val="single"/>
            <w:lang w:val="de-AT"/>
          </w:rPr>
          <w:t>GVL_</w:t>
        </w:r>
        <w:proofErr w:type="gramStart"/>
        <w:r w:rsidRPr="00F65414">
          <w:rPr>
            <w:rStyle w:val="HMNormal"/>
            <w:color w:val="0000FF"/>
            <w:u w:val="single"/>
            <w:lang w:val="de-AT"/>
          </w:rPr>
          <w:t>&lt;Sequence1&gt;.</w:t>
        </w:r>
        <w:proofErr w:type="spellStart"/>
        <w:r w:rsidRPr="00F65414">
          <w:rPr>
            <w:rStyle w:val="HMNormal"/>
            <w:color w:val="0000FF"/>
            <w:u w:val="single"/>
            <w:lang w:val="de-AT"/>
          </w:rPr>
          <w:t>stSeqIf.xSeqNoPBp</w:t>
        </w:r>
        <w:r w:rsidRPr="00F65414">
          <w:rPr>
            <w:rStyle w:val="HMNormal"/>
            <w:color w:val="0000FF"/>
            <w:u w:val="single"/>
            <w:lang w:val="de-AT"/>
          </w:rPr>
          <w:t>r</w:t>
        </w:r>
        <w:r w:rsidRPr="00F65414">
          <w:rPr>
            <w:rStyle w:val="HMNormal"/>
            <w:color w:val="0000FF"/>
            <w:u w:val="single"/>
            <w:lang w:val="de-AT"/>
          </w:rPr>
          <w:t>essed</w:t>
        </w:r>
        <w:proofErr w:type="spellEnd"/>
        <w:proofErr w:type="gramEnd"/>
      </w:hyperlink>
      <w:r w:rsidRPr="00F65414">
        <w:rPr>
          <w:rStyle w:val="HMNormal"/>
          <w:lang w:val="de-AT"/>
        </w:rPr>
        <w:t>"</w:t>
      </w:r>
    </w:p>
    <w:p w14:paraId="6FC97B2D"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xAutomaticRelease</w:t>
      </w:r>
      <w:proofErr w:type="spellEnd"/>
      <w:r w:rsidRPr="00F65414">
        <w:rPr>
          <w:rStyle w:val="HMNormal"/>
          <w:lang w:val="de-AT"/>
        </w:rPr>
        <w:t>) Abfrage Automatik ist freigegeben "</w:t>
      </w:r>
      <w:hyperlink w:anchor="StSequenceInterface">
        <w:r w:rsidRPr="00F65414">
          <w:rPr>
            <w:rStyle w:val="HMNormal"/>
            <w:color w:val="0000FF"/>
            <w:u w:val="single"/>
            <w:lang w:val="de-AT"/>
          </w:rPr>
          <w:t>GVL_</w:t>
        </w:r>
        <w:proofErr w:type="gramStart"/>
        <w:r w:rsidRPr="00F65414">
          <w:rPr>
            <w:rStyle w:val="HMNormal"/>
            <w:color w:val="0000FF"/>
            <w:u w:val="single"/>
            <w:lang w:val="de-AT"/>
          </w:rPr>
          <w:t>&lt;Sequence1&gt;.</w:t>
        </w:r>
        <w:proofErr w:type="spellStart"/>
        <w:r w:rsidRPr="00F65414">
          <w:rPr>
            <w:rStyle w:val="HMNormal"/>
            <w:color w:val="0000FF"/>
            <w:u w:val="single"/>
            <w:lang w:val="de-AT"/>
          </w:rPr>
          <w:t>stSeqIf.xSeqAutomaticReleased</w:t>
        </w:r>
        <w:proofErr w:type="spellEnd"/>
        <w:proofErr w:type="gramEnd"/>
      </w:hyperlink>
      <w:r w:rsidRPr="00F65414">
        <w:rPr>
          <w:rStyle w:val="HMNormal"/>
          <w:lang w:val="de-AT"/>
        </w:rPr>
        <w:t>"</w:t>
      </w:r>
    </w:p>
    <w:p w14:paraId="1F8757E6"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iActualStepCounter</w:t>
      </w:r>
      <w:proofErr w:type="spellEnd"/>
      <w:r w:rsidRPr="00F65414">
        <w:rPr>
          <w:rStyle w:val="HMNormal"/>
          <w:lang w:val="de-AT"/>
        </w:rPr>
        <w:t xml:space="preserve">) aktueller Schrittzähler der </w:t>
      </w:r>
      <w:proofErr w:type="spellStart"/>
      <w:r w:rsidRPr="00F65414">
        <w:rPr>
          <w:rStyle w:val="HMNormal"/>
          <w:lang w:val="de-AT"/>
        </w:rPr>
        <w:t>Sequence</w:t>
      </w:r>
      <w:proofErr w:type="spellEnd"/>
      <w:r w:rsidRPr="00F65414">
        <w:rPr>
          <w:rStyle w:val="HMNormal"/>
          <w:lang w:val="de-AT"/>
        </w:rPr>
        <w:t xml:space="preserve"> "</w:t>
      </w:r>
      <w:hyperlink w:anchor="GVL_Sequence1">
        <w:r w:rsidRPr="00F65414">
          <w:rPr>
            <w:rStyle w:val="HMNormal"/>
            <w:color w:val="0000FF"/>
            <w:u w:val="single"/>
            <w:lang w:val="de-AT"/>
          </w:rPr>
          <w:t>GVL_&lt;Sequence1&gt;.</w:t>
        </w:r>
        <w:proofErr w:type="spellStart"/>
        <w:r w:rsidRPr="00F65414">
          <w:rPr>
            <w:rStyle w:val="HMNormal"/>
            <w:color w:val="0000FF"/>
            <w:u w:val="single"/>
            <w:lang w:val="de-AT"/>
          </w:rPr>
          <w:t>iStepcounter</w:t>
        </w:r>
        <w:proofErr w:type="spellEnd"/>
      </w:hyperlink>
      <w:r w:rsidRPr="00F65414">
        <w:rPr>
          <w:rStyle w:val="HMNormal"/>
          <w:lang w:val="de-AT"/>
        </w:rPr>
        <w:t>"</w:t>
      </w:r>
    </w:p>
    <w:p w14:paraId="2643D16C"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aZone</w:t>
      </w:r>
      <w:proofErr w:type="spellEnd"/>
      <w:r w:rsidRPr="00F65414">
        <w:rPr>
          <w:rStyle w:val="HMNormal"/>
          <w:lang w:val="de-AT"/>
        </w:rPr>
        <w:t>) Für jede Zone gibt es ein Array (</w:t>
      </w:r>
      <w:hyperlink w:anchor="Sequence1_2_Operands17DB7351">
        <w:r w:rsidRPr="00F65414">
          <w:rPr>
            <w:rStyle w:val="HMNormal"/>
            <w:color w:val="0000FF"/>
            <w:u w:val="single"/>
            <w:lang w:val="de-AT"/>
          </w:rPr>
          <w:t>aZ1, aZ2</w:t>
        </w:r>
      </w:hyperlink>
      <w:r w:rsidRPr="00F65414">
        <w:rPr>
          <w:rStyle w:val="HMNormal"/>
          <w:lang w:val="de-AT"/>
        </w:rPr>
        <w:t>, …) welches für jeden Schritt (Index) den Operanden vom System-Layer abbildet</w:t>
      </w:r>
    </w:p>
    <w:p w14:paraId="12C5DEEC"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aLampMatrix</w:t>
      </w:r>
      <w:proofErr w:type="spellEnd"/>
      <w:r w:rsidRPr="00F65414">
        <w:rPr>
          <w:rStyle w:val="HMNormal"/>
          <w:lang w:val="de-AT"/>
        </w:rPr>
        <w:t xml:space="preserve">) </w:t>
      </w:r>
      <w:hyperlink w:anchor="Sequence1_2_VariablenDeklaration8B3473F7">
        <w:r w:rsidRPr="00F65414">
          <w:rPr>
            <w:rStyle w:val="HMNormal"/>
            <w:color w:val="0000FF"/>
            <w:u w:val="single"/>
            <w:lang w:val="de-AT"/>
          </w:rPr>
          <w:t>Array der Bit Matrix</w:t>
        </w:r>
      </w:hyperlink>
      <w:r w:rsidRPr="00F65414">
        <w:rPr>
          <w:rStyle w:val="HMNormal"/>
          <w:lang w:val="de-AT"/>
        </w:rPr>
        <w:t xml:space="preserve"> wird um zwei Indizes je Zone erhöht</w:t>
      </w:r>
    </w:p>
    <w:p w14:paraId="4C05D089"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aTempMatrix</w:t>
      </w:r>
      <w:proofErr w:type="spellEnd"/>
      <w:r w:rsidRPr="00F65414">
        <w:rPr>
          <w:rStyle w:val="HMNormal"/>
          <w:lang w:val="de-AT"/>
        </w:rPr>
        <w:t xml:space="preserve">) </w:t>
      </w:r>
      <w:hyperlink w:anchor="Sequence1_2_VariablenDeklaration8B3473F7">
        <w:r w:rsidRPr="00F65414">
          <w:rPr>
            <w:rStyle w:val="HMNormal"/>
            <w:color w:val="0000FF"/>
            <w:u w:val="single"/>
            <w:lang w:val="de-AT"/>
          </w:rPr>
          <w:t>Array der Bit Matrix</w:t>
        </w:r>
      </w:hyperlink>
      <w:r w:rsidRPr="00F65414">
        <w:rPr>
          <w:rStyle w:val="HMNormal"/>
          <w:lang w:val="de-AT"/>
        </w:rPr>
        <w:t xml:space="preserve"> wird um zwei Indizes je Zone erhöht</w:t>
      </w:r>
    </w:p>
    <w:p w14:paraId="161DF894"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aMonMatrix</w:t>
      </w:r>
      <w:proofErr w:type="spellEnd"/>
      <w:r w:rsidRPr="00F65414">
        <w:rPr>
          <w:rStyle w:val="HMNormal"/>
          <w:lang w:val="de-AT"/>
        </w:rPr>
        <w:t xml:space="preserve">) </w:t>
      </w:r>
      <w:hyperlink w:anchor="Sequence1_2_VariablenDeklaration8B3473F7">
        <w:r w:rsidRPr="00F65414">
          <w:rPr>
            <w:rStyle w:val="HMNormal"/>
            <w:color w:val="0000FF"/>
            <w:u w:val="single"/>
            <w:lang w:val="de-AT"/>
          </w:rPr>
          <w:t>Array der Bit Matrix</w:t>
        </w:r>
      </w:hyperlink>
      <w:r w:rsidRPr="00F65414">
        <w:rPr>
          <w:rStyle w:val="HMNormal"/>
          <w:lang w:val="de-AT"/>
        </w:rPr>
        <w:t xml:space="preserve"> werden Daten für die zu Überwachende Zone gespeichert. "</w:t>
      </w:r>
      <w:hyperlink w:anchor="GVL_Sequence1_HMI">
        <w:r w:rsidRPr="00F65414">
          <w:rPr>
            <w:rStyle w:val="HMNormal"/>
            <w:color w:val="0000FF"/>
            <w:u w:val="single"/>
            <w:lang w:val="de-AT"/>
          </w:rPr>
          <w:t>GVL_&lt;Sequence1&gt;_</w:t>
        </w:r>
        <w:proofErr w:type="spellStart"/>
        <w:r w:rsidRPr="00F65414">
          <w:rPr>
            <w:rStyle w:val="HMNormal"/>
            <w:color w:val="0000FF"/>
            <w:u w:val="single"/>
            <w:lang w:val="de-AT"/>
          </w:rPr>
          <w:t>HMI.aHmiMon</w:t>
        </w:r>
        <w:proofErr w:type="spellEnd"/>
      </w:hyperlink>
      <w:r w:rsidRPr="00F65414">
        <w:rPr>
          <w:rStyle w:val="HMNormal"/>
          <w:lang w:val="de-AT"/>
        </w:rPr>
        <w:t>"</w:t>
      </w:r>
    </w:p>
    <w:p w14:paraId="16D61352"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aMonBuffer</w:t>
      </w:r>
      <w:proofErr w:type="spellEnd"/>
      <w:r w:rsidRPr="00F65414">
        <w:rPr>
          <w:rStyle w:val="HMNormal"/>
          <w:lang w:val="de-AT"/>
        </w:rPr>
        <w:t>) In diesem Array werden Daten für die zu Überwachenden Zonen gespeichert. "</w:t>
      </w:r>
      <w:hyperlink w:anchor="GVL_Sequence1_HMI">
        <w:r w:rsidRPr="00F65414">
          <w:rPr>
            <w:rStyle w:val="HMNormal"/>
            <w:color w:val="0000FF"/>
            <w:u w:val="single"/>
            <w:lang w:val="de-AT"/>
          </w:rPr>
          <w:t>GVL_&lt;Sequence1&gt;_</w:t>
        </w:r>
        <w:proofErr w:type="spellStart"/>
        <w:r w:rsidRPr="00F65414">
          <w:rPr>
            <w:rStyle w:val="HMNormal"/>
            <w:color w:val="0000FF"/>
            <w:u w:val="single"/>
            <w:lang w:val="de-AT"/>
          </w:rPr>
          <w:t>HMI.aHmiMonBuffer</w:t>
        </w:r>
        <w:proofErr w:type="spellEnd"/>
      </w:hyperlink>
      <w:r w:rsidRPr="00F65414">
        <w:rPr>
          <w:rStyle w:val="HMNormal"/>
          <w:lang w:val="de-AT"/>
        </w:rPr>
        <w:t>"</w:t>
      </w:r>
    </w:p>
    <w:p w14:paraId="2DAFE431"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aStepMatrix</w:t>
      </w:r>
      <w:proofErr w:type="spellEnd"/>
      <w:r w:rsidRPr="00F65414">
        <w:rPr>
          <w:rStyle w:val="HMNormal"/>
          <w:lang w:val="de-AT"/>
        </w:rPr>
        <w:t xml:space="preserve">) </w:t>
      </w:r>
      <w:hyperlink w:anchor="Sequence1_2_VariablenDeklaration8B3473F7">
        <w:r w:rsidRPr="00F65414">
          <w:rPr>
            <w:rStyle w:val="HMNormal"/>
            <w:color w:val="0000FF"/>
            <w:u w:val="single"/>
            <w:lang w:val="de-AT"/>
          </w:rPr>
          <w:t>Array der Bit Matrix</w:t>
        </w:r>
      </w:hyperlink>
      <w:r w:rsidRPr="00F65414">
        <w:rPr>
          <w:rStyle w:val="HMNormal"/>
          <w:lang w:val="de-AT"/>
        </w:rPr>
        <w:t xml:space="preserve"> wird um zwei Indizes je Zone erhöht</w:t>
      </w:r>
    </w:p>
    <w:p w14:paraId="4FD1F681" w14:textId="77777777" w:rsidR="00757180" w:rsidRPr="00F65414" w:rsidRDefault="00757180">
      <w:pPr>
        <w:pStyle w:val="HMNormal0"/>
        <w:spacing w:before="0"/>
        <w:jc w:val="left"/>
        <w:rPr>
          <w:lang w:val="de-AT"/>
        </w:rPr>
      </w:pPr>
    </w:p>
    <w:p w14:paraId="44EA9060" w14:textId="77777777" w:rsidR="00757180" w:rsidRPr="00F65414" w:rsidRDefault="00000000">
      <w:pPr>
        <w:rPr>
          <w:lang w:val="de-AT"/>
        </w:rPr>
      </w:pPr>
      <w:r w:rsidRPr="00F65414">
        <w:rPr>
          <w:lang w:val="de-AT"/>
        </w:rPr>
        <w:br w:type="page"/>
      </w:r>
    </w:p>
    <w:p w14:paraId="75B180B9" w14:textId="77777777" w:rsidR="00757180" w:rsidRPr="00F65414" w:rsidRDefault="00000000">
      <w:pPr>
        <w:pStyle w:val="HMHeading20"/>
        <w:keepNext w:val="0"/>
        <w:spacing w:before="0"/>
        <w:jc w:val="left"/>
        <w:rPr>
          <w:lang w:val="de-AT"/>
        </w:rPr>
      </w:pPr>
      <w:r w:rsidRPr="00F65414">
        <w:rPr>
          <w:rStyle w:val="HMHeading2"/>
          <w:lang w:val="de-AT"/>
        </w:rPr>
        <w:lastRenderedPageBreak/>
        <w:t>Zonen Methoden Call</w:t>
      </w:r>
    </w:p>
    <w:p w14:paraId="35A42ED8" w14:textId="77777777" w:rsidR="00757180" w:rsidRPr="00F65414" w:rsidRDefault="00000000">
      <w:pPr>
        <w:pStyle w:val="HMHeading30"/>
        <w:keepNext w:val="0"/>
        <w:spacing w:before="0"/>
        <w:jc w:val="left"/>
        <w:rPr>
          <w:lang w:val="de-AT"/>
        </w:rPr>
      </w:pPr>
      <w:proofErr w:type="spellStart"/>
      <w:r w:rsidRPr="00F65414">
        <w:rPr>
          <w:rStyle w:val="HMHeading3"/>
          <w:lang w:val="de-AT"/>
        </w:rPr>
        <w:t>M_Input</w:t>
      </w:r>
      <w:proofErr w:type="spellEnd"/>
    </w:p>
    <w:p w14:paraId="76A5F533"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M_Input</w:t>
      </w:r>
      <w:proofErr w:type="spellEnd"/>
      <w:r w:rsidRPr="00F65414">
        <w:rPr>
          <w:rStyle w:val="HMNormal"/>
          <w:lang w:val="de-AT"/>
        </w:rPr>
        <w:t xml:space="preserve"> (</w:t>
      </w:r>
      <w:proofErr w:type="spellStart"/>
      <w:r w:rsidRPr="00F65414">
        <w:rPr>
          <w:rStyle w:val="HMNormal"/>
          <w:b/>
          <w:lang w:val="de-AT"/>
        </w:rPr>
        <w:t>xFeedbackInput</w:t>
      </w:r>
      <w:proofErr w:type="spellEnd"/>
      <w:r w:rsidRPr="00F65414">
        <w:rPr>
          <w:rStyle w:val="HMNormal"/>
          <w:lang w:val="de-AT"/>
        </w:rPr>
        <w:t xml:space="preserve">) Das </w:t>
      </w:r>
      <w:proofErr w:type="gramStart"/>
      <w:r w:rsidRPr="00F65414">
        <w:rPr>
          <w:rStyle w:val="HMNormal"/>
          <w:lang w:val="de-AT"/>
        </w:rPr>
        <w:t>Feedback(</w:t>
      </w:r>
      <w:proofErr w:type="gramEnd"/>
      <w:r w:rsidRPr="00F65414">
        <w:rPr>
          <w:rStyle w:val="HMNormal"/>
          <w:lang w:val="de-AT"/>
        </w:rPr>
        <w:t xml:space="preserve">Eingangssignal) repräsentiert den Zustand der </w:t>
      </w:r>
      <w:proofErr w:type="spellStart"/>
      <w:r w:rsidRPr="00F65414">
        <w:rPr>
          <w:rStyle w:val="HMNormal"/>
          <w:lang w:val="de-AT"/>
        </w:rPr>
        <w:t>Zone."</w:t>
      </w:r>
      <w:hyperlink w:anchor="GVL_Sequence1_IOs">
        <w:r w:rsidRPr="00F65414">
          <w:rPr>
            <w:rStyle w:val="HMNormal"/>
            <w:color w:val="0000FF"/>
            <w:u w:val="single"/>
            <w:lang w:val="de-AT"/>
          </w:rPr>
          <w:t>GVL</w:t>
        </w:r>
        <w:proofErr w:type="spellEnd"/>
        <w:r w:rsidRPr="00F65414">
          <w:rPr>
            <w:rStyle w:val="HMNormal"/>
            <w:color w:val="0000FF"/>
            <w:u w:val="single"/>
            <w:lang w:val="de-AT"/>
          </w:rPr>
          <w:t>_&lt;Sequence1&gt;_IOs.i_xZone7</w:t>
        </w:r>
      </w:hyperlink>
      <w:r w:rsidRPr="00F65414">
        <w:rPr>
          <w:rStyle w:val="HMNormal"/>
          <w:lang w:val="de-AT"/>
        </w:rPr>
        <w:t xml:space="preserve">", </w:t>
      </w:r>
    </w:p>
    <w:p w14:paraId="57BC9279"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M_Input</w:t>
      </w:r>
      <w:proofErr w:type="spellEnd"/>
      <w:r w:rsidRPr="00F65414">
        <w:rPr>
          <w:rStyle w:val="HMNormal"/>
          <w:lang w:val="de-AT"/>
        </w:rPr>
        <w:t xml:space="preserve"> (</w:t>
      </w:r>
      <w:proofErr w:type="spellStart"/>
      <w:r w:rsidRPr="00F65414">
        <w:rPr>
          <w:rStyle w:val="HMNormal"/>
          <w:b/>
          <w:lang w:val="de-AT"/>
        </w:rPr>
        <w:t>timFeedbackInput</w:t>
      </w:r>
      <w:proofErr w:type="spellEnd"/>
      <w:r w:rsidRPr="00F65414">
        <w:rPr>
          <w:rStyle w:val="HMNormal"/>
          <w:lang w:val="de-AT"/>
        </w:rPr>
        <w:t xml:space="preserve">) </w:t>
      </w:r>
      <w:proofErr w:type="gramStart"/>
      <w:r w:rsidRPr="00F65414">
        <w:rPr>
          <w:rStyle w:val="HMNormal"/>
          <w:lang w:val="de-AT"/>
        </w:rPr>
        <w:t>Hier</w:t>
      </w:r>
      <w:proofErr w:type="gramEnd"/>
      <w:r w:rsidRPr="00F65414">
        <w:rPr>
          <w:rStyle w:val="HMNormal"/>
          <w:lang w:val="de-AT"/>
        </w:rPr>
        <w:t xml:space="preserve"> wird eine Zeitangabe verwendet, um das Feedback der Zone zu verzögern. (Bsp.: Endprellen von Sensorsignale)  </w:t>
      </w:r>
    </w:p>
    <w:p w14:paraId="784C09FD"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M_Input</w:t>
      </w:r>
      <w:proofErr w:type="spellEnd"/>
      <w:r w:rsidRPr="00F65414">
        <w:rPr>
          <w:rStyle w:val="HMNormal"/>
          <w:lang w:val="de-AT"/>
        </w:rPr>
        <w:t>(</w:t>
      </w:r>
      <w:proofErr w:type="spellStart"/>
      <w:r w:rsidRPr="00F65414">
        <w:rPr>
          <w:rStyle w:val="HMNormal"/>
          <w:b/>
          <w:lang w:val="de-AT"/>
        </w:rPr>
        <w:t>xManualRelease</w:t>
      </w:r>
      <w:proofErr w:type="spellEnd"/>
      <w:r w:rsidRPr="00F65414">
        <w:rPr>
          <w:rStyle w:val="HMNormal"/>
          <w:lang w:val="de-AT"/>
        </w:rPr>
        <w:t>) Abfrage Handbetrieb ist freigegeben. "</w:t>
      </w:r>
      <w:hyperlink w:anchor="StSequenceInterface">
        <w:r w:rsidRPr="00F65414">
          <w:rPr>
            <w:rStyle w:val="HMNormal"/>
            <w:color w:val="0000FF"/>
            <w:u w:val="single"/>
            <w:lang w:val="de-AT"/>
          </w:rPr>
          <w:t>GVL_</w:t>
        </w:r>
        <w:proofErr w:type="gramStart"/>
        <w:r w:rsidRPr="00F65414">
          <w:rPr>
            <w:rStyle w:val="HMNormal"/>
            <w:color w:val="0000FF"/>
            <w:u w:val="single"/>
            <w:lang w:val="de-AT"/>
          </w:rPr>
          <w:t>&lt;Sequence1&gt;.</w:t>
        </w:r>
        <w:proofErr w:type="spellStart"/>
        <w:r w:rsidRPr="00F65414">
          <w:rPr>
            <w:rStyle w:val="HMNormal"/>
            <w:color w:val="0000FF"/>
            <w:u w:val="single"/>
            <w:lang w:val="de-AT"/>
          </w:rPr>
          <w:t>stSeqIf.xSeqManualReleased</w:t>
        </w:r>
        <w:proofErr w:type="spellEnd"/>
        <w:proofErr w:type="gramEnd"/>
      </w:hyperlink>
      <w:r w:rsidRPr="00F65414">
        <w:rPr>
          <w:rStyle w:val="HMNormal"/>
          <w:lang w:val="de-AT"/>
        </w:rPr>
        <w:t xml:space="preserve">" </w:t>
      </w:r>
    </w:p>
    <w:p w14:paraId="18282D8B"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M_Input</w:t>
      </w:r>
      <w:proofErr w:type="spellEnd"/>
      <w:r w:rsidRPr="00F65414">
        <w:rPr>
          <w:rStyle w:val="HMNormal"/>
          <w:lang w:val="de-AT"/>
        </w:rPr>
        <w:t>(</w:t>
      </w:r>
      <w:proofErr w:type="spellStart"/>
      <w:r w:rsidRPr="00F65414">
        <w:rPr>
          <w:rStyle w:val="HMNormal"/>
          <w:b/>
          <w:lang w:val="de-AT"/>
        </w:rPr>
        <w:t>aCross</w:t>
      </w:r>
      <w:proofErr w:type="spellEnd"/>
      <w:r w:rsidRPr="00F65414">
        <w:rPr>
          <w:rStyle w:val="HMNormal"/>
          <w:lang w:val="de-AT"/>
        </w:rPr>
        <w:t>) Wenn eine Zonenübergreifende Verriegelung zugewiesen wurde, wird der Zustand des Feedbacks durch Betätigung eines Handtaster und der zu überwachenden Zonen ausgegeben."</w:t>
      </w:r>
      <w:hyperlink w:anchor="Sequence1_2_aCrossZoneF93C5E86">
        <w:r w:rsidRPr="00F65414">
          <w:rPr>
            <w:rStyle w:val="HMNormal"/>
            <w:color w:val="0000FF"/>
            <w:u w:val="single"/>
            <w:lang w:val="de-AT"/>
          </w:rPr>
          <w:t>aCrossZone7</w:t>
        </w:r>
      </w:hyperlink>
      <w:r w:rsidRPr="00F65414">
        <w:rPr>
          <w:rStyle w:val="HMNormal"/>
          <w:lang w:val="de-AT"/>
        </w:rPr>
        <w:t>"</w:t>
      </w:r>
    </w:p>
    <w:p w14:paraId="5867E012"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M_Input</w:t>
      </w:r>
      <w:proofErr w:type="spellEnd"/>
      <w:r w:rsidRPr="00F65414">
        <w:rPr>
          <w:rStyle w:val="HMNormal"/>
          <w:lang w:val="de-AT"/>
        </w:rPr>
        <w:t>(</w:t>
      </w:r>
      <w:proofErr w:type="spellStart"/>
      <w:r w:rsidRPr="00F65414">
        <w:rPr>
          <w:rStyle w:val="HMNormal"/>
          <w:b/>
          <w:lang w:val="de-AT"/>
        </w:rPr>
        <w:t>aFeedbackPairCheckInput</w:t>
      </w:r>
      <w:proofErr w:type="spellEnd"/>
      <w:r w:rsidRPr="00F65414">
        <w:rPr>
          <w:rStyle w:val="HMNormal"/>
          <w:b/>
          <w:lang w:val="de-AT"/>
        </w:rPr>
        <w:t>)</w:t>
      </w:r>
      <w:r w:rsidRPr="00F65414">
        <w:rPr>
          <w:rStyle w:val="HMNormal"/>
          <w:lang w:val="de-AT"/>
        </w:rPr>
        <w:t xml:space="preserve"> Wenn eine </w:t>
      </w:r>
      <w:proofErr w:type="spellStart"/>
      <w:r w:rsidRPr="00F65414">
        <w:rPr>
          <w:rStyle w:val="HMNormal"/>
          <w:lang w:val="de-AT"/>
        </w:rPr>
        <w:t>Paircheck</w:t>
      </w:r>
      <w:proofErr w:type="spellEnd"/>
      <w:r w:rsidRPr="00F65414">
        <w:rPr>
          <w:rStyle w:val="HMNormal"/>
          <w:lang w:val="de-AT"/>
        </w:rPr>
        <w:t xml:space="preserve"> Zone zugewiesen wurde, wird der </w:t>
      </w:r>
      <w:proofErr w:type="spellStart"/>
      <w:proofErr w:type="gramStart"/>
      <w:r w:rsidRPr="00F65414">
        <w:rPr>
          <w:rStyle w:val="HMNormal"/>
          <w:lang w:val="de-AT"/>
        </w:rPr>
        <w:t>Paircheck</w:t>
      </w:r>
      <w:proofErr w:type="spellEnd"/>
      <w:r w:rsidRPr="00F65414">
        <w:rPr>
          <w:rStyle w:val="HMNormal"/>
          <w:lang w:val="de-AT"/>
        </w:rPr>
        <w:t>(</w:t>
      </w:r>
      <w:proofErr w:type="gramEnd"/>
      <w:r w:rsidRPr="00F65414">
        <w:rPr>
          <w:rStyle w:val="HMNormal"/>
          <w:lang w:val="de-AT"/>
        </w:rPr>
        <w:t>Interlock) durch das Feedback der zu überwachenden Zonen aktiviert."</w:t>
      </w:r>
      <w:hyperlink w:anchor="Sequence1_2_aPaircheckZoneBA0D8A60">
        <w:r w:rsidRPr="00F65414">
          <w:rPr>
            <w:rStyle w:val="HMNormal"/>
            <w:color w:val="0000FF"/>
            <w:u w:val="single"/>
            <w:lang w:val="de-AT"/>
          </w:rPr>
          <w:t>aPaircheckZone7</w:t>
        </w:r>
      </w:hyperlink>
      <w:r w:rsidRPr="00F65414">
        <w:rPr>
          <w:rStyle w:val="HMNormal"/>
          <w:lang w:val="de-AT"/>
        </w:rPr>
        <w:t>"</w:t>
      </w:r>
      <w:r w:rsidRPr="00F65414">
        <w:rPr>
          <w:rFonts w:ascii="Courier New" w:hAnsi="Courier New"/>
          <w:color w:val="000000"/>
          <w:shd w:val="clear" w:color="auto" w:fill="FFFFFF"/>
          <w:lang w:val="de-AT"/>
        </w:rPr>
        <w:t xml:space="preserve"> </w:t>
      </w:r>
    </w:p>
    <w:p w14:paraId="240C03AF" w14:textId="77777777" w:rsidR="00757180" w:rsidRPr="00F65414" w:rsidRDefault="00757180">
      <w:pPr>
        <w:pStyle w:val="HMHeading30"/>
        <w:keepNext w:val="0"/>
        <w:spacing w:before="0"/>
        <w:jc w:val="left"/>
        <w:rPr>
          <w:lang w:val="de-AT"/>
        </w:rPr>
      </w:pPr>
    </w:p>
    <w:p w14:paraId="7BF60EB0" w14:textId="77777777" w:rsidR="00757180" w:rsidRPr="00F65414" w:rsidRDefault="00000000">
      <w:pPr>
        <w:pStyle w:val="HMHeading30"/>
        <w:keepNext w:val="0"/>
        <w:spacing w:before="0"/>
        <w:jc w:val="left"/>
        <w:rPr>
          <w:lang w:val="de-AT"/>
        </w:rPr>
      </w:pPr>
      <w:proofErr w:type="spellStart"/>
      <w:r w:rsidRPr="00F65414">
        <w:rPr>
          <w:rStyle w:val="HMHeading3"/>
          <w:lang w:val="de-AT"/>
        </w:rPr>
        <w:t>M_InOutput</w:t>
      </w:r>
      <w:proofErr w:type="spellEnd"/>
    </w:p>
    <w:p w14:paraId="299E6608"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M_InOutput</w:t>
      </w:r>
      <w:proofErr w:type="spellEnd"/>
      <w:r w:rsidRPr="00F65414">
        <w:rPr>
          <w:rStyle w:val="HMNormal"/>
          <w:lang w:val="de-AT"/>
        </w:rPr>
        <w:t xml:space="preserve"> </w:t>
      </w:r>
      <w:proofErr w:type="gramStart"/>
      <w:r w:rsidRPr="00F65414">
        <w:rPr>
          <w:rStyle w:val="HMNormal"/>
          <w:lang w:val="de-AT"/>
        </w:rPr>
        <w:t>Hier</w:t>
      </w:r>
      <w:proofErr w:type="gramEnd"/>
      <w:r w:rsidRPr="00F65414">
        <w:rPr>
          <w:rStyle w:val="HMNormal"/>
          <w:lang w:val="de-AT"/>
        </w:rPr>
        <w:t xml:space="preserve"> wird der Rückgabewert der Methode dem Ausgang der Zone </w:t>
      </w:r>
      <w:proofErr w:type="spellStart"/>
      <w:r w:rsidRPr="00F65414">
        <w:rPr>
          <w:rStyle w:val="HMNormal"/>
          <w:lang w:val="de-AT"/>
        </w:rPr>
        <w:t>zugewiesen."</w:t>
      </w:r>
      <w:hyperlink w:anchor="GVL_Sequence1_IOs">
        <w:r w:rsidRPr="00F65414">
          <w:rPr>
            <w:rStyle w:val="HMNormal"/>
            <w:color w:val="0000FF"/>
            <w:u w:val="single"/>
            <w:lang w:val="de-AT"/>
          </w:rPr>
          <w:t>GVL</w:t>
        </w:r>
        <w:proofErr w:type="spellEnd"/>
        <w:r w:rsidRPr="00F65414">
          <w:rPr>
            <w:rStyle w:val="HMNormal"/>
            <w:color w:val="0000FF"/>
            <w:u w:val="single"/>
            <w:lang w:val="de-AT"/>
          </w:rPr>
          <w:t>_&lt;Sequence1&gt;_IOs.o_xZone9</w:t>
        </w:r>
      </w:hyperlink>
      <w:r w:rsidRPr="00F65414">
        <w:rPr>
          <w:rStyle w:val="HMNormal"/>
          <w:lang w:val="de-AT"/>
        </w:rPr>
        <w:t xml:space="preserve">" </w:t>
      </w:r>
    </w:p>
    <w:p w14:paraId="3CBD108E"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M_InOutput</w:t>
      </w:r>
      <w:proofErr w:type="spellEnd"/>
      <w:r w:rsidRPr="00F65414">
        <w:rPr>
          <w:rStyle w:val="HMNormal"/>
          <w:lang w:val="de-AT"/>
        </w:rPr>
        <w:t>(</w:t>
      </w:r>
      <w:proofErr w:type="spellStart"/>
      <w:r w:rsidRPr="00F65414">
        <w:rPr>
          <w:rStyle w:val="HMNormal"/>
          <w:b/>
          <w:lang w:val="de-AT"/>
        </w:rPr>
        <w:t>xManualRelease</w:t>
      </w:r>
      <w:proofErr w:type="spellEnd"/>
      <w:r w:rsidRPr="00F65414">
        <w:rPr>
          <w:rStyle w:val="HMNormal"/>
          <w:lang w:val="de-AT"/>
        </w:rPr>
        <w:t>) Abfrage Handbetrieb ist freigegeben. "</w:t>
      </w:r>
      <w:hyperlink w:anchor="StSequenceInterface">
        <w:r w:rsidRPr="00F65414">
          <w:rPr>
            <w:rStyle w:val="HMNormal"/>
            <w:color w:val="0000FF"/>
            <w:u w:val="single"/>
            <w:lang w:val="de-AT"/>
          </w:rPr>
          <w:t>GVL_</w:t>
        </w:r>
        <w:proofErr w:type="gramStart"/>
        <w:r w:rsidRPr="00F65414">
          <w:rPr>
            <w:rStyle w:val="HMNormal"/>
            <w:color w:val="0000FF"/>
            <w:u w:val="single"/>
            <w:lang w:val="de-AT"/>
          </w:rPr>
          <w:t>&lt;Sequence1&gt;.</w:t>
        </w:r>
        <w:proofErr w:type="spellStart"/>
        <w:r w:rsidRPr="00F65414">
          <w:rPr>
            <w:rStyle w:val="HMNormal"/>
            <w:color w:val="0000FF"/>
            <w:u w:val="single"/>
            <w:lang w:val="de-AT"/>
          </w:rPr>
          <w:t>stSeqIf.xSeqManualReleased</w:t>
        </w:r>
        <w:proofErr w:type="spellEnd"/>
        <w:proofErr w:type="gramEnd"/>
      </w:hyperlink>
      <w:r w:rsidRPr="00F65414">
        <w:rPr>
          <w:rStyle w:val="HMNormal"/>
          <w:lang w:val="de-AT"/>
        </w:rPr>
        <w:t xml:space="preserve">" </w:t>
      </w:r>
      <w:r w:rsidRPr="00F65414">
        <w:rPr>
          <w:rFonts w:ascii="Courier New" w:hAnsi="Courier New"/>
          <w:color w:val="000000"/>
          <w:shd w:val="clear" w:color="auto" w:fill="FFFFFF"/>
          <w:lang w:val="de-AT"/>
        </w:rPr>
        <w:t xml:space="preserve"> </w:t>
      </w:r>
    </w:p>
    <w:p w14:paraId="3C30F4A6"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M_InOutput</w:t>
      </w:r>
      <w:proofErr w:type="spellEnd"/>
      <w:r w:rsidRPr="00F65414">
        <w:rPr>
          <w:rStyle w:val="HMNormal"/>
          <w:lang w:val="de-AT"/>
        </w:rPr>
        <w:t xml:space="preserve"> (</w:t>
      </w:r>
      <w:proofErr w:type="spellStart"/>
      <w:r w:rsidRPr="00F65414">
        <w:rPr>
          <w:rStyle w:val="HMNormal"/>
          <w:b/>
          <w:lang w:val="de-AT"/>
        </w:rPr>
        <w:t>xFeedbackInput</w:t>
      </w:r>
      <w:proofErr w:type="spellEnd"/>
      <w:r w:rsidRPr="00F65414">
        <w:rPr>
          <w:rStyle w:val="HMNormal"/>
          <w:lang w:val="de-AT"/>
        </w:rPr>
        <w:t xml:space="preserve">) Das </w:t>
      </w:r>
      <w:proofErr w:type="gramStart"/>
      <w:r w:rsidRPr="00F65414">
        <w:rPr>
          <w:rStyle w:val="HMNormal"/>
          <w:lang w:val="de-AT"/>
        </w:rPr>
        <w:t>Feedback(</w:t>
      </w:r>
      <w:proofErr w:type="gramEnd"/>
      <w:r w:rsidRPr="00F65414">
        <w:rPr>
          <w:rStyle w:val="HMNormal"/>
          <w:lang w:val="de-AT"/>
        </w:rPr>
        <w:t xml:space="preserve">Eingangssignal) repräsentiert den Zustand der </w:t>
      </w:r>
      <w:proofErr w:type="spellStart"/>
      <w:r w:rsidRPr="00F65414">
        <w:rPr>
          <w:rStyle w:val="HMNormal"/>
          <w:lang w:val="de-AT"/>
        </w:rPr>
        <w:t>Zone."</w:t>
      </w:r>
      <w:hyperlink w:anchor="GVL_Sequence1_IOs">
        <w:r w:rsidRPr="00F65414">
          <w:rPr>
            <w:rStyle w:val="HMNormal"/>
            <w:color w:val="0000FF"/>
            <w:u w:val="single"/>
            <w:lang w:val="de-AT"/>
          </w:rPr>
          <w:t>GVL</w:t>
        </w:r>
        <w:proofErr w:type="spellEnd"/>
        <w:r w:rsidRPr="00F65414">
          <w:rPr>
            <w:rStyle w:val="HMNormal"/>
            <w:color w:val="0000FF"/>
            <w:u w:val="single"/>
            <w:lang w:val="de-AT"/>
          </w:rPr>
          <w:t>_&lt;Sequence1&gt;_IOs.i_xZone9</w:t>
        </w:r>
      </w:hyperlink>
      <w:r w:rsidRPr="00F65414">
        <w:rPr>
          <w:rStyle w:val="HMNormal"/>
          <w:lang w:val="de-AT"/>
        </w:rPr>
        <w:t xml:space="preserve">", </w:t>
      </w:r>
    </w:p>
    <w:p w14:paraId="3D264EB5"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M_InOutput</w:t>
      </w:r>
      <w:proofErr w:type="spellEnd"/>
      <w:r w:rsidRPr="00F65414">
        <w:rPr>
          <w:rStyle w:val="HMNormal"/>
          <w:lang w:val="de-AT"/>
        </w:rPr>
        <w:t xml:space="preserve"> (</w:t>
      </w:r>
      <w:proofErr w:type="spellStart"/>
      <w:r w:rsidRPr="00F65414">
        <w:rPr>
          <w:rStyle w:val="HMNormal"/>
          <w:b/>
          <w:lang w:val="de-AT"/>
        </w:rPr>
        <w:t>xManualPB</w:t>
      </w:r>
      <w:proofErr w:type="spellEnd"/>
      <w:r w:rsidRPr="00F65414">
        <w:rPr>
          <w:rFonts w:ascii="Courier New" w:hAnsi="Courier New"/>
          <w:color w:val="000000"/>
          <w:shd w:val="clear" w:color="auto" w:fill="FFFFFF"/>
          <w:lang w:val="de-AT"/>
        </w:rPr>
        <w:t>)</w:t>
      </w:r>
      <w:r w:rsidRPr="00F65414">
        <w:rPr>
          <w:rStyle w:val="HMNormal"/>
          <w:lang w:val="de-AT"/>
        </w:rPr>
        <w:t xml:space="preserve">Abfrage Handbetrieb </w:t>
      </w:r>
      <w:proofErr w:type="gramStart"/>
      <w:r w:rsidRPr="00F65414">
        <w:rPr>
          <w:rStyle w:val="HMNormal"/>
          <w:lang w:val="de-AT"/>
        </w:rPr>
        <w:t>Taste(</w:t>
      </w:r>
      <w:proofErr w:type="gramEnd"/>
      <w:r w:rsidRPr="00F65414">
        <w:rPr>
          <w:rStyle w:val="HMNormal"/>
          <w:lang w:val="de-AT"/>
        </w:rPr>
        <w:t>HMI Button) der Zone. "</w:t>
      </w:r>
      <w:hyperlink w:anchor="GVL_Sequence1_HMI">
        <w:r w:rsidRPr="00F65414">
          <w:rPr>
            <w:rStyle w:val="HMNormal"/>
            <w:color w:val="0000FF"/>
            <w:u w:val="single"/>
            <w:lang w:val="de-AT"/>
          </w:rPr>
          <w:t>GVL_&lt;Sequence1&gt;_HMI.xManBtn_Zone_9</w:t>
        </w:r>
      </w:hyperlink>
      <w:r w:rsidRPr="00F65414">
        <w:rPr>
          <w:rFonts w:ascii="Courier New" w:hAnsi="Courier New"/>
          <w:color w:val="000000"/>
          <w:shd w:val="clear" w:color="auto" w:fill="FFFFFF"/>
          <w:lang w:val="de-AT"/>
        </w:rPr>
        <w:t>"</w:t>
      </w:r>
    </w:p>
    <w:p w14:paraId="01A65DC2"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M_InOutput</w:t>
      </w:r>
      <w:proofErr w:type="spellEnd"/>
      <w:r w:rsidRPr="00F65414">
        <w:rPr>
          <w:rStyle w:val="HMNormal"/>
          <w:lang w:val="de-AT"/>
        </w:rPr>
        <w:t xml:space="preserve"> (</w:t>
      </w:r>
      <w:proofErr w:type="spellStart"/>
      <w:r w:rsidRPr="00F65414">
        <w:rPr>
          <w:rStyle w:val="HMNormal"/>
          <w:b/>
          <w:lang w:val="de-AT"/>
        </w:rPr>
        <w:t>timFeedbackInput</w:t>
      </w:r>
      <w:proofErr w:type="spellEnd"/>
      <w:r w:rsidRPr="00F65414">
        <w:rPr>
          <w:rStyle w:val="HMNormal"/>
          <w:lang w:val="de-AT"/>
        </w:rPr>
        <w:t xml:space="preserve">) </w:t>
      </w:r>
      <w:proofErr w:type="gramStart"/>
      <w:r w:rsidRPr="00F65414">
        <w:rPr>
          <w:rStyle w:val="HMNormal"/>
          <w:lang w:val="de-AT"/>
        </w:rPr>
        <w:t>Hier</w:t>
      </w:r>
      <w:proofErr w:type="gramEnd"/>
      <w:r w:rsidRPr="00F65414">
        <w:rPr>
          <w:rStyle w:val="HMNormal"/>
          <w:lang w:val="de-AT"/>
        </w:rPr>
        <w:t xml:space="preserve"> wird eine Zeitangabe verwendet, um das Feedback der Zone zu verzögern. (Bsp.: Endprellen von Sensorsignale)  </w:t>
      </w:r>
    </w:p>
    <w:p w14:paraId="66679372"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M_InOutput</w:t>
      </w:r>
      <w:proofErr w:type="spellEnd"/>
      <w:r w:rsidRPr="00F65414">
        <w:rPr>
          <w:rStyle w:val="HMNormal"/>
          <w:lang w:val="de-AT"/>
        </w:rPr>
        <w:t>(</w:t>
      </w:r>
      <w:proofErr w:type="spellStart"/>
      <w:r w:rsidRPr="00F65414">
        <w:rPr>
          <w:rStyle w:val="HMNormal"/>
          <w:b/>
          <w:lang w:val="de-AT"/>
        </w:rPr>
        <w:t>aCross</w:t>
      </w:r>
      <w:proofErr w:type="spellEnd"/>
      <w:r w:rsidRPr="00F65414">
        <w:rPr>
          <w:rStyle w:val="HMNormal"/>
          <w:lang w:val="de-AT"/>
        </w:rPr>
        <w:t>) Wenn eine Zonenübergreifende Verriegelung zugewiesen wurde, wird der Zustand des Feedbacks durch Betätigung eines Handtaster und der zu überwachenden Zonen ausgegeben."</w:t>
      </w:r>
      <w:hyperlink w:anchor="Sequence1_2_aCrossZoneF93C5E86">
        <w:r w:rsidRPr="00F65414">
          <w:rPr>
            <w:rStyle w:val="HMNormal"/>
            <w:color w:val="0000FF"/>
            <w:u w:val="single"/>
            <w:lang w:val="de-AT"/>
          </w:rPr>
          <w:t>aCrossZone9</w:t>
        </w:r>
      </w:hyperlink>
      <w:r w:rsidRPr="00F65414">
        <w:rPr>
          <w:rStyle w:val="HMNormal"/>
          <w:lang w:val="de-AT"/>
        </w:rPr>
        <w:t>"</w:t>
      </w:r>
    </w:p>
    <w:p w14:paraId="2E90708E"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M_InOutput</w:t>
      </w:r>
      <w:proofErr w:type="spellEnd"/>
      <w:r w:rsidRPr="00F65414">
        <w:rPr>
          <w:rStyle w:val="HMNormal"/>
          <w:lang w:val="de-AT"/>
        </w:rPr>
        <w:t xml:space="preserve"> (</w:t>
      </w:r>
      <w:proofErr w:type="spellStart"/>
      <w:r w:rsidRPr="00F65414">
        <w:rPr>
          <w:rStyle w:val="HMNormal"/>
          <w:b/>
          <w:lang w:val="de-AT"/>
        </w:rPr>
        <w:t>aCond</w:t>
      </w:r>
      <w:proofErr w:type="spellEnd"/>
      <w:r w:rsidRPr="00F65414">
        <w:rPr>
          <w:rFonts w:ascii="Courier New" w:hAnsi="Courier New"/>
          <w:color w:val="000000"/>
          <w:shd w:val="clear" w:color="auto" w:fill="FFFFFF"/>
          <w:lang w:val="de-AT"/>
        </w:rPr>
        <w:t>)</w:t>
      </w:r>
      <w:r w:rsidRPr="00F65414">
        <w:rPr>
          <w:rStyle w:val="HMNormal"/>
          <w:lang w:val="de-AT"/>
        </w:rPr>
        <w:t xml:space="preserve">Wenn eine Zonenübergreifende Verriegelung zugewiesen wurde, wird der Output der </w:t>
      </w:r>
      <w:proofErr w:type="gramStart"/>
      <w:r w:rsidRPr="00F65414">
        <w:rPr>
          <w:rStyle w:val="HMNormal"/>
          <w:lang w:val="de-AT"/>
        </w:rPr>
        <w:t>Zone(</w:t>
      </w:r>
      <w:proofErr w:type="gramEnd"/>
      <w:r w:rsidRPr="00F65414">
        <w:rPr>
          <w:rStyle w:val="HMNormal"/>
          <w:lang w:val="de-AT"/>
        </w:rPr>
        <w:t>Rückgabewert der Methode) gesperrt, wenn die zu überwachenden Zonen nicht den erforderlichen Zustand besitzt.</w:t>
      </w:r>
      <w:r w:rsidRPr="00F65414">
        <w:rPr>
          <w:rFonts w:ascii="Courier New" w:hAnsi="Courier New"/>
          <w:color w:val="000000"/>
          <w:shd w:val="clear" w:color="auto" w:fill="FFFFFF"/>
          <w:lang w:val="de-AT"/>
        </w:rPr>
        <w:t xml:space="preserve"> </w:t>
      </w:r>
      <w:r w:rsidRPr="00F65414">
        <w:rPr>
          <w:rStyle w:val="HMNormal"/>
          <w:lang w:val="de-AT"/>
        </w:rPr>
        <w:t>"</w:t>
      </w:r>
      <w:hyperlink w:anchor="Sequence1_2_aCondZoneA779AADC">
        <w:r w:rsidRPr="00F65414">
          <w:rPr>
            <w:rStyle w:val="HMNormal"/>
            <w:color w:val="0000FF"/>
            <w:u w:val="single"/>
            <w:lang w:val="de-AT"/>
          </w:rPr>
          <w:t>aCondZone9</w:t>
        </w:r>
      </w:hyperlink>
      <w:r w:rsidRPr="00F65414">
        <w:rPr>
          <w:rStyle w:val="HMNormal"/>
          <w:lang w:val="de-AT"/>
        </w:rPr>
        <w:t xml:space="preserve">" </w:t>
      </w:r>
    </w:p>
    <w:p w14:paraId="763ACB5A"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M_InOutput</w:t>
      </w:r>
      <w:proofErr w:type="spellEnd"/>
      <w:r w:rsidRPr="00F65414">
        <w:rPr>
          <w:rStyle w:val="HMNormal"/>
          <w:lang w:val="de-AT"/>
        </w:rPr>
        <w:t>(</w:t>
      </w:r>
      <w:proofErr w:type="spellStart"/>
      <w:r w:rsidRPr="00F65414">
        <w:rPr>
          <w:rStyle w:val="HMNormal"/>
          <w:b/>
          <w:lang w:val="de-AT"/>
        </w:rPr>
        <w:t>aFeedbackPairCheckInput</w:t>
      </w:r>
      <w:proofErr w:type="spellEnd"/>
      <w:r w:rsidRPr="00F65414">
        <w:rPr>
          <w:rStyle w:val="HMNormal"/>
          <w:b/>
          <w:lang w:val="de-AT"/>
        </w:rPr>
        <w:t>)</w:t>
      </w:r>
      <w:r w:rsidRPr="00F65414">
        <w:rPr>
          <w:rStyle w:val="HMNormal"/>
          <w:lang w:val="de-AT"/>
        </w:rPr>
        <w:t xml:space="preserve"> Wenn eine </w:t>
      </w:r>
      <w:proofErr w:type="spellStart"/>
      <w:r w:rsidRPr="00F65414">
        <w:rPr>
          <w:rStyle w:val="HMNormal"/>
          <w:lang w:val="de-AT"/>
        </w:rPr>
        <w:t>Paircheck</w:t>
      </w:r>
      <w:proofErr w:type="spellEnd"/>
      <w:r w:rsidRPr="00F65414">
        <w:rPr>
          <w:rStyle w:val="HMNormal"/>
          <w:lang w:val="de-AT"/>
        </w:rPr>
        <w:t xml:space="preserve"> Zone zugewiesen wurde, wird der </w:t>
      </w:r>
      <w:proofErr w:type="spellStart"/>
      <w:proofErr w:type="gramStart"/>
      <w:r w:rsidRPr="00F65414">
        <w:rPr>
          <w:rStyle w:val="HMNormal"/>
          <w:lang w:val="de-AT"/>
        </w:rPr>
        <w:t>Paircheck</w:t>
      </w:r>
      <w:proofErr w:type="spellEnd"/>
      <w:r w:rsidRPr="00F65414">
        <w:rPr>
          <w:rStyle w:val="HMNormal"/>
          <w:lang w:val="de-AT"/>
        </w:rPr>
        <w:t>(</w:t>
      </w:r>
      <w:proofErr w:type="gramEnd"/>
      <w:r w:rsidRPr="00F65414">
        <w:rPr>
          <w:rStyle w:val="HMNormal"/>
          <w:lang w:val="de-AT"/>
        </w:rPr>
        <w:t>Interlock) durch das Feedback der zu überwachenden Zonen aktiviert."</w:t>
      </w:r>
      <w:hyperlink w:anchor="Sequence1_2_aPaircheckZoneBA0D8A60">
        <w:r w:rsidRPr="00F65414">
          <w:rPr>
            <w:rStyle w:val="HMNormal"/>
            <w:color w:val="0000FF"/>
            <w:u w:val="single"/>
            <w:lang w:val="de-AT"/>
          </w:rPr>
          <w:t>aPaircheckZone9</w:t>
        </w:r>
      </w:hyperlink>
      <w:r w:rsidRPr="00F65414">
        <w:rPr>
          <w:rStyle w:val="HMNormal"/>
          <w:lang w:val="de-AT"/>
        </w:rPr>
        <w:t>"</w:t>
      </w:r>
      <w:r w:rsidRPr="00F65414">
        <w:rPr>
          <w:rFonts w:ascii="Courier New" w:hAnsi="Courier New"/>
          <w:color w:val="000000"/>
          <w:shd w:val="clear" w:color="auto" w:fill="FFFFFF"/>
          <w:lang w:val="de-AT"/>
        </w:rPr>
        <w:t xml:space="preserve"> </w:t>
      </w:r>
    </w:p>
    <w:p w14:paraId="48983EBF" w14:textId="77777777" w:rsidR="00757180" w:rsidRPr="00F65414" w:rsidRDefault="00757180">
      <w:pPr>
        <w:pStyle w:val="HMHeading30"/>
        <w:keepNext w:val="0"/>
        <w:spacing w:before="0"/>
        <w:jc w:val="left"/>
        <w:rPr>
          <w:lang w:val="de-AT"/>
        </w:rPr>
      </w:pPr>
    </w:p>
    <w:p w14:paraId="13ABF364" w14:textId="77777777" w:rsidR="00757180" w:rsidRPr="00F65414" w:rsidRDefault="00000000">
      <w:pPr>
        <w:pStyle w:val="HMHeading30"/>
        <w:keepNext w:val="0"/>
        <w:spacing w:before="0"/>
        <w:jc w:val="left"/>
        <w:rPr>
          <w:lang w:val="de-AT"/>
        </w:rPr>
      </w:pPr>
      <w:proofErr w:type="spellStart"/>
      <w:r w:rsidRPr="00F65414">
        <w:rPr>
          <w:rStyle w:val="HMHeading3"/>
          <w:lang w:val="de-AT"/>
        </w:rPr>
        <w:t>M_Output</w:t>
      </w:r>
      <w:proofErr w:type="spellEnd"/>
    </w:p>
    <w:p w14:paraId="46A4FA2D"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b/>
          <w:lang w:val="de-AT"/>
        </w:rPr>
        <w:t>M_Output</w:t>
      </w:r>
      <w:proofErr w:type="spellEnd"/>
      <w:r w:rsidRPr="00F65414">
        <w:rPr>
          <w:rStyle w:val="HMNormal"/>
          <w:lang w:val="de-AT"/>
        </w:rPr>
        <w:t xml:space="preserve"> </w:t>
      </w:r>
      <w:proofErr w:type="gramStart"/>
      <w:r w:rsidRPr="00F65414">
        <w:rPr>
          <w:rStyle w:val="HMNormal"/>
          <w:lang w:val="de-AT"/>
        </w:rPr>
        <w:t>Hier</w:t>
      </w:r>
      <w:proofErr w:type="gramEnd"/>
      <w:r w:rsidRPr="00F65414">
        <w:rPr>
          <w:rStyle w:val="HMNormal"/>
          <w:lang w:val="de-AT"/>
        </w:rPr>
        <w:t xml:space="preserve"> wird der Rückgabewert der Methode dem Ausgang der Zone </w:t>
      </w:r>
      <w:proofErr w:type="spellStart"/>
      <w:r w:rsidRPr="00F65414">
        <w:rPr>
          <w:rStyle w:val="HMNormal"/>
          <w:lang w:val="de-AT"/>
        </w:rPr>
        <w:t>zugewiesen."</w:t>
      </w:r>
      <w:hyperlink w:anchor="GVL_Sequence1_IOs">
        <w:r w:rsidRPr="00F65414">
          <w:rPr>
            <w:rStyle w:val="HMNormal"/>
            <w:color w:val="0000FF"/>
            <w:u w:val="single"/>
            <w:lang w:val="de-AT"/>
          </w:rPr>
          <w:t>GVL</w:t>
        </w:r>
        <w:proofErr w:type="spellEnd"/>
        <w:r w:rsidRPr="00F65414">
          <w:rPr>
            <w:rStyle w:val="HMNormal"/>
            <w:color w:val="0000FF"/>
            <w:u w:val="single"/>
            <w:lang w:val="de-AT"/>
          </w:rPr>
          <w:t>_&lt;Sequence1&gt;_IOs.o_xZone12</w:t>
        </w:r>
      </w:hyperlink>
      <w:r w:rsidRPr="00F65414">
        <w:rPr>
          <w:rStyle w:val="HMNormal"/>
          <w:lang w:val="de-AT"/>
        </w:rPr>
        <w:t xml:space="preserve">" </w:t>
      </w:r>
    </w:p>
    <w:p w14:paraId="421E68B0"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M_Output</w:t>
      </w:r>
      <w:proofErr w:type="spellEnd"/>
      <w:r w:rsidRPr="00F65414">
        <w:rPr>
          <w:rStyle w:val="HMNormal"/>
          <w:lang w:val="de-AT"/>
        </w:rPr>
        <w:t>(</w:t>
      </w:r>
      <w:proofErr w:type="spellStart"/>
      <w:r w:rsidRPr="00F65414">
        <w:rPr>
          <w:rStyle w:val="HMNormal"/>
          <w:b/>
          <w:lang w:val="de-AT"/>
        </w:rPr>
        <w:t>xManualRelease</w:t>
      </w:r>
      <w:proofErr w:type="spellEnd"/>
      <w:r w:rsidRPr="00F65414">
        <w:rPr>
          <w:rStyle w:val="HMNormal"/>
          <w:lang w:val="de-AT"/>
        </w:rPr>
        <w:t>) Abfrage Handbetrieb ist freigegeben. "</w:t>
      </w:r>
      <w:hyperlink w:anchor="StSequenceInterface">
        <w:r w:rsidRPr="00F65414">
          <w:rPr>
            <w:rStyle w:val="HMNormal"/>
            <w:color w:val="0000FF"/>
            <w:u w:val="single"/>
            <w:lang w:val="de-AT"/>
          </w:rPr>
          <w:t>GVL_</w:t>
        </w:r>
        <w:proofErr w:type="gramStart"/>
        <w:r w:rsidRPr="00F65414">
          <w:rPr>
            <w:rStyle w:val="HMNormal"/>
            <w:color w:val="0000FF"/>
            <w:u w:val="single"/>
            <w:lang w:val="de-AT"/>
          </w:rPr>
          <w:t>&lt;Sequence1&gt;.</w:t>
        </w:r>
        <w:proofErr w:type="spellStart"/>
        <w:r w:rsidRPr="00F65414">
          <w:rPr>
            <w:rStyle w:val="HMNormal"/>
            <w:color w:val="0000FF"/>
            <w:u w:val="single"/>
            <w:lang w:val="de-AT"/>
          </w:rPr>
          <w:t>stSeqIf.xSeqManualReleased</w:t>
        </w:r>
        <w:proofErr w:type="spellEnd"/>
        <w:proofErr w:type="gramEnd"/>
      </w:hyperlink>
      <w:r w:rsidRPr="00F65414">
        <w:rPr>
          <w:rStyle w:val="HMNormal"/>
          <w:lang w:val="de-AT"/>
        </w:rPr>
        <w:t xml:space="preserve">" </w:t>
      </w:r>
      <w:r w:rsidRPr="00F65414">
        <w:rPr>
          <w:rFonts w:ascii="Courier New" w:hAnsi="Courier New"/>
          <w:color w:val="000000"/>
          <w:shd w:val="clear" w:color="auto" w:fill="FFFFFF"/>
          <w:lang w:val="de-AT"/>
        </w:rPr>
        <w:t xml:space="preserve"> </w:t>
      </w:r>
    </w:p>
    <w:p w14:paraId="23A307B3"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M_Output</w:t>
      </w:r>
      <w:proofErr w:type="spellEnd"/>
      <w:r w:rsidRPr="00F65414">
        <w:rPr>
          <w:rStyle w:val="HMNormal"/>
          <w:lang w:val="de-AT"/>
        </w:rPr>
        <w:t xml:space="preserve"> (</w:t>
      </w:r>
      <w:proofErr w:type="spellStart"/>
      <w:r w:rsidRPr="00F65414">
        <w:rPr>
          <w:rStyle w:val="HMNormal"/>
          <w:b/>
          <w:lang w:val="de-AT"/>
        </w:rPr>
        <w:t>xManualPB</w:t>
      </w:r>
      <w:proofErr w:type="spellEnd"/>
      <w:r w:rsidRPr="00F65414">
        <w:rPr>
          <w:rFonts w:ascii="Courier New" w:hAnsi="Courier New"/>
          <w:color w:val="000000"/>
          <w:shd w:val="clear" w:color="auto" w:fill="FFFFFF"/>
          <w:lang w:val="de-AT"/>
        </w:rPr>
        <w:t>)</w:t>
      </w:r>
      <w:r w:rsidRPr="00F65414">
        <w:rPr>
          <w:rStyle w:val="HMNormal"/>
          <w:lang w:val="de-AT"/>
        </w:rPr>
        <w:t xml:space="preserve">Abfrage Handbetrieb </w:t>
      </w:r>
      <w:proofErr w:type="gramStart"/>
      <w:r w:rsidRPr="00F65414">
        <w:rPr>
          <w:rStyle w:val="HMNormal"/>
          <w:lang w:val="de-AT"/>
        </w:rPr>
        <w:t>Taste(</w:t>
      </w:r>
      <w:proofErr w:type="gramEnd"/>
      <w:r w:rsidRPr="00F65414">
        <w:rPr>
          <w:rStyle w:val="HMNormal"/>
          <w:lang w:val="de-AT"/>
        </w:rPr>
        <w:t>HMI Button) der Zone. "</w:t>
      </w:r>
      <w:hyperlink w:anchor="GVL_Sequence1_HMI">
        <w:r w:rsidRPr="00F65414">
          <w:rPr>
            <w:rStyle w:val="HMNormal"/>
            <w:color w:val="0000FF"/>
            <w:u w:val="single"/>
            <w:lang w:val="de-AT"/>
          </w:rPr>
          <w:t>GVL_&lt;Sequence1&gt;_HMI.xManBtn_Zone_12</w:t>
        </w:r>
      </w:hyperlink>
      <w:r w:rsidRPr="00F65414">
        <w:rPr>
          <w:rFonts w:ascii="Courier New" w:hAnsi="Courier New"/>
          <w:color w:val="000000"/>
          <w:shd w:val="clear" w:color="auto" w:fill="FFFFFF"/>
          <w:lang w:val="de-AT"/>
        </w:rPr>
        <w:t>"</w:t>
      </w:r>
    </w:p>
    <w:p w14:paraId="406B16C0" w14:textId="77777777" w:rsidR="00757180" w:rsidRPr="00F65414" w:rsidRDefault="00000000">
      <w:pPr>
        <w:pStyle w:val="HMNormal0"/>
        <w:spacing w:before="0"/>
        <w:jc w:val="left"/>
        <w:rPr>
          <w:lang w:val="de-AT"/>
        </w:rPr>
      </w:pPr>
      <w:proofErr w:type="spellStart"/>
      <w:r w:rsidRPr="00F65414">
        <w:rPr>
          <w:rStyle w:val="HMNormal"/>
          <w:lang w:val="de-AT"/>
        </w:rPr>
        <w:t>fbZone</w:t>
      </w:r>
      <w:proofErr w:type="spellEnd"/>
      <w:r w:rsidRPr="00F65414">
        <w:rPr>
          <w:rStyle w:val="HMNormal"/>
          <w:lang w:val="de-AT"/>
        </w:rPr>
        <w:t>*.</w:t>
      </w:r>
      <w:proofErr w:type="spellStart"/>
      <w:r w:rsidRPr="00F65414">
        <w:rPr>
          <w:rStyle w:val="HMNormal"/>
          <w:lang w:val="de-AT"/>
        </w:rPr>
        <w:t>M_Output</w:t>
      </w:r>
      <w:proofErr w:type="spellEnd"/>
      <w:r w:rsidRPr="00F65414">
        <w:rPr>
          <w:rStyle w:val="HMNormal"/>
          <w:lang w:val="de-AT"/>
        </w:rPr>
        <w:t xml:space="preserve"> (</w:t>
      </w:r>
      <w:proofErr w:type="spellStart"/>
      <w:r w:rsidRPr="00F65414">
        <w:rPr>
          <w:rStyle w:val="HMNormal"/>
          <w:b/>
          <w:lang w:val="de-AT"/>
        </w:rPr>
        <w:t>aCond</w:t>
      </w:r>
      <w:proofErr w:type="spellEnd"/>
      <w:r w:rsidRPr="00F65414">
        <w:rPr>
          <w:rFonts w:ascii="Courier New" w:hAnsi="Courier New"/>
          <w:color w:val="000000"/>
          <w:shd w:val="clear" w:color="auto" w:fill="FFFFFF"/>
          <w:lang w:val="de-AT"/>
        </w:rPr>
        <w:t>)</w:t>
      </w:r>
      <w:r w:rsidRPr="00F65414">
        <w:rPr>
          <w:rStyle w:val="HMNormal"/>
          <w:lang w:val="de-AT"/>
        </w:rPr>
        <w:t xml:space="preserve">Wenn eine Zonenübergreifende Verriegelung zugewiesen wurde, wird der Output der </w:t>
      </w:r>
      <w:proofErr w:type="gramStart"/>
      <w:r w:rsidRPr="00F65414">
        <w:rPr>
          <w:rStyle w:val="HMNormal"/>
          <w:lang w:val="de-AT"/>
        </w:rPr>
        <w:t>Zone(</w:t>
      </w:r>
      <w:proofErr w:type="gramEnd"/>
      <w:r w:rsidRPr="00F65414">
        <w:rPr>
          <w:rStyle w:val="HMNormal"/>
          <w:lang w:val="de-AT"/>
        </w:rPr>
        <w:t>Rückgabewert der Methode) gesperrt, wenn die zu überwachenden Zonen nicht den erforderlichen Zustand besitzt.</w:t>
      </w:r>
      <w:r w:rsidRPr="00F65414">
        <w:rPr>
          <w:rFonts w:ascii="Courier New" w:hAnsi="Courier New"/>
          <w:color w:val="000000"/>
          <w:shd w:val="clear" w:color="auto" w:fill="FFFFFF"/>
          <w:lang w:val="de-AT"/>
        </w:rPr>
        <w:t xml:space="preserve"> </w:t>
      </w:r>
      <w:r w:rsidRPr="00F65414">
        <w:rPr>
          <w:rStyle w:val="HMNormal"/>
          <w:lang w:val="de-AT"/>
        </w:rPr>
        <w:t>"</w:t>
      </w:r>
      <w:hyperlink w:anchor="Sequence1_2_aCondZoneA779AADC">
        <w:r w:rsidRPr="00F65414">
          <w:rPr>
            <w:rStyle w:val="HMNormal"/>
            <w:color w:val="0000FF"/>
            <w:u w:val="single"/>
            <w:lang w:val="de-AT"/>
          </w:rPr>
          <w:t>aCondZone12</w:t>
        </w:r>
      </w:hyperlink>
      <w:r w:rsidRPr="00F65414">
        <w:rPr>
          <w:rStyle w:val="HMNormal"/>
          <w:lang w:val="de-AT"/>
        </w:rPr>
        <w:t xml:space="preserve">" </w:t>
      </w:r>
    </w:p>
    <w:p w14:paraId="67548A7B" w14:textId="77777777" w:rsidR="00757180" w:rsidRPr="00F65414" w:rsidRDefault="00757180">
      <w:pPr>
        <w:spacing w:before="0" w:after="0"/>
        <w:ind w:right="210"/>
        <w:rPr>
          <w:lang w:val="de-AT"/>
        </w:rPr>
      </w:pPr>
    </w:p>
    <w:p w14:paraId="31517C82" w14:textId="77777777" w:rsidR="00757180" w:rsidRPr="00F65414" w:rsidRDefault="00000000">
      <w:pPr>
        <w:rPr>
          <w:lang w:val="de-AT"/>
        </w:rPr>
      </w:pPr>
      <w:r w:rsidRPr="00F65414">
        <w:rPr>
          <w:lang w:val="de-AT"/>
        </w:rPr>
        <w:br w:type="page"/>
      </w:r>
    </w:p>
    <w:bookmarkStart w:id="65" w:name="Sequence1_2_TimerZone314C712A"/>
    <w:bookmarkEnd w:id="65"/>
    <w:p w14:paraId="1E224951"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"Timer Zone"</w:instrText>
      </w:r>
      <w:r w:rsidRPr="00F65414">
        <w:rPr>
          <w:lang w:val="de-AT"/>
        </w:rPr>
        <w:fldChar w:fldCharType="end"/>
      </w:r>
      <w:proofErr w:type="spellStart"/>
      <w:r w:rsidRPr="00F65414">
        <w:rPr>
          <w:rStyle w:val="HMHeading3"/>
          <w:lang w:val="de-AT"/>
        </w:rPr>
        <w:t>Timer</w:t>
      </w:r>
      <w:proofErr w:type="spellEnd"/>
      <w:r w:rsidRPr="00F65414">
        <w:rPr>
          <w:rStyle w:val="HMHeading3"/>
          <w:lang w:val="de-AT"/>
        </w:rPr>
        <w:t xml:space="preserve"> Zone</w:t>
      </w:r>
    </w:p>
    <w:p w14:paraId="246363D9" w14:textId="77777777" w:rsidR="00757180" w:rsidRPr="00F65414" w:rsidRDefault="00000000">
      <w:pPr>
        <w:spacing w:before="0" w:after="0"/>
        <w:ind w:right="210"/>
        <w:rPr>
          <w:lang w:val="de-AT"/>
        </w:rPr>
      </w:pPr>
      <w:r w:rsidRPr="00F65414">
        <w:rPr>
          <w:rFonts w:ascii="Arial" w:hAnsi="Arial"/>
          <w:color w:val="000000"/>
          <w:lang w:val="de-AT"/>
        </w:rPr>
        <w:t xml:space="preserve">In diesem Codeabschnitt wird der Funktionsbaustein </w:t>
      </w:r>
      <w:r w:rsidRPr="00F65414">
        <w:rPr>
          <w:rFonts w:ascii="Courier New" w:hAnsi="Courier New"/>
          <w:color w:val="000000"/>
          <w:shd w:val="clear" w:color="auto" w:fill="FFFFFF"/>
          <w:lang w:val="de-AT"/>
        </w:rPr>
        <w:t xml:space="preserve">fbTon2 </w:t>
      </w:r>
      <w:r w:rsidRPr="00F65414">
        <w:rPr>
          <w:rFonts w:ascii="Arial" w:hAnsi="Arial"/>
          <w:color w:val="000000"/>
          <w:lang w:val="de-AT"/>
        </w:rPr>
        <w:t xml:space="preserve">für den </w:t>
      </w:r>
      <w:proofErr w:type="spellStart"/>
      <w:r w:rsidRPr="00F65414">
        <w:rPr>
          <w:rFonts w:ascii="Arial" w:hAnsi="Arial"/>
          <w:color w:val="000000"/>
          <w:lang w:val="de-AT"/>
        </w:rPr>
        <w:t>Timer</w:t>
      </w:r>
      <w:proofErr w:type="spellEnd"/>
      <w:r w:rsidRPr="00F65414">
        <w:rPr>
          <w:rFonts w:ascii="Arial" w:hAnsi="Arial"/>
          <w:color w:val="000000"/>
          <w:lang w:val="de-AT"/>
        </w:rPr>
        <w:t xml:space="preserve"> </w:t>
      </w:r>
      <w:proofErr w:type="spellStart"/>
      <w:r w:rsidRPr="00F65414">
        <w:rPr>
          <w:rFonts w:ascii="Arial" w:hAnsi="Arial"/>
          <w:color w:val="000000"/>
          <w:lang w:val="de-AT"/>
        </w:rPr>
        <w:t>Step</w:t>
      </w:r>
      <w:proofErr w:type="spellEnd"/>
      <w:r w:rsidRPr="00F65414">
        <w:rPr>
          <w:rFonts w:ascii="Arial" w:hAnsi="Arial"/>
          <w:color w:val="000000"/>
          <w:lang w:val="de-AT"/>
        </w:rPr>
        <w:t xml:space="preserve"> aufgerufen und die dafür konfigurierte Zeit übergeben.</w:t>
      </w:r>
    </w:p>
    <w:p w14:paraId="13FA30E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TIMER CALLS ---------------------------</w:t>
      </w:r>
    </w:p>
    <w:p w14:paraId="003218A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fbTon2(</w:t>
      </w:r>
      <w:proofErr w:type="gramStart"/>
      <w:r w:rsidRPr="00F65414">
        <w:rPr>
          <w:rFonts w:ascii="Courier New" w:hAnsi="Courier New"/>
          <w:color w:val="000000"/>
          <w:shd w:val="clear" w:color="auto" w:fill="FFFFFF"/>
          <w:lang w:val="de-AT"/>
        </w:rPr>
        <w:t>IN:=</w:t>
      </w:r>
      <w:proofErr w:type="gramEnd"/>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 2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PT:= </w:t>
      </w:r>
      <w:r w:rsidRPr="00F65414">
        <w:rPr>
          <w:rFonts w:ascii="Courier New" w:hAnsi="Courier New"/>
          <w:color w:val="FF00FF"/>
          <w:shd w:val="clear" w:color="auto" w:fill="FFFFFF"/>
          <w:lang w:val="de-AT"/>
        </w:rPr>
        <w:t>T#5000MS</w:t>
      </w:r>
      <w:r w:rsidRPr="00F65414">
        <w:rPr>
          <w:rFonts w:ascii="Courier New" w:hAnsi="Courier New"/>
          <w:color w:val="000000"/>
          <w:shd w:val="clear" w:color="auto" w:fill="FFFFFF"/>
          <w:lang w:val="de-AT"/>
        </w:rPr>
        <w:t>);</w:t>
      </w:r>
    </w:p>
    <w:p w14:paraId="1CE8B49C" w14:textId="77777777" w:rsidR="00757180" w:rsidRPr="00F65414" w:rsidRDefault="00757180">
      <w:pPr>
        <w:spacing w:before="0" w:after="0"/>
        <w:ind w:right="210"/>
        <w:rPr>
          <w:lang w:val="de-AT"/>
        </w:rPr>
      </w:pPr>
    </w:p>
    <w:p w14:paraId="2665746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 ZONE 1 |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2 </w:t>
      </w:r>
      <w:proofErr w:type="spellStart"/>
      <w:r w:rsidRPr="00F65414">
        <w:rPr>
          <w:rFonts w:ascii="Courier New" w:hAnsi="Courier New"/>
          <w:color w:val="008000"/>
          <w:shd w:val="clear" w:color="auto" w:fill="FFFFFF"/>
          <w:lang w:val="de-AT"/>
        </w:rPr>
        <w:t>Timer</w:t>
      </w:r>
      <w:proofErr w:type="spellEnd"/>
      <w:r w:rsidRPr="00F65414">
        <w:rPr>
          <w:rFonts w:ascii="Courier New" w:hAnsi="Courier New"/>
          <w:color w:val="008000"/>
          <w:shd w:val="clear" w:color="auto" w:fill="FFFFFF"/>
          <w:lang w:val="de-AT"/>
        </w:rPr>
        <w:t xml:space="preserve"> ---------------------------</w:t>
      </w:r>
    </w:p>
    <w:p w14:paraId="1D2F7055" w14:textId="77777777" w:rsidR="00757180" w:rsidRPr="00F65414" w:rsidRDefault="00757180">
      <w:pPr>
        <w:spacing w:before="0" w:after="0"/>
        <w:ind w:right="210"/>
        <w:rPr>
          <w:lang w:val="de-AT"/>
        </w:rPr>
      </w:pPr>
    </w:p>
    <w:p w14:paraId="3FF5295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3B40053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214C63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aPaircheckZone1[0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12048DB6" w14:textId="77777777" w:rsidR="00757180" w:rsidRPr="00F65414" w:rsidRDefault="00757180">
      <w:pPr>
        <w:spacing w:before="0" w:after="0"/>
        <w:ind w:right="210"/>
        <w:rPr>
          <w:lang w:val="de-AT"/>
        </w:rPr>
      </w:pPr>
    </w:p>
    <w:p w14:paraId="53BD4A4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11;</w:t>
      </w:r>
    </w:p>
    <w:p w14:paraId="1FD71A0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1A0E33A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DE0F8A5" w14:textId="77777777" w:rsidR="00757180" w:rsidRPr="00F65414" w:rsidRDefault="00757180">
      <w:pPr>
        <w:spacing w:before="0" w:after="0"/>
        <w:ind w:right="210"/>
        <w:rPr>
          <w:lang w:val="de-AT"/>
        </w:rPr>
      </w:pPr>
    </w:p>
    <w:p w14:paraId="2AAF9D6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2 </w:t>
      </w:r>
      <w:proofErr w:type="spellStart"/>
      <w:r w:rsidRPr="00F65414">
        <w:rPr>
          <w:rFonts w:ascii="Courier New" w:hAnsi="Courier New"/>
          <w:color w:val="008000"/>
          <w:shd w:val="clear" w:color="auto" w:fill="FFFFFF"/>
          <w:lang w:val="de-AT"/>
        </w:rPr>
        <w:t>Timer</w:t>
      </w:r>
      <w:proofErr w:type="spellEnd"/>
    </w:p>
    <w:p w14:paraId="2E36022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68FDA9E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666BAF9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4C3B7E2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 </w:t>
      </w:r>
    </w:p>
    <w:p w14:paraId="2162AF2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61E5311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309A4B9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2A52340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2EA29A0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2EFCD6B1" w14:textId="77777777" w:rsidR="00757180" w:rsidRPr="00F65414" w:rsidRDefault="00757180">
      <w:pPr>
        <w:spacing w:before="0" w:after="0"/>
        <w:ind w:right="210"/>
        <w:rPr>
          <w:lang w:val="de-AT"/>
        </w:rPr>
      </w:pPr>
    </w:p>
    <w:p w14:paraId="34C5025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GVL_&lt;Sequence1&gt;_IOs.o_xZone_</w:t>
      </w:r>
      <w:proofErr w:type="gramStart"/>
      <w:r w:rsidRPr="00F65414">
        <w:rPr>
          <w:rFonts w:ascii="Courier New" w:hAnsi="Courier New"/>
          <w:color w:val="000000"/>
          <w:shd w:val="clear" w:color="auto" w:fill="FFFFFF"/>
          <w:lang w:val="de-AT"/>
        </w:rPr>
        <w:t>1 :</w:t>
      </w:r>
      <w:proofErr w:type="gramEnd"/>
      <w:r w:rsidRPr="00F65414">
        <w:rPr>
          <w:rFonts w:ascii="Courier New" w:hAnsi="Courier New"/>
          <w:color w:val="000000"/>
          <w:shd w:val="clear" w:color="auto" w:fill="FFFFFF"/>
          <w:lang w:val="de-AT"/>
        </w:rPr>
        <w:t>= fbZone1.M_InOutput(</w:t>
      </w:r>
    </w:p>
    <w:p w14:paraId="04F7ACB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2CAA55B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fbTon2.Q, </w:t>
      </w:r>
    </w:p>
    <w:p w14:paraId="1DA6B71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FALSE, </w:t>
      </w:r>
    </w:p>
    <w:p w14:paraId="1FCA483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2E40560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aCrossZone1, </w:t>
      </w:r>
    </w:p>
    <w:p w14:paraId="7531C07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aCondZone1, </w:t>
      </w:r>
    </w:p>
    <w:p w14:paraId="10B127E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aPaircheckZone1);</w:t>
      </w:r>
    </w:p>
    <w:p w14:paraId="77541224" w14:textId="77777777" w:rsidR="00757180" w:rsidRPr="00F65414" w:rsidRDefault="00757180">
      <w:pPr>
        <w:spacing w:before="0" w:after="0"/>
        <w:ind w:right="210"/>
        <w:rPr>
          <w:lang w:val="de-AT"/>
        </w:rPr>
      </w:pPr>
    </w:p>
    <w:p w14:paraId="6F48F7BF" w14:textId="77777777" w:rsidR="00757180" w:rsidRPr="00F65414" w:rsidRDefault="00000000">
      <w:pPr>
        <w:rPr>
          <w:lang w:val="de-AT"/>
        </w:rPr>
      </w:pPr>
      <w:r w:rsidRPr="00F65414">
        <w:rPr>
          <w:lang w:val="de-AT"/>
        </w:rPr>
        <w:br w:type="page"/>
      </w:r>
    </w:p>
    <w:bookmarkStart w:id="66" w:name="Sequence1_2_DesicionZone5E6C685F"/>
    <w:bookmarkEnd w:id="66"/>
    <w:p w14:paraId="5D554036"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"Desicion Zone"</w:instrText>
      </w:r>
      <w:r w:rsidRPr="00F65414">
        <w:rPr>
          <w:lang w:val="de-AT"/>
        </w:rPr>
        <w:fldChar w:fldCharType="end"/>
      </w:r>
      <w:proofErr w:type="spellStart"/>
      <w:r w:rsidRPr="00F65414">
        <w:rPr>
          <w:rStyle w:val="HMHeading3"/>
          <w:lang w:val="de-AT"/>
        </w:rPr>
        <w:t>Desicion</w:t>
      </w:r>
      <w:proofErr w:type="spellEnd"/>
      <w:r w:rsidRPr="00F65414">
        <w:rPr>
          <w:rStyle w:val="HMHeading3"/>
          <w:lang w:val="de-AT"/>
        </w:rPr>
        <w:t xml:space="preserve"> Zone</w:t>
      </w:r>
    </w:p>
    <w:p w14:paraId="2A8D522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2 | Decision_1 Path 1 ---------------------------</w:t>
      </w:r>
    </w:p>
    <w:p w14:paraId="0A946ECB" w14:textId="77777777" w:rsidR="00757180" w:rsidRPr="00F65414" w:rsidRDefault="00757180">
      <w:pPr>
        <w:spacing w:before="0" w:after="0"/>
        <w:ind w:right="210"/>
        <w:rPr>
          <w:lang w:val="de-AT"/>
        </w:rPr>
      </w:pPr>
    </w:p>
    <w:p w14:paraId="7B6B1B1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56FA334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aCondZone2[0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578E8F1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aPaircheckZone2[0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13149D88" w14:textId="77777777" w:rsidR="00757180" w:rsidRPr="00F65414" w:rsidRDefault="00757180">
      <w:pPr>
        <w:spacing w:before="0" w:after="0"/>
        <w:ind w:right="210"/>
        <w:rPr>
          <w:lang w:val="de-AT"/>
        </w:rPr>
      </w:pPr>
    </w:p>
    <w:p w14:paraId="18EC300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fbZone2.P_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13;</w:t>
      </w:r>
    </w:p>
    <w:p w14:paraId="37FAD97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fbZone2.P_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14;</w:t>
      </w:r>
    </w:p>
    <w:p w14:paraId="2D75F6D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fbZone2.P_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218C321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fbZone2.P_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A6A3981" w14:textId="77777777" w:rsidR="00757180" w:rsidRPr="00F65414" w:rsidRDefault="00757180">
      <w:pPr>
        <w:spacing w:before="0" w:after="0"/>
        <w:ind w:right="210"/>
        <w:rPr>
          <w:lang w:val="de-AT"/>
        </w:rPr>
      </w:pPr>
    </w:p>
    <w:p w14:paraId="782CD69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2(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Decision_1 Path 1</w:t>
      </w:r>
    </w:p>
    <w:p w14:paraId="6B3138B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5A58D66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1D265A9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636DB0D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aZ2, </w:t>
      </w:r>
    </w:p>
    <w:p w14:paraId="0225F01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0479515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3D334BE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73F3DC0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6D4E25B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6A0A618E" w14:textId="77777777" w:rsidR="00757180" w:rsidRPr="00F65414" w:rsidRDefault="00000000">
      <w:pPr>
        <w:spacing w:before="0" w:after="0"/>
        <w:ind w:right="210"/>
        <w:rPr>
          <w:lang w:val="de-AT"/>
        </w:rPr>
      </w:pPr>
      <w:r w:rsidRPr="00F65414">
        <w:rPr>
          <w:lang w:val="de-AT"/>
        </w:rPr>
        <w:tab/>
      </w:r>
      <w:r w:rsidRPr="00F65414">
        <w:rPr>
          <w:lang w:val="de-AT"/>
        </w:rPr>
        <w:tab/>
      </w:r>
    </w:p>
    <w:p w14:paraId="2B4D70B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fbZone2.M_</w:t>
      </w:r>
      <w:proofErr w:type="gramStart"/>
      <w:r w:rsidRPr="00F65414">
        <w:rPr>
          <w:rFonts w:ascii="Courier New" w:hAnsi="Courier New"/>
          <w:color w:val="000000"/>
          <w:shd w:val="clear" w:color="auto" w:fill="FFFFFF"/>
          <w:lang w:val="de-AT"/>
        </w:rPr>
        <w:t>Input(</w:t>
      </w:r>
      <w:proofErr w:type="gramEnd"/>
    </w:p>
    <w:p w14:paraId="54E9ADB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GVL_&lt;Sequence1&gt;_IOs.i_xDecision_1Path1, </w:t>
      </w:r>
    </w:p>
    <w:p w14:paraId="23BA16C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3508AD3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28E986B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aCrossZone2, </w:t>
      </w:r>
    </w:p>
    <w:p w14:paraId="21E2311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aPaircheckZone2); </w:t>
      </w:r>
    </w:p>
    <w:p w14:paraId="7D81F693" w14:textId="77777777" w:rsidR="00757180" w:rsidRPr="00F65414" w:rsidRDefault="00757180">
      <w:pPr>
        <w:spacing w:before="0" w:after="0"/>
        <w:ind w:right="210"/>
        <w:rPr>
          <w:lang w:val="de-AT"/>
        </w:rPr>
      </w:pPr>
    </w:p>
    <w:p w14:paraId="7DDD609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 ZONE 3 | Decision_1 Path 1 </w:t>
      </w:r>
      <w:proofErr w:type="spellStart"/>
      <w:r w:rsidRPr="00F65414">
        <w:rPr>
          <w:rFonts w:ascii="Courier New" w:hAnsi="Courier New"/>
          <w:color w:val="008000"/>
          <w:shd w:val="clear" w:color="auto" w:fill="FFFFFF"/>
          <w:lang w:val="de-AT"/>
        </w:rPr>
        <w:t>Inv</w:t>
      </w:r>
      <w:proofErr w:type="spellEnd"/>
      <w:r w:rsidRPr="00F65414">
        <w:rPr>
          <w:rFonts w:ascii="Courier New" w:hAnsi="Courier New"/>
          <w:color w:val="008000"/>
          <w:shd w:val="clear" w:color="auto" w:fill="FFFFFF"/>
          <w:lang w:val="de-AT"/>
        </w:rPr>
        <w:t xml:space="preserve"> ---------------------------</w:t>
      </w:r>
    </w:p>
    <w:p w14:paraId="30CF25A6" w14:textId="77777777" w:rsidR="00757180" w:rsidRPr="00F65414" w:rsidRDefault="00757180">
      <w:pPr>
        <w:spacing w:before="0" w:after="0"/>
        <w:ind w:right="210"/>
        <w:rPr>
          <w:lang w:val="de-AT"/>
        </w:rPr>
      </w:pPr>
    </w:p>
    <w:p w14:paraId="15E40BF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68AC31E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aCondZone3[0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3103AB6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aPaircheckZone3[0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74D3A6F8" w14:textId="77777777" w:rsidR="00757180" w:rsidRPr="00F65414" w:rsidRDefault="00757180">
      <w:pPr>
        <w:spacing w:before="0" w:after="0"/>
        <w:ind w:right="210"/>
        <w:rPr>
          <w:lang w:val="de-AT"/>
        </w:rPr>
      </w:pPr>
    </w:p>
    <w:p w14:paraId="76B9716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fbZone3.P_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15;</w:t>
      </w:r>
    </w:p>
    <w:p w14:paraId="4340594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fbZone3.P_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16;</w:t>
      </w:r>
    </w:p>
    <w:p w14:paraId="16ACEE8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fbZone3.P_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eInputPolarity.Active_Low</w:t>
      </w:r>
      <w:proofErr w:type="spellEnd"/>
      <w:r w:rsidRPr="00F65414">
        <w:rPr>
          <w:rFonts w:ascii="Courier New" w:hAnsi="Courier New"/>
          <w:color w:val="000000"/>
          <w:shd w:val="clear" w:color="auto" w:fill="FFFFFF"/>
          <w:lang w:val="de-AT"/>
        </w:rPr>
        <w:t>;</w:t>
      </w:r>
    </w:p>
    <w:p w14:paraId="03486C3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fbZone3.P_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C6B6CE5" w14:textId="77777777" w:rsidR="00757180" w:rsidRPr="00F65414" w:rsidRDefault="00757180">
      <w:pPr>
        <w:spacing w:before="0" w:after="0"/>
        <w:ind w:right="210"/>
        <w:rPr>
          <w:lang w:val="de-AT"/>
        </w:rPr>
      </w:pPr>
    </w:p>
    <w:p w14:paraId="103D3F8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3(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Decision_1 Path 1 </w:t>
      </w:r>
      <w:proofErr w:type="spellStart"/>
      <w:r w:rsidRPr="00F65414">
        <w:rPr>
          <w:rFonts w:ascii="Courier New" w:hAnsi="Courier New"/>
          <w:color w:val="008000"/>
          <w:shd w:val="clear" w:color="auto" w:fill="FFFFFF"/>
          <w:lang w:val="de-AT"/>
        </w:rPr>
        <w:t>Inv</w:t>
      </w:r>
      <w:proofErr w:type="spellEnd"/>
    </w:p>
    <w:p w14:paraId="18BBAAB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72917A1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5205EF1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48B1BA5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aZ3, </w:t>
      </w:r>
    </w:p>
    <w:p w14:paraId="654680E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5CCC344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20FF36A8"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79E085D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357BC63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6870643A" w14:textId="77777777" w:rsidR="00757180" w:rsidRPr="00F65414" w:rsidRDefault="00000000">
      <w:pPr>
        <w:spacing w:before="0" w:after="0"/>
        <w:ind w:right="210"/>
        <w:rPr>
          <w:lang w:val="de-AT"/>
        </w:rPr>
      </w:pPr>
      <w:r w:rsidRPr="00F65414">
        <w:rPr>
          <w:lang w:val="de-AT"/>
        </w:rPr>
        <w:tab/>
      </w:r>
      <w:r w:rsidRPr="00F65414">
        <w:rPr>
          <w:lang w:val="de-AT"/>
        </w:rPr>
        <w:tab/>
      </w:r>
    </w:p>
    <w:p w14:paraId="3AC1F80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fbZone3.M_</w:t>
      </w:r>
      <w:proofErr w:type="gramStart"/>
      <w:r w:rsidRPr="00F65414">
        <w:rPr>
          <w:rFonts w:ascii="Courier New" w:hAnsi="Courier New"/>
          <w:color w:val="000000"/>
          <w:shd w:val="clear" w:color="auto" w:fill="FFFFFF"/>
          <w:lang w:val="de-AT"/>
        </w:rPr>
        <w:t>Input(</w:t>
      </w:r>
      <w:proofErr w:type="gramEnd"/>
    </w:p>
    <w:p w14:paraId="3E5456F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GVL_&lt;Sequence1&gt;_IOs.i_xDecision_1Path1, </w:t>
      </w:r>
    </w:p>
    <w:p w14:paraId="449A283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6904921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6F64DE8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aCrossZone3, </w:t>
      </w:r>
    </w:p>
    <w:p w14:paraId="0BB9FC5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aPaircheckZone3); </w:t>
      </w:r>
    </w:p>
    <w:p w14:paraId="791390D0" w14:textId="77777777" w:rsidR="00757180" w:rsidRPr="00F65414" w:rsidRDefault="00757180">
      <w:pPr>
        <w:spacing w:before="0" w:after="0"/>
        <w:ind w:right="210"/>
        <w:rPr>
          <w:lang w:val="de-AT"/>
        </w:rPr>
      </w:pPr>
    </w:p>
    <w:p w14:paraId="7EA786A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4 | Decision_1 Path 2 ---------------------------</w:t>
      </w:r>
    </w:p>
    <w:p w14:paraId="7BE4AD1F" w14:textId="77777777" w:rsidR="00757180" w:rsidRPr="00F65414" w:rsidRDefault="00757180">
      <w:pPr>
        <w:spacing w:before="0" w:after="0"/>
        <w:ind w:right="210"/>
        <w:rPr>
          <w:lang w:val="de-AT"/>
        </w:rPr>
      </w:pPr>
    </w:p>
    <w:p w14:paraId="0ED267F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38EC13C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aCondZone4[0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53BF7BF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aPaircheckZone4[0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740418FB" w14:textId="77777777" w:rsidR="00757180" w:rsidRPr="00F65414" w:rsidRDefault="00757180">
      <w:pPr>
        <w:spacing w:before="0" w:after="0"/>
        <w:ind w:right="210"/>
        <w:rPr>
          <w:lang w:val="de-AT"/>
        </w:rPr>
      </w:pPr>
    </w:p>
    <w:p w14:paraId="5C3F5C5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fbZone4.P_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17;</w:t>
      </w:r>
    </w:p>
    <w:p w14:paraId="05C6DC9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fbZone4.P_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18;</w:t>
      </w:r>
    </w:p>
    <w:p w14:paraId="390A267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fbZone4.P_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5571616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fbZone4.P_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79B216D6" w14:textId="77777777" w:rsidR="00757180" w:rsidRPr="00F65414" w:rsidRDefault="00757180">
      <w:pPr>
        <w:spacing w:before="0" w:after="0"/>
        <w:ind w:right="210"/>
        <w:rPr>
          <w:lang w:val="de-AT"/>
        </w:rPr>
      </w:pPr>
    </w:p>
    <w:p w14:paraId="402303F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4(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Decision_1 Path 2</w:t>
      </w:r>
    </w:p>
    <w:p w14:paraId="1A5B9D5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47B06D3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565BE4C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1E64666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aZ4, </w:t>
      </w:r>
    </w:p>
    <w:p w14:paraId="0CBA766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685C611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3B04D6B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43AE08E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0697E79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0C9BB697" w14:textId="77777777" w:rsidR="00757180" w:rsidRPr="00F65414" w:rsidRDefault="00000000">
      <w:pPr>
        <w:spacing w:before="0" w:after="0"/>
        <w:ind w:right="210"/>
        <w:rPr>
          <w:lang w:val="de-AT"/>
        </w:rPr>
      </w:pPr>
      <w:r w:rsidRPr="00F65414">
        <w:rPr>
          <w:lang w:val="de-AT"/>
        </w:rPr>
        <w:tab/>
      </w:r>
      <w:r w:rsidRPr="00F65414">
        <w:rPr>
          <w:lang w:val="de-AT"/>
        </w:rPr>
        <w:tab/>
      </w:r>
    </w:p>
    <w:p w14:paraId="4CB87D9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fbZone4.M_</w:t>
      </w:r>
      <w:proofErr w:type="gramStart"/>
      <w:r w:rsidRPr="00F65414">
        <w:rPr>
          <w:rFonts w:ascii="Courier New" w:hAnsi="Courier New"/>
          <w:color w:val="000000"/>
          <w:shd w:val="clear" w:color="auto" w:fill="FFFFFF"/>
          <w:lang w:val="de-AT"/>
        </w:rPr>
        <w:t>Input(</w:t>
      </w:r>
      <w:proofErr w:type="gramEnd"/>
    </w:p>
    <w:p w14:paraId="5CB6252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GVL_&lt;Sequence1&gt;_IOs.i_xDecision_1Path2, </w:t>
      </w:r>
    </w:p>
    <w:p w14:paraId="52BC1E3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15DFDDA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48480A7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aCrossZone4, </w:t>
      </w:r>
    </w:p>
    <w:p w14:paraId="0EC56DA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aPaircheckZone4); </w:t>
      </w:r>
    </w:p>
    <w:p w14:paraId="470CD9B7" w14:textId="77777777" w:rsidR="00757180" w:rsidRPr="00F65414" w:rsidRDefault="00757180">
      <w:pPr>
        <w:spacing w:before="0" w:after="0"/>
        <w:ind w:right="210"/>
        <w:rPr>
          <w:lang w:val="de-AT"/>
        </w:rPr>
      </w:pPr>
    </w:p>
    <w:p w14:paraId="53091BD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 ZONE 5 | Decision_1 Path 2 </w:t>
      </w:r>
      <w:proofErr w:type="spellStart"/>
      <w:r w:rsidRPr="00F65414">
        <w:rPr>
          <w:rFonts w:ascii="Courier New" w:hAnsi="Courier New"/>
          <w:color w:val="008000"/>
          <w:shd w:val="clear" w:color="auto" w:fill="FFFFFF"/>
          <w:lang w:val="de-AT"/>
        </w:rPr>
        <w:t>Inv</w:t>
      </w:r>
      <w:proofErr w:type="spellEnd"/>
      <w:r w:rsidRPr="00F65414">
        <w:rPr>
          <w:rFonts w:ascii="Courier New" w:hAnsi="Courier New"/>
          <w:color w:val="008000"/>
          <w:shd w:val="clear" w:color="auto" w:fill="FFFFFF"/>
          <w:lang w:val="de-AT"/>
        </w:rPr>
        <w:t xml:space="preserve"> ---------------------------</w:t>
      </w:r>
    </w:p>
    <w:p w14:paraId="1F7E098F" w14:textId="77777777" w:rsidR="00757180" w:rsidRPr="00F65414" w:rsidRDefault="00757180">
      <w:pPr>
        <w:spacing w:before="0" w:after="0"/>
        <w:ind w:right="210"/>
        <w:rPr>
          <w:lang w:val="de-AT"/>
        </w:rPr>
      </w:pPr>
    </w:p>
    <w:p w14:paraId="41416F7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065F05A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aCondZone5[0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6677E3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aPaircheckZone5[0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4B624C43" w14:textId="77777777" w:rsidR="00757180" w:rsidRPr="00F65414" w:rsidRDefault="00757180">
      <w:pPr>
        <w:spacing w:before="0" w:after="0"/>
        <w:ind w:right="210"/>
        <w:rPr>
          <w:lang w:val="de-AT"/>
        </w:rPr>
      </w:pPr>
    </w:p>
    <w:p w14:paraId="1514945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fbZone5.P_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19;</w:t>
      </w:r>
    </w:p>
    <w:p w14:paraId="518B7398"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rFonts w:ascii="Courier New" w:hAnsi="Courier New"/>
          <w:color w:val="000000"/>
          <w:shd w:val="clear" w:color="auto" w:fill="FFFFFF"/>
          <w:lang w:val="de-AT"/>
        </w:rPr>
        <w:t>fbZone5.P_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20;</w:t>
      </w:r>
    </w:p>
    <w:p w14:paraId="6DDE6B9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fbZone5.P_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eInputPolarity.Active_Low</w:t>
      </w:r>
      <w:proofErr w:type="spellEnd"/>
      <w:r w:rsidRPr="00F65414">
        <w:rPr>
          <w:rFonts w:ascii="Courier New" w:hAnsi="Courier New"/>
          <w:color w:val="000000"/>
          <w:shd w:val="clear" w:color="auto" w:fill="FFFFFF"/>
          <w:lang w:val="de-AT"/>
        </w:rPr>
        <w:t>;</w:t>
      </w:r>
    </w:p>
    <w:p w14:paraId="08D1F30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fbZone5.P_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7965C496" w14:textId="77777777" w:rsidR="00757180" w:rsidRPr="00F65414" w:rsidRDefault="00757180">
      <w:pPr>
        <w:spacing w:before="0" w:after="0"/>
        <w:ind w:right="210"/>
        <w:rPr>
          <w:lang w:val="de-AT"/>
        </w:rPr>
      </w:pPr>
    </w:p>
    <w:p w14:paraId="5033954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5(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Decision_1 Path 2 </w:t>
      </w:r>
      <w:proofErr w:type="spellStart"/>
      <w:r w:rsidRPr="00F65414">
        <w:rPr>
          <w:rFonts w:ascii="Courier New" w:hAnsi="Courier New"/>
          <w:color w:val="008000"/>
          <w:shd w:val="clear" w:color="auto" w:fill="FFFFFF"/>
          <w:lang w:val="de-AT"/>
        </w:rPr>
        <w:t>Inv</w:t>
      </w:r>
      <w:proofErr w:type="spellEnd"/>
    </w:p>
    <w:p w14:paraId="65F3402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3FF1E7B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3E52805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7E1259E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aZ5, </w:t>
      </w:r>
    </w:p>
    <w:p w14:paraId="2110CE8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1CCF435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565752F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6F15EEC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3776DCA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65FAE221" w14:textId="77777777" w:rsidR="00757180" w:rsidRPr="00F65414" w:rsidRDefault="00000000">
      <w:pPr>
        <w:spacing w:before="0" w:after="0"/>
        <w:ind w:right="210"/>
        <w:rPr>
          <w:lang w:val="de-AT"/>
        </w:rPr>
      </w:pPr>
      <w:r w:rsidRPr="00F65414">
        <w:rPr>
          <w:lang w:val="de-AT"/>
        </w:rPr>
        <w:tab/>
      </w:r>
      <w:r w:rsidRPr="00F65414">
        <w:rPr>
          <w:lang w:val="de-AT"/>
        </w:rPr>
        <w:tab/>
      </w:r>
    </w:p>
    <w:p w14:paraId="64C1FD6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fbZone5.M_</w:t>
      </w:r>
      <w:proofErr w:type="gramStart"/>
      <w:r w:rsidRPr="00F65414">
        <w:rPr>
          <w:rFonts w:ascii="Courier New" w:hAnsi="Courier New"/>
          <w:color w:val="000000"/>
          <w:shd w:val="clear" w:color="auto" w:fill="FFFFFF"/>
          <w:lang w:val="de-AT"/>
        </w:rPr>
        <w:t>Input(</w:t>
      </w:r>
      <w:proofErr w:type="gramEnd"/>
    </w:p>
    <w:p w14:paraId="01243EF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GVL_&lt;Sequence1&gt;_IOs.i_xDecision_1Path2, </w:t>
      </w:r>
    </w:p>
    <w:p w14:paraId="668FCFE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3627089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1282497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aCrossZone5, </w:t>
      </w:r>
    </w:p>
    <w:p w14:paraId="2B498A0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aPaircheckZone5); </w:t>
      </w:r>
    </w:p>
    <w:p w14:paraId="3F4073E0" w14:textId="77777777" w:rsidR="00757180" w:rsidRPr="00F65414" w:rsidRDefault="00757180">
      <w:pPr>
        <w:spacing w:before="0" w:after="0"/>
        <w:ind w:right="210"/>
        <w:rPr>
          <w:lang w:val="de-AT"/>
        </w:rPr>
      </w:pPr>
    </w:p>
    <w:p w14:paraId="26AA299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6 | Decision_1 XOR ---------------------------</w:t>
      </w:r>
    </w:p>
    <w:p w14:paraId="690AA886" w14:textId="77777777" w:rsidR="00757180" w:rsidRPr="00F65414" w:rsidRDefault="00757180">
      <w:pPr>
        <w:spacing w:before="0" w:after="0"/>
        <w:ind w:right="210"/>
        <w:rPr>
          <w:lang w:val="de-AT"/>
        </w:rPr>
      </w:pPr>
    </w:p>
    <w:p w14:paraId="58F003A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0AC8275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aCondZone6[0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3B9AAF2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aPaircheckZone6[0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383EC7AF" w14:textId="77777777" w:rsidR="00757180" w:rsidRPr="00F65414" w:rsidRDefault="00757180">
      <w:pPr>
        <w:spacing w:before="0" w:after="0"/>
        <w:ind w:right="210"/>
        <w:rPr>
          <w:lang w:val="de-AT"/>
        </w:rPr>
      </w:pPr>
    </w:p>
    <w:p w14:paraId="5B7F4DD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fbZone6.P_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21;</w:t>
      </w:r>
    </w:p>
    <w:p w14:paraId="3DDA96C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fbZone6.P_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22;</w:t>
      </w:r>
    </w:p>
    <w:p w14:paraId="05D6864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fbZone6.P_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11E9A6D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fbZone6.P_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4BB31CB0" w14:textId="77777777" w:rsidR="00757180" w:rsidRPr="00F65414" w:rsidRDefault="00000000">
      <w:pPr>
        <w:spacing w:before="0" w:after="0"/>
        <w:ind w:right="210"/>
        <w:rPr>
          <w:lang w:val="de-AT"/>
        </w:rPr>
      </w:pPr>
      <w:r w:rsidRPr="00F65414">
        <w:rPr>
          <w:lang w:val="de-AT"/>
        </w:rPr>
        <w:tab/>
      </w:r>
      <w:r w:rsidRPr="00F65414">
        <w:rPr>
          <w:lang w:val="de-AT"/>
        </w:rPr>
        <w:tab/>
      </w:r>
    </w:p>
    <w:p w14:paraId="316072D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6(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Decision_1 XOR</w:t>
      </w:r>
    </w:p>
    <w:p w14:paraId="5C217E7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0BFD5A1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117633C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7EACD95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aZ6, </w:t>
      </w:r>
    </w:p>
    <w:p w14:paraId="481BCBF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6D6C438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6D68785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5BDDDF8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w:t>
      </w:r>
    </w:p>
    <w:p w14:paraId="69D5E96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4E67212D" w14:textId="77777777" w:rsidR="00757180" w:rsidRPr="00F65414" w:rsidRDefault="00000000">
      <w:pPr>
        <w:spacing w:before="0" w:after="0"/>
        <w:ind w:right="210"/>
        <w:rPr>
          <w:lang w:val="de-AT"/>
        </w:rPr>
      </w:pPr>
      <w:r w:rsidRPr="00F65414">
        <w:rPr>
          <w:lang w:val="de-AT"/>
        </w:rPr>
        <w:tab/>
      </w:r>
      <w:r w:rsidRPr="00F65414">
        <w:rPr>
          <w:lang w:val="de-AT"/>
        </w:rPr>
        <w:tab/>
      </w:r>
    </w:p>
    <w:p w14:paraId="6570AD9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fbZone6.M_</w:t>
      </w:r>
      <w:proofErr w:type="gramStart"/>
      <w:r w:rsidRPr="00F65414">
        <w:rPr>
          <w:rFonts w:ascii="Courier New" w:hAnsi="Courier New"/>
          <w:color w:val="000000"/>
          <w:shd w:val="clear" w:color="auto" w:fill="FFFFFF"/>
          <w:lang w:val="de-AT"/>
        </w:rPr>
        <w:t>Input(</w:t>
      </w:r>
      <w:proofErr w:type="gramEnd"/>
    </w:p>
    <w:p w14:paraId="2EC139F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GVL_&lt;Sequence1&gt;_IOs.i_xDecision_1Path1 </w:t>
      </w:r>
      <w:r w:rsidRPr="00F65414">
        <w:rPr>
          <w:rFonts w:ascii="Courier New" w:hAnsi="Courier New"/>
          <w:color w:val="0000FF"/>
          <w:shd w:val="clear" w:color="auto" w:fill="FFFFFF"/>
          <w:lang w:val="de-AT"/>
        </w:rPr>
        <w:t>XOR</w:t>
      </w:r>
      <w:r w:rsidRPr="00F65414">
        <w:rPr>
          <w:rFonts w:ascii="Courier New" w:hAnsi="Courier New"/>
          <w:color w:val="000000"/>
          <w:shd w:val="clear" w:color="auto" w:fill="FFFFFF"/>
          <w:lang w:val="de-AT"/>
        </w:rPr>
        <w:t xml:space="preserve"> GVL_&lt;Sequence1&gt;_IOs.i_xDecision_1Path2, </w:t>
      </w:r>
    </w:p>
    <w:p w14:paraId="45D8F7E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2FABC7A4"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6C16AD2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aCrossZone6, </w:t>
      </w:r>
    </w:p>
    <w:p w14:paraId="3CFE85F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aPaircheckZone6); </w:t>
      </w:r>
    </w:p>
    <w:p w14:paraId="0B654C4A" w14:textId="77777777" w:rsidR="00757180" w:rsidRPr="00F65414" w:rsidRDefault="00757180">
      <w:pPr>
        <w:spacing w:before="0" w:after="0"/>
        <w:ind w:right="210"/>
        <w:rPr>
          <w:lang w:val="de-AT"/>
        </w:rPr>
      </w:pPr>
    </w:p>
    <w:p w14:paraId="482C6F46" w14:textId="77777777" w:rsidR="00757180" w:rsidRPr="00F65414" w:rsidRDefault="00000000">
      <w:pPr>
        <w:rPr>
          <w:lang w:val="de-AT"/>
        </w:rPr>
      </w:pPr>
      <w:r w:rsidRPr="00F65414">
        <w:rPr>
          <w:lang w:val="de-AT"/>
        </w:rPr>
        <w:br w:type="page"/>
      </w:r>
    </w:p>
    <w:bookmarkStart w:id="67" w:name="Sequence1_2_InputZone833AAD7B"/>
    <w:bookmarkEnd w:id="67"/>
    <w:p w14:paraId="6BB5B9B4"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"Input Zone"</w:instrText>
      </w:r>
      <w:r w:rsidRPr="00F65414">
        <w:rPr>
          <w:lang w:val="de-AT"/>
        </w:rPr>
        <w:fldChar w:fldCharType="end"/>
      </w:r>
      <w:r w:rsidRPr="00F65414">
        <w:rPr>
          <w:rStyle w:val="HMHeading3"/>
          <w:lang w:val="de-AT"/>
        </w:rPr>
        <w:t>Input Zone</w:t>
      </w:r>
    </w:p>
    <w:p w14:paraId="35A2101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7 | Zone 7 ---------------------------</w:t>
      </w:r>
    </w:p>
    <w:p w14:paraId="25506387" w14:textId="77777777" w:rsidR="00757180" w:rsidRPr="00F65414" w:rsidRDefault="00757180">
      <w:pPr>
        <w:spacing w:before="0" w:after="0"/>
        <w:ind w:right="210"/>
        <w:rPr>
          <w:lang w:val="de-AT"/>
        </w:rPr>
      </w:pPr>
    </w:p>
    <w:p w14:paraId="180700B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Cross Interlock </w:t>
      </w:r>
      <w:proofErr w:type="spellStart"/>
      <w:r w:rsidRPr="00F65414">
        <w:rPr>
          <w:rFonts w:ascii="Courier New" w:hAnsi="Courier New"/>
          <w:color w:val="008000"/>
          <w:shd w:val="clear" w:color="auto" w:fill="FFFFFF"/>
          <w:lang w:val="de-AT"/>
        </w:rPr>
        <w:t>Assigns</w:t>
      </w:r>
      <w:proofErr w:type="spellEnd"/>
    </w:p>
    <w:p w14:paraId="5FB3620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aCrossZone7[0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GVL_&lt;Sequence1&gt;_HMI.xManBtn_Zone_11;</w:t>
      </w:r>
    </w:p>
    <w:p w14:paraId="7FC5199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aCrossZone7[1</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GVL_&lt;Sequence1&gt;_HMI.xManBtn_Zone_12;</w:t>
      </w:r>
    </w:p>
    <w:p w14:paraId="477458CD" w14:textId="77777777" w:rsidR="00757180" w:rsidRPr="00F65414" w:rsidRDefault="00757180">
      <w:pPr>
        <w:spacing w:before="0" w:after="0"/>
        <w:ind w:right="210"/>
        <w:rPr>
          <w:lang w:val="de-AT"/>
        </w:rPr>
      </w:pPr>
    </w:p>
    <w:p w14:paraId="557F964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1AB5DC0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aCondZone7[0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4DC7643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aPaircheckZone7[0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755B8F9A" w14:textId="77777777" w:rsidR="00757180" w:rsidRPr="00F65414" w:rsidRDefault="00757180">
      <w:pPr>
        <w:spacing w:before="0" w:after="0"/>
        <w:ind w:right="210"/>
        <w:rPr>
          <w:lang w:val="de-AT"/>
        </w:rPr>
      </w:pPr>
    </w:p>
    <w:p w14:paraId="54A1050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fbZone7.P_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23;</w:t>
      </w:r>
    </w:p>
    <w:p w14:paraId="404B922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fbZone7.P_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24;</w:t>
      </w:r>
    </w:p>
    <w:p w14:paraId="2E3382A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fbZone7.P_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0927B38F" w14:textId="77777777" w:rsidR="00757180" w:rsidRPr="00F65414" w:rsidRDefault="00000000">
      <w:pPr>
        <w:spacing w:before="0" w:after="0"/>
        <w:ind w:right="210"/>
        <w:rPr>
          <w:lang w:val="de-AT"/>
        </w:rPr>
      </w:pPr>
      <w:r w:rsidRPr="00F65414">
        <w:rPr>
          <w:lang w:val="de-AT"/>
        </w:rPr>
        <w:tab/>
      </w:r>
      <w:r w:rsidRPr="00F65414">
        <w:rPr>
          <w:lang w:val="de-AT"/>
        </w:rPr>
        <w:tab/>
      </w:r>
    </w:p>
    <w:p w14:paraId="5320309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7(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Zone 7</w:t>
      </w:r>
    </w:p>
    <w:p w14:paraId="14F5012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163AD98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6AB853D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3C74DDE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aZ7, </w:t>
      </w:r>
    </w:p>
    <w:p w14:paraId="6A71EAB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2F465BB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3939C1F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77D300E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74D7D9B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17C83C4A" w14:textId="77777777" w:rsidR="00757180" w:rsidRPr="00F65414" w:rsidRDefault="00000000">
      <w:pPr>
        <w:spacing w:before="0" w:after="0"/>
        <w:ind w:right="210"/>
        <w:rPr>
          <w:lang w:val="de-AT"/>
        </w:rPr>
      </w:pPr>
      <w:r w:rsidRPr="00F65414">
        <w:rPr>
          <w:lang w:val="de-AT"/>
        </w:rPr>
        <w:tab/>
      </w:r>
      <w:r w:rsidRPr="00F65414">
        <w:rPr>
          <w:lang w:val="de-AT"/>
        </w:rPr>
        <w:tab/>
      </w:r>
    </w:p>
    <w:p w14:paraId="77BDB1A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fbZone7.M_</w:t>
      </w:r>
      <w:proofErr w:type="gramStart"/>
      <w:r w:rsidRPr="00F65414">
        <w:rPr>
          <w:rFonts w:ascii="Courier New" w:hAnsi="Courier New"/>
          <w:color w:val="000000"/>
          <w:shd w:val="clear" w:color="auto" w:fill="FFFFFF"/>
          <w:lang w:val="de-AT"/>
        </w:rPr>
        <w:t>Input(</w:t>
      </w:r>
      <w:proofErr w:type="gramEnd"/>
    </w:p>
    <w:p w14:paraId="43546A0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GVL_&lt;Sequence1&gt;_IOs.i_xZone7, </w:t>
      </w:r>
    </w:p>
    <w:p w14:paraId="1874177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38B4D4F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0C5A21E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aCrossZone7, </w:t>
      </w:r>
    </w:p>
    <w:p w14:paraId="78D37A8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aPaircheckZone7); </w:t>
      </w:r>
    </w:p>
    <w:p w14:paraId="64105E30" w14:textId="77777777" w:rsidR="00757180" w:rsidRPr="00F65414" w:rsidRDefault="00757180">
      <w:pPr>
        <w:spacing w:before="0" w:after="0"/>
        <w:ind w:right="210"/>
        <w:rPr>
          <w:lang w:val="de-AT"/>
        </w:rPr>
      </w:pPr>
    </w:p>
    <w:p w14:paraId="62FA4CD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 ZONE 8 | Zone 7 </w:t>
      </w:r>
      <w:proofErr w:type="spellStart"/>
      <w:r w:rsidRPr="00F65414">
        <w:rPr>
          <w:rFonts w:ascii="Courier New" w:hAnsi="Courier New"/>
          <w:color w:val="008000"/>
          <w:shd w:val="clear" w:color="auto" w:fill="FFFFFF"/>
          <w:lang w:val="de-AT"/>
        </w:rPr>
        <w:t>Inv</w:t>
      </w:r>
      <w:proofErr w:type="spellEnd"/>
      <w:r w:rsidRPr="00F65414">
        <w:rPr>
          <w:rFonts w:ascii="Courier New" w:hAnsi="Courier New"/>
          <w:color w:val="008000"/>
          <w:shd w:val="clear" w:color="auto" w:fill="FFFFFF"/>
          <w:lang w:val="de-AT"/>
        </w:rPr>
        <w:t xml:space="preserve"> ---------------------------</w:t>
      </w:r>
    </w:p>
    <w:p w14:paraId="376312E0" w14:textId="77777777" w:rsidR="00757180" w:rsidRPr="00F65414" w:rsidRDefault="00757180">
      <w:pPr>
        <w:spacing w:before="0" w:after="0"/>
        <w:ind w:right="210"/>
        <w:rPr>
          <w:lang w:val="de-AT"/>
        </w:rPr>
      </w:pPr>
    </w:p>
    <w:p w14:paraId="6ED7E06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Cross Interlock </w:t>
      </w:r>
      <w:proofErr w:type="spellStart"/>
      <w:r w:rsidRPr="00F65414">
        <w:rPr>
          <w:rFonts w:ascii="Courier New" w:hAnsi="Courier New"/>
          <w:color w:val="008000"/>
          <w:shd w:val="clear" w:color="auto" w:fill="FFFFFF"/>
          <w:lang w:val="de-AT"/>
        </w:rPr>
        <w:t>Assigns</w:t>
      </w:r>
      <w:proofErr w:type="spellEnd"/>
    </w:p>
    <w:p w14:paraId="6AC7F49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aCrossZone8[0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GVL_&lt;Sequence1&gt;_HMI.xManBtn_Zone_9;</w:t>
      </w:r>
    </w:p>
    <w:p w14:paraId="13FFB27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aCrossZone8[1</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GVL_&lt;Sequence1&gt;_HMI.xManBtn_Zone_10;</w:t>
      </w:r>
    </w:p>
    <w:p w14:paraId="536DE561" w14:textId="77777777" w:rsidR="00757180" w:rsidRPr="00F65414" w:rsidRDefault="00757180">
      <w:pPr>
        <w:spacing w:before="0" w:after="0"/>
        <w:ind w:right="210"/>
        <w:rPr>
          <w:lang w:val="de-AT"/>
        </w:rPr>
      </w:pPr>
    </w:p>
    <w:p w14:paraId="3A05A0E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04FA1ED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aCondZone8[0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A7D4FE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aPaircheckZone8[0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046E52AB" w14:textId="77777777" w:rsidR="00757180" w:rsidRPr="00F65414" w:rsidRDefault="00757180">
      <w:pPr>
        <w:spacing w:before="0" w:after="0"/>
        <w:ind w:right="210"/>
        <w:rPr>
          <w:lang w:val="de-AT"/>
        </w:rPr>
      </w:pPr>
    </w:p>
    <w:p w14:paraId="17661B2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fbZone8.P_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25;</w:t>
      </w:r>
    </w:p>
    <w:p w14:paraId="432B6C8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fbZone8.P_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26;</w:t>
      </w:r>
    </w:p>
    <w:p w14:paraId="73EF189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fbZone8.P_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eInputPolarity.Active_Low</w:t>
      </w:r>
      <w:proofErr w:type="spellEnd"/>
      <w:r w:rsidRPr="00F65414">
        <w:rPr>
          <w:rFonts w:ascii="Courier New" w:hAnsi="Courier New"/>
          <w:color w:val="000000"/>
          <w:shd w:val="clear" w:color="auto" w:fill="FFFFFF"/>
          <w:lang w:val="de-AT"/>
        </w:rPr>
        <w:t>;</w:t>
      </w:r>
    </w:p>
    <w:p w14:paraId="369000E6" w14:textId="77777777" w:rsidR="00757180" w:rsidRPr="00F65414" w:rsidRDefault="00000000">
      <w:pPr>
        <w:spacing w:before="0" w:after="0"/>
        <w:ind w:right="210"/>
        <w:rPr>
          <w:lang w:val="de-AT"/>
        </w:rPr>
      </w:pPr>
      <w:r w:rsidRPr="00F65414">
        <w:rPr>
          <w:lang w:val="de-AT"/>
        </w:rPr>
        <w:tab/>
      </w:r>
      <w:r w:rsidRPr="00F65414">
        <w:rPr>
          <w:lang w:val="de-AT"/>
        </w:rPr>
        <w:tab/>
      </w:r>
    </w:p>
    <w:p w14:paraId="4D7F448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8(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Zone 7 </w:t>
      </w:r>
      <w:proofErr w:type="spellStart"/>
      <w:r w:rsidRPr="00F65414">
        <w:rPr>
          <w:rFonts w:ascii="Courier New" w:hAnsi="Courier New"/>
          <w:color w:val="008000"/>
          <w:shd w:val="clear" w:color="auto" w:fill="FFFFFF"/>
          <w:lang w:val="de-AT"/>
        </w:rPr>
        <w:t>Inv</w:t>
      </w:r>
      <w:proofErr w:type="spellEnd"/>
    </w:p>
    <w:p w14:paraId="2673F79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49EEE0FB"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6C39D7B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0214B1B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aZ8, </w:t>
      </w:r>
    </w:p>
    <w:p w14:paraId="6EF187A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42EED06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5EBE57E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473E701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415EE6E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70CD8090" w14:textId="77777777" w:rsidR="00757180" w:rsidRPr="00F65414" w:rsidRDefault="00000000">
      <w:pPr>
        <w:spacing w:before="0" w:after="0"/>
        <w:ind w:right="210"/>
        <w:rPr>
          <w:lang w:val="de-AT"/>
        </w:rPr>
      </w:pPr>
      <w:r w:rsidRPr="00F65414">
        <w:rPr>
          <w:lang w:val="de-AT"/>
        </w:rPr>
        <w:tab/>
      </w:r>
      <w:r w:rsidRPr="00F65414">
        <w:rPr>
          <w:lang w:val="de-AT"/>
        </w:rPr>
        <w:tab/>
      </w:r>
    </w:p>
    <w:p w14:paraId="16CA013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fbZone8.M_</w:t>
      </w:r>
      <w:proofErr w:type="gramStart"/>
      <w:r w:rsidRPr="00F65414">
        <w:rPr>
          <w:rFonts w:ascii="Courier New" w:hAnsi="Courier New"/>
          <w:color w:val="000000"/>
          <w:shd w:val="clear" w:color="auto" w:fill="FFFFFF"/>
          <w:lang w:val="de-AT"/>
        </w:rPr>
        <w:t>Input(</w:t>
      </w:r>
      <w:proofErr w:type="gramEnd"/>
    </w:p>
    <w:p w14:paraId="5E9C3F1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GVL_&lt;Sequence1&gt;_IOs.i_xZone7, </w:t>
      </w:r>
    </w:p>
    <w:p w14:paraId="2B2C449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5C5057C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11436D7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aCrossZone8, </w:t>
      </w:r>
    </w:p>
    <w:p w14:paraId="62CB4CB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aPaircheckZone8); </w:t>
      </w:r>
    </w:p>
    <w:p w14:paraId="2C4AE432" w14:textId="77777777" w:rsidR="00757180" w:rsidRPr="00F65414" w:rsidRDefault="00757180">
      <w:pPr>
        <w:spacing w:before="0" w:after="0"/>
        <w:ind w:right="210"/>
        <w:rPr>
          <w:lang w:val="de-AT"/>
        </w:rPr>
      </w:pPr>
    </w:p>
    <w:p w14:paraId="5021123A" w14:textId="77777777" w:rsidR="00757180" w:rsidRPr="00F65414" w:rsidRDefault="00000000">
      <w:pPr>
        <w:rPr>
          <w:lang w:val="de-AT"/>
        </w:rPr>
      </w:pPr>
      <w:r w:rsidRPr="00F65414">
        <w:rPr>
          <w:lang w:val="de-AT"/>
        </w:rPr>
        <w:br w:type="page"/>
      </w:r>
    </w:p>
    <w:bookmarkStart w:id="68" w:name="Sequence1_2_InOutZone0A725512"/>
    <w:bookmarkEnd w:id="68"/>
    <w:p w14:paraId="1FC52087"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"InOut Zone"</w:instrText>
      </w:r>
      <w:r w:rsidRPr="00F65414">
        <w:rPr>
          <w:lang w:val="de-AT"/>
        </w:rPr>
        <w:fldChar w:fldCharType="end"/>
      </w:r>
      <w:proofErr w:type="spellStart"/>
      <w:r w:rsidRPr="00F65414">
        <w:rPr>
          <w:rStyle w:val="HMHeading3"/>
          <w:lang w:val="de-AT"/>
        </w:rPr>
        <w:t>InOut</w:t>
      </w:r>
      <w:proofErr w:type="spellEnd"/>
      <w:r w:rsidRPr="00F65414">
        <w:rPr>
          <w:rStyle w:val="HMHeading3"/>
          <w:lang w:val="de-AT"/>
        </w:rPr>
        <w:t xml:space="preserve"> Zone</w:t>
      </w:r>
    </w:p>
    <w:p w14:paraId="687D8C4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9 | Zone 9 ---------------------------</w:t>
      </w:r>
    </w:p>
    <w:p w14:paraId="337B19DE" w14:textId="77777777" w:rsidR="00757180" w:rsidRPr="00F65414" w:rsidRDefault="00757180">
      <w:pPr>
        <w:spacing w:before="0" w:after="0"/>
        <w:ind w:right="210"/>
        <w:rPr>
          <w:lang w:val="de-AT"/>
        </w:rPr>
      </w:pPr>
    </w:p>
    <w:p w14:paraId="149C3B9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48A6861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aCondZone9[0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GVL_&lt;Sequence1&gt;_IOs.i_xZone7;</w:t>
      </w:r>
    </w:p>
    <w:p w14:paraId="3773EF3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aPaircheckZone9[0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GVL_&lt;Sequence1&gt;_IOs.i_xZone10;</w:t>
      </w:r>
    </w:p>
    <w:p w14:paraId="75ACBAF0" w14:textId="77777777" w:rsidR="00757180" w:rsidRPr="00F65414" w:rsidRDefault="00757180">
      <w:pPr>
        <w:spacing w:before="0" w:after="0"/>
        <w:ind w:right="210"/>
        <w:rPr>
          <w:lang w:val="de-AT"/>
        </w:rPr>
      </w:pPr>
    </w:p>
    <w:p w14:paraId="7E8C7E9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fbZone9.P_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27;</w:t>
      </w:r>
    </w:p>
    <w:p w14:paraId="6EE1A5B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fbZone9.P_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28;</w:t>
      </w:r>
    </w:p>
    <w:p w14:paraId="619E901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fbZone9.P_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1B0A373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fbZone9.P_</w:t>
      </w:r>
      <w:proofErr w:type="gramStart"/>
      <w:r w:rsidRPr="00F65414">
        <w:rPr>
          <w:rFonts w:ascii="Courier New" w:hAnsi="Courier New"/>
          <w:color w:val="000000"/>
          <w:shd w:val="clear" w:color="auto" w:fill="FFFFFF"/>
          <w:lang w:val="de-AT"/>
        </w:rPr>
        <w:t>xOutputOpposite :</w:t>
      </w:r>
      <w:proofErr w:type="gramEnd"/>
      <w:r w:rsidRPr="00F65414">
        <w:rPr>
          <w:rFonts w:ascii="Courier New" w:hAnsi="Courier New"/>
          <w:color w:val="000000"/>
          <w:shd w:val="clear" w:color="auto" w:fill="FFFFFF"/>
          <w:lang w:val="de-AT"/>
        </w:rPr>
        <w:t>= GVL_&lt;Sequence1&gt;_IOs.o_xZone10;</w:t>
      </w:r>
    </w:p>
    <w:p w14:paraId="71F42A2A" w14:textId="77777777" w:rsidR="00757180" w:rsidRPr="00F65414" w:rsidRDefault="00000000">
      <w:pPr>
        <w:spacing w:before="0" w:after="0"/>
        <w:ind w:right="210"/>
        <w:rPr>
          <w:lang w:val="de-AT"/>
        </w:rPr>
      </w:pPr>
      <w:r w:rsidRPr="00F65414">
        <w:rPr>
          <w:lang w:val="de-AT"/>
        </w:rPr>
        <w:tab/>
      </w:r>
      <w:r w:rsidRPr="00F65414">
        <w:rPr>
          <w:lang w:val="de-AT"/>
        </w:rPr>
        <w:tab/>
      </w:r>
    </w:p>
    <w:p w14:paraId="3F02858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9(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Zone 9</w:t>
      </w:r>
    </w:p>
    <w:p w14:paraId="5EC9075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612AC3F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40AD634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56C7691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aZ9, </w:t>
      </w:r>
    </w:p>
    <w:p w14:paraId="3B18B68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3E1F6B4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5664586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629FD1F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2847B2B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619F440F" w14:textId="77777777" w:rsidR="00757180" w:rsidRPr="00F65414" w:rsidRDefault="00000000">
      <w:pPr>
        <w:spacing w:before="0" w:after="0"/>
        <w:ind w:right="210"/>
        <w:rPr>
          <w:lang w:val="de-AT"/>
        </w:rPr>
      </w:pPr>
      <w:r w:rsidRPr="00F65414">
        <w:rPr>
          <w:lang w:val="de-AT"/>
        </w:rPr>
        <w:tab/>
      </w:r>
      <w:r w:rsidRPr="00F65414">
        <w:rPr>
          <w:lang w:val="de-AT"/>
        </w:rPr>
        <w:tab/>
      </w:r>
    </w:p>
    <w:p w14:paraId="3602D4C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w:t>
      </w:r>
      <w:proofErr w:type="gramStart"/>
      <w:r w:rsidRPr="00F65414">
        <w:rPr>
          <w:rFonts w:ascii="Courier New" w:hAnsi="Courier New"/>
          <w:color w:val="000000"/>
          <w:shd w:val="clear" w:color="auto" w:fill="FFFFFF"/>
          <w:lang w:val="de-AT"/>
        </w:rPr>
        <w:t>9 :</w:t>
      </w:r>
      <w:proofErr w:type="gramEnd"/>
      <w:r w:rsidRPr="00F65414">
        <w:rPr>
          <w:rFonts w:ascii="Courier New" w:hAnsi="Courier New"/>
          <w:color w:val="000000"/>
          <w:shd w:val="clear" w:color="auto" w:fill="FFFFFF"/>
          <w:lang w:val="de-AT"/>
        </w:rPr>
        <w:t>= fbZone9.M_InOutput(</w:t>
      </w:r>
    </w:p>
    <w:p w14:paraId="25A9D4A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7F4EBB0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GVL_&lt;Sequence1&gt;_IOs.i_xZone9, </w:t>
      </w:r>
    </w:p>
    <w:p w14:paraId="0A6A625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GVL_&lt;Sequence1&gt;_HMI.xManBtn_Zone_9, </w:t>
      </w:r>
    </w:p>
    <w:p w14:paraId="2E4ACF0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06F47D2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aCrossZone9, </w:t>
      </w:r>
    </w:p>
    <w:p w14:paraId="6C7243E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aCondZone9, </w:t>
      </w:r>
    </w:p>
    <w:p w14:paraId="76A466C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aPaircheckZone9);</w:t>
      </w:r>
    </w:p>
    <w:p w14:paraId="1C0813C0" w14:textId="77777777" w:rsidR="00757180" w:rsidRPr="00F65414" w:rsidRDefault="00757180">
      <w:pPr>
        <w:spacing w:before="0" w:after="0"/>
        <w:ind w:right="210"/>
        <w:rPr>
          <w:lang w:val="de-AT"/>
        </w:rPr>
      </w:pPr>
    </w:p>
    <w:p w14:paraId="7CEA616C"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10 | Zone 10 ---------------------------</w:t>
      </w:r>
    </w:p>
    <w:p w14:paraId="46A860AC" w14:textId="77777777" w:rsidR="00757180" w:rsidRPr="00F65414" w:rsidRDefault="00757180">
      <w:pPr>
        <w:spacing w:before="0" w:after="0"/>
        <w:ind w:right="210"/>
        <w:rPr>
          <w:lang w:val="de-AT"/>
        </w:rPr>
      </w:pPr>
    </w:p>
    <w:p w14:paraId="44918AD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1E872FB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aCondZone10[0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GVL_&lt;Sequence1&gt;_IOs.i_xZone7;</w:t>
      </w:r>
    </w:p>
    <w:p w14:paraId="433E7DB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aPaircheckZone10[0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GVL_&lt;Sequence1&gt;_IOs.i_xZone9;</w:t>
      </w:r>
    </w:p>
    <w:p w14:paraId="4F6A719C" w14:textId="77777777" w:rsidR="00757180" w:rsidRPr="00F65414" w:rsidRDefault="00757180">
      <w:pPr>
        <w:spacing w:before="0" w:after="0"/>
        <w:ind w:right="210"/>
        <w:rPr>
          <w:lang w:val="de-AT"/>
        </w:rPr>
      </w:pPr>
    </w:p>
    <w:p w14:paraId="41953F1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fbZone10.P_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29;</w:t>
      </w:r>
    </w:p>
    <w:p w14:paraId="15A34CC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fbZone10.P_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30;</w:t>
      </w:r>
    </w:p>
    <w:p w14:paraId="34C415F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fbZone10.P_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618BE27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fbZone10.P_</w:t>
      </w:r>
      <w:proofErr w:type="gramStart"/>
      <w:r w:rsidRPr="00F65414">
        <w:rPr>
          <w:rFonts w:ascii="Courier New" w:hAnsi="Courier New"/>
          <w:color w:val="000000"/>
          <w:shd w:val="clear" w:color="auto" w:fill="FFFFFF"/>
          <w:lang w:val="de-AT"/>
        </w:rPr>
        <w:t>xOutputOpposite :</w:t>
      </w:r>
      <w:proofErr w:type="gramEnd"/>
      <w:r w:rsidRPr="00F65414">
        <w:rPr>
          <w:rFonts w:ascii="Courier New" w:hAnsi="Courier New"/>
          <w:color w:val="000000"/>
          <w:shd w:val="clear" w:color="auto" w:fill="FFFFFF"/>
          <w:lang w:val="de-AT"/>
        </w:rPr>
        <w:t>= GVL_&lt;Sequence1&gt;_IOs.o_xZone9;</w:t>
      </w:r>
    </w:p>
    <w:p w14:paraId="4E7B2C52" w14:textId="77777777" w:rsidR="00757180" w:rsidRPr="00F65414" w:rsidRDefault="00000000">
      <w:pPr>
        <w:spacing w:before="0" w:after="0"/>
        <w:ind w:right="210"/>
        <w:rPr>
          <w:lang w:val="de-AT"/>
        </w:rPr>
      </w:pPr>
      <w:r w:rsidRPr="00F65414">
        <w:rPr>
          <w:lang w:val="de-AT"/>
        </w:rPr>
        <w:tab/>
      </w:r>
      <w:r w:rsidRPr="00F65414">
        <w:rPr>
          <w:lang w:val="de-AT"/>
        </w:rPr>
        <w:tab/>
      </w:r>
    </w:p>
    <w:p w14:paraId="666017C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10(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Zone 10</w:t>
      </w:r>
    </w:p>
    <w:p w14:paraId="0F7C62B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31E4D0C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3229BC7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062F926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aZ10, </w:t>
      </w:r>
    </w:p>
    <w:p w14:paraId="6A1007E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040B1EC1"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39A787B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6B0D3FE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7659805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629E954D" w14:textId="77777777" w:rsidR="00757180" w:rsidRPr="00F65414" w:rsidRDefault="00000000">
      <w:pPr>
        <w:spacing w:before="0" w:after="0"/>
        <w:ind w:right="210"/>
        <w:rPr>
          <w:lang w:val="de-AT"/>
        </w:rPr>
      </w:pPr>
      <w:r w:rsidRPr="00F65414">
        <w:rPr>
          <w:lang w:val="de-AT"/>
        </w:rPr>
        <w:tab/>
      </w:r>
      <w:r w:rsidRPr="00F65414">
        <w:rPr>
          <w:lang w:val="de-AT"/>
        </w:rPr>
        <w:tab/>
      </w:r>
    </w:p>
    <w:p w14:paraId="78D28E4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w:t>
      </w:r>
      <w:proofErr w:type="gramStart"/>
      <w:r w:rsidRPr="00F65414">
        <w:rPr>
          <w:rFonts w:ascii="Courier New" w:hAnsi="Courier New"/>
          <w:color w:val="000000"/>
          <w:shd w:val="clear" w:color="auto" w:fill="FFFFFF"/>
          <w:lang w:val="de-AT"/>
        </w:rPr>
        <w:t>10 :</w:t>
      </w:r>
      <w:proofErr w:type="gramEnd"/>
      <w:r w:rsidRPr="00F65414">
        <w:rPr>
          <w:rFonts w:ascii="Courier New" w:hAnsi="Courier New"/>
          <w:color w:val="000000"/>
          <w:shd w:val="clear" w:color="auto" w:fill="FFFFFF"/>
          <w:lang w:val="de-AT"/>
        </w:rPr>
        <w:t>= fbZone10.M_InOutput(</w:t>
      </w:r>
    </w:p>
    <w:p w14:paraId="40A820F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0D04826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GVL_&lt;Sequence1&gt;_IOs.i_xZone10, </w:t>
      </w:r>
    </w:p>
    <w:p w14:paraId="010BCD3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GVL_&lt;Sequence1&gt;_HMI.xManBtn_Zone_10, </w:t>
      </w:r>
    </w:p>
    <w:p w14:paraId="3CCC6D0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097E97C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aCrossZone10, </w:t>
      </w:r>
    </w:p>
    <w:p w14:paraId="58919F7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aCondZone10, </w:t>
      </w:r>
    </w:p>
    <w:p w14:paraId="65A02AF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aPaircheckZone10);</w:t>
      </w:r>
    </w:p>
    <w:p w14:paraId="4C9E2F09" w14:textId="77777777" w:rsidR="00757180" w:rsidRPr="00F65414" w:rsidRDefault="00757180">
      <w:pPr>
        <w:spacing w:before="0" w:after="0"/>
        <w:ind w:right="210"/>
        <w:rPr>
          <w:lang w:val="de-AT"/>
        </w:rPr>
      </w:pPr>
    </w:p>
    <w:p w14:paraId="6B7F4129" w14:textId="77777777" w:rsidR="00757180" w:rsidRPr="00F65414" w:rsidRDefault="00000000">
      <w:pPr>
        <w:rPr>
          <w:lang w:val="de-AT"/>
        </w:rPr>
      </w:pPr>
      <w:r w:rsidRPr="00F65414">
        <w:rPr>
          <w:lang w:val="de-AT"/>
        </w:rPr>
        <w:br w:type="page"/>
      </w:r>
    </w:p>
    <w:bookmarkStart w:id="69" w:name="Sequence1_2_OutputZone3AEDBF48"/>
    <w:bookmarkEnd w:id="69"/>
    <w:p w14:paraId="0BF3BA62"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"Output Zone"</w:instrText>
      </w:r>
      <w:r w:rsidRPr="00F65414">
        <w:rPr>
          <w:lang w:val="de-AT"/>
        </w:rPr>
        <w:fldChar w:fldCharType="end"/>
      </w:r>
      <w:r w:rsidRPr="00F65414">
        <w:rPr>
          <w:rStyle w:val="HMHeading3"/>
          <w:lang w:val="de-AT"/>
        </w:rPr>
        <w:t>Output Zone</w:t>
      </w:r>
    </w:p>
    <w:p w14:paraId="2041F81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11 | Zone 11 ---------------------------</w:t>
      </w:r>
    </w:p>
    <w:p w14:paraId="1DD6CCC4" w14:textId="77777777" w:rsidR="00757180" w:rsidRPr="00F65414" w:rsidRDefault="00757180">
      <w:pPr>
        <w:spacing w:before="0" w:after="0"/>
        <w:ind w:right="210"/>
        <w:rPr>
          <w:lang w:val="de-AT"/>
        </w:rPr>
      </w:pPr>
    </w:p>
    <w:p w14:paraId="547A493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72572D1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aCondZone11[0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GVL_&lt;Sequence1&gt;_IOs.i_xZone7;</w:t>
      </w:r>
    </w:p>
    <w:p w14:paraId="156A16CA" w14:textId="77777777" w:rsidR="00757180" w:rsidRPr="00F65414" w:rsidRDefault="00757180">
      <w:pPr>
        <w:spacing w:before="0" w:after="0"/>
        <w:ind w:right="210"/>
        <w:rPr>
          <w:lang w:val="de-AT"/>
        </w:rPr>
      </w:pPr>
    </w:p>
    <w:p w14:paraId="21F8FCD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fbZone11.P_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31;</w:t>
      </w:r>
    </w:p>
    <w:p w14:paraId="68091D3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fbZone11.P_</w:t>
      </w:r>
      <w:proofErr w:type="gramStart"/>
      <w:r w:rsidRPr="00F65414">
        <w:rPr>
          <w:rFonts w:ascii="Courier New" w:hAnsi="Courier New"/>
          <w:color w:val="000000"/>
          <w:shd w:val="clear" w:color="auto" w:fill="FFFFFF"/>
          <w:lang w:val="de-AT"/>
        </w:rPr>
        <w:t>xOutputOpposite :</w:t>
      </w:r>
      <w:proofErr w:type="gramEnd"/>
      <w:r w:rsidRPr="00F65414">
        <w:rPr>
          <w:rFonts w:ascii="Courier New" w:hAnsi="Courier New"/>
          <w:color w:val="000000"/>
          <w:shd w:val="clear" w:color="auto" w:fill="FFFFFF"/>
          <w:lang w:val="de-AT"/>
        </w:rPr>
        <w:t>= GVL_&lt;Sequence1&gt;_IOs.o_xZone12;</w:t>
      </w:r>
    </w:p>
    <w:p w14:paraId="40B3E2DD" w14:textId="77777777" w:rsidR="00757180" w:rsidRPr="00F65414" w:rsidRDefault="00000000">
      <w:pPr>
        <w:spacing w:before="0" w:after="0"/>
        <w:ind w:right="210"/>
        <w:rPr>
          <w:lang w:val="de-AT"/>
        </w:rPr>
      </w:pPr>
      <w:r w:rsidRPr="00F65414">
        <w:rPr>
          <w:lang w:val="de-AT"/>
        </w:rPr>
        <w:tab/>
      </w:r>
      <w:r w:rsidRPr="00F65414">
        <w:rPr>
          <w:lang w:val="de-AT"/>
        </w:rPr>
        <w:tab/>
      </w:r>
    </w:p>
    <w:p w14:paraId="5012FE1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11(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Zone 11</w:t>
      </w:r>
    </w:p>
    <w:p w14:paraId="03ABA9D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6B9EF73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4C7DF01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16705B6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aZ11, </w:t>
      </w:r>
    </w:p>
    <w:p w14:paraId="6F6E547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76ABCE0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380B7FD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2C3435D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6A02780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7BC3BF91" w14:textId="77777777" w:rsidR="00757180" w:rsidRPr="00F65414" w:rsidRDefault="00757180">
      <w:pPr>
        <w:spacing w:before="0" w:after="0"/>
        <w:ind w:right="210"/>
        <w:rPr>
          <w:lang w:val="de-AT"/>
        </w:rPr>
      </w:pPr>
    </w:p>
    <w:p w14:paraId="1F9916C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w:t>
      </w:r>
      <w:proofErr w:type="gramStart"/>
      <w:r w:rsidRPr="00F65414">
        <w:rPr>
          <w:rFonts w:ascii="Courier New" w:hAnsi="Courier New"/>
          <w:color w:val="000000"/>
          <w:shd w:val="clear" w:color="auto" w:fill="FFFFFF"/>
          <w:lang w:val="de-AT"/>
        </w:rPr>
        <w:t>11 :</w:t>
      </w:r>
      <w:proofErr w:type="gramEnd"/>
      <w:r w:rsidRPr="00F65414">
        <w:rPr>
          <w:rFonts w:ascii="Courier New" w:hAnsi="Courier New"/>
          <w:color w:val="000000"/>
          <w:shd w:val="clear" w:color="auto" w:fill="FFFFFF"/>
          <w:lang w:val="de-AT"/>
        </w:rPr>
        <w:t>= fbZone11.M_Output(</w:t>
      </w:r>
    </w:p>
    <w:p w14:paraId="4F0AFEB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73D9D3E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GVL_&lt;Sequence1&gt;_HMI.xManBtn_Zone_11, </w:t>
      </w:r>
    </w:p>
    <w:p w14:paraId="06A3D5B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aCondZone11);</w:t>
      </w:r>
    </w:p>
    <w:p w14:paraId="564B4E69" w14:textId="77777777" w:rsidR="00757180" w:rsidRPr="00F65414" w:rsidRDefault="00757180">
      <w:pPr>
        <w:spacing w:before="0" w:after="0"/>
        <w:ind w:right="210"/>
        <w:rPr>
          <w:lang w:val="de-AT"/>
        </w:rPr>
      </w:pPr>
    </w:p>
    <w:p w14:paraId="220BE61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12 | Zone 12 ---------------------------</w:t>
      </w:r>
    </w:p>
    <w:p w14:paraId="3D85DE70" w14:textId="77777777" w:rsidR="00757180" w:rsidRPr="00F65414" w:rsidRDefault="00757180">
      <w:pPr>
        <w:spacing w:before="0" w:after="0"/>
        <w:ind w:right="210"/>
        <w:rPr>
          <w:lang w:val="de-AT"/>
        </w:rPr>
      </w:pPr>
    </w:p>
    <w:p w14:paraId="53B3345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1CECF78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aCondZone12[0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GVL_&lt;Sequence1&gt;_IOs.i_xZone7;</w:t>
      </w:r>
    </w:p>
    <w:p w14:paraId="49DFE548" w14:textId="77777777" w:rsidR="00757180" w:rsidRPr="00F65414" w:rsidRDefault="00757180">
      <w:pPr>
        <w:spacing w:before="0" w:after="0"/>
        <w:ind w:right="210"/>
        <w:rPr>
          <w:lang w:val="de-AT"/>
        </w:rPr>
      </w:pPr>
    </w:p>
    <w:p w14:paraId="2D6BD7B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fbZone12.P_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33;</w:t>
      </w:r>
    </w:p>
    <w:p w14:paraId="1D3E87A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fbZone12.P_</w:t>
      </w:r>
      <w:proofErr w:type="gramStart"/>
      <w:r w:rsidRPr="00F65414">
        <w:rPr>
          <w:rFonts w:ascii="Courier New" w:hAnsi="Courier New"/>
          <w:color w:val="000000"/>
          <w:shd w:val="clear" w:color="auto" w:fill="FFFFFF"/>
          <w:lang w:val="de-AT"/>
        </w:rPr>
        <w:t>xOutputOpposite :</w:t>
      </w:r>
      <w:proofErr w:type="gramEnd"/>
      <w:r w:rsidRPr="00F65414">
        <w:rPr>
          <w:rFonts w:ascii="Courier New" w:hAnsi="Courier New"/>
          <w:color w:val="000000"/>
          <w:shd w:val="clear" w:color="auto" w:fill="FFFFFF"/>
          <w:lang w:val="de-AT"/>
        </w:rPr>
        <w:t>= GVL_&lt;Sequence1&gt;_IOs.o_xZone11;</w:t>
      </w:r>
    </w:p>
    <w:p w14:paraId="02E6F028" w14:textId="77777777" w:rsidR="00757180" w:rsidRPr="00F65414" w:rsidRDefault="00000000">
      <w:pPr>
        <w:spacing w:before="0" w:after="0"/>
        <w:ind w:right="210"/>
        <w:rPr>
          <w:lang w:val="de-AT"/>
        </w:rPr>
      </w:pPr>
      <w:r w:rsidRPr="00F65414">
        <w:rPr>
          <w:lang w:val="de-AT"/>
        </w:rPr>
        <w:tab/>
      </w:r>
      <w:r w:rsidRPr="00F65414">
        <w:rPr>
          <w:lang w:val="de-AT"/>
        </w:rPr>
        <w:tab/>
      </w:r>
    </w:p>
    <w:p w14:paraId="7097E3E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12(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Zone 12</w:t>
      </w:r>
    </w:p>
    <w:p w14:paraId="0E0E152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4D4EE8B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6742830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7DA8A4F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aZ12, </w:t>
      </w:r>
    </w:p>
    <w:p w14:paraId="49CE5FC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0D3CC4B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6F5434A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0C754BD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0AEAD76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6E56B75A" w14:textId="77777777" w:rsidR="00757180" w:rsidRPr="00F65414" w:rsidRDefault="00757180">
      <w:pPr>
        <w:spacing w:before="0" w:after="0"/>
        <w:ind w:right="210"/>
        <w:rPr>
          <w:lang w:val="de-AT"/>
        </w:rPr>
      </w:pPr>
    </w:p>
    <w:p w14:paraId="0FC4DA3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w:t>
      </w:r>
      <w:proofErr w:type="gramStart"/>
      <w:r w:rsidRPr="00F65414">
        <w:rPr>
          <w:rFonts w:ascii="Courier New" w:hAnsi="Courier New"/>
          <w:color w:val="000000"/>
          <w:shd w:val="clear" w:color="auto" w:fill="FFFFFF"/>
          <w:lang w:val="de-AT"/>
        </w:rPr>
        <w:t>12 :</w:t>
      </w:r>
      <w:proofErr w:type="gramEnd"/>
      <w:r w:rsidRPr="00F65414">
        <w:rPr>
          <w:rFonts w:ascii="Courier New" w:hAnsi="Courier New"/>
          <w:color w:val="000000"/>
          <w:shd w:val="clear" w:color="auto" w:fill="FFFFFF"/>
          <w:lang w:val="de-AT"/>
        </w:rPr>
        <w:t>= fbZone12.M_Output(</w:t>
      </w:r>
    </w:p>
    <w:p w14:paraId="0DF4B78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003111A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GVL_&lt;Sequence1&gt;_HMI.xManBtn_Zone_12, </w:t>
      </w:r>
    </w:p>
    <w:p w14:paraId="757E1CA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aCondZone12);</w:t>
      </w:r>
    </w:p>
    <w:p w14:paraId="021F658F" w14:textId="77777777" w:rsidR="00757180" w:rsidRPr="00F65414" w:rsidRDefault="00757180">
      <w:pPr>
        <w:spacing w:before="0" w:after="0"/>
        <w:ind w:right="210"/>
        <w:rPr>
          <w:lang w:val="de-AT"/>
        </w:rPr>
      </w:pPr>
    </w:p>
    <w:p w14:paraId="0987C3BE" w14:textId="77777777" w:rsidR="00757180" w:rsidRPr="00F65414" w:rsidRDefault="00000000">
      <w:pPr>
        <w:rPr>
          <w:lang w:val="de-AT"/>
        </w:rPr>
      </w:pPr>
      <w:r w:rsidRPr="00F65414">
        <w:rPr>
          <w:lang w:val="de-AT"/>
        </w:rPr>
        <w:br w:type="page"/>
      </w:r>
    </w:p>
    <w:bookmarkStart w:id="70" w:name="Sequence1_2_CrossSequenceZone77E0A7DA"/>
    <w:bookmarkEnd w:id="70"/>
    <w:p w14:paraId="386D0A9F"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"Cross Sequence Zone"</w:instrText>
      </w:r>
      <w:r w:rsidRPr="00F65414">
        <w:rPr>
          <w:lang w:val="de-AT"/>
        </w:rPr>
        <w:fldChar w:fldCharType="end"/>
      </w:r>
      <w:r w:rsidRPr="00F65414">
        <w:rPr>
          <w:rStyle w:val="HMHeading3"/>
          <w:lang w:val="de-AT"/>
        </w:rPr>
        <w:t xml:space="preserve">Cross </w:t>
      </w:r>
      <w:proofErr w:type="spellStart"/>
      <w:r w:rsidRPr="00F65414">
        <w:rPr>
          <w:rStyle w:val="HMHeading3"/>
          <w:lang w:val="de-AT"/>
        </w:rPr>
        <w:t>Sequence</w:t>
      </w:r>
      <w:proofErr w:type="spellEnd"/>
      <w:r w:rsidRPr="00F65414">
        <w:rPr>
          <w:rStyle w:val="HMHeading3"/>
          <w:lang w:val="de-AT"/>
        </w:rPr>
        <w:t xml:space="preserve"> Zone</w:t>
      </w:r>
    </w:p>
    <w:p w14:paraId="4A3D41E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13 | CrossSeq_Master_Setter_10 ---------------------------</w:t>
      </w:r>
    </w:p>
    <w:p w14:paraId="2B153446" w14:textId="77777777" w:rsidR="00757180" w:rsidRPr="00F65414" w:rsidRDefault="00757180">
      <w:pPr>
        <w:spacing w:before="0" w:after="0"/>
        <w:ind w:right="210"/>
        <w:rPr>
          <w:lang w:val="de-AT"/>
        </w:rPr>
      </w:pPr>
    </w:p>
    <w:p w14:paraId="67832B9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2E2CD2C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aCondZone13[0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89E93E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aPaircheckZone13[0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469CD192" w14:textId="77777777" w:rsidR="00757180" w:rsidRPr="00F65414" w:rsidRDefault="00757180">
      <w:pPr>
        <w:spacing w:before="0" w:after="0"/>
        <w:ind w:right="210"/>
        <w:rPr>
          <w:lang w:val="de-AT"/>
        </w:rPr>
      </w:pPr>
    </w:p>
    <w:p w14:paraId="0920A0E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fbZone13.P_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35;</w:t>
      </w:r>
    </w:p>
    <w:p w14:paraId="43C9E07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fbZone13.P_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32B401B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fbZone13.P_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3EB22823" w14:textId="77777777" w:rsidR="00757180" w:rsidRPr="00F65414" w:rsidRDefault="00757180">
      <w:pPr>
        <w:spacing w:before="0" w:after="0"/>
        <w:ind w:right="210"/>
        <w:rPr>
          <w:lang w:val="de-AT"/>
        </w:rPr>
      </w:pPr>
    </w:p>
    <w:p w14:paraId="53BAA71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13(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CrossSeq_Master_Setter_10</w:t>
      </w:r>
    </w:p>
    <w:p w14:paraId="3AA84E0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65C56ED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623A900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7BB3B5B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aZ13, </w:t>
      </w:r>
    </w:p>
    <w:p w14:paraId="384F9D5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615363A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5721CF3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4718100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w:t>
      </w:r>
    </w:p>
    <w:p w14:paraId="012BD79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09FA05FC" w14:textId="77777777" w:rsidR="00757180" w:rsidRPr="00F65414" w:rsidRDefault="00757180">
      <w:pPr>
        <w:spacing w:before="0" w:after="0"/>
        <w:ind w:right="210"/>
        <w:rPr>
          <w:lang w:val="de-AT"/>
        </w:rPr>
      </w:pPr>
    </w:p>
    <w:p w14:paraId="57C4576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fbZone13.M_</w:t>
      </w:r>
      <w:proofErr w:type="gramStart"/>
      <w:r w:rsidRPr="00F65414">
        <w:rPr>
          <w:rFonts w:ascii="Courier New" w:hAnsi="Courier New"/>
          <w:color w:val="000000"/>
          <w:shd w:val="clear" w:color="auto" w:fill="FFFFFF"/>
          <w:lang w:val="de-AT"/>
        </w:rPr>
        <w:t>InOutput(</w:t>
      </w:r>
      <w:proofErr w:type="gramEnd"/>
    </w:p>
    <w:p w14:paraId="225930D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52B38F5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GVL_Global.xCS_Sequence1_CrossSeq_Master_Setter_10, </w:t>
      </w:r>
    </w:p>
    <w:p w14:paraId="4D8F7B7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FALSE, </w:t>
      </w:r>
    </w:p>
    <w:p w14:paraId="147F485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7205E99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aCrossZone13, </w:t>
      </w:r>
    </w:p>
    <w:p w14:paraId="67E05A5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aCondZone13, </w:t>
      </w:r>
    </w:p>
    <w:p w14:paraId="24F5C27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aPaircheckZone13) </w:t>
      </w:r>
      <w:r w:rsidRPr="00F65414">
        <w:rPr>
          <w:rFonts w:ascii="Courier New" w:hAnsi="Courier New"/>
          <w:color w:val="0000FF"/>
          <w:shd w:val="clear" w:color="auto" w:fill="FFFFFF"/>
          <w:lang w:val="de-AT"/>
        </w:rPr>
        <w:t>THEN</w:t>
      </w:r>
    </w:p>
    <w:p w14:paraId="0331744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GVL_Global.xCS_Sequence1_CrossSeq_Master_Setter_</w:t>
      </w:r>
      <w:proofErr w:type="gramStart"/>
      <w:r w:rsidRPr="00F65414">
        <w:rPr>
          <w:rFonts w:ascii="Courier New" w:hAnsi="Courier New"/>
          <w:color w:val="000000"/>
          <w:shd w:val="clear" w:color="auto" w:fill="FFFFFF"/>
          <w:lang w:val="de-AT"/>
        </w:rPr>
        <w:t>10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B46414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7142FBD6" w14:textId="77777777" w:rsidR="00757180" w:rsidRPr="00F65414" w:rsidRDefault="00757180">
      <w:pPr>
        <w:spacing w:before="0" w:after="0"/>
        <w:ind w:right="210"/>
        <w:rPr>
          <w:lang w:val="de-AT"/>
        </w:rPr>
      </w:pPr>
    </w:p>
    <w:p w14:paraId="31C436A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14 | CrossSeq_Master_Getter_10 ---------------------------</w:t>
      </w:r>
    </w:p>
    <w:p w14:paraId="4F728774" w14:textId="77777777" w:rsidR="00757180" w:rsidRPr="00F65414" w:rsidRDefault="00757180">
      <w:pPr>
        <w:spacing w:before="0" w:after="0"/>
        <w:ind w:right="210"/>
        <w:rPr>
          <w:lang w:val="de-AT"/>
        </w:rPr>
      </w:pPr>
    </w:p>
    <w:p w14:paraId="77C3499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19EB785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aCondZone14[0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7974113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aPaircheckZone14[0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74C48D78" w14:textId="77777777" w:rsidR="00757180" w:rsidRPr="00F65414" w:rsidRDefault="00757180">
      <w:pPr>
        <w:spacing w:before="0" w:after="0"/>
        <w:ind w:right="210"/>
        <w:rPr>
          <w:lang w:val="de-AT"/>
        </w:rPr>
      </w:pPr>
    </w:p>
    <w:p w14:paraId="33741A6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fbZone14.P_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37;</w:t>
      </w:r>
    </w:p>
    <w:p w14:paraId="0826756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fbZone14.P_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eInputPolarity.Active_Low</w:t>
      </w:r>
      <w:proofErr w:type="spellEnd"/>
      <w:r w:rsidRPr="00F65414">
        <w:rPr>
          <w:rFonts w:ascii="Courier New" w:hAnsi="Courier New"/>
          <w:color w:val="000000"/>
          <w:shd w:val="clear" w:color="auto" w:fill="FFFFFF"/>
          <w:lang w:val="de-AT"/>
        </w:rPr>
        <w:t>;</w:t>
      </w:r>
    </w:p>
    <w:p w14:paraId="4671E36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fbZone14.P_</w:t>
      </w:r>
      <w:proofErr w:type="gramStart"/>
      <w:r w:rsidRPr="00F65414">
        <w:rPr>
          <w:rFonts w:ascii="Courier New" w:hAnsi="Courier New"/>
          <w:color w:val="000000"/>
          <w:shd w:val="clear" w:color="auto" w:fill="FFFFFF"/>
          <w:lang w:val="de-AT"/>
        </w:rPr>
        <w:t>iIndexOfPaircheckLamp :</w:t>
      </w:r>
      <w:proofErr w:type="gramEnd"/>
      <w:r w:rsidRPr="00F65414">
        <w:rPr>
          <w:rFonts w:ascii="Courier New" w:hAnsi="Courier New"/>
          <w:color w:val="000000"/>
          <w:shd w:val="clear" w:color="auto" w:fill="FFFFFF"/>
          <w:lang w:val="de-AT"/>
        </w:rPr>
        <w:t>= 38;</w:t>
      </w:r>
    </w:p>
    <w:p w14:paraId="1A2DC61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fbZone14.P_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6915AB8F" w14:textId="77777777" w:rsidR="00757180" w:rsidRPr="00F65414" w:rsidRDefault="00757180">
      <w:pPr>
        <w:spacing w:before="0" w:after="0"/>
        <w:ind w:right="210"/>
        <w:rPr>
          <w:lang w:val="de-AT"/>
        </w:rPr>
      </w:pPr>
    </w:p>
    <w:p w14:paraId="7F637E2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14(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CrossSeq_Master_Getter_10</w:t>
      </w:r>
    </w:p>
    <w:p w14:paraId="26EBFCB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464A718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30F18C8D"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3DA9CE8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aZ14, </w:t>
      </w:r>
    </w:p>
    <w:p w14:paraId="3664A13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4D8A10E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44B737C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43E46AB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w:t>
      </w:r>
    </w:p>
    <w:p w14:paraId="2CDE037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5C387733" w14:textId="77777777" w:rsidR="00757180" w:rsidRPr="00F65414" w:rsidRDefault="00000000">
      <w:pPr>
        <w:spacing w:before="0" w:after="0"/>
        <w:ind w:right="210"/>
        <w:rPr>
          <w:lang w:val="de-AT"/>
        </w:rPr>
      </w:pPr>
      <w:r w:rsidRPr="00F65414">
        <w:rPr>
          <w:lang w:val="de-AT"/>
        </w:rPr>
        <w:tab/>
      </w:r>
      <w:r w:rsidRPr="00F65414">
        <w:rPr>
          <w:lang w:val="de-AT"/>
        </w:rPr>
        <w:tab/>
      </w:r>
    </w:p>
    <w:p w14:paraId="7D41C07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fbZone14.M_</w:t>
      </w:r>
      <w:proofErr w:type="gramStart"/>
      <w:r w:rsidRPr="00F65414">
        <w:rPr>
          <w:rFonts w:ascii="Courier New" w:hAnsi="Courier New"/>
          <w:color w:val="000000"/>
          <w:shd w:val="clear" w:color="auto" w:fill="FFFFFF"/>
          <w:lang w:val="de-AT"/>
        </w:rPr>
        <w:t>Input(</w:t>
      </w:r>
      <w:proofErr w:type="gramEnd"/>
    </w:p>
    <w:p w14:paraId="5E82308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GVL_Global.xCS_Sequence1_CrossSeq_Master_Setter_10, </w:t>
      </w:r>
    </w:p>
    <w:p w14:paraId="438CC95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0B15ED9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6347CC6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aCrossZone14, </w:t>
      </w:r>
    </w:p>
    <w:p w14:paraId="5478BD5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aPaircheckZone14);</w:t>
      </w:r>
    </w:p>
    <w:p w14:paraId="3704A878" w14:textId="77777777" w:rsidR="00757180" w:rsidRPr="00F65414" w:rsidRDefault="00757180">
      <w:pPr>
        <w:spacing w:before="0" w:after="0"/>
        <w:ind w:right="210"/>
        <w:rPr>
          <w:lang w:val="de-AT"/>
        </w:rPr>
      </w:pPr>
    </w:p>
    <w:p w14:paraId="48BFD2B8" w14:textId="77777777" w:rsidR="00757180" w:rsidRPr="00F65414" w:rsidRDefault="00000000">
      <w:pPr>
        <w:rPr>
          <w:lang w:val="de-AT"/>
        </w:rPr>
      </w:pPr>
      <w:r w:rsidRPr="00F65414">
        <w:rPr>
          <w:lang w:val="de-AT"/>
        </w:rPr>
        <w:br w:type="page"/>
      </w:r>
    </w:p>
    <w:bookmarkStart w:id="71" w:name="Sequence1_2_RepeaterZone56FC8A77"/>
    <w:bookmarkEnd w:id="71"/>
    <w:p w14:paraId="0203AF7E"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"Repeater Zone"</w:instrText>
      </w:r>
      <w:r w:rsidRPr="00F65414">
        <w:rPr>
          <w:lang w:val="de-AT"/>
        </w:rPr>
        <w:fldChar w:fldCharType="end"/>
      </w:r>
      <w:r w:rsidRPr="00F65414">
        <w:rPr>
          <w:rStyle w:val="HMHeading3"/>
          <w:lang w:val="de-AT"/>
        </w:rPr>
        <w:t>Repeater Zone</w:t>
      </w:r>
    </w:p>
    <w:p w14:paraId="627035A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15 | Repeater 8 Iteration 1 ---------------------------</w:t>
      </w:r>
    </w:p>
    <w:p w14:paraId="05C779C7" w14:textId="77777777" w:rsidR="00757180" w:rsidRPr="00F65414" w:rsidRDefault="00757180">
      <w:pPr>
        <w:spacing w:before="0" w:after="0"/>
        <w:ind w:right="210"/>
        <w:rPr>
          <w:lang w:val="de-AT"/>
        </w:rPr>
      </w:pPr>
    </w:p>
    <w:p w14:paraId="5097888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605E917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aCondZone15[0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6FE7E6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aPaircheckZone15[0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0C452EC3" w14:textId="77777777" w:rsidR="00757180" w:rsidRPr="00F65414" w:rsidRDefault="00757180">
      <w:pPr>
        <w:spacing w:before="0" w:after="0"/>
        <w:ind w:right="210"/>
        <w:rPr>
          <w:lang w:val="de-AT"/>
        </w:rPr>
      </w:pPr>
    </w:p>
    <w:p w14:paraId="551F986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fbZone15.P_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39;</w:t>
      </w:r>
    </w:p>
    <w:p w14:paraId="3827602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fbZone15.P_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59A131E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fbZone15.P_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804546B" w14:textId="77777777" w:rsidR="00757180" w:rsidRPr="00F65414" w:rsidRDefault="00757180">
      <w:pPr>
        <w:spacing w:before="0" w:after="0"/>
        <w:ind w:right="210"/>
        <w:rPr>
          <w:lang w:val="de-AT"/>
        </w:rPr>
      </w:pPr>
    </w:p>
    <w:p w14:paraId="79275D1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15(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Repeater 8 Iteration 1</w:t>
      </w:r>
    </w:p>
    <w:p w14:paraId="762C365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192D9DE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0610130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31B667B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aZ15, </w:t>
      </w:r>
    </w:p>
    <w:p w14:paraId="3DB549C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6EDBDB3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0374AB5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2DDECA0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56FA489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5ABE8F1B" w14:textId="77777777" w:rsidR="00757180" w:rsidRPr="00F65414" w:rsidRDefault="00757180">
      <w:pPr>
        <w:spacing w:before="0" w:after="0"/>
        <w:ind w:right="210"/>
        <w:rPr>
          <w:lang w:val="de-AT"/>
        </w:rPr>
      </w:pPr>
    </w:p>
    <w:p w14:paraId="5B84F3F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fbZone15.M_</w:t>
      </w:r>
      <w:proofErr w:type="gramStart"/>
      <w:r w:rsidRPr="00F65414">
        <w:rPr>
          <w:rFonts w:ascii="Courier New" w:hAnsi="Courier New"/>
          <w:color w:val="000000"/>
          <w:shd w:val="clear" w:color="auto" w:fill="FFFFFF"/>
          <w:lang w:val="de-AT"/>
        </w:rPr>
        <w:t>InOutput(</w:t>
      </w:r>
      <w:proofErr w:type="gramEnd"/>
    </w:p>
    <w:p w14:paraId="16915AC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61542F4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GVL_&lt;Sequence1&gt;_IOs.o_xZone_15RepeaterIteration1, </w:t>
      </w:r>
    </w:p>
    <w:p w14:paraId="75A780D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FALSE, </w:t>
      </w:r>
    </w:p>
    <w:p w14:paraId="360709E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4713D38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aCrossZone15, </w:t>
      </w:r>
    </w:p>
    <w:p w14:paraId="5EA708D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aCondZone15, </w:t>
      </w:r>
    </w:p>
    <w:p w14:paraId="490AB9F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aPaircheckZone15) </w:t>
      </w:r>
      <w:r w:rsidRPr="00F65414">
        <w:rPr>
          <w:rFonts w:ascii="Courier New" w:hAnsi="Courier New"/>
          <w:color w:val="0000FF"/>
          <w:shd w:val="clear" w:color="auto" w:fill="FFFFFF"/>
          <w:lang w:val="de-AT"/>
        </w:rPr>
        <w:t>THEN</w:t>
      </w:r>
    </w:p>
    <w:p w14:paraId="3B8CB90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GVL_&lt;Sequence1&gt;_IOs.o_xZone_15RepeaterIteration</w:t>
      </w:r>
      <w:proofErr w:type="gramStart"/>
      <w:r w:rsidRPr="00F65414">
        <w:rPr>
          <w:rFonts w:ascii="Courier New" w:hAnsi="Courier New"/>
          <w:color w:val="000000"/>
          <w:shd w:val="clear" w:color="auto" w:fill="FFFFFF"/>
          <w:lang w:val="de-AT"/>
        </w:rPr>
        <w:t>1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0A3374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308BA02A" w14:textId="77777777" w:rsidR="00757180" w:rsidRPr="00F65414" w:rsidRDefault="00757180">
      <w:pPr>
        <w:spacing w:before="0" w:after="0"/>
        <w:ind w:right="210"/>
        <w:rPr>
          <w:lang w:val="de-AT"/>
        </w:rPr>
      </w:pPr>
    </w:p>
    <w:p w14:paraId="778C462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 ZONE 16 | Repeater 8 Iteration 1 </w:t>
      </w:r>
      <w:proofErr w:type="spellStart"/>
      <w:r w:rsidRPr="00F65414">
        <w:rPr>
          <w:rFonts w:ascii="Courier New" w:hAnsi="Courier New"/>
          <w:color w:val="008000"/>
          <w:shd w:val="clear" w:color="auto" w:fill="FFFFFF"/>
          <w:lang w:val="de-AT"/>
        </w:rPr>
        <w:t>Inv</w:t>
      </w:r>
      <w:proofErr w:type="spellEnd"/>
      <w:r w:rsidRPr="00F65414">
        <w:rPr>
          <w:rFonts w:ascii="Courier New" w:hAnsi="Courier New"/>
          <w:color w:val="008000"/>
          <w:shd w:val="clear" w:color="auto" w:fill="FFFFFF"/>
          <w:lang w:val="de-AT"/>
        </w:rPr>
        <w:t xml:space="preserve"> ---------------------------</w:t>
      </w:r>
    </w:p>
    <w:p w14:paraId="5B6BDFF1" w14:textId="77777777" w:rsidR="00757180" w:rsidRPr="00F65414" w:rsidRDefault="00757180">
      <w:pPr>
        <w:spacing w:before="0" w:after="0"/>
        <w:ind w:right="210"/>
        <w:rPr>
          <w:lang w:val="de-AT"/>
        </w:rPr>
      </w:pPr>
    </w:p>
    <w:p w14:paraId="547B0CF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0FAD7FE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aCondZone16[0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E118E4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aPaircheckZone16[0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528BF1D7" w14:textId="77777777" w:rsidR="00757180" w:rsidRPr="00F65414" w:rsidRDefault="00757180">
      <w:pPr>
        <w:spacing w:before="0" w:after="0"/>
        <w:ind w:right="210"/>
        <w:rPr>
          <w:lang w:val="de-AT"/>
        </w:rPr>
      </w:pPr>
    </w:p>
    <w:p w14:paraId="5DC999D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fbZone16.P_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41;</w:t>
      </w:r>
    </w:p>
    <w:p w14:paraId="1A200462"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fbZone16.P_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eInputPolarity.Active_Low</w:t>
      </w:r>
      <w:proofErr w:type="spellEnd"/>
      <w:r w:rsidRPr="00F65414">
        <w:rPr>
          <w:rFonts w:ascii="Courier New" w:hAnsi="Courier New"/>
          <w:color w:val="000000"/>
          <w:shd w:val="clear" w:color="auto" w:fill="FFFFFF"/>
          <w:lang w:val="de-AT"/>
        </w:rPr>
        <w:t>;</w:t>
      </w:r>
    </w:p>
    <w:p w14:paraId="5954E25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fbZone16.P_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87B188A" w14:textId="77777777" w:rsidR="00757180" w:rsidRPr="00F65414" w:rsidRDefault="00757180">
      <w:pPr>
        <w:spacing w:before="0" w:after="0"/>
        <w:ind w:right="210"/>
        <w:rPr>
          <w:lang w:val="de-AT"/>
        </w:rPr>
      </w:pPr>
    </w:p>
    <w:p w14:paraId="15693B2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16(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Repeater 8 Iteration 1 </w:t>
      </w:r>
      <w:proofErr w:type="spellStart"/>
      <w:r w:rsidRPr="00F65414">
        <w:rPr>
          <w:rFonts w:ascii="Courier New" w:hAnsi="Courier New"/>
          <w:color w:val="008000"/>
          <w:shd w:val="clear" w:color="auto" w:fill="FFFFFF"/>
          <w:lang w:val="de-AT"/>
        </w:rPr>
        <w:t>Inv</w:t>
      </w:r>
      <w:proofErr w:type="spellEnd"/>
    </w:p>
    <w:p w14:paraId="01100D6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5FDF236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0E5CF67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1F68EBD5"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aZ16, </w:t>
      </w:r>
    </w:p>
    <w:p w14:paraId="172C1CB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1256D6F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2880F7C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76AE5C6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1A1C478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49F07A47" w14:textId="77777777" w:rsidR="00757180" w:rsidRPr="00F65414" w:rsidRDefault="00757180">
      <w:pPr>
        <w:spacing w:before="0" w:after="0"/>
        <w:ind w:right="210"/>
        <w:rPr>
          <w:lang w:val="de-AT"/>
        </w:rPr>
      </w:pPr>
    </w:p>
    <w:p w14:paraId="298FE22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fbZone16.M_</w:t>
      </w:r>
      <w:proofErr w:type="gramStart"/>
      <w:r w:rsidRPr="00F65414">
        <w:rPr>
          <w:rFonts w:ascii="Courier New" w:hAnsi="Courier New"/>
          <w:color w:val="000000"/>
          <w:shd w:val="clear" w:color="auto" w:fill="FFFFFF"/>
          <w:lang w:val="de-AT"/>
        </w:rPr>
        <w:t>InOutput(</w:t>
      </w:r>
      <w:proofErr w:type="gramEnd"/>
    </w:p>
    <w:p w14:paraId="0FE34B9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1DD7581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GVL_&lt;Sequence1&gt;_IOs.o_xZone_15RepeaterIteration1, </w:t>
      </w:r>
    </w:p>
    <w:p w14:paraId="695A3BD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FALSE, </w:t>
      </w:r>
    </w:p>
    <w:p w14:paraId="45B6CC1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10C0B3E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aCrossZone16, </w:t>
      </w:r>
    </w:p>
    <w:p w14:paraId="4BC1553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aCondZone16, </w:t>
      </w:r>
    </w:p>
    <w:p w14:paraId="52EF0BB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aPaircheckZone16)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stSeqIf.xSeqAutomaticModeSelected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p>
    <w:p w14:paraId="37A0C15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GVL_&lt;Sequence1&gt;_IOs.o_xZone_15RepeaterIteration</w:t>
      </w:r>
      <w:proofErr w:type="gramStart"/>
      <w:r w:rsidRPr="00F65414">
        <w:rPr>
          <w:rFonts w:ascii="Courier New" w:hAnsi="Courier New"/>
          <w:color w:val="000000"/>
          <w:shd w:val="clear" w:color="auto" w:fill="FFFFFF"/>
          <w:lang w:val="de-AT"/>
        </w:rPr>
        <w:t>1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2D27303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53711ACC" w14:textId="77777777" w:rsidR="00757180" w:rsidRPr="00F65414" w:rsidRDefault="00757180">
      <w:pPr>
        <w:spacing w:before="0" w:after="0"/>
        <w:ind w:right="210"/>
        <w:rPr>
          <w:lang w:val="de-AT"/>
        </w:rPr>
      </w:pPr>
    </w:p>
    <w:p w14:paraId="351DF12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 ZONE 17 | Repeater 8 Iteration 2 ---------------------------</w:t>
      </w:r>
    </w:p>
    <w:p w14:paraId="58B863D7" w14:textId="77777777" w:rsidR="00757180" w:rsidRPr="00F65414" w:rsidRDefault="00757180">
      <w:pPr>
        <w:spacing w:before="0" w:after="0"/>
        <w:ind w:right="210"/>
        <w:rPr>
          <w:lang w:val="de-AT"/>
        </w:rPr>
      </w:pPr>
    </w:p>
    <w:p w14:paraId="34DB1BA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54C19D4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aCondZone17[0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2BAA58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aPaircheckZone17[0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6D6DCB04" w14:textId="77777777" w:rsidR="00757180" w:rsidRPr="00F65414" w:rsidRDefault="00757180">
      <w:pPr>
        <w:spacing w:before="0" w:after="0"/>
        <w:ind w:right="210"/>
        <w:rPr>
          <w:lang w:val="de-AT"/>
        </w:rPr>
      </w:pPr>
    </w:p>
    <w:p w14:paraId="28124C8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fbZone17.P_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43;</w:t>
      </w:r>
    </w:p>
    <w:p w14:paraId="610E4BB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fbZone17.P_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eInputPolarity.Active_High</w:t>
      </w:r>
      <w:proofErr w:type="spellEnd"/>
      <w:r w:rsidRPr="00F65414">
        <w:rPr>
          <w:rFonts w:ascii="Courier New" w:hAnsi="Courier New"/>
          <w:color w:val="000000"/>
          <w:shd w:val="clear" w:color="auto" w:fill="FFFFFF"/>
          <w:lang w:val="de-AT"/>
        </w:rPr>
        <w:t>;</w:t>
      </w:r>
    </w:p>
    <w:p w14:paraId="7C7C0E5C"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fbZone17.P_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3E3FDFED" w14:textId="77777777" w:rsidR="00757180" w:rsidRPr="00F65414" w:rsidRDefault="00757180">
      <w:pPr>
        <w:spacing w:before="0" w:after="0"/>
        <w:ind w:right="210"/>
        <w:rPr>
          <w:lang w:val="de-AT"/>
        </w:rPr>
      </w:pPr>
    </w:p>
    <w:p w14:paraId="337E4E5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17(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Repeater 8 Iteration 2</w:t>
      </w:r>
    </w:p>
    <w:p w14:paraId="0F90C8E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4079446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0742EE0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2DB15F2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aZ17, </w:t>
      </w:r>
    </w:p>
    <w:p w14:paraId="089B226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4283596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4408AC2A"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1BC19D8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6DC413F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163EA3C1" w14:textId="77777777" w:rsidR="00757180" w:rsidRPr="00F65414" w:rsidRDefault="00757180">
      <w:pPr>
        <w:spacing w:before="0" w:after="0"/>
        <w:ind w:right="210"/>
        <w:rPr>
          <w:lang w:val="de-AT"/>
        </w:rPr>
      </w:pPr>
    </w:p>
    <w:p w14:paraId="7C1CDF6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fbZone17.M_</w:t>
      </w:r>
      <w:proofErr w:type="gramStart"/>
      <w:r w:rsidRPr="00F65414">
        <w:rPr>
          <w:rFonts w:ascii="Courier New" w:hAnsi="Courier New"/>
          <w:color w:val="000000"/>
          <w:shd w:val="clear" w:color="auto" w:fill="FFFFFF"/>
          <w:lang w:val="de-AT"/>
        </w:rPr>
        <w:t>InOutput(</w:t>
      </w:r>
      <w:proofErr w:type="gramEnd"/>
    </w:p>
    <w:p w14:paraId="7AB4614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7504538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GVL_&lt;Sequence1&gt;_IOs.o_xZone_17RepeaterIteration2, </w:t>
      </w:r>
    </w:p>
    <w:p w14:paraId="42055C8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FALSE, </w:t>
      </w:r>
    </w:p>
    <w:p w14:paraId="62BC667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70B3A38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aCrossZone17, </w:t>
      </w:r>
    </w:p>
    <w:p w14:paraId="3694F950" w14:textId="77777777" w:rsidR="00757180" w:rsidRPr="00F65414" w:rsidRDefault="00000000">
      <w:pPr>
        <w:spacing w:before="0" w:after="0"/>
        <w:ind w:right="210"/>
        <w:rPr>
          <w:lang w:val="de-AT"/>
        </w:rPr>
      </w:pPr>
      <w:r w:rsidRPr="00F65414">
        <w:rPr>
          <w:lang w:val="de-AT"/>
        </w:rPr>
        <w:lastRenderedPageBreak/>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aCondZone17, </w:t>
      </w:r>
    </w:p>
    <w:p w14:paraId="0C2D3D5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aPaircheckZone17) </w:t>
      </w:r>
      <w:r w:rsidRPr="00F65414">
        <w:rPr>
          <w:rFonts w:ascii="Courier New" w:hAnsi="Courier New"/>
          <w:color w:val="0000FF"/>
          <w:shd w:val="clear" w:color="auto" w:fill="FFFFFF"/>
          <w:lang w:val="de-AT"/>
        </w:rPr>
        <w:t>THEN</w:t>
      </w:r>
    </w:p>
    <w:p w14:paraId="3E9807A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GVL_&lt;Sequence1&gt;_IOs.o_xZone_17RepeaterIteration</w:t>
      </w:r>
      <w:proofErr w:type="gramStart"/>
      <w:r w:rsidRPr="00F65414">
        <w:rPr>
          <w:rFonts w:ascii="Courier New" w:hAnsi="Courier New"/>
          <w:color w:val="000000"/>
          <w:shd w:val="clear" w:color="auto" w:fill="FFFFFF"/>
          <w:lang w:val="de-AT"/>
        </w:rPr>
        <w:t>2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696B717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59EC67C6" w14:textId="77777777" w:rsidR="00757180" w:rsidRPr="00F65414" w:rsidRDefault="00757180">
      <w:pPr>
        <w:spacing w:before="0" w:after="0"/>
        <w:ind w:right="210"/>
        <w:rPr>
          <w:lang w:val="de-AT"/>
        </w:rPr>
      </w:pPr>
    </w:p>
    <w:p w14:paraId="5D5601B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 ZONE 18 | Repeater 8 Iteration 2 </w:t>
      </w:r>
      <w:proofErr w:type="spellStart"/>
      <w:r w:rsidRPr="00F65414">
        <w:rPr>
          <w:rFonts w:ascii="Courier New" w:hAnsi="Courier New"/>
          <w:color w:val="008000"/>
          <w:shd w:val="clear" w:color="auto" w:fill="FFFFFF"/>
          <w:lang w:val="de-AT"/>
        </w:rPr>
        <w:t>Inv</w:t>
      </w:r>
      <w:proofErr w:type="spellEnd"/>
      <w:r w:rsidRPr="00F65414">
        <w:rPr>
          <w:rFonts w:ascii="Courier New" w:hAnsi="Courier New"/>
          <w:color w:val="008000"/>
          <w:shd w:val="clear" w:color="auto" w:fill="FFFFFF"/>
          <w:lang w:val="de-AT"/>
        </w:rPr>
        <w:t xml:space="preserve"> ---------------------------</w:t>
      </w:r>
    </w:p>
    <w:p w14:paraId="478C2A03" w14:textId="77777777" w:rsidR="00757180" w:rsidRPr="00F65414" w:rsidRDefault="00757180">
      <w:pPr>
        <w:spacing w:before="0" w:after="0"/>
        <w:ind w:right="210"/>
        <w:rPr>
          <w:lang w:val="de-AT"/>
        </w:rPr>
      </w:pPr>
    </w:p>
    <w:p w14:paraId="673483D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Condition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Assigns</w:t>
      </w:r>
      <w:proofErr w:type="spellEnd"/>
    </w:p>
    <w:p w14:paraId="64B2A54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aCondZone18[0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347B43ED"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aPaircheckZone18[0</w:t>
      </w:r>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77E9983C" w14:textId="77777777" w:rsidR="00757180" w:rsidRPr="00F65414" w:rsidRDefault="00757180">
      <w:pPr>
        <w:spacing w:before="0" w:after="0"/>
        <w:ind w:right="210"/>
        <w:rPr>
          <w:lang w:val="de-AT"/>
        </w:rPr>
      </w:pPr>
    </w:p>
    <w:p w14:paraId="57823E6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fbZone18.P_</w:t>
      </w:r>
      <w:proofErr w:type="gramStart"/>
      <w:r w:rsidRPr="00F65414">
        <w:rPr>
          <w:rFonts w:ascii="Courier New" w:hAnsi="Courier New"/>
          <w:color w:val="000000"/>
          <w:shd w:val="clear" w:color="auto" w:fill="FFFFFF"/>
          <w:lang w:val="de-AT"/>
        </w:rPr>
        <w:t>iIndexOfLamp :</w:t>
      </w:r>
      <w:proofErr w:type="gramEnd"/>
      <w:r w:rsidRPr="00F65414">
        <w:rPr>
          <w:rFonts w:ascii="Courier New" w:hAnsi="Courier New"/>
          <w:color w:val="000000"/>
          <w:shd w:val="clear" w:color="auto" w:fill="FFFFFF"/>
          <w:lang w:val="de-AT"/>
        </w:rPr>
        <w:t>= 45;</w:t>
      </w:r>
    </w:p>
    <w:p w14:paraId="3AA0614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fbZone18.P_</w:t>
      </w:r>
      <w:proofErr w:type="gramStart"/>
      <w:r w:rsidRPr="00F65414">
        <w:rPr>
          <w:rFonts w:ascii="Courier New" w:hAnsi="Courier New"/>
          <w:color w:val="000000"/>
          <w:shd w:val="clear" w:color="auto" w:fill="FFFFFF"/>
          <w:lang w:val="de-AT"/>
        </w:rPr>
        <w:t>xInputPolarity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eInputPolarity.Active_Low</w:t>
      </w:r>
      <w:proofErr w:type="spellEnd"/>
      <w:r w:rsidRPr="00F65414">
        <w:rPr>
          <w:rFonts w:ascii="Courier New" w:hAnsi="Courier New"/>
          <w:color w:val="000000"/>
          <w:shd w:val="clear" w:color="auto" w:fill="FFFFFF"/>
          <w:lang w:val="de-AT"/>
        </w:rPr>
        <w:t>;</w:t>
      </w:r>
    </w:p>
    <w:p w14:paraId="35C0268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fbZone18.P_</w:t>
      </w:r>
      <w:proofErr w:type="gramStart"/>
      <w:r w:rsidRPr="00F65414">
        <w:rPr>
          <w:rFonts w:ascii="Courier New" w:hAnsi="Courier New"/>
          <w:color w:val="000000"/>
          <w:shd w:val="clear" w:color="auto" w:fill="FFFFFF"/>
          <w:lang w:val="de-AT"/>
        </w:rPr>
        <w:t>xIsSystemZone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2791CA34" w14:textId="77777777" w:rsidR="00757180" w:rsidRPr="00F65414" w:rsidRDefault="00757180">
      <w:pPr>
        <w:spacing w:before="0" w:after="0"/>
        <w:ind w:right="210"/>
        <w:rPr>
          <w:lang w:val="de-AT"/>
        </w:rPr>
      </w:pPr>
    </w:p>
    <w:p w14:paraId="1F06EE3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00"/>
          <w:shd w:val="clear" w:color="auto" w:fill="FFFFFF"/>
          <w:lang w:val="de-AT"/>
        </w:rPr>
        <w:t>fbZone</w:t>
      </w:r>
      <w:proofErr w:type="gramStart"/>
      <w:r w:rsidRPr="00F65414">
        <w:rPr>
          <w:rFonts w:ascii="Courier New" w:hAnsi="Courier New"/>
          <w:color w:val="000000"/>
          <w:shd w:val="clear" w:color="auto" w:fill="FFFFFF"/>
          <w:lang w:val="de-AT"/>
        </w:rPr>
        <w:t xml:space="preserve">18( </w:t>
      </w:r>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Repeater 8 Iteration 2 </w:t>
      </w:r>
      <w:proofErr w:type="spellStart"/>
      <w:r w:rsidRPr="00F65414">
        <w:rPr>
          <w:rFonts w:ascii="Courier New" w:hAnsi="Courier New"/>
          <w:color w:val="008000"/>
          <w:shd w:val="clear" w:color="auto" w:fill="FFFFFF"/>
          <w:lang w:val="de-AT"/>
        </w:rPr>
        <w:t>Inv</w:t>
      </w:r>
      <w:proofErr w:type="spellEnd"/>
    </w:p>
    <w:p w14:paraId="67EE0FE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xNoPBPressed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stSeqIf.xSeqNoPBpressed</w:t>
      </w:r>
      <w:proofErr w:type="spellEnd"/>
      <w:r w:rsidRPr="00F65414">
        <w:rPr>
          <w:rFonts w:ascii="Courier New" w:hAnsi="Courier New"/>
          <w:color w:val="000000"/>
          <w:shd w:val="clear" w:color="auto" w:fill="FFFFFF"/>
          <w:lang w:val="de-AT"/>
        </w:rPr>
        <w:t xml:space="preserve">, </w:t>
      </w:r>
    </w:p>
    <w:p w14:paraId="32E4A27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xAutomaticRelease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stSeqIf.xSeqAutomaticReleased</w:t>
      </w:r>
      <w:proofErr w:type="spellEnd"/>
      <w:r w:rsidRPr="00F65414">
        <w:rPr>
          <w:rFonts w:ascii="Courier New" w:hAnsi="Courier New"/>
          <w:color w:val="000000"/>
          <w:shd w:val="clear" w:color="auto" w:fill="FFFFFF"/>
          <w:lang w:val="de-AT"/>
        </w:rPr>
        <w:t xml:space="preserve">, </w:t>
      </w:r>
    </w:p>
    <w:p w14:paraId="083902F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iActualStepCounter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0E32F0B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aZone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aZ18, </w:t>
      </w:r>
    </w:p>
    <w:p w14:paraId="53490DB8"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34A02E0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w:t>
      </w:r>
    </w:p>
    <w:p w14:paraId="00118DE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w:t>
      </w:r>
      <w:proofErr w:type="spellEnd"/>
      <w:r w:rsidRPr="00F65414">
        <w:rPr>
          <w:rFonts w:ascii="Courier New" w:hAnsi="Courier New"/>
          <w:color w:val="000000"/>
          <w:shd w:val="clear" w:color="auto" w:fill="FFFFFF"/>
          <w:lang w:val="de-AT"/>
        </w:rPr>
        <w:t>,</w:t>
      </w:r>
    </w:p>
    <w:p w14:paraId="3C7D4024"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aMonBuffer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HMI.aHmiMonBuffer</w:t>
      </w:r>
      <w:proofErr w:type="spellEnd"/>
      <w:r w:rsidRPr="00F65414">
        <w:rPr>
          <w:rFonts w:ascii="Courier New" w:hAnsi="Courier New"/>
          <w:color w:val="000000"/>
          <w:shd w:val="clear" w:color="auto" w:fill="FFFFFF"/>
          <w:lang w:val="de-AT"/>
        </w:rPr>
        <w:t xml:space="preserve">,  </w:t>
      </w:r>
    </w:p>
    <w:p w14:paraId="2C12768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w:t>
      </w:r>
    </w:p>
    <w:p w14:paraId="5B59EB2A" w14:textId="77777777" w:rsidR="00757180" w:rsidRPr="00F65414" w:rsidRDefault="00757180">
      <w:pPr>
        <w:spacing w:before="0" w:after="0"/>
        <w:ind w:right="210"/>
        <w:rPr>
          <w:lang w:val="de-AT"/>
        </w:rPr>
      </w:pPr>
    </w:p>
    <w:p w14:paraId="239F871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fbZone18.M_</w:t>
      </w:r>
      <w:proofErr w:type="gramStart"/>
      <w:r w:rsidRPr="00F65414">
        <w:rPr>
          <w:rFonts w:ascii="Courier New" w:hAnsi="Courier New"/>
          <w:color w:val="000000"/>
          <w:shd w:val="clear" w:color="auto" w:fill="FFFFFF"/>
          <w:lang w:val="de-AT"/>
        </w:rPr>
        <w:t>InOutput(</w:t>
      </w:r>
      <w:proofErr w:type="gramEnd"/>
    </w:p>
    <w:p w14:paraId="3A0E7F9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xManualRelease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stSeqIf.xSeqManualReleased</w:t>
      </w:r>
      <w:proofErr w:type="spellEnd"/>
      <w:r w:rsidRPr="00F65414">
        <w:rPr>
          <w:rFonts w:ascii="Courier New" w:hAnsi="Courier New"/>
          <w:color w:val="000000"/>
          <w:shd w:val="clear" w:color="auto" w:fill="FFFFFF"/>
          <w:lang w:val="de-AT"/>
        </w:rPr>
        <w:t xml:space="preserve">, </w:t>
      </w:r>
    </w:p>
    <w:p w14:paraId="59414521"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GVL_&lt;Sequence1&gt;_IOs.o_xZone_17RepeaterIteration2, </w:t>
      </w:r>
    </w:p>
    <w:p w14:paraId="3805E03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xManualPB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FALSE, </w:t>
      </w:r>
    </w:p>
    <w:p w14:paraId="5476DCD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timFeedbackInput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T#0MS,</w:t>
      </w:r>
      <w:r w:rsidRPr="00F65414">
        <w:rPr>
          <w:rFonts w:ascii="Courier New" w:hAnsi="Courier New"/>
          <w:color w:val="000000"/>
          <w:shd w:val="clear" w:color="auto" w:fill="FFFFFF"/>
          <w:lang w:val="de-AT"/>
        </w:rPr>
        <w:t xml:space="preserve"> </w:t>
      </w:r>
    </w:p>
    <w:p w14:paraId="6F041067"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aCross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aCrossZone18, </w:t>
      </w:r>
    </w:p>
    <w:p w14:paraId="09F644DE"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aCond</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aCondZone18, </w:t>
      </w:r>
    </w:p>
    <w:p w14:paraId="47BCBF7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aFeedbackPairCheckInput</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aPaircheckZone18)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stSeqIf.xSeqAutomaticModeSelected</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AND</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p>
    <w:p w14:paraId="2F09B7EF"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GVL_&lt;Sequence1&gt;_IOs.o_xZone_17RepeaterIteration</w:t>
      </w:r>
      <w:proofErr w:type="gramStart"/>
      <w:r w:rsidRPr="00F65414">
        <w:rPr>
          <w:rFonts w:ascii="Courier New" w:hAnsi="Courier New"/>
          <w:color w:val="000000"/>
          <w:shd w:val="clear" w:color="auto" w:fill="FFFFFF"/>
          <w:lang w:val="de-AT"/>
        </w:rPr>
        <w:t>2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22E209CB"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549E6C8A" w14:textId="77777777" w:rsidR="00757180" w:rsidRPr="00F65414" w:rsidRDefault="00757180">
      <w:pPr>
        <w:spacing w:before="0" w:after="0"/>
        <w:ind w:right="210"/>
        <w:rPr>
          <w:lang w:val="de-AT"/>
        </w:rPr>
      </w:pPr>
    </w:p>
    <w:p w14:paraId="5CB6C206" w14:textId="77777777" w:rsidR="00757180" w:rsidRPr="00F65414" w:rsidRDefault="00000000">
      <w:pPr>
        <w:rPr>
          <w:lang w:val="de-AT"/>
        </w:rPr>
      </w:pPr>
      <w:r w:rsidRPr="00F65414">
        <w:rPr>
          <w:lang w:val="de-AT"/>
        </w:rPr>
        <w:br w:type="page"/>
      </w:r>
    </w:p>
    <w:bookmarkStart w:id="72" w:name="Sequence1_2_SequenceCMZ6B13A950"/>
    <w:bookmarkEnd w:id="72"/>
    <w:p w14:paraId="6A3E3C7D"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"Sequence CMZ"</w:instrText>
      </w:r>
      <w:r w:rsidRPr="00F65414">
        <w:rPr>
          <w:lang w:val="de-AT"/>
        </w:rPr>
        <w:fldChar w:fldCharType="end"/>
      </w:r>
      <w:proofErr w:type="spellStart"/>
      <w:r w:rsidRPr="00F65414">
        <w:rPr>
          <w:rStyle w:val="HMHeading3"/>
          <w:lang w:val="de-AT"/>
        </w:rPr>
        <w:t>Sequence</w:t>
      </w:r>
      <w:proofErr w:type="spellEnd"/>
      <w:r w:rsidRPr="00F65414">
        <w:rPr>
          <w:rStyle w:val="HMHeading3"/>
          <w:lang w:val="de-AT"/>
        </w:rPr>
        <w:t xml:space="preserve"> CMZ</w:t>
      </w:r>
    </w:p>
    <w:p w14:paraId="70A37F38" w14:textId="77777777" w:rsidR="00757180" w:rsidRPr="00F65414" w:rsidRDefault="00000000">
      <w:pPr>
        <w:spacing w:before="0" w:after="0"/>
        <w:ind w:right="210"/>
        <w:rPr>
          <w:lang w:val="de-AT"/>
        </w:rPr>
      </w:pPr>
      <w:r w:rsidRPr="00F65414">
        <w:rPr>
          <w:rFonts w:ascii="Arial" w:hAnsi="Arial"/>
          <w:color w:val="000000"/>
          <w:lang w:val="de-AT"/>
        </w:rPr>
        <w:t xml:space="preserve">Die </w:t>
      </w:r>
      <w:proofErr w:type="spellStart"/>
      <w:r w:rsidRPr="00F65414">
        <w:rPr>
          <w:rFonts w:ascii="Arial" w:hAnsi="Arial"/>
          <w:color w:val="000000"/>
          <w:lang w:val="de-AT"/>
        </w:rPr>
        <w:t>Constantly</w:t>
      </w:r>
      <w:proofErr w:type="spellEnd"/>
      <w:r w:rsidRPr="00F65414">
        <w:rPr>
          <w:rFonts w:ascii="Arial" w:hAnsi="Arial"/>
          <w:color w:val="000000"/>
          <w:lang w:val="de-AT"/>
        </w:rPr>
        <w:t xml:space="preserve"> </w:t>
      </w:r>
      <w:proofErr w:type="spellStart"/>
      <w:r w:rsidRPr="00F65414">
        <w:rPr>
          <w:rFonts w:ascii="Arial" w:hAnsi="Arial"/>
          <w:color w:val="000000"/>
          <w:lang w:val="de-AT"/>
        </w:rPr>
        <w:t>Monitored</w:t>
      </w:r>
      <w:proofErr w:type="spellEnd"/>
      <w:r w:rsidRPr="00F65414">
        <w:rPr>
          <w:rFonts w:ascii="Arial" w:hAnsi="Arial"/>
          <w:color w:val="000000"/>
          <w:lang w:val="de-AT"/>
        </w:rPr>
        <w:t xml:space="preserve"> Zone (oder 'C.</w:t>
      </w:r>
      <w:proofErr w:type="gramStart"/>
      <w:r w:rsidRPr="00F65414">
        <w:rPr>
          <w:rFonts w:ascii="Arial" w:hAnsi="Arial"/>
          <w:color w:val="000000"/>
          <w:lang w:val="de-AT"/>
        </w:rPr>
        <w:t>M.Z</w:t>
      </w:r>
      <w:proofErr w:type="gramEnd"/>
      <w:r w:rsidRPr="00F65414">
        <w:rPr>
          <w:rFonts w:ascii="Arial" w:hAnsi="Arial"/>
          <w:color w:val="000000"/>
          <w:lang w:val="de-AT"/>
        </w:rPr>
        <w:t>') ähnelt der T.C.M.Z., enthält jedoch nur unsichere / schwerwiegende Maschinenfehler, die mit der einzelnen Schrittsequenz zusammenhängen.</w:t>
      </w:r>
    </w:p>
    <w:p w14:paraId="4B547231" w14:textId="77777777" w:rsidR="00757180" w:rsidRPr="00F65414" w:rsidRDefault="00757180">
      <w:pPr>
        <w:pStyle w:val="HMNormal0"/>
        <w:spacing w:before="0"/>
        <w:jc w:val="left"/>
        <w:rPr>
          <w:lang w:val="de-AT"/>
        </w:rPr>
      </w:pPr>
    </w:p>
    <w:p w14:paraId="01AD9C8B" w14:textId="77777777" w:rsidR="00757180" w:rsidRPr="00F65414" w:rsidRDefault="00000000">
      <w:pPr>
        <w:pStyle w:val="HMNormal0"/>
        <w:spacing w:before="0"/>
        <w:jc w:val="left"/>
        <w:rPr>
          <w:lang w:val="de-AT"/>
        </w:rPr>
      </w:pPr>
      <w:proofErr w:type="spellStart"/>
      <w:r w:rsidRPr="00F65414">
        <w:rPr>
          <w:rStyle w:val="HMNormal"/>
          <w:b/>
          <w:lang w:val="de-AT"/>
        </w:rPr>
        <w:t>fbErrorSetCtr</w:t>
      </w:r>
      <w:proofErr w:type="spellEnd"/>
      <w:r w:rsidRPr="00F65414">
        <w:rPr>
          <w:rFonts w:ascii="Courier New" w:hAnsi="Courier New"/>
          <w:color w:val="000000"/>
          <w:shd w:val="clear" w:color="auto" w:fill="FFFFFF"/>
          <w:lang w:val="de-AT"/>
        </w:rPr>
        <w:t xml:space="preserve">* </w:t>
      </w:r>
      <w:r w:rsidRPr="00F65414">
        <w:rPr>
          <w:rStyle w:val="HMNormal"/>
          <w:lang w:val="de-AT"/>
        </w:rPr>
        <w:t xml:space="preserve">Der Baustein ermöglich das Setzen und Rücksetzen von </w:t>
      </w:r>
      <w:proofErr w:type="spellStart"/>
      <w:proofErr w:type="gramStart"/>
      <w:r w:rsidRPr="00F65414">
        <w:rPr>
          <w:rStyle w:val="HMNormal"/>
          <w:lang w:val="de-AT"/>
        </w:rPr>
        <w:t>CMZ's</w:t>
      </w:r>
      <w:proofErr w:type="spellEnd"/>
      <w:proofErr w:type="gramEnd"/>
    </w:p>
    <w:p w14:paraId="7C5B32B2" w14:textId="77777777" w:rsidR="00757180" w:rsidRPr="00F65414" w:rsidRDefault="00000000">
      <w:pPr>
        <w:pStyle w:val="HMNormal0"/>
        <w:spacing w:before="0"/>
        <w:jc w:val="left"/>
        <w:rPr>
          <w:lang w:val="de-AT"/>
        </w:rPr>
      </w:pPr>
      <w:proofErr w:type="spellStart"/>
      <w:r w:rsidRPr="00F65414">
        <w:rPr>
          <w:rStyle w:val="HMNormal"/>
          <w:lang w:val="de-AT"/>
        </w:rPr>
        <w:t>fbErrorSetCtrl</w:t>
      </w:r>
      <w:proofErr w:type="spellEnd"/>
      <w:proofErr w:type="gramStart"/>
      <w:r w:rsidRPr="00F65414">
        <w:rPr>
          <w:rFonts w:ascii="Courier New" w:hAnsi="Courier New"/>
          <w:color w:val="000000"/>
          <w:shd w:val="clear" w:color="auto" w:fill="FFFFFF"/>
          <w:lang w:val="de-AT"/>
        </w:rPr>
        <w:t>*.</w:t>
      </w:r>
      <w:proofErr w:type="spellStart"/>
      <w:r w:rsidRPr="00F65414">
        <w:rPr>
          <w:rStyle w:val="HMNormal"/>
          <w:b/>
          <w:lang w:val="de-AT"/>
        </w:rPr>
        <w:t>P</w:t>
      </w:r>
      <w:proofErr w:type="gramEnd"/>
      <w:r w:rsidRPr="00F65414">
        <w:rPr>
          <w:rStyle w:val="HMNormal"/>
          <w:b/>
          <w:lang w:val="de-AT"/>
        </w:rPr>
        <w:t>_timErrorDelay</w:t>
      </w:r>
      <w:proofErr w:type="spellEnd"/>
      <w:r w:rsidRPr="00F65414">
        <w:rPr>
          <w:rStyle w:val="HMNormal"/>
          <w:lang w:val="de-AT"/>
        </w:rPr>
        <w:t xml:space="preserve"> ermöglicht es einen Fehler zu verzögern, d.h. er muss min. für diese Zeit aktiv sein bevor der Fehler gesetzt wird</w:t>
      </w:r>
    </w:p>
    <w:p w14:paraId="51B4CB54" w14:textId="77777777" w:rsidR="00757180" w:rsidRPr="00F65414" w:rsidRDefault="00000000">
      <w:pPr>
        <w:pStyle w:val="HMNormal0"/>
        <w:spacing w:before="0"/>
        <w:jc w:val="left"/>
        <w:rPr>
          <w:lang w:val="de-AT"/>
        </w:rPr>
      </w:pPr>
      <w:proofErr w:type="spellStart"/>
      <w:r w:rsidRPr="00F65414">
        <w:rPr>
          <w:rStyle w:val="HMNormal"/>
          <w:lang w:val="de-AT"/>
        </w:rPr>
        <w:t>fbErrorSetCtrl</w:t>
      </w:r>
      <w:proofErr w:type="spellEnd"/>
      <w:proofErr w:type="gramStart"/>
      <w:r w:rsidRPr="00F65414">
        <w:rPr>
          <w:rFonts w:ascii="Courier New" w:hAnsi="Courier New"/>
          <w:color w:val="000000"/>
          <w:shd w:val="clear" w:color="auto" w:fill="FFFFFF"/>
          <w:lang w:val="de-AT"/>
        </w:rPr>
        <w:t>*.</w:t>
      </w:r>
      <w:proofErr w:type="spellStart"/>
      <w:r w:rsidRPr="00F65414">
        <w:rPr>
          <w:rStyle w:val="HMNormal"/>
          <w:b/>
          <w:lang w:val="de-AT"/>
        </w:rPr>
        <w:t>P</w:t>
      </w:r>
      <w:proofErr w:type="gramEnd"/>
      <w:r w:rsidRPr="00F65414">
        <w:rPr>
          <w:rStyle w:val="HMNormal"/>
          <w:b/>
          <w:lang w:val="de-AT"/>
        </w:rPr>
        <w:t>_xAutoReset</w:t>
      </w:r>
      <w:proofErr w:type="spellEnd"/>
      <w:r w:rsidRPr="00F65414">
        <w:rPr>
          <w:rStyle w:val="HMNormal"/>
          <w:b/>
          <w:lang w:val="de-AT"/>
        </w:rPr>
        <w:t xml:space="preserve"> </w:t>
      </w:r>
      <w:r w:rsidRPr="00F65414">
        <w:rPr>
          <w:rStyle w:val="HMNormal"/>
          <w:lang w:val="de-AT"/>
        </w:rPr>
        <w:t>ermöglicht es einen Fehler sobald er behoben wurde automatisch zu quittieren</w:t>
      </w:r>
    </w:p>
    <w:p w14:paraId="1FE93F3E" w14:textId="77777777" w:rsidR="00757180" w:rsidRPr="00F65414" w:rsidRDefault="00000000">
      <w:pPr>
        <w:pStyle w:val="HMNormal0"/>
        <w:spacing w:before="0"/>
        <w:jc w:val="left"/>
        <w:rPr>
          <w:lang w:val="de-AT"/>
        </w:rPr>
      </w:pPr>
      <w:proofErr w:type="spellStart"/>
      <w:r w:rsidRPr="00F65414">
        <w:rPr>
          <w:rStyle w:val="HMNormal"/>
          <w:lang w:val="de-AT"/>
        </w:rPr>
        <w:t>fbErrorSetCtrl</w:t>
      </w:r>
      <w:proofErr w:type="spellEnd"/>
      <w:r w:rsidRPr="00F65414">
        <w:rPr>
          <w:rFonts w:ascii="Courier New" w:hAnsi="Courier New"/>
          <w:color w:val="000000"/>
          <w:shd w:val="clear" w:color="auto" w:fill="FFFFFF"/>
          <w:lang w:val="de-AT"/>
        </w:rPr>
        <w:t>*.</w:t>
      </w:r>
      <w:proofErr w:type="spellStart"/>
      <w:r w:rsidRPr="00F65414">
        <w:rPr>
          <w:rStyle w:val="HMNormal"/>
          <w:lang w:val="de-AT"/>
        </w:rPr>
        <w:t>M_ErrorSet</w:t>
      </w:r>
      <w:proofErr w:type="spellEnd"/>
      <w:r w:rsidRPr="00F65414">
        <w:rPr>
          <w:rFonts w:ascii="Courier New" w:hAnsi="Courier New"/>
          <w:color w:val="000000"/>
          <w:shd w:val="clear" w:color="auto" w:fill="FFFFFF"/>
          <w:lang w:val="de-AT"/>
        </w:rPr>
        <w:t>(</w:t>
      </w:r>
      <w:proofErr w:type="spellStart"/>
      <w:r w:rsidRPr="00F65414">
        <w:rPr>
          <w:rStyle w:val="HMNormal"/>
          <w:b/>
          <w:lang w:val="de-AT"/>
        </w:rPr>
        <w:t>xError</w:t>
      </w:r>
      <w:proofErr w:type="spellEnd"/>
      <w:r w:rsidRPr="00F65414">
        <w:rPr>
          <w:rFonts w:ascii="Courier New" w:hAnsi="Courier New"/>
          <w:color w:val="000000"/>
          <w:shd w:val="clear" w:color="auto" w:fill="FFFFFF"/>
          <w:lang w:val="de-AT"/>
        </w:rPr>
        <w:t>)</w:t>
      </w:r>
      <w:r w:rsidRPr="00F65414">
        <w:rPr>
          <w:rStyle w:val="HMNormal"/>
          <w:lang w:val="de-AT"/>
        </w:rPr>
        <w:t>hier wird die Variable, der zuvor im Studio definierte CMZ, zugewiesen "</w:t>
      </w:r>
      <w:hyperlink w:anchor="GVL_Sequence1_CMZ">
        <w:r w:rsidRPr="00F65414">
          <w:rPr>
            <w:rStyle w:val="HMNormal"/>
            <w:color w:val="0000FF"/>
            <w:u w:val="single"/>
            <w:lang w:val="de-AT"/>
          </w:rPr>
          <w:t>NOT GVL_&lt;Sequence1&gt;_CMZ.xCMZ_1</w:t>
        </w:r>
      </w:hyperlink>
      <w:r w:rsidRPr="00F65414">
        <w:rPr>
          <w:rStyle w:val="HMNormal"/>
          <w:lang w:val="de-AT"/>
        </w:rPr>
        <w:t>"</w:t>
      </w:r>
    </w:p>
    <w:p w14:paraId="522BEC50" w14:textId="77777777" w:rsidR="00757180" w:rsidRPr="00F65414" w:rsidRDefault="00000000">
      <w:pPr>
        <w:pStyle w:val="HMNormal0"/>
        <w:spacing w:before="0"/>
        <w:jc w:val="left"/>
        <w:rPr>
          <w:lang w:val="de-AT"/>
        </w:rPr>
      </w:pPr>
      <w:proofErr w:type="spellStart"/>
      <w:r w:rsidRPr="00F65414">
        <w:rPr>
          <w:rStyle w:val="HMNormal"/>
          <w:lang w:val="de-AT"/>
        </w:rPr>
        <w:t>fbErrorSetCtrl</w:t>
      </w:r>
      <w:proofErr w:type="spellEnd"/>
      <w:r w:rsidRPr="00F65414">
        <w:rPr>
          <w:rFonts w:ascii="Courier New" w:hAnsi="Courier New"/>
          <w:color w:val="000000"/>
          <w:shd w:val="clear" w:color="auto" w:fill="FFFFFF"/>
          <w:lang w:val="de-AT"/>
        </w:rPr>
        <w:t>*.</w:t>
      </w:r>
      <w:proofErr w:type="spellStart"/>
      <w:r w:rsidRPr="00F65414">
        <w:rPr>
          <w:rStyle w:val="HMNormal"/>
          <w:lang w:val="de-AT"/>
        </w:rPr>
        <w:t>M_ErrorSet</w:t>
      </w:r>
      <w:proofErr w:type="spellEnd"/>
      <w:r w:rsidRPr="00F65414">
        <w:rPr>
          <w:rFonts w:ascii="Courier New" w:hAnsi="Courier New"/>
          <w:color w:val="000000"/>
          <w:shd w:val="clear" w:color="auto" w:fill="FFFFFF"/>
          <w:lang w:val="de-AT"/>
        </w:rPr>
        <w:t>(</w:t>
      </w:r>
      <w:proofErr w:type="spellStart"/>
      <w:r w:rsidRPr="00F65414">
        <w:rPr>
          <w:rStyle w:val="HMNormal"/>
          <w:b/>
          <w:lang w:val="de-AT"/>
        </w:rPr>
        <w:t>xReset</w:t>
      </w:r>
      <w:proofErr w:type="spellEnd"/>
      <w:r w:rsidRPr="00F65414">
        <w:rPr>
          <w:rFonts w:ascii="Courier New" w:hAnsi="Courier New"/>
          <w:color w:val="000000"/>
          <w:shd w:val="clear" w:color="auto" w:fill="FFFFFF"/>
          <w:lang w:val="de-AT"/>
        </w:rPr>
        <w:t>)</w:t>
      </w:r>
      <w:r w:rsidRPr="00F65414">
        <w:rPr>
          <w:rStyle w:val="HMNormal"/>
          <w:lang w:val="de-AT"/>
        </w:rPr>
        <w:t xml:space="preserve">Globale oder </w:t>
      </w:r>
      <w:proofErr w:type="spellStart"/>
      <w:r w:rsidRPr="00F65414">
        <w:rPr>
          <w:rStyle w:val="HMNormal"/>
          <w:lang w:val="de-AT"/>
        </w:rPr>
        <w:t>Sequence</w:t>
      </w:r>
      <w:proofErr w:type="spellEnd"/>
      <w:r w:rsidRPr="00F65414">
        <w:rPr>
          <w:rStyle w:val="HMNormal"/>
          <w:lang w:val="de-AT"/>
        </w:rPr>
        <w:t xml:space="preserve"> bezogener </w:t>
      </w:r>
      <w:proofErr w:type="spellStart"/>
      <w:r w:rsidRPr="00F65414">
        <w:rPr>
          <w:rStyle w:val="HMNormal"/>
          <w:lang w:val="de-AT"/>
        </w:rPr>
        <w:t>Reset</w:t>
      </w:r>
      <w:proofErr w:type="spellEnd"/>
      <w:r w:rsidRPr="00F65414">
        <w:rPr>
          <w:rStyle w:val="HMNormal"/>
          <w:lang w:val="de-AT"/>
        </w:rPr>
        <w:t xml:space="preserve"> des CMZ "</w:t>
      </w:r>
      <w:proofErr w:type="spellStart"/>
      <w:r w:rsidRPr="00F65414">
        <w:rPr>
          <w:lang w:val="de-AT"/>
        </w:rPr>
        <w:fldChar w:fldCharType="begin"/>
      </w:r>
      <w:r w:rsidRPr="00F65414">
        <w:rPr>
          <w:lang w:val="de-AT"/>
        </w:rPr>
        <w:instrText>HYPERLINK \l "StGlobalInterface2" \h</w:instrText>
      </w:r>
      <w:r w:rsidRPr="00F65414">
        <w:rPr>
          <w:lang w:val="de-AT"/>
        </w:rPr>
      </w:r>
      <w:r w:rsidRPr="00F65414">
        <w:rPr>
          <w:lang w:val="de-AT"/>
        </w:rPr>
        <w:fldChar w:fldCharType="separate"/>
      </w:r>
      <w:r w:rsidRPr="00F65414">
        <w:rPr>
          <w:rStyle w:val="HMNormal"/>
          <w:color w:val="0000FF"/>
          <w:u w:val="single"/>
          <w:lang w:val="de-AT"/>
        </w:rPr>
        <w:t>GVL_</w:t>
      </w:r>
      <w:proofErr w:type="gramStart"/>
      <w:r w:rsidRPr="00F65414">
        <w:rPr>
          <w:rStyle w:val="HMNormal"/>
          <w:color w:val="0000FF"/>
          <w:u w:val="single"/>
          <w:lang w:val="de-AT"/>
        </w:rPr>
        <w:t>Global.stGlobalIf.xFaultReset</w:t>
      </w:r>
      <w:proofErr w:type="spellEnd"/>
      <w:proofErr w:type="gramEnd"/>
      <w:r w:rsidRPr="00F65414">
        <w:rPr>
          <w:rStyle w:val="HMNormal"/>
          <w:color w:val="0000FF"/>
          <w:u w:val="single"/>
          <w:lang w:val="de-AT"/>
        </w:rPr>
        <w:fldChar w:fldCharType="end"/>
      </w:r>
      <w:r w:rsidRPr="00F65414">
        <w:rPr>
          <w:rStyle w:val="HMNormal"/>
          <w:lang w:val="de-AT"/>
        </w:rPr>
        <w:t xml:space="preserve"> ; </w:t>
      </w:r>
      <w:hyperlink w:anchor="StHmiSequence2">
        <w:r w:rsidRPr="00F65414">
          <w:rPr>
            <w:rStyle w:val="HMNormal"/>
            <w:color w:val="0000FF"/>
            <w:u w:val="single"/>
            <w:lang w:val="de-AT"/>
          </w:rPr>
          <w:t>GVL_&lt;Sequence1&gt;_</w:t>
        </w:r>
        <w:proofErr w:type="spellStart"/>
        <w:r w:rsidRPr="00F65414">
          <w:rPr>
            <w:rStyle w:val="HMNormal"/>
            <w:color w:val="0000FF"/>
            <w:u w:val="single"/>
            <w:lang w:val="de-AT"/>
          </w:rPr>
          <w:t>HMI.stHmiIf.xHmiPbFaultReset</w:t>
        </w:r>
        <w:proofErr w:type="spellEnd"/>
      </w:hyperlink>
      <w:r w:rsidRPr="00F65414">
        <w:rPr>
          <w:rStyle w:val="HMNormal"/>
          <w:lang w:val="de-AT"/>
        </w:rPr>
        <w:t>"</w:t>
      </w:r>
    </w:p>
    <w:p w14:paraId="7A159B24" w14:textId="77777777" w:rsidR="00757180" w:rsidRPr="00F65414" w:rsidRDefault="00757180">
      <w:pPr>
        <w:pStyle w:val="HMNormal0"/>
        <w:spacing w:before="0"/>
        <w:jc w:val="left"/>
        <w:rPr>
          <w:lang w:val="de-AT"/>
        </w:rPr>
      </w:pPr>
    </w:p>
    <w:p w14:paraId="29EDAB5E" w14:textId="77777777" w:rsidR="00757180" w:rsidRPr="00F65414" w:rsidRDefault="00000000">
      <w:pPr>
        <w:pStyle w:val="HMNormal0"/>
        <w:spacing w:before="0"/>
        <w:jc w:val="left"/>
        <w:rPr>
          <w:lang w:val="de-AT"/>
        </w:rPr>
      </w:pPr>
      <w:proofErr w:type="spellStart"/>
      <w:r w:rsidRPr="00F65414">
        <w:rPr>
          <w:rStyle w:val="HMNormal"/>
          <w:b/>
          <w:lang w:val="de-AT"/>
        </w:rPr>
        <w:t>fbCmzFault</w:t>
      </w:r>
      <w:proofErr w:type="spellEnd"/>
      <w:r w:rsidRPr="00F65414">
        <w:rPr>
          <w:rFonts w:ascii="Courier New" w:hAnsi="Courier New"/>
          <w:color w:val="000000"/>
          <w:shd w:val="clear" w:color="auto" w:fill="FFFFFF"/>
          <w:lang w:val="de-AT"/>
        </w:rPr>
        <w:t xml:space="preserve"> </w:t>
      </w:r>
      <w:r w:rsidRPr="00F65414">
        <w:rPr>
          <w:rStyle w:val="HMNormal"/>
          <w:lang w:val="de-AT"/>
        </w:rPr>
        <w:t xml:space="preserve">Der Baustein überprüft die entsprechenden </w:t>
      </w:r>
      <w:proofErr w:type="gramStart"/>
      <w:r w:rsidRPr="00F65414">
        <w:rPr>
          <w:rStyle w:val="HMNormal"/>
          <w:lang w:val="de-AT"/>
        </w:rPr>
        <w:t>Arrays</w:t>
      </w:r>
      <w:proofErr w:type="gramEnd"/>
      <w:r w:rsidRPr="00F65414">
        <w:rPr>
          <w:rStyle w:val="HMNormal"/>
          <w:lang w:val="de-AT"/>
        </w:rPr>
        <w:t xml:space="preserve"> ob ein Fehler aufgetreten ist.</w:t>
      </w:r>
    </w:p>
    <w:p w14:paraId="1DD3EF38" w14:textId="77777777" w:rsidR="00757180" w:rsidRPr="00F65414" w:rsidRDefault="00000000">
      <w:pPr>
        <w:pStyle w:val="HMNormal0"/>
        <w:spacing w:before="0"/>
        <w:jc w:val="left"/>
        <w:rPr>
          <w:lang w:val="de-AT"/>
        </w:rPr>
      </w:pPr>
      <w:proofErr w:type="spellStart"/>
      <w:r w:rsidRPr="00F65414">
        <w:rPr>
          <w:rStyle w:val="HMNormal"/>
          <w:lang w:val="de-AT"/>
        </w:rPr>
        <w:t>fbCmzFault</w:t>
      </w:r>
      <w:proofErr w:type="spellEnd"/>
      <w:r w:rsidRPr="00F65414">
        <w:rPr>
          <w:rFonts w:ascii="Courier New" w:hAnsi="Courier New"/>
          <w:color w:val="000000"/>
          <w:shd w:val="clear" w:color="auto" w:fill="FFFFFF"/>
          <w:lang w:val="de-AT"/>
        </w:rPr>
        <w:t>(</w:t>
      </w:r>
      <w:proofErr w:type="spellStart"/>
      <w:r w:rsidRPr="00F65414">
        <w:rPr>
          <w:rStyle w:val="HMNormal"/>
          <w:b/>
          <w:lang w:val="de-AT"/>
        </w:rPr>
        <w:t>aFaultMatrix</w:t>
      </w:r>
      <w:proofErr w:type="spellEnd"/>
      <w:r w:rsidRPr="00F65414">
        <w:rPr>
          <w:rFonts w:ascii="Courier New" w:hAnsi="Courier New"/>
          <w:color w:val="000000"/>
          <w:shd w:val="clear" w:color="auto" w:fill="FFFFFF"/>
          <w:lang w:val="de-AT"/>
        </w:rPr>
        <w:t>)</w:t>
      </w:r>
      <w:hyperlink w:anchor="Sequence1_2_VariablenDeklaration8B3473F7">
        <w:r w:rsidRPr="00F65414">
          <w:rPr>
            <w:rStyle w:val="HMNormal"/>
            <w:color w:val="0000FF"/>
            <w:u w:val="single"/>
            <w:lang w:val="de-AT"/>
          </w:rPr>
          <w:t>Array der gesamten CMZ</w:t>
        </w:r>
      </w:hyperlink>
      <w:r w:rsidRPr="00F65414">
        <w:rPr>
          <w:rStyle w:val="HMNormal"/>
          <w:lang w:val="de-AT"/>
        </w:rPr>
        <w:t xml:space="preserve"> zusammengefasst</w:t>
      </w:r>
    </w:p>
    <w:p w14:paraId="668D086A" w14:textId="77777777" w:rsidR="00757180" w:rsidRPr="00F65414" w:rsidRDefault="00000000">
      <w:pPr>
        <w:pStyle w:val="HMNormal0"/>
        <w:spacing w:before="0"/>
        <w:jc w:val="left"/>
        <w:rPr>
          <w:lang w:val="de-AT"/>
        </w:rPr>
      </w:pPr>
      <w:proofErr w:type="spellStart"/>
      <w:r w:rsidRPr="00F65414">
        <w:rPr>
          <w:rFonts w:ascii="Courier New" w:hAnsi="Courier New"/>
          <w:color w:val="000000"/>
          <w:shd w:val="clear" w:color="auto" w:fill="FFFFFF"/>
          <w:lang w:val="de-AT"/>
        </w:rPr>
        <w:t>fbCmzFault</w:t>
      </w:r>
      <w:proofErr w:type="spellEnd"/>
      <w:r w:rsidRPr="00F65414">
        <w:rPr>
          <w:rFonts w:ascii="Courier New" w:hAnsi="Courier New"/>
          <w:color w:val="000000"/>
          <w:shd w:val="clear" w:color="auto" w:fill="FFFFFF"/>
          <w:lang w:val="de-AT"/>
        </w:rPr>
        <w:t>(</w:t>
      </w:r>
      <w:proofErr w:type="spellStart"/>
      <w:r w:rsidRPr="00F65414">
        <w:rPr>
          <w:rStyle w:val="HMNormal"/>
          <w:b/>
          <w:lang w:val="de-AT"/>
        </w:rPr>
        <w:t>xFaultActive</w:t>
      </w:r>
      <w:proofErr w:type="spellEnd"/>
      <w:r w:rsidRPr="00F65414">
        <w:rPr>
          <w:rFonts w:ascii="Courier New" w:hAnsi="Courier New"/>
          <w:color w:val="000000"/>
          <w:shd w:val="clear" w:color="auto" w:fill="FFFFFF"/>
          <w:lang w:val="de-AT"/>
        </w:rPr>
        <w:t>)</w:t>
      </w:r>
      <w:r w:rsidRPr="00F65414">
        <w:rPr>
          <w:rStyle w:val="HMNormal"/>
          <w:lang w:val="de-AT"/>
        </w:rPr>
        <w:t>Variable für Sammelfehler des CMZ "</w:t>
      </w:r>
      <w:hyperlink w:anchor="StSequenceInterface">
        <w:r w:rsidRPr="00F65414">
          <w:rPr>
            <w:rStyle w:val="HMNormal"/>
            <w:color w:val="0000FF"/>
            <w:u w:val="single"/>
            <w:lang w:val="de-AT"/>
          </w:rPr>
          <w:t>GVL_</w:t>
        </w:r>
        <w:proofErr w:type="gramStart"/>
        <w:r w:rsidRPr="00F65414">
          <w:rPr>
            <w:rStyle w:val="HMNormal"/>
            <w:color w:val="0000FF"/>
            <w:u w:val="single"/>
            <w:lang w:val="de-AT"/>
          </w:rPr>
          <w:t>&lt;Sequence1&gt;.</w:t>
        </w:r>
        <w:proofErr w:type="spellStart"/>
        <w:r w:rsidRPr="00F65414">
          <w:rPr>
            <w:rStyle w:val="HMNormal"/>
            <w:color w:val="0000FF"/>
            <w:u w:val="single"/>
            <w:lang w:val="de-AT"/>
          </w:rPr>
          <w:t>stSeqIf.xSeqCmzFault</w:t>
        </w:r>
        <w:proofErr w:type="spellEnd"/>
        <w:proofErr w:type="gramEnd"/>
      </w:hyperlink>
      <w:r w:rsidRPr="00F65414">
        <w:rPr>
          <w:rStyle w:val="HMNormal"/>
          <w:lang w:val="de-AT"/>
        </w:rPr>
        <w:t>"</w:t>
      </w:r>
    </w:p>
    <w:p w14:paraId="4B88B8E0" w14:textId="77777777" w:rsidR="00757180" w:rsidRPr="00F65414" w:rsidRDefault="00757180">
      <w:pPr>
        <w:pStyle w:val="HMNormal0"/>
        <w:spacing w:before="0"/>
        <w:jc w:val="left"/>
        <w:rPr>
          <w:lang w:val="de-AT"/>
        </w:rPr>
      </w:pPr>
    </w:p>
    <w:p w14:paraId="57295891"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 SEQUENCE CMZ ###########################</w:t>
      </w:r>
    </w:p>
    <w:p w14:paraId="6837A1C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CMZ"}</w:t>
      </w:r>
    </w:p>
    <w:p w14:paraId="3946D0E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
    <w:p w14:paraId="6CC8CD7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The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Constantly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Monitored</w:t>
      </w:r>
      <w:proofErr w:type="spellEnd"/>
      <w:r w:rsidRPr="00F65414">
        <w:rPr>
          <w:rFonts w:ascii="Courier New" w:hAnsi="Courier New"/>
          <w:color w:val="008000"/>
          <w:shd w:val="clear" w:color="auto" w:fill="FFFFFF"/>
          <w:lang w:val="de-AT"/>
        </w:rPr>
        <w:t xml:space="preserve"> Zone (</w:t>
      </w:r>
      <w:proofErr w:type="spellStart"/>
      <w:r w:rsidRPr="00F65414">
        <w:rPr>
          <w:rFonts w:ascii="Courier New" w:hAnsi="Courier New"/>
          <w:color w:val="008000"/>
          <w:shd w:val="clear" w:color="auto" w:fill="FFFFFF"/>
          <w:lang w:val="de-AT"/>
        </w:rPr>
        <w:t>or</w:t>
      </w:r>
      <w:proofErr w:type="spellEnd"/>
      <w:r w:rsidRPr="00F65414">
        <w:rPr>
          <w:rFonts w:ascii="Courier New" w:hAnsi="Courier New"/>
          <w:color w:val="008000"/>
          <w:shd w:val="clear" w:color="auto" w:fill="FFFFFF"/>
          <w:lang w:val="de-AT"/>
        </w:rPr>
        <w:t xml:space="preserve"> ‘CMZ’) </w:t>
      </w:r>
      <w:proofErr w:type="spellStart"/>
      <w:r w:rsidRPr="00F65414">
        <w:rPr>
          <w:rFonts w:ascii="Courier New" w:hAnsi="Courier New"/>
          <w:color w:val="008000"/>
          <w:shd w:val="clear" w:color="auto" w:fill="FFFFFF"/>
          <w:lang w:val="de-AT"/>
        </w:rPr>
        <w:t>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similar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TCMZ but </w:t>
      </w:r>
    </w:p>
    <w:p w14:paraId="6E7F13C3" w14:textId="77777777" w:rsidR="00757180" w:rsidRPr="00F65414" w:rsidRDefault="00000000">
      <w:pPr>
        <w:spacing w:before="0" w:after="0"/>
        <w:ind w:right="210"/>
        <w:rPr>
          <w:lang w:val="de-AT"/>
        </w:rPr>
      </w:pPr>
      <w:r w:rsidRPr="00F65414">
        <w:rPr>
          <w:lang w:val="de-AT"/>
        </w:rPr>
        <w:tab/>
      </w:r>
      <w:proofErr w:type="gramStart"/>
      <w:r w:rsidRPr="00F65414">
        <w:rPr>
          <w:rFonts w:ascii="Courier New" w:hAnsi="Courier New"/>
          <w:color w:val="008000"/>
          <w:shd w:val="clear" w:color="auto" w:fill="FFFFFF"/>
          <w:lang w:val="de-AT"/>
        </w:rPr>
        <w:t>will</w:t>
      </w:r>
      <w:proofErr w:type="gram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contain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only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machine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unsafe</w:t>
      </w:r>
      <w:proofErr w:type="spellEnd"/>
      <w:r w:rsidRPr="00F65414">
        <w:rPr>
          <w:rFonts w:ascii="Courier New" w:hAnsi="Courier New"/>
          <w:color w:val="008000"/>
          <w:shd w:val="clear" w:color="auto" w:fill="FFFFFF"/>
          <w:lang w:val="de-AT"/>
        </w:rPr>
        <w:t xml:space="preserve"> /fatal faults </w:t>
      </w:r>
      <w:proofErr w:type="spellStart"/>
      <w:r w:rsidRPr="00F65414">
        <w:rPr>
          <w:rFonts w:ascii="Courier New" w:hAnsi="Courier New"/>
          <w:color w:val="008000"/>
          <w:shd w:val="clear" w:color="auto" w:fill="FFFFFF"/>
          <w:lang w:val="de-AT"/>
        </w:rPr>
        <w:t>related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individual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w:t>
      </w:r>
    </w:p>
    <w:p w14:paraId="1C260F4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
    <w:p w14:paraId="7B2434B5"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37070CE0" w14:textId="77777777" w:rsidR="00757180" w:rsidRPr="00F65414" w:rsidRDefault="00757180">
      <w:pPr>
        <w:pStyle w:val="HMNormal0"/>
        <w:spacing w:before="0"/>
        <w:jc w:val="left"/>
        <w:rPr>
          <w:lang w:val="de-AT"/>
        </w:rPr>
      </w:pPr>
    </w:p>
    <w:p w14:paraId="2485B070"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aCmz</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0] := fbErrorSetCtrl0.M_ErrorSet(</w:t>
      </w:r>
      <w:proofErr w:type="spellStart"/>
      <w:r w:rsidRPr="00F65414">
        <w:rPr>
          <w:rFonts w:ascii="Courier New" w:hAnsi="Courier New"/>
          <w:color w:val="000000"/>
          <w:shd w:val="clear" w:color="auto" w:fill="FFFFFF"/>
          <w:lang w:val="de-AT"/>
        </w:rPr>
        <w:t>xError</w:t>
      </w:r>
      <w:proofErr w:type="spellEnd"/>
      <w:r w:rsidRPr="00F65414">
        <w:rPr>
          <w:rFonts w:ascii="Courier New" w:hAnsi="Courier New"/>
          <w:color w:val="000000"/>
          <w:shd w:val="clear" w:color="auto" w:fill="FFFFFF"/>
          <w:lang w:val="de-AT"/>
        </w:rPr>
        <w:t xml:space="preserve"> := GVL_&lt;HwZone1&gt;.</w:t>
      </w:r>
      <w:proofErr w:type="spellStart"/>
      <w:r w:rsidRPr="00F65414">
        <w:rPr>
          <w:rFonts w:ascii="Courier New" w:hAnsi="Courier New"/>
          <w:color w:val="000000"/>
          <w:shd w:val="clear" w:color="auto" w:fill="FFFFFF"/>
          <w:lang w:val="de-AT"/>
        </w:rPr>
        <w:t>stHwzIf.xFatalFault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xReset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GVL_Global.stGlobalIf.xFaultReset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HMI.stHmiIf.xHmiPbFaultReset</w:t>
      </w:r>
      <w:proofErr w:type="spellEnd"/>
      <w:r w:rsidRPr="00F65414">
        <w:rPr>
          <w:rFonts w:ascii="Courier New" w:hAnsi="Courier New"/>
          <w:color w:val="000000"/>
          <w:shd w:val="clear" w:color="auto" w:fill="FFFFFF"/>
          <w:lang w:val="de-AT"/>
        </w:rPr>
        <w:t>);</w:t>
      </w:r>
    </w:p>
    <w:p w14:paraId="37CE81F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fbErrorSetCtrl1.P_</w:t>
      </w:r>
      <w:proofErr w:type="gramStart"/>
      <w:r w:rsidRPr="00F65414">
        <w:rPr>
          <w:rFonts w:ascii="Courier New" w:hAnsi="Courier New"/>
          <w:color w:val="000000"/>
          <w:shd w:val="clear" w:color="auto" w:fill="FFFFFF"/>
          <w:lang w:val="de-AT"/>
        </w:rPr>
        <w:t>xAutoReset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085CD34D"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aCmz</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1] := fbErrorSetCtrl1.M_ErrorSet(</w:t>
      </w:r>
      <w:proofErr w:type="spellStart"/>
      <w:r w:rsidRPr="00F65414">
        <w:rPr>
          <w:rFonts w:ascii="Courier New" w:hAnsi="Courier New"/>
          <w:color w:val="000000"/>
          <w:shd w:val="clear" w:color="auto" w:fill="FFFFFF"/>
          <w:lang w:val="de-AT"/>
        </w:rPr>
        <w:t>xError</w:t>
      </w:r>
      <w:proofErr w:type="spellEnd"/>
      <w:r w:rsidRPr="00F65414">
        <w:rPr>
          <w:rFonts w:ascii="Courier New" w:hAnsi="Courier New"/>
          <w:color w:val="000000"/>
          <w:shd w:val="clear" w:color="auto" w:fill="FFFFFF"/>
          <w:lang w:val="de-AT"/>
        </w:rPr>
        <w:t xml:space="preserve"> := GVL_&lt;HwZone1&gt;.</w:t>
      </w:r>
      <w:proofErr w:type="spellStart"/>
      <w:r w:rsidRPr="00F65414">
        <w:rPr>
          <w:rFonts w:ascii="Courier New" w:hAnsi="Courier New"/>
          <w:color w:val="000000"/>
          <w:shd w:val="clear" w:color="auto" w:fill="FFFFFF"/>
          <w:lang w:val="de-AT"/>
        </w:rPr>
        <w:t>stHwzIf.xGateFortressFaultTcmz</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xReset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GVL_Global.stGlobalIf.xFaultReset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HMI.stHmiIf.xHmiPbFaultReset</w:t>
      </w:r>
      <w:proofErr w:type="spellEnd"/>
      <w:r w:rsidRPr="00F65414">
        <w:rPr>
          <w:rFonts w:ascii="Courier New" w:hAnsi="Courier New"/>
          <w:color w:val="000000"/>
          <w:shd w:val="clear" w:color="auto" w:fill="FFFFFF"/>
          <w:lang w:val="de-AT"/>
        </w:rPr>
        <w:t>);</w:t>
      </w:r>
    </w:p>
    <w:p w14:paraId="6C22DA08" w14:textId="77777777" w:rsidR="00757180" w:rsidRPr="00F65414" w:rsidRDefault="00757180">
      <w:pPr>
        <w:spacing w:before="0" w:after="0"/>
        <w:ind w:right="210"/>
        <w:rPr>
          <w:lang w:val="de-AT"/>
        </w:rPr>
      </w:pPr>
    </w:p>
    <w:p w14:paraId="1013536E"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fbErrorSetCtrl2.P_</w:t>
      </w:r>
      <w:proofErr w:type="gramStart"/>
      <w:r w:rsidRPr="00F65414">
        <w:rPr>
          <w:rFonts w:ascii="Courier New" w:hAnsi="Courier New"/>
          <w:color w:val="000000"/>
          <w:shd w:val="clear" w:color="auto" w:fill="FFFFFF"/>
          <w:lang w:val="de-AT"/>
        </w:rPr>
        <w:t>xAutoReset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50745370"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fbErrorSetCtrl2.P_</w:t>
      </w:r>
      <w:proofErr w:type="gramStart"/>
      <w:r w:rsidRPr="00F65414">
        <w:rPr>
          <w:rFonts w:ascii="Courier New" w:hAnsi="Courier New"/>
          <w:color w:val="000000"/>
          <w:shd w:val="clear" w:color="auto" w:fill="FFFFFF"/>
          <w:lang w:val="de-AT"/>
        </w:rPr>
        <w:t>timErrorDelay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T#1000MS</w:t>
      </w:r>
      <w:r w:rsidRPr="00F65414">
        <w:rPr>
          <w:rFonts w:ascii="Courier New" w:hAnsi="Courier New"/>
          <w:color w:val="000000"/>
          <w:shd w:val="clear" w:color="auto" w:fill="FFFFFF"/>
          <w:lang w:val="de-AT"/>
        </w:rPr>
        <w:t>;</w:t>
      </w:r>
    </w:p>
    <w:p w14:paraId="19B1DD89"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aCmz</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2] := fbErrorSetCtrl2.M_ErrorSet(</w:t>
      </w:r>
      <w:proofErr w:type="spellStart"/>
      <w:r w:rsidRPr="00F65414">
        <w:rPr>
          <w:rFonts w:ascii="Courier New" w:hAnsi="Courier New"/>
          <w:color w:val="000000"/>
          <w:shd w:val="clear" w:color="auto" w:fill="FFFFFF"/>
          <w:lang w:val="de-AT"/>
        </w:rPr>
        <w:t>xError</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GVL_&lt;Sequence1&gt;_CMZ.xCMZ_1, </w:t>
      </w:r>
      <w:proofErr w:type="spellStart"/>
      <w:r w:rsidRPr="00F65414">
        <w:rPr>
          <w:rFonts w:ascii="Courier New" w:hAnsi="Courier New"/>
          <w:color w:val="000000"/>
          <w:shd w:val="clear" w:color="auto" w:fill="FFFFFF"/>
          <w:lang w:val="de-AT"/>
        </w:rPr>
        <w:t>xReset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GVL_Global.stGlobalIf.xFaultReset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HMI.stHmiIf.xHmiPbFaultReset</w:t>
      </w:r>
      <w:proofErr w:type="spellEnd"/>
      <w:r w:rsidRPr="00F65414">
        <w:rPr>
          <w:rFonts w:ascii="Courier New" w:hAnsi="Courier New"/>
          <w:color w:val="000000"/>
          <w:shd w:val="clear" w:color="auto" w:fill="FFFFFF"/>
          <w:lang w:val="de-AT"/>
        </w:rPr>
        <w:t>);</w:t>
      </w:r>
    </w:p>
    <w:p w14:paraId="578C8F2F"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aCmz</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3] := fbErrorSetCtrl3.M_ErrorSet(</w:t>
      </w:r>
      <w:proofErr w:type="spellStart"/>
      <w:r w:rsidRPr="00F65414">
        <w:rPr>
          <w:rFonts w:ascii="Courier New" w:hAnsi="Courier New"/>
          <w:color w:val="000000"/>
          <w:shd w:val="clear" w:color="auto" w:fill="FFFFFF"/>
          <w:lang w:val="de-AT"/>
        </w:rPr>
        <w:t>xError</w:t>
      </w:r>
      <w:proofErr w:type="spellEnd"/>
      <w:r w:rsidRPr="00F65414">
        <w:rPr>
          <w:rFonts w:ascii="Courier New" w:hAnsi="Courier New"/>
          <w:color w:val="000000"/>
          <w:shd w:val="clear" w:color="auto" w:fill="FFFFFF"/>
          <w:lang w:val="de-AT"/>
        </w:rPr>
        <w:t xml:space="preserve"> := GVL_&lt;Sequence1&gt;_CMZ.xCMZ_2, </w:t>
      </w:r>
      <w:proofErr w:type="spellStart"/>
      <w:r w:rsidRPr="00F65414">
        <w:rPr>
          <w:rFonts w:ascii="Courier New" w:hAnsi="Courier New"/>
          <w:color w:val="000000"/>
          <w:shd w:val="clear" w:color="auto" w:fill="FFFFFF"/>
          <w:lang w:val="de-AT"/>
        </w:rPr>
        <w:t>xReset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GVL_Global.stGlobalIf.xFaultReset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HMI.stHmiIf.xHmiPbFaultReset</w:t>
      </w:r>
      <w:proofErr w:type="spellEnd"/>
      <w:r w:rsidRPr="00F65414">
        <w:rPr>
          <w:rFonts w:ascii="Courier New" w:hAnsi="Courier New"/>
          <w:color w:val="000000"/>
          <w:shd w:val="clear" w:color="auto" w:fill="FFFFFF"/>
          <w:lang w:val="de-AT"/>
        </w:rPr>
        <w:t>);</w:t>
      </w:r>
    </w:p>
    <w:p w14:paraId="465DE3AD"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fbErrorSetCtrl4.P_</w:t>
      </w:r>
      <w:proofErr w:type="gramStart"/>
      <w:r w:rsidRPr="00F65414">
        <w:rPr>
          <w:rFonts w:ascii="Courier New" w:hAnsi="Courier New"/>
          <w:color w:val="000000"/>
          <w:shd w:val="clear" w:color="auto" w:fill="FFFFFF"/>
          <w:lang w:val="de-AT"/>
        </w:rPr>
        <w:t>xAutoReset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1AF44961"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fbErrorSetCtrl4.P_</w:t>
      </w:r>
      <w:proofErr w:type="gramStart"/>
      <w:r w:rsidRPr="00F65414">
        <w:rPr>
          <w:rFonts w:ascii="Courier New" w:hAnsi="Courier New"/>
          <w:color w:val="000000"/>
          <w:shd w:val="clear" w:color="auto" w:fill="FFFFFF"/>
          <w:lang w:val="de-AT"/>
        </w:rPr>
        <w:t>timErrorDelay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T#500MS</w:t>
      </w:r>
      <w:r w:rsidRPr="00F65414">
        <w:rPr>
          <w:rFonts w:ascii="Courier New" w:hAnsi="Courier New"/>
          <w:color w:val="000000"/>
          <w:shd w:val="clear" w:color="auto" w:fill="FFFFFF"/>
          <w:lang w:val="de-AT"/>
        </w:rPr>
        <w:t>;</w:t>
      </w:r>
    </w:p>
    <w:p w14:paraId="28AFC670"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aCmz</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4] := fbErrorSetCtrl4.M_ErrorSet(</w:t>
      </w:r>
      <w:proofErr w:type="spellStart"/>
      <w:r w:rsidRPr="00F65414">
        <w:rPr>
          <w:rFonts w:ascii="Courier New" w:hAnsi="Courier New"/>
          <w:color w:val="000000"/>
          <w:shd w:val="clear" w:color="auto" w:fill="FFFFFF"/>
          <w:lang w:val="de-AT"/>
        </w:rPr>
        <w:t>xError</w:t>
      </w:r>
      <w:proofErr w:type="spellEnd"/>
      <w:r w:rsidRPr="00F65414">
        <w:rPr>
          <w:rFonts w:ascii="Courier New" w:hAnsi="Courier New"/>
          <w:color w:val="000000"/>
          <w:shd w:val="clear" w:color="auto" w:fill="FFFFFF"/>
          <w:lang w:val="de-AT"/>
        </w:rPr>
        <w:t xml:space="preserve"> :=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GVL_&lt;Sequence1&gt;_CMZ.xCMZ_3, </w:t>
      </w:r>
      <w:proofErr w:type="spellStart"/>
      <w:r w:rsidRPr="00F65414">
        <w:rPr>
          <w:rFonts w:ascii="Courier New" w:hAnsi="Courier New"/>
          <w:color w:val="000000"/>
          <w:shd w:val="clear" w:color="auto" w:fill="FFFFFF"/>
          <w:lang w:val="de-AT"/>
        </w:rPr>
        <w:t>xReset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GVL_Global.stGlobalIf.xFaultReset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HMI.stHmiIf.xHmiPbFaultReset</w:t>
      </w:r>
      <w:proofErr w:type="spellEnd"/>
      <w:r w:rsidRPr="00F65414">
        <w:rPr>
          <w:rFonts w:ascii="Courier New" w:hAnsi="Courier New"/>
          <w:color w:val="000000"/>
          <w:shd w:val="clear" w:color="auto" w:fill="FFFFFF"/>
          <w:lang w:val="de-AT"/>
        </w:rPr>
        <w:t>);</w:t>
      </w:r>
    </w:p>
    <w:p w14:paraId="7A5C7300"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aCmz</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5] := fbErrorSetCtrl5.M_ErrorSet(</w:t>
      </w:r>
      <w:proofErr w:type="spellStart"/>
      <w:r w:rsidRPr="00F65414">
        <w:rPr>
          <w:rFonts w:ascii="Courier New" w:hAnsi="Courier New"/>
          <w:color w:val="000000"/>
          <w:shd w:val="clear" w:color="auto" w:fill="FFFFFF"/>
          <w:lang w:val="de-AT"/>
        </w:rPr>
        <w:t>xError</w:t>
      </w:r>
      <w:proofErr w:type="spellEnd"/>
      <w:r w:rsidRPr="00F65414">
        <w:rPr>
          <w:rFonts w:ascii="Courier New" w:hAnsi="Courier New"/>
          <w:color w:val="000000"/>
          <w:shd w:val="clear" w:color="auto" w:fill="FFFFFF"/>
          <w:lang w:val="de-AT"/>
        </w:rPr>
        <w:t xml:space="preserve"> := GVL_&lt;Sequence1&gt;_CMZ.xCMZ_4, </w:t>
      </w:r>
      <w:proofErr w:type="spellStart"/>
      <w:r w:rsidRPr="00F65414">
        <w:rPr>
          <w:rFonts w:ascii="Courier New" w:hAnsi="Courier New"/>
          <w:color w:val="000000"/>
          <w:shd w:val="clear" w:color="auto" w:fill="FFFFFF"/>
          <w:lang w:val="de-AT"/>
        </w:rPr>
        <w:t>xReset</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GVL_Global.stGlobalIf.xFaultReset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HMI.stHmiIf.xHmiPbFaultReset</w:t>
      </w:r>
      <w:proofErr w:type="spellEnd"/>
      <w:r w:rsidRPr="00F65414">
        <w:rPr>
          <w:rFonts w:ascii="Courier New" w:hAnsi="Courier New"/>
          <w:color w:val="000000"/>
          <w:shd w:val="clear" w:color="auto" w:fill="FFFFFF"/>
          <w:lang w:val="de-AT"/>
        </w:rPr>
        <w:t>);</w:t>
      </w:r>
    </w:p>
    <w:p w14:paraId="47B4CFAB" w14:textId="77777777" w:rsidR="00757180" w:rsidRPr="00F65414" w:rsidRDefault="00757180">
      <w:pPr>
        <w:spacing w:before="0" w:after="0"/>
        <w:ind w:right="210"/>
        <w:rPr>
          <w:lang w:val="de-AT"/>
        </w:rPr>
      </w:pPr>
    </w:p>
    <w:p w14:paraId="7E8FB8F2"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fbCmzFault</w:t>
      </w:r>
      <w:proofErr w:type="spellEnd"/>
      <w:r w:rsidRPr="00F65414">
        <w:rPr>
          <w:rFonts w:ascii="Courier New" w:hAnsi="Courier New"/>
          <w:color w:val="000000"/>
          <w:shd w:val="clear" w:color="auto" w:fill="FFFFFF"/>
          <w:lang w:val="de-AT"/>
        </w:rPr>
        <w:t>(</w:t>
      </w:r>
      <w:proofErr w:type="spellStart"/>
      <w:proofErr w:type="gramEnd"/>
      <w:r w:rsidRPr="00F65414">
        <w:rPr>
          <w:rFonts w:ascii="Courier New" w:hAnsi="Courier New"/>
          <w:color w:val="000000"/>
          <w:shd w:val="clear" w:color="auto" w:fill="FFFFFF"/>
          <w:lang w:val="de-AT"/>
        </w:rPr>
        <w:t>aFaultMatrix</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aCmz</w:t>
      </w:r>
      <w:proofErr w:type="spell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xFaultActive</w:t>
      </w:r>
      <w:proofErr w:type="spellEnd"/>
      <w:r w:rsidRPr="00F65414">
        <w:rPr>
          <w:rFonts w:ascii="Courier New" w:hAnsi="Courier New"/>
          <w:color w:val="000000"/>
          <w:shd w:val="clear" w:color="auto" w:fill="FFFFFF"/>
          <w:lang w:val="de-AT"/>
        </w:rPr>
        <w:t xml:space="preserve"> =&gt; GVL_&lt;Sequence1&gt;.</w:t>
      </w:r>
      <w:proofErr w:type="spellStart"/>
      <w:r w:rsidRPr="00F65414">
        <w:rPr>
          <w:rFonts w:ascii="Courier New" w:hAnsi="Courier New"/>
          <w:color w:val="000000"/>
          <w:shd w:val="clear" w:color="auto" w:fill="FFFFFF"/>
          <w:lang w:val="de-AT"/>
        </w:rPr>
        <w:t>stSeqIf.xSeqCmzFault</w:t>
      </w:r>
      <w:proofErr w:type="spellEnd"/>
      <w:r w:rsidRPr="00F65414">
        <w:rPr>
          <w:rFonts w:ascii="Courier New" w:hAnsi="Courier New"/>
          <w:color w:val="000000"/>
          <w:shd w:val="clear" w:color="auto" w:fill="FFFFFF"/>
          <w:lang w:val="de-AT"/>
        </w:rPr>
        <w:t>);</w:t>
      </w:r>
    </w:p>
    <w:p w14:paraId="6AB71658"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stSeqIf.xNoCMZFault</w:t>
      </w:r>
      <w:proofErr w:type="spellEnd"/>
      <w:proofErr w:type="gramEnd"/>
      <w:r w:rsidRPr="00F65414">
        <w:rPr>
          <w:rFonts w:ascii="Courier New" w:hAnsi="Courier New"/>
          <w:color w:val="000000"/>
          <w:shd w:val="clear" w:color="auto" w:fill="FFFFFF"/>
          <w:lang w:val="de-AT"/>
        </w:rPr>
        <w:t xml:space="preserve"> := </w:t>
      </w:r>
      <w:r w:rsidRPr="00F65414">
        <w:rPr>
          <w:rFonts w:ascii="Courier New" w:hAnsi="Courier New"/>
          <w:color w:val="0000FF"/>
          <w:shd w:val="clear" w:color="auto" w:fill="FFFFFF"/>
          <w:lang w:val="de-AT"/>
        </w:rPr>
        <w:t>NOT</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stSeqIf.xSeqCmzFault</w:t>
      </w:r>
      <w:proofErr w:type="spellEnd"/>
      <w:r w:rsidRPr="00F65414">
        <w:rPr>
          <w:rFonts w:ascii="Courier New" w:hAnsi="Courier New"/>
          <w:color w:val="000000"/>
          <w:shd w:val="clear" w:color="auto" w:fill="FFFFFF"/>
          <w:lang w:val="de-AT"/>
        </w:rPr>
        <w:t>;</w:t>
      </w:r>
    </w:p>
    <w:p w14:paraId="0CE126AF" w14:textId="77777777" w:rsidR="00757180" w:rsidRPr="00F65414" w:rsidRDefault="00757180">
      <w:pPr>
        <w:spacing w:before="0" w:after="0"/>
        <w:ind w:right="210"/>
        <w:rPr>
          <w:lang w:val="de-AT"/>
        </w:rPr>
      </w:pPr>
    </w:p>
    <w:p w14:paraId="3495AC97" w14:textId="77777777" w:rsidR="00757180" w:rsidRPr="00F65414" w:rsidRDefault="00000000">
      <w:pPr>
        <w:rPr>
          <w:lang w:val="de-AT"/>
        </w:rPr>
      </w:pPr>
      <w:r w:rsidRPr="00F65414">
        <w:rPr>
          <w:lang w:val="de-AT"/>
        </w:rPr>
        <w:br w:type="page"/>
      </w:r>
    </w:p>
    <w:bookmarkStart w:id="73" w:name="Sequence1_2_StandardEndFAFB519B"/>
    <w:bookmarkEnd w:id="73"/>
    <w:p w14:paraId="6D0AEC5A" w14:textId="77777777" w:rsidR="00757180" w:rsidRPr="00F65414" w:rsidRDefault="00000000">
      <w:pPr>
        <w:pStyle w:val="HMHeading20"/>
        <w:keepNext w:val="0"/>
        <w:spacing w:before="0"/>
        <w:jc w:val="left"/>
        <w:rPr>
          <w:lang w:val="de-AT"/>
        </w:rPr>
      </w:pPr>
      <w:r w:rsidRPr="00F65414">
        <w:rPr>
          <w:lang w:val="de-AT"/>
        </w:rPr>
        <w:lastRenderedPageBreak/>
        <w:fldChar w:fldCharType="begin"/>
      </w:r>
      <w:r w:rsidRPr="00F65414">
        <w:rPr>
          <w:lang w:val="de-AT"/>
        </w:rPr>
        <w:instrText>XE "Standard End"</w:instrText>
      </w:r>
      <w:r w:rsidRPr="00F65414">
        <w:rPr>
          <w:lang w:val="de-AT"/>
        </w:rPr>
        <w:fldChar w:fldCharType="end"/>
      </w:r>
      <w:proofErr w:type="gramStart"/>
      <w:r w:rsidRPr="00F65414">
        <w:rPr>
          <w:rStyle w:val="HMHeading2"/>
          <w:lang w:val="de-AT"/>
        </w:rPr>
        <w:t>Standard End</w:t>
      </w:r>
      <w:proofErr w:type="gramEnd"/>
    </w:p>
    <w:p w14:paraId="571A2E2F" w14:textId="77777777" w:rsidR="00757180" w:rsidRPr="00F65414" w:rsidRDefault="00000000">
      <w:pPr>
        <w:pStyle w:val="HMHeading20"/>
        <w:keepNext w:val="0"/>
        <w:spacing w:before="0"/>
        <w:jc w:val="left"/>
        <w:rPr>
          <w:lang w:val="de-AT"/>
        </w:rPr>
      </w:pPr>
      <w:r w:rsidRPr="00F65414">
        <w:rPr>
          <w:rStyle w:val="HMNormal"/>
          <w:rFonts w:ascii="Open Sans" w:hAnsi="Open Sans"/>
          <w:color w:val="222222"/>
          <w:lang w:val="de-AT"/>
        </w:rPr>
        <w:t xml:space="preserve">Der Funktionsblock </w:t>
      </w:r>
      <w:proofErr w:type="spellStart"/>
      <w:r w:rsidRPr="00F65414">
        <w:rPr>
          <w:rStyle w:val="HMNormal"/>
          <w:rFonts w:ascii="Open Sans" w:hAnsi="Open Sans"/>
          <w:b/>
          <w:color w:val="222222"/>
          <w:lang w:val="de-AT"/>
        </w:rPr>
        <w:t>fbStandardEnd</w:t>
      </w:r>
      <w:proofErr w:type="spellEnd"/>
      <w:r w:rsidRPr="00F65414">
        <w:rPr>
          <w:rStyle w:val="HMNormal"/>
          <w:rFonts w:ascii="Open Sans" w:hAnsi="Open Sans"/>
          <w:color w:val="222222"/>
          <w:lang w:val="de-AT"/>
        </w:rPr>
        <w:t xml:space="preserve"> enthält die </w:t>
      </w:r>
      <w:proofErr w:type="gramStart"/>
      <w:r w:rsidRPr="00F65414">
        <w:rPr>
          <w:rStyle w:val="HMNormal"/>
          <w:rFonts w:ascii="Open Sans" w:hAnsi="Open Sans"/>
          <w:color w:val="222222"/>
          <w:lang w:val="de-AT"/>
        </w:rPr>
        <w:t>Logik,  der</w:t>
      </w:r>
      <w:proofErr w:type="gramEnd"/>
      <w:r w:rsidRPr="00F65414">
        <w:rPr>
          <w:rStyle w:val="HMNormal"/>
          <w:rFonts w:ascii="Open Sans" w:hAnsi="Open Sans"/>
          <w:color w:val="222222"/>
          <w:lang w:val="de-AT"/>
        </w:rPr>
        <w:t xml:space="preserve"> die Information aus dem Maschinenzustand(Schritt) zu Aktorik und Sensorik(Zonen) extrahieren und die Art der nachfolgenden Maßnahmen bestimmt.  Dieser überwacht auch die Steuerung des Schrittzählers und liefert die Diagnose an die HMI. Dieser FB ist Hauptbestandteil jeder </w:t>
      </w:r>
      <w:proofErr w:type="spellStart"/>
      <w:r w:rsidRPr="00F65414">
        <w:rPr>
          <w:rStyle w:val="HMNormal"/>
          <w:rFonts w:ascii="Open Sans" w:hAnsi="Open Sans"/>
          <w:color w:val="222222"/>
          <w:lang w:val="de-AT"/>
        </w:rPr>
        <w:t>Sequence</w:t>
      </w:r>
      <w:proofErr w:type="spellEnd"/>
      <w:r w:rsidRPr="00F65414">
        <w:rPr>
          <w:rStyle w:val="HMNormal"/>
          <w:rFonts w:ascii="Open Sans" w:hAnsi="Open Sans"/>
          <w:color w:val="222222"/>
          <w:lang w:val="de-AT"/>
        </w:rPr>
        <w:t xml:space="preserve"> und ist in der Selmo Basic Bibliothek zu finden.</w:t>
      </w:r>
    </w:p>
    <w:p w14:paraId="226A93B9" w14:textId="77777777" w:rsidR="00757180" w:rsidRPr="00F65414" w:rsidRDefault="00000000">
      <w:pPr>
        <w:pStyle w:val="HMNormal0"/>
        <w:spacing w:before="0"/>
        <w:jc w:val="left"/>
        <w:rPr>
          <w:lang w:val="de-AT"/>
        </w:rPr>
      </w:pPr>
      <w:proofErr w:type="spellStart"/>
      <w:r w:rsidRPr="00F65414">
        <w:rPr>
          <w:rStyle w:val="HMNormal"/>
          <w:b/>
          <w:lang w:val="de-AT"/>
        </w:rPr>
        <w:t>refSeqHmi</w:t>
      </w:r>
      <w:proofErr w:type="spellEnd"/>
      <w:r w:rsidRPr="00F65414">
        <w:rPr>
          <w:rStyle w:val="HMNormal"/>
          <w:lang w:val="de-AT"/>
        </w:rPr>
        <w:t xml:space="preserve"> ist die </w:t>
      </w:r>
      <w:proofErr w:type="gramStart"/>
      <w:r w:rsidRPr="00F65414">
        <w:rPr>
          <w:rStyle w:val="HMNormal"/>
          <w:lang w:val="de-AT"/>
        </w:rPr>
        <w:t>Reference(</w:t>
      </w:r>
      <w:proofErr w:type="gramEnd"/>
      <w:r w:rsidRPr="00F65414">
        <w:rPr>
          <w:rStyle w:val="HMNormal"/>
          <w:lang w:val="de-AT"/>
        </w:rPr>
        <w:t>Pointer)zu der Variablenliste "</w:t>
      </w:r>
      <w:hyperlink w:anchor="StHmiSequence2">
        <w:r w:rsidRPr="00F65414">
          <w:rPr>
            <w:rStyle w:val="HMNormal"/>
            <w:color w:val="0000FF"/>
            <w:u w:val="single"/>
            <w:lang w:val="de-AT"/>
          </w:rPr>
          <w:t>GVL_&lt;Sequence1&gt;_</w:t>
        </w:r>
        <w:proofErr w:type="spellStart"/>
        <w:r w:rsidRPr="00F65414">
          <w:rPr>
            <w:rStyle w:val="HMNormal"/>
            <w:color w:val="0000FF"/>
            <w:u w:val="single"/>
            <w:lang w:val="de-AT"/>
          </w:rPr>
          <w:t>HMI.stHmiIf</w:t>
        </w:r>
        <w:proofErr w:type="spellEnd"/>
      </w:hyperlink>
      <w:r w:rsidRPr="00F65414">
        <w:rPr>
          <w:rStyle w:val="HMNormal"/>
          <w:lang w:val="de-AT"/>
        </w:rPr>
        <w:t>"</w:t>
      </w:r>
    </w:p>
    <w:p w14:paraId="6DB1E118" w14:textId="77777777" w:rsidR="00757180" w:rsidRPr="00F65414" w:rsidRDefault="00000000">
      <w:pPr>
        <w:pStyle w:val="HMNormal0"/>
        <w:spacing w:before="0"/>
        <w:jc w:val="left"/>
        <w:rPr>
          <w:lang w:val="de-AT"/>
        </w:rPr>
      </w:pPr>
      <w:proofErr w:type="spellStart"/>
      <w:r w:rsidRPr="00F65414">
        <w:rPr>
          <w:rStyle w:val="HMNormal"/>
          <w:b/>
          <w:lang w:val="de-AT"/>
        </w:rPr>
        <w:t>refSeqIf</w:t>
      </w:r>
      <w:proofErr w:type="spellEnd"/>
      <w:r w:rsidRPr="00F65414">
        <w:rPr>
          <w:rStyle w:val="HMNormal"/>
          <w:lang w:val="de-AT"/>
        </w:rPr>
        <w:t xml:space="preserve"> ist die </w:t>
      </w:r>
      <w:proofErr w:type="gramStart"/>
      <w:r w:rsidRPr="00F65414">
        <w:rPr>
          <w:rStyle w:val="HMNormal"/>
          <w:lang w:val="de-AT"/>
        </w:rPr>
        <w:t>Reference(</w:t>
      </w:r>
      <w:proofErr w:type="gramEnd"/>
      <w:r w:rsidRPr="00F65414">
        <w:rPr>
          <w:rStyle w:val="HMNormal"/>
          <w:lang w:val="de-AT"/>
        </w:rPr>
        <w:t>Pointer)zu der Variablenliste "</w:t>
      </w:r>
      <w:hyperlink w:anchor="StSequenceInterface">
        <w:r w:rsidRPr="00F65414">
          <w:rPr>
            <w:rStyle w:val="HMNormal"/>
            <w:color w:val="0000FF"/>
            <w:u w:val="single"/>
            <w:lang w:val="de-AT"/>
          </w:rPr>
          <w:t>GVL_&lt;Sequence1&gt;.</w:t>
        </w:r>
        <w:proofErr w:type="spellStart"/>
        <w:r w:rsidRPr="00F65414">
          <w:rPr>
            <w:rStyle w:val="HMNormal"/>
            <w:color w:val="0000FF"/>
            <w:u w:val="single"/>
            <w:lang w:val="de-AT"/>
          </w:rPr>
          <w:t>stSeqIf</w:t>
        </w:r>
        <w:proofErr w:type="spellEnd"/>
      </w:hyperlink>
      <w:r w:rsidRPr="00F65414">
        <w:rPr>
          <w:rStyle w:val="HMNormal"/>
          <w:lang w:val="de-AT"/>
        </w:rPr>
        <w:t>"</w:t>
      </w:r>
    </w:p>
    <w:p w14:paraId="5C153B18" w14:textId="77777777" w:rsidR="00757180" w:rsidRPr="00F65414" w:rsidRDefault="00000000">
      <w:pPr>
        <w:pStyle w:val="HMNormal0"/>
        <w:spacing w:before="0"/>
        <w:jc w:val="left"/>
        <w:rPr>
          <w:lang w:val="de-AT"/>
        </w:rPr>
      </w:pPr>
      <w:proofErr w:type="spellStart"/>
      <w:r w:rsidRPr="00F65414">
        <w:rPr>
          <w:rStyle w:val="HMNormal"/>
          <w:b/>
          <w:lang w:val="de-AT"/>
        </w:rPr>
        <w:t>iSeqEndStep</w:t>
      </w:r>
      <w:proofErr w:type="spellEnd"/>
      <w:r w:rsidRPr="00F65414">
        <w:rPr>
          <w:rStyle w:val="HMNormal"/>
          <w:lang w:val="de-AT"/>
        </w:rPr>
        <w:t xml:space="preserve"> Abfrage des letzten modellierten </w:t>
      </w:r>
      <w:proofErr w:type="gramStart"/>
      <w:r w:rsidRPr="00F65414">
        <w:rPr>
          <w:rStyle w:val="HMNormal"/>
          <w:lang w:val="de-AT"/>
        </w:rPr>
        <w:t>Schritt  "</w:t>
      </w:r>
      <w:proofErr w:type="gramEnd"/>
      <w:r w:rsidRPr="00F65414">
        <w:rPr>
          <w:lang w:val="de-AT"/>
        </w:rPr>
        <w:fldChar w:fldCharType="begin"/>
      </w:r>
      <w:r w:rsidRPr="00F65414">
        <w:rPr>
          <w:lang w:val="de-AT"/>
        </w:rPr>
        <w:instrText>HYPERLINK \l "GVL_HwZone1_IOs" \h</w:instrText>
      </w:r>
      <w:r w:rsidRPr="00F65414">
        <w:rPr>
          <w:lang w:val="de-AT"/>
        </w:rPr>
      </w:r>
      <w:r w:rsidRPr="00F65414">
        <w:rPr>
          <w:lang w:val="de-AT"/>
        </w:rPr>
        <w:fldChar w:fldCharType="separate"/>
      </w:r>
      <w:r w:rsidRPr="00F65414">
        <w:rPr>
          <w:rStyle w:val="HMNormal"/>
          <w:color w:val="0000FF"/>
          <w:u w:val="single"/>
          <w:lang w:val="de-AT"/>
        </w:rPr>
        <w:t>GVL_&lt;HwZone1&gt;_</w:t>
      </w:r>
      <w:proofErr w:type="spellStart"/>
      <w:r w:rsidRPr="00F65414">
        <w:rPr>
          <w:rStyle w:val="HMNormal"/>
          <w:color w:val="0000FF"/>
          <w:u w:val="single"/>
          <w:lang w:val="de-AT"/>
        </w:rPr>
        <w:t>IOs.xSafetyFunctionKeySwitch</w:t>
      </w:r>
      <w:proofErr w:type="spellEnd"/>
      <w:r w:rsidRPr="00F65414">
        <w:rPr>
          <w:rStyle w:val="HMNormal"/>
          <w:color w:val="0000FF"/>
          <w:u w:val="single"/>
          <w:lang w:val="de-AT"/>
        </w:rPr>
        <w:fldChar w:fldCharType="end"/>
      </w:r>
      <w:r w:rsidRPr="00F65414">
        <w:rPr>
          <w:rStyle w:val="HMNormal"/>
          <w:lang w:val="de-AT"/>
        </w:rPr>
        <w:t>"</w:t>
      </w:r>
    </w:p>
    <w:p w14:paraId="3588FEC8" w14:textId="77777777" w:rsidR="00757180" w:rsidRPr="00F65414" w:rsidRDefault="00000000">
      <w:pPr>
        <w:pStyle w:val="HMNormal0"/>
        <w:spacing w:before="0"/>
        <w:jc w:val="left"/>
        <w:rPr>
          <w:lang w:val="de-AT"/>
        </w:rPr>
      </w:pPr>
      <w:proofErr w:type="spellStart"/>
      <w:r w:rsidRPr="00F65414">
        <w:rPr>
          <w:rStyle w:val="HMNormal"/>
          <w:b/>
          <w:lang w:val="de-AT"/>
        </w:rPr>
        <w:t>iSeqStepcounter</w:t>
      </w:r>
      <w:proofErr w:type="spellEnd"/>
      <w:r w:rsidRPr="00F65414">
        <w:rPr>
          <w:rStyle w:val="HMNormal"/>
          <w:lang w:val="de-AT"/>
        </w:rPr>
        <w:t xml:space="preserve"> aktueller Schrittzähler der </w:t>
      </w:r>
      <w:proofErr w:type="spellStart"/>
      <w:r w:rsidRPr="00F65414">
        <w:rPr>
          <w:rStyle w:val="HMNormal"/>
          <w:lang w:val="de-AT"/>
        </w:rPr>
        <w:t>Sequence</w:t>
      </w:r>
      <w:proofErr w:type="spellEnd"/>
      <w:r w:rsidRPr="00F65414">
        <w:rPr>
          <w:rStyle w:val="HMNormal"/>
          <w:lang w:val="de-AT"/>
        </w:rPr>
        <w:t xml:space="preserve"> "</w:t>
      </w:r>
      <w:hyperlink w:anchor="GVL_Sequence1">
        <w:r w:rsidRPr="00F65414">
          <w:rPr>
            <w:rStyle w:val="HMNormal"/>
            <w:color w:val="0000FF"/>
            <w:u w:val="single"/>
            <w:lang w:val="de-AT"/>
          </w:rPr>
          <w:t>GVL_&lt;Sequence1&gt;.</w:t>
        </w:r>
        <w:proofErr w:type="spellStart"/>
        <w:r w:rsidRPr="00F65414">
          <w:rPr>
            <w:rStyle w:val="HMNormal"/>
            <w:color w:val="0000FF"/>
            <w:u w:val="single"/>
            <w:lang w:val="de-AT"/>
          </w:rPr>
          <w:t>iStepcounter</w:t>
        </w:r>
        <w:proofErr w:type="spellEnd"/>
      </w:hyperlink>
      <w:r w:rsidRPr="00F65414">
        <w:rPr>
          <w:rStyle w:val="HMNormal"/>
          <w:lang w:val="de-AT"/>
        </w:rPr>
        <w:t>"</w:t>
      </w:r>
    </w:p>
    <w:p w14:paraId="63A30A2F" w14:textId="77777777" w:rsidR="00757180" w:rsidRPr="00F65414" w:rsidRDefault="00000000">
      <w:pPr>
        <w:pStyle w:val="HMNormal0"/>
        <w:spacing w:before="0"/>
        <w:jc w:val="left"/>
        <w:rPr>
          <w:lang w:val="de-AT"/>
        </w:rPr>
      </w:pPr>
      <w:proofErr w:type="spellStart"/>
      <w:r w:rsidRPr="00F65414">
        <w:rPr>
          <w:rStyle w:val="HMNormal"/>
          <w:b/>
          <w:lang w:val="de-AT"/>
        </w:rPr>
        <w:t>aLampMatrix</w:t>
      </w:r>
      <w:proofErr w:type="spellEnd"/>
      <w:r w:rsidRPr="00F65414">
        <w:rPr>
          <w:lang w:val="de-AT"/>
        </w:rPr>
        <w:fldChar w:fldCharType="begin"/>
      </w:r>
      <w:r w:rsidRPr="00F65414">
        <w:rPr>
          <w:lang w:val="de-AT"/>
        </w:rPr>
        <w:instrText>HYPERLINK \l "Sequence1_2_VariablenDeklaration8B3473F7" \h</w:instrText>
      </w:r>
      <w:r w:rsidRPr="00F65414">
        <w:rPr>
          <w:lang w:val="de-AT"/>
        </w:rPr>
      </w:r>
      <w:r w:rsidRPr="00F65414">
        <w:rPr>
          <w:lang w:val="de-AT"/>
        </w:rPr>
        <w:fldChar w:fldCharType="separate"/>
      </w:r>
      <w:r w:rsidRPr="00F65414">
        <w:rPr>
          <w:rStyle w:val="HMNormal"/>
          <w:color w:val="0000FF"/>
          <w:u w:val="single"/>
          <w:lang w:val="de-AT"/>
        </w:rPr>
        <w:t xml:space="preserve"> Array der Bit Matrix</w:t>
      </w:r>
      <w:r w:rsidRPr="00F65414">
        <w:rPr>
          <w:rStyle w:val="HMNormal"/>
          <w:color w:val="0000FF"/>
          <w:u w:val="single"/>
          <w:lang w:val="de-AT"/>
        </w:rPr>
        <w:fldChar w:fldCharType="end"/>
      </w:r>
      <w:r w:rsidRPr="00F65414">
        <w:rPr>
          <w:rStyle w:val="HMNormal"/>
          <w:lang w:val="de-AT"/>
        </w:rPr>
        <w:t xml:space="preserve"> wird um zwei Indizes je Zone erhöht</w:t>
      </w:r>
    </w:p>
    <w:p w14:paraId="00CA8A84" w14:textId="77777777" w:rsidR="00757180" w:rsidRPr="00F65414" w:rsidRDefault="00000000">
      <w:pPr>
        <w:pStyle w:val="HMNormal0"/>
        <w:spacing w:before="0"/>
        <w:jc w:val="left"/>
        <w:rPr>
          <w:lang w:val="de-AT"/>
        </w:rPr>
      </w:pPr>
      <w:proofErr w:type="spellStart"/>
      <w:r w:rsidRPr="00F65414">
        <w:rPr>
          <w:rStyle w:val="HMNormal"/>
          <w:b/>
          <w:lang w:val="de-AT"/>
        </w:rPr>
        <w:t>aStepMatrix</w:t>
      </w:r>
      <w:proofErr w:type="spellEnd"/>
      <w:r w:rsidRPr="00F65414">
        <w:rPr>
          <w:rStyle w:val="HMNormal"/>
          <w:b/>
          <w:lang w:val="de-AT"/>
        </w:rPr>
        <w:t xml:space="preserve"> </w:t>
      </w:r>
      <w:hyperlink w:anchor="Sequence1_2_VariablenDeklaration8B3473F7">
        <w:r w:rsidRPr="00F65414">
          <w:rPr>
            <w:rStyle w:val="HMNormal"/>
            <w:color w:val="0000FF"/>
            <w:u w:val="single"/>
            <w:lang w:val="de-AT"/>
          </w:rPr>
          <w:t>Array der Bit Matrix</w:t>
        </w:r>
      </w:hyperlink>
      <w:r w:rsidRPr="00F65414">
        <w:rPr>
          <w:rStyle w:val="HMNormal"/>
          <w:lang w:val="de-AT"/>
        </w:rPr>
        <w:t xml:space="preserve"> wird um zwei Indizes je Zone erhöht</w:t>
      </w:r>
    </w:p>
    <w:p w14:paraId="75308A78" w14:textId="77777777" w:rsidR="00757180" w:rsidRPr="00F65414" w:rsidRDefault="00000000">
      <w:pPr>
        <w:pStyle w:val="HMNormal0"/>
        <w:spacing w:before="0"/>
        <w:jc w:val="left"/>
        <w:rPr>
          <w:lang w:val="de-AT"/>
        </w:rPr>
      </w:pPr>
      <w:proofErr w:type="spellStart"/>
      <w:r w:rsidRPr="00F65414">
        <w:rPr>
          <w:rStyle w:val="HMNormal"/>
          <w:b/>
          <w:lang w:val="de-AT"/>
        </w:rPr>
        <w:t>aTempMatrix</w:t>
      </w:r>
      <w:proofErr w:type="spellEnd"/>
      <w:r w:rsidRPr="00F65414">
        <w:rPr>
          <w:rStyle w:val="HMNormal"/>
          <w:b/>
          <w:lang w:val="de-AT"/>
        </w:rPr>
        <w:t xml:space="preserve"> </w:t>
      </w:r>
      <w:hyperlink w:anchor="Sequence1_2_VariablenDeklaration8B3473F7">
        <w:r w:rsidRPr="00F65414">
          <w:rPr>
            <w:rStyle w:val="HMNormal"/>
            <w:color w:val="0000FF"/>
            <w:u w:val="single"/>
            <w:lang w:val="de-AT"/>
          </w:rPr>
          <w:t>Array der Bit Matrix</w:t>
        </w:r>
      </w:hyperlink>
      <w:r w:rsidRPr="00F65414">
        <w:rPr>
          <w:rStyle w:val="HMNormal"/>
          <w:lang w:val="de-AT"/>
        </w:rPr>
        <w:t xml:space="preserve"> wird um zwei Indizes je Zone erhöht</w:t>
      </w:r>
    </w:p>
    <w:p w14:paraId="623D175A" w14:textId="77777777" w:rsidR="00757180" w:rsidRPr="00F65414" w:rsidRDefault="00000000">
      <w:pPr>
        <w:pStyle w:val="HMNormal0"/>
        <w:spacing w:before="0"/>
        <w:jc w:val="left"/>
        <w:rPr>
          <w:lang w:val="de-AT"/>
        </w:rPr>
      </w:pPr>
      <w:proofErr w:type="spellStart"/>
      <w:r w:rsidRPr="00F65414">
        <w:rPr>
          <w:rStyle w:val="HMNormal"/>
          <w:b/>
          <w:lang w:val="de-AT"/>
        </w:rPr>
        <w:t>aSeqHmiBits</w:t>
      </w:r>
      <w:proofErr w:type="spellEnd"/>
      <w:r w:rsidRPr="00F65414">
        <w:rPr>
          <w:rFonts w:ascii="Courier New" w:hAnsi="Courier New"/>
          <w:color w:val="000000"/>
          <w:shd w:val="clear" w:color="auto" w:fill="FFFFFF"/>
          <w:lang w:val="de-AT"/>
        </w:rPr>
        <w:t xml:space="preserve"> </w:t>
      </w:r>
      <w:r w:rsidRPr="00F65414">
        <w:rPr>
          <w:rStyle w:val="HMNormal"/>
          <w:lang w:val="de-AT"/>
        </w:rPr>
        <w:t>Array der Bit Matrix wird um zwei Indizes je Zone erhöht und dient zur Information der HMI "</w:t>
      </w:r>
      <w:hyperlink w:anchor="GVL_Sequence1_HMI">
        <w:r w:rsidRPr="00F65414">
          <w:rPr>
            <w:rStyle w:val="HMNormal"/>
            <w:color w:val="0000FF"/>
            <w:u w:val="single"/>
            <w:lang w:val="de-AT"/>
          </w:rPr>
          <w:t>GVL_&lt;Sequence1&gt;_</w:t>
        </w:r>
        <w:proofErr w:type="spellStart"/>
        <w:r w:rsidRPr="00F65414">
          <w:rPr>
            <w:rStyle w:val="HMNormal"/>
            <w:color w:val="0000FF"/>
            <w:u w:val="single"/>
            <w:lang w:val="de-AT"/>
          </w:rPr>
          <w:t>HMI.aHmi</w:t>
        </w:r>
        <w:proofErr w:type="spellEnd"/>
      </w:hyperlink>
      <w:r w:rsidRPr="00F65414">
        <w:rPr>
          <w:rStyle w:val="HMNormal"/>
          <w:lang w:val="de-AT"/>
        </w:rPr>
        <w:t>"</w:t>
      </w:r>
    </w:p>
    <w:p w14:paraId="5CB5C384" w14:textId="77777777" w:rsidR="00757180" w:rsidRPr="00F65414" w:rsidRDefault="00000000">
      <w:pPr>
        <w:pStyle w:val="HMNormal0"/>
        <w:spacing w:before="0"/>
        <w:jc w:val="left"/>
        <w:rPr>
          <w:lang w:val="de-AT"/>
        </w:rPr>
      </w:pPr>
      <w:proofErr w:type="spellStart"/>
      <w:r w:rsidRPr="00F65414">
        <w:rPr>
          <w:rStyle w:val="HMNormal"/>
          <w:b/>
          <w:lang w:val="de-AT"/>
        </w:rPr>
        <w:t>aStepMonitoringMatrix</w:t>
      </w:r>
      <w:proofErr w:type="spellEnd"/>
      <w:r w:rsidRPr="00F65414">
        <w:rPr>
          <w:rStyle w:val="HMNormal"/>
          <w:lang w:val="de-AT"/>
        </w:rPr>
        <w:t xml:space="preserve"> Array zum Speichern der Zeiten je Schritt "</w:t>
      </w:r>
      <w:hyperlink w:anchor="GVL_Sequence1">
        <w:r w:rsidRPr="00F65414">
          <w:rPr>
            <w:rStyle w:val="HMNormal"/>
            <w:color w:val="0000FF"/>
            <w:u w:val="single"/>
            <w:lang w:val="de-AT"/>
          </w:rPr>
          <w:t>GVL_&lt;Sequence1&gt;.</w:t>
        </w:r>
        <w:proofErr w:type="spellStart"/>
        <w:r w:rsidRPr="00F65414">
          <w:rPr>
            <w:rStyle w:val="HMNormal"/>
            <w:color w:val="0000FF"/>
            <w:u w:val="single"/>
            <w:lang w:val="de-AT"/>
          </w:rPr>
          <w:t>aStepMonitoringMatrix</w:t>
        </w:r>
        <w:proofErr w:type="spellEnd"/>
      </w:hyperlink>
      <w:r w:rsidRPr="00F65414">
        <w:rPr>
          <w:rStyle w:val="HMNormal"/>
          <w:lang w:val="de-AT"/>
        </w:rPr>
        <w:t>"</w:t>
      </w:r>
    </w:p>
    <w:p w14:paraId="441A8767" w14:textId="77777777" w:rsidR="00757180" w:rsidRPr="00F65414" w:rsidRDefault="00000000">
      <w:pPr>
        <w:pStyle w:val="HMNormal0"/>
        <w:spacing w:before="0"/>
        <w:jc w:val="left"/>
        <w:rPr>
          <w:lang w:val="de-AT"/>
        </w:rPr>
      </w:pPr>
      <w:proofErr w:type="spellStart"/>
      <w:r w:rsidRPr="00F65414">
        <w:rPr>
          <w:rStyle w:val="HMNormal"/>
          <w:b/>
          <w:lang w:val="de-AT"/>
        </w:rPr>
        <w:t>aStepMonitoringFb</w:t>
      </w:r>
      <w:proofErr w:type="spellEnd"/>
      <w:r w:rsidRPr="00F65414">
        <w:rPr>
          <w:rFonts w:ascii="Courier New" w:hAnsi="Courier New"/>
          <w:color w:val="000000"/>
          <w:shd w:val="clear" w:color="auto" w:fill="FFFFFF"/>
          <w:lang w:val="de-AT"/>
        </w:rPr>
        <w:t xml:space="preserve"> </w:t>
      </w:r>
      <w:hyperlink w:anchor="Sequence1_2_VariablenDeklaration8B3473F7">
        <w:r w:rsidRPr="00F65414">
          <w:rPr>
            <w:rStyle w:val="HMNormal"/>
            <w:color w:val="0000FF"/>
            <w:u w:val="single"/>
            <w:lang w:val="de-AT"/>
          </w:rPr>
          <w:t>Array der Speicherbausteine</w:t>
        </w:r>
      </w:hyperlink>
      <w:r w:rsidRPr="00F65414">
        <w:rPr>
          <w:rStyle w:val="HMNormal"/>
          <w:lang w:val="de-AT"/>
        </w:rPr>
        <w:t xml:space="preserve"> je Schritt</w:t>
      </w:r>
    </w:p>
    <w:p w14:paraId="48C95C33" w14:textId="77777777" w:rsidR="00757180" w:rsidRPr="00F65414" w:rsidRDefault="00757180">
      <w:pPr>
        <w:pStyle w:val="HMNormal0"/>
        <w:spacing w:before="0"/>
        <w:jc w:val="left"/>
        <w:rPr>
          <w:lang w:val="de-AT"/>
        </w:rPr>
      </w:pPr>
    </w:p>
    <w:p w14:paraId="6FE2EBF0"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 STANDARD END ###########################</w:t>
      </w:r>
    </w:p>
    <w:p w14:paraId="6F82471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Standard End"}</w:t>
      </w:r>
    </w:p>
    <w:p w14:paraId="73EEA67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
    <w:p w14:paraId="2574B3A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The Standard End </w:t>
      </w:r>
      <w:proofErr w:type="spellStart"/>
      <w:r w:rsidRPr="00F65414">
        <w:rPr>
          <w:rFonts w:ascii="Courier New" w:hAnsi="Courier New"/>
          <w:color w:val="008000"/>
          <w:shd w:val="clear" w:color="auto" w:fill="FFFFFF"/>
          <w:lang w:val="de-AT"/>
        </w:rPr>
        <w:t>section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provides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logic</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which</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extracts</w:t>
      </w:r>
      <w:proofErr w:type="spellEnd"/>
      <w:r w:rsidRPr="00F65414">
        <w:rPr>
          <w:rFonts w:ascii="Courier New" w:hAnsi="Courier New"/>
          <w:color w:val="008000"/>
          <w:shd w:val="clear" w:color="auto" w:fill="FFFFFF"/>
          <w:lang w:val="de-AT"/>
        </w:rPr>
        <w:t xml:space="preserve"> fault </w:t>
      </w:r>
      <w:proofErr w:type="spellStart"/>
      <w:r w:rsidRPr="00F65414">
        <w:rPr>
          <w:rFonts w:ascii="Courier New" w:hAnsi="Courier New"/>
          <w:color w:val="008000"/>
          <w:shd w:val="clear" w:color="auto" w:fill="FFFFFF"/>
          <w:lang w:val="de-AT"/>
        </w:rPr>
        <w:t>information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from</w:t>
      </w:r>
      <w:proofErr w:type="spellEnd"/>
      <w:r w:rsidRPr="00F65414">
        <w:rPr>
          <w:rFonts w:ascii="Courier New" w:hAnsi="Courier New"/>
          <w:color w:val="008000"/>
          <w:shd w:val="clear" w:color="auto" w:fill="FFFFFF"/>
          <w:lang w:val="de-AT"/>
        </w:rPr>
        <w:t xml:space="preserve"> </w:t>
      </w:r>
    </w:p>
    <w:p w14:paraId="091C6C07"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fault </w:t>
      </w:r>
      <w:proofErr w:type="spellStart"/>
      <w:r w:rsidRPr="00F65414">
        <w:rPr>
          <w:rFonts w:ascii="Courier New" w:hAnsi="Courier New"/>
          <w:color w:val="008000"/>
          <w:shd w:val="clear" w:color="auto" w:fill="FFFFFF"/>
          <w:lang w:val="de-AT"/>
        </w:rPr>
        <w:t>matrix</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determining</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nature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fault and subsequent </w:t>
      </w:r>
      <w:proofErr w:type="spellStart"/>
      <w:r w:rsidRPr="00F65414">
        <w:rPr>
          <w:rFonts w:ascii="Courier New" w:hAnsi="Courier New"/>
          <w:color w:val="008000"/>
          <w:shd w:val="clear" w:color="auto" w:fill="FFFFFF"/>
          <w:lang w:val="de-AT"/>
        </w:rPr>
        <w:t>actions</w:t>
      </w:r>
      <w:proofErr w:type="spellEnd"/>
      <w:r w:rsidRPr="00F65414">
        <w:rPr>
          <w:rFonts w:ascii="Courier New" w:hAnsi="Courier New"/>
          <w:color w:val="008000"/>
          <w:shd w:val="clear" w:color="auto" w:fill="FFFFFF"/>
          <w:lang w:val="de-AT"/>
        </w:rPr>
        <w:t>.</w:t>
      </w:r>
    </w:p>
    <w:p w14:paraId="22690D08" w14:textId="77777777" w:rsidR="00757180" w:rsidRPr="00F65414" w:rsidRDefault="00000000">
      <w:pPr>
        <w:spacing w:before="0" w:after="0"/>
        <w:ind w:right="210"/>
        <w:rPr>
          <w:lang w:val="de-AT"/>
        </w:rPr>
      </w:pPr>
      <w:r w:rsidRPr="00F65414">
        <w:rPr>
          <w:lang w:val="de-AT"/>
        </w:rPr>
        <w:tab/>
      </w:r>
      <w:proofErr w:type="spellStart"/>
      <w:r w:rsidRPr="00F65414">
        <w:rPr>
          <w:rFonts w:ascii="Courier New" w:hAnsi="Courier New"/>
          <w:color w:val="008000"/>
          <w:shd w:val="clear" w:color="auto" w:fill="FFFFFF"/>
          <w:lang w:val="de-AT"/>
        </w:rPr>
        <w:t>It</w:t>
      </w:r>
      <w:proofErr w:type="spellEnd"/>
      <w:r w:rsidRPr="00F65414">
        <w:rPr>
          <w:rFonts w:ascii="Courier New" w:hAnsi="Courier New"/>
          <w:color w:val="008000"/>
          <w:shd w:val="clear" w:color="auto" w:fill="FFFFFF"/>
          <w:lang w:val="de-AT"/>
        </w:rPr>
        <w:t xml:space="preserve"> also </w:t>
      </w:r>
      <w:proofErr w:type="spellStart"/>
      <w:r w:rsidRPr="00F65414">
        <w:rPr>
          <w:rFonts w:ascii="Courier New" w:hAnsi="Courier New"/>
          <w:color w:val="008000"/>
          <w:shd w:val="clear" w:color="auto" w:fill="FFFFFF"/>
          <w:lang w:val="de-AT"/>
        </w:rPr>
        <w:t>supervises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control</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of</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counter</w:t>
      </w:r>
      <w:proofErr w:type="spellEnd"/>
      <w:r w:rsidRPr="00F65414">
        <w:rPr>
          <w:rFonts w:ascii="Courier New" w:hAnsi="Courier New"/>
          <w:color w:val="008000"/>
          <w:shd w:val="clear" w:color="auto" w:fill="FFFFFF"/>
          <w:lang w:val="de-AT"/>
        </w:rPr>
        <w:t xml:space="preserve"> and </w:t>
      </w:r>
      <w:proofErr w:type="spellStart"/>
      <w:r w:rsidRPr="00F65414">
        <w:rPr>
          <w:rFonts w:ascii="Courier New" w:hAnsi="Courier New"/>
          <w:color w:val="008000"/>
          <w:shd w:val="clear" w:color="auto" w:fill="FFFFFF"/>
          <w:lang w:val="de-AT"/>
        </w:rPr>
        <w:t>provides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proofErr w:type="gramStart"/>
      <w:r w:rsidRPr="00F65414">
        <w:rPr>
          <w:rFonts w:ascii="Courier New" w:hAnsi="Courier New"/>
          <w:color w:val="008000"/>
          <w:shd w:val="clear" w:color="auto" w:fill="FFFFFF"/>
          <w:lang w:val="de-AT"/>
        </w:rPr>
        <w:t>diagnostic</w:t>
      </w:r>
      <w:proofErr w:type="spellEnd"/>
      <w:r w:rsidRPr="00F65414">
        <w:rPr>
          <w:rFonts w:ascii="Courier New" w:hAnsi="Courier New"/>
          <w:color w:val="008000"/>
          <w:shd w:val="clear" w:color="auto" w:fill="FFFFFF"/>
          <w:lang w:val="de-AT"/>
        </w:rPr>
        <w:t xml:space="preserve">  ‘</w:t>
      </w:r>
      <w:proofErr w:type="gramEnd"/>
      <w:r w:rsidRPr="00F65414">
        <w:rPr>
          <w:rFonts w:ascii="Courier New" w:hAnsi="Courier New"/>
          <w:color w:val="008000"/>
          <w:shd w:val="clear" w:color="auto" w:fill="FFFFFF"/>
          <w:lang w:val="de-AT"/>
        </w:rPr>
        <w:t xml:space="preserve">link’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‘HMI’ </w:t>
      </w:r>
      <w:proofErr w:type="spellStart"/>
      <w:r w:rsidRPr="00F65414">
        <w:rPr>
          <w:rFonts w:ascii="Courier New" w:hAnsi="Courier New"/>
          <w:color w:val="008000"/>
          <w:shd w:val="clear" w:color="auto" w:fill="FFFFFF"/>
          <w:lang w:val="de-AT"/>
        </w:rPr>
        <w:t>software</w:t>
      </w:r>
      <w:proofErr w:type="spellEnd"/>
      <w:r w:rsidRPr="00F65414">
        <w:rPr>
          <w:rFonts w:ascii="Courier New" w:hAnsi="Courier New"/>
          <w:color w:val="008000"/>
          <w:shd w:val="clear" w:color="auto" w:fill="FFFFFF"/>
          <w:lang w:val="de-AT"/>
        </w:rPr>
        <w:t>.</w:t>
      </w:r>
    </w:p>
    <w:p w14:paraId="3325A02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
    <w:p w14:paraId="457D02FB"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67E82DB9"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&lt;Sequence1&gt;.</w:t>
      </w:r>
      <w:proofErr w:type="spellStart"/>
      <w:r w:rsidRPr="00F65414">
        <w:rPr>
          <w:rFonts w:ascii="Courier New" w:hAnsi="Courier New"/>
          <w:color w:val="000000"/>
          <w:shd w:val="clear" w:color="auto" w:fill="FFFFFF"/>
          <w:lang w:val="de-AT"/>
        </w:rPr>
        <w:t>iStepCounterLastCycle</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w:t>
      </w:r>
    </w:p>
    <w:p w14:paraId="512F0A8B" w14:textId="77777777" w:rsidR="00757180" w:rsidRPr="00F65414" w:rsidRDefault="00757180">
      <w:pPr>
        <w:spacing w:before="0" w:after="0"/>
        <w:ind w:right="210"/>
        <w:rPr>
          <w:lang w:val="de-AT"/>
        </w:rPr>
      </w:pPr>
    </w:p>
    <w:p w14:paraId="14B44566" w14:textId="77777777" w:rsidR="00757180" w:rsidRPr="00F65414" w:rsidRDefault="00000000">
      <w:pPr>
        <w:spacing w:before="0" w:after="0"/>
        <w:ind w:right="210"/>
        <w:rPr>
          <w:lang w:val="de-AT"/>
        </w:rPr>
      </w:pPr>
      <w:r w:rsidRPr="00F65414">
        <w:rPr>
          <w:lang w:val="de-AT"/>
        </w:rPr>
        <w:tab/>
      </w:r>
      <w:proofErr w:type="spellStart"/>
      <w:proofErr w:type="gramStart"/>
      <w:r w:rsidRPr="00F65414">
        <w:rPr>
          <w:rFonts w:ascii="Courier New" w:hAnsi="Courier New"/>
          <w:color w:val="000000"/>
          <w:shd w:val="clear" w:color="auto" w:fill="FFFFFF"/>
          <w:lang w:val="de-AT"/>
        </w:rPr>
        <w:t>fbStandardEnd</w:t>
      </w:r>
      <w:proofErr w:type="spellEnd"/>
      <w:r w:rsidRPr="00F65414">
        <w:rPr>
          <w:rFonts w:ascii="Courier New" w:hAnsi="Courier New"/>
          <w:color w:val="000000"/>
          <w:shd w:val="clear" w:color="auto" w:fill="FFFFFF"/>
          <w:lang w:val="de-AT"/>
        </w:rPr>
        <w:t>(</w:t>
      </w:r>
      <w:proofErr w:type="gramEnd"/>
    </w:p>
    <w:p w14:paraId="62D717CB"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refSeqHmi</w:t>
      </w:r>
      <w:proofErr w:type="spellEnd"/>
      <w:r w:rsidRPr="00F65414">
        <w:rPr>
          <w:rFonts w:ascii="Courier New" w:hAnsi="Courier New"/>
          <w:color w:val="000000"/>
          <w:shd w:val="clear" w:color="auto" w:fill="FFFFFF"/>
          <w:lang w:val="de-AT"/>
        </w:rPr>
        <w:t>:=</w:t>
      </w:r>
      <w:proofErr w:type="gramEnd"/>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w:t>
      </w:r>
      <w:proofErr w:type="spellEnd"/>
      <w:r w:rsidRPr="00F65414">
        <w:rPr>
          <w:rFonts w:ascii="Courier New" w:hAnsi="Courier New"/>
          <w:color w:val="000000"/>
          <w:shd w:val="clear" w:color="auto" w:fill="FFFFFF"/>
          <w:lang w:val="de-AT"/>
        </w:rPr>
        <w:t>,</w:t>
      </w:r>
    </w:p>
    <w:p w14:paraId="70B8BA5C"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refSeqIf</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=GVL_&lt;Sequence1&gt;.</w:t>
      </w:r>
      <w:proofErr w:type="spellStart"/>
      <w:r w:rsidRPr="00F65414">
        <w:rPr>
          <w:rFonts w:ascii="Courier New" w:hAnsi="Courier New"/>
          <w:color w:val="000000"/>
          <w:shd w:val="clear" w:color="auto" w:fill="FFFFFF"/>
          <w:lang w:val="de-AT"/>
        </w:rPr>
        <w:t>stSeqIf</w:t>
      </w:r>
      <w:proofErr w:type="spellEnd"/>
      <w:r w:rsidRPr="00F65414">
        <w:rPr>
          <w:rFonts w:ascii="Courier New" w:hAnsi="Courier New"/>
          <w:color w:val="000000"/>
          <w:shd w:val="clear" w:color="auto" w:fill="FFFFFF"/>
          <w:lang w:val="de-AT"/>
        </w:rPr>
        <w:t>,</w:t>
      </w:r>
      <w:r w:rsidRPr="00F65414">
        <w:rPr>
          <w:lang w:val="de-AT"/>
        </w:rPr>
        <w:tab/>
      </w:r>
    </w:p>
    <w:p w14:paraId="79D23FAC"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iSeqEndStep</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iEndStep</w:t>
      </w:r>
      <w:proofErr w:type="spellEnd"/>
      <w:r w:rsidRPr="00F65414">
        <w:rPr>
          <w:rFonts w:ascii="Courier New" w:hAnsi="Courier New"/>
          <w:color w:val="000000"/>
          <w:shd w:val="clear" w:color="auto" w:fill="FFFFFF"/>
          <w:lang w:val="de-AT"/>
        </w:rPr>
        <w:t xml:space="preserve">, </w:t>
      </w:r>
    </w:p>
    <w:p w14:paraId="11E1AB30"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iSeqStepCounter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p>
    <w:p w14:paraId="1971141A"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aLampMatrix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aMatrix</w:t>
      </w:r>
      <w:proofErr w:type="spellEnd"/>
      <w:r w:rsidRPr="00F65414">
        <w:rPr>
          <w:rFonts w:ascii="Courier New" w:hAnsi="Courier New"/>
          <w:color w:val="000000"/>
          <w:shd w:val="clear" w:color="auto" w:fill="FFFFFF"/>
          <w:lang w:val="de-AT"/>
        </w:rPr>
        <w:t xml:space="preserve">, </w:t>
      </w:r>
    </w:p>
    <w:p w14:paraId="221CDDBF"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w:t>
      </w:r>
      <w:proofErr w:type="spellEnd"/>
      <w:r w:rsidRPr="00F65414">
        <w:rPr>
          <w:rFonts w:ascii="Courier New" w:hAnsi="Courier New"/>
          <w:color w:val="000000"/>
          <w:shd w:val="clear" w:color="auto" w:fill="FFFFFF"/>
          <w:lang w:val="de-AT"/>
        </w:rPr>
        <w:t xml:space="preserve">, </w:t>
      </w:r>
    </w:p>
    <w:p w14:paraId="4873B9FC"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aTempMatrix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aTemp</w:t>
      </w:r>
      <w:proofErr w:type="spellEnd"/>
      <w:r w:rsidRPr="00F65414">
        <w:rPr>
          <w:rFonts w:ascii="Courier New" w:hAnsi="Courier New"/>
          <w:color w:val="000000"/>
          <w:shd w:val="clear" w:color="auto" w:fill="FFFFFF"/>
          <w:lang w:val="de-AT"/>
        </w:rPr>
        <w:t xml:space="preserve">, </w:t>
      </w:r>
    </w:p>
    <w:p w14:paraId="1AB2CAF8"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aSeqHmiBits</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GVL_&lt;Sequence1&gt;_</w:t>
      </w:r>
      <w:proofErr w:type="spellStart"/>
      <w:r w:rsidRPr="00F65414">
        <w:rPr>
          <w:rFonts w:ascii="Courier New" w:hAnsi="Courier New"/>
          <w:color w:val="000000"/>
          <w:shd w:val="clear" w:color="auto" w:fill="FFFFFF"/>
          <w:lang w:val="de-AT"/>
        </w:rPr>
        <w:t>HMI.aHmi</w:t>
      </w:r>
      <w:proofErr w:type="spellEnd"/>
      <w:r w:rsidRPr="00F65414">
        <w:rPr>
          <w:rFonts w:ascii="Courier New" w:hAnsi="Courier New"/>
          <w:color w:val="000000"/>
          <w:shd w:val="clear" w:color="auto" w:fill="FFFFFF"/>
          <w:lang w:val="de-AT"/>
        </w:rPr>
        <w:t>,</w:t>
      </w:r>
    </w:p>
    <w:p w14:paraId="58215E70"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aStepMonitoringMatrix</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GVL_&lt;Sequence1&gt;.</w:t>
      </w:r>
      <w:proofErr w:type="spellStart"/>
      <w:r w:rsidRPr="00F65414">
        <w:rPr>
          <w:rFonts w:ascii="Courier New" w:hAnsi="Courier New"/>
          <w:color w:val="000000"/>
          <w:shd w:val="clear" w:color="auto" w:fill="FFFFFF"/>
          <w:lang w:val="de-AT"/>
        </w:rPr>
        <w:t>aStepMonitoringMatrix</w:t>
      </w:r>
      <w:proofErr w:type="spellEnd"/>
      <w:r w:rsidRPr="00F65414">
        <w:rPr>
          <w:rFonts w:ascii="Courier New" w:hAnsi="Courier New"/>
          <w:color w:val="000000"/>
          <w:shd w:val="clear" w:color="auto" w:fill="FFFFFF"/>
          <w:lang w:val="de-AT"/>
        </w:rPr>
        <w:t>,</w:t>
      </w:r>
    </w:p>
    <w:p w14:paraId="1330E06F" w14:textId="77777777" w:rsidR="00757180" w:rsidRPr="00F65414" w:rsidRDefault="00000000">
      <w:pPr>
        <w:spacing w:before="0" w:after="0"/>
        <w:ind w:right="210"/>
        <w:rPr>
          <w:lang w:val="de-AT"/>
        </w:rPr>
      </w:pPr>
      <w:r w:rsidRPr="00F65414">
        <w:rPr>
          <w:lang w:val="de-AT"/>
        </w:rPr>
        <w:tab/>
      </w:r>
      <w:r w:rsidRPr="00F65414">
        <w:rPr>
          <w:lang w:val="de-AT"/>
        </w:rPr>
        <w:tab/>
      </w:r>
      <w:proofErr w:type="spellStart"/>
      <w:proofErr w:type="gramStart"/>
      <w:r w:rsidRPr="00F65414">
        <w:rPr>
          <w:rFonts w:ascii="Courier New" w:hAnsi="Courier New"/>
          <w:color w:val="000000"/>
          <w:shd w:val="clear" w:color="auto" w:fill="FFFFFF"/>
          <w:lang w:val="de-AT"/>
        </w:rPr>
        <w:t>aStepMonitoringFb</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aStepMonitoringFb</w:t>
      </w:r>
      <w:proofErr w:type="spellEnd"/>
      <w:r w:rsidRPr="00F65414">
        <w:rPr>
          <w:rFonts w:ascii="Courier New" w:hAnsi="Courier New"/>
          <w:color w:val="000000"/>
          <w:shd w:val="clear" w:color="auto" w:fill="FFFFFF"/>
          <w:lang w:val="de-AT"/>
        </w:rPr>
        <w:t>);</w:t>
      </w:r>
    </w:p>
    <w:p w14:paraId="551EAB75" w14:textId="77777777" w:rsidR="00757180" w:rsidRPr="00F65414" w:rsidRDefault="00757180">
      <w:pPr>
        <w:spacing w:before="0" w:after="0"/>
        <w:ind w:right="210"/>
        <w:rPr>
          <w:lang w:val="de-AT"/>
        </w:rPr>
      </w:pPr>
    </w:p>
    <w:p w14:paraId="14A49CFF" w14:textId="77777777" w:rsidR="00757180" w:rsidRPr="00F65414" w:rsidRDefault="00000000">
      <w:pPr>
        <w:rPr>
          <w:lang w:val="de-AT"/>
        </w:rPr>
      </w:pPr>
      <w:r w:rsidRPr="00F65414">
        <w:rPr>
          <w:lang w:val="de-AT"/>
        </w:rPr>
        <w:br w:type="page"/>
      </w:r>
    </w:p>
    <w:bookmarkStart w:id="74" w:name="Sequence1_2_InterlockStoredA8EC241F"/>
    <w:bookmarkEnd w:id="74"/>
    <w:p w14:paraId="0A278EEC" w14:textId="77777777" w:rsidR="00757180" w:rsidRPr="00F65414" w:rsidRDefault="00000000">
      <w:pPr>
        <w:pStyle w:val="HMHeading30"/>
        <w:keepNext w:val="0"/>
        <w:spacing w:before="0"/>
        <w:jc w:val="left"/>
        <w:rPr>
          <w:lang w:val="de-AT"/>
        </w:rPr>
      </w:pPr>
      <w:r w:rsidRPr="00F65414">
        <w:rPr>
          <w:lang w:val="de-AT"/>
        </w:rPr>
        <w:lastRenderedPageBreak/>
        <w:fldChar w:fldCharType="begin"/>
      </w:r>
      <w:r w:rsidRPr="00F65414">
        <w:rPr>
          <w:lang w:val="de-AT"/>
        </w:rPr>
        <w:instrText>XE "Interlock Stored"</w:instrText>
      </w:r>
      <w:r w:rsidRPr="00F65414">
        <w:rPr>
          <w:lang w:val="de-AT"/>
        </w:rPr>
        <w:fldChar w:fldCharType="end"/>
      </w:r>
      <w:r w:rsidRPr="00F65414">
        <w:rPr>
          <w:rStyle w:val="HMHeading3"/>
          <w:lang w:val="de-AT"/>
        </w:rPr>
        <w:t xml:space="preserve">Interlock </w:t>
      </w:r>
      <w:proofErr w:type="spellStart"/>
      <w:r w:rsidRPr="00F65414">
        <w:rPr>
          <w:rStyle w:val="HMHeading3"/>
          <w:lang w:val="de-AT"/>
        </w:rPr>
        <w:t>Stored</w:t>
      </w:r>
      <w:proofErr w:type="spellEnd"/>
    </w:p>
    <w:p w14:paraId="2AA2B4A0" w14:textId="77777777" w:rsidR="00757180" w:rsidRPr="00F65414" w:rsidRDefault="00000000">
      <w:pPr>
        <w:pStyle w:val="HMNormal0"/>
        <w:spacing w:before="0"/>
        <w:jc w:val="left"/>
        <w:rPr>
          <w:lang w:val="de-AT"/>
        </w:rPr>
      </w:pPr>
      <w:r w:rsidRPr="00F65414">
        <w:rPr>
          <w:rFonts w:ascii="Courier New" w:hAnsi="Courier New"/>
          <w:color w:val="008000"/>
          <w:shd w:val="clear" w:color="auto" w:fill="FFFFFF"/>
          <w:lang w:val="de-AT"/>
        </w:rPr>
        <w:t xml:space="preserve">// --------------------------- Interlock </w:t>
      </w:r>
      <w:proofErr w:type="spellStart"/>
      <w:r w:rsidRPr="00F65414">
        <w:rPr>
          <w:rFonts w:ascii="Courier New" w:hAnsi="Courier New"/>
          <w:color w:val="008000"/>
          <w:shd w:val="clear" w:color="auto" w:fill="FFFFFF"/>
          <w:lang w:val="de-AT"/>
        </w:rPr>
        <w:t>stored</w:t>
      </w:r>
      <w:proofErr w:type="spellEnd"/>
      <w:r w:rsidRPr="00F65414">
        <w:rPr>
          <w:rFonts w:ascii="Courier New" w:hAnsi="Courier New"/>
          <w:color w:val="008000"/>
          <w:shd w:val="clear" w:color="auto" w:fill="FFFFFF"/>
          <w:lang w:val="de-AT"/>
        </w:rPr>
        <w:t xml:space="preserve"> ---------------------------</w:t>
      </w:r>
    </w:p>
    <w:p w14:paraId="3EF81D24"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Copy HMI Bits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stored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array</w:t>
      </w:r>
      <w:proofErr w:type="spellEnd"/>
    </w:p>
    <w:p w14:paraId="4F82BEB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FOR</w:t>
      </w:r>
      <w:r w:rsidRPr="00F65414">
        <w:rPr>
          <w:rFonts w:ascii="Courier New" w:hAnsi="Courier New"/>
          <w:color w:val="000000"/>
          <w:shd w:val="clear" w:color="auto" w:fill="FFFFFF"/>
          <w:lang w:val="de-AT"/>
        </w:rPr>
        <w:t xml:space="preserve"> </w:t>
      </w:r>
      <w:proofErr w:type="spellStart"/>
      <w:proofErr w:type="gramStart"/>
      <w:r w:rsidRPr="00F65414">
        <w:rPr>
          <w:rFonts w:ascii="Courier New" w:hAnsi="Courier New"/>
          <w:color w:val="000000"/>
          <w:shd w:val="clear" w:color="auto" w:fill="FFFFFF"/>
          <w:lang w:val="de-AT"/>
        </w:rPr>
        <w:t>nHmiStoredLoopCounter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0 </w:t>
      </w:r>
      <w:r w:rsidRPr="00F65414">
        <w:rPr>
          <w:rFonts w:ascii="Courier New" w:hAnsi="Courier New"/>
          <w:color w:val="0000FF"/>
          <w:shd w:val="clear" w:color="auto" w:fill="FFFFFF"/>
          <w:lang w:val="de-AT"/>
        </w:rPr>
        <w:t>TO</w:t>
      </w:r>
      <w:r w:rsidRPr="00F65414">
        <w:rPr>
          <w:rFonts w:ascii="Courier New" w:hAnsi="Courier New"/>
          <w:color w:val="000000"/>
          <w:shd w:val="clear" w:color="auto" w:fill="FFFFFF"/>
          <w:lang w:val="de-AT"/>
        </w:rPr>
        <w:t xml:space="preserve"> (UINT_TO_INT(SIZEOF(GVL_&lt;Sequence1&gt;_</w:t>
      </w:r>
      <w:proofErr w:type="spellStart"/>
      <w:r w:rsidRPr="00F65414">
        <w:rPr>
          <w:rFonts w:ascii="Courier New" w:hAnsi="Courier New"/>
          <w:color w:val="000000"/>
          <w:shd w:val="clear" w:color="auto" w:fill="FFFFFF"/>
          <w:lang w:val="de-AT"/>
        </w:rPr>
        <w:t>HMI.aHmi</w:t>
      </w:r>
      <w:proofErr w:type="spellEnd"/>
      <w:r w:rsidRPr="00F65414">
        <w:rPr>
          <w:rFonts w:ascii="Courier New" w:hAnsi="Courier New"/>
          <w:color w:val="000000"/>
          <w:shd w:val="clear" w:color="auto" w:fill="FFFFFF"/>
          <w:lang w:val="de-AT"/>
        </w:rPr>
        <w:t xml:space="preserve">)) - 1) </w:t>
      </w:r>
      <w:r w:rsidRPr="00F65414">
        <w:rPr>
          <w:rFonts w:ascii="Courier New" w:hAnsi="Courier New"/>
          <w:color w:val="0000FF"/>
          <w:shd w:val="clear" w:color="auto" w:fill="FFFFFF"/>
          <w:lang w:val="de-AT"/>
        </w:rPr>
        <w:t>BY</w:t>
      </w:r>
      <w:r w:rsidRPr="00F65414">
        <w:rPr>
          <w:rFonts w:ascii="Courier New" w:hAnsi="Courier New"/>
          <w:color w:val="000000"/>
          <w:shd w:val="clear" w:color="auto" w:fill="FFFFFF"/>
          <w:lang w:val="de-AT"/>
        </w:rPr>
        <w:t xml:space="preserve"> 1 </w:t>
      </w:r>
      <w:r w:rsidRPr="00F65414">
        <w:rPr>
          <w:rFonts w:ascii="Courier New" w:hAnsi="Courier New"/>
          <w:color w:val="0000FF"/>
          <w:shd w:val="clear" w:color="auto" w:fill="FFFFFF"/>
          <w:lang w:val="de-AT"/>
        </w:rPr>
        <w:t>DO</w:t>
      </w:r>
    </w:p>
    <w:p w14:paraId="65DAC3F3"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HMI.aHmi</w:t>
      </w:r>
      <w:proofErr w:type="spellEnd"/>
      <w:r w:rsidRPr="00F65414">
        <w:rPr>
          <w:rFonts w:ascii="Courier New" w:hAnsi="Courier New"/>
          <w:color w:val="000000"/>
          <w:shd w:val="clear" w:color="auto" w:fill="FFFFFF"/>
          <w:lang w:val="de-AT"/>
        </w:rPr>
        <w:t>[</w:t>
      </w:r>
      <w:proofErr w:type="spellStart"/>
      <w:r w:rsidRPr="00F65414">
        <w:rPr>
          <w:rFonts w:ascii="Courier New" w:hAnsi="Courier New"/>
          <w:color w:val="000000"/>
          <w:shd w:val="clear" w:color="auto" w:fill="FFFFFF"/>
          <w:lang w:val="de-AT"/>
        </w:rPr>
        <w:t>nHmiStoredLoopCounter</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p>
    <w:p w14:paraId="149C22D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GVL_&lt;Sequence1&gt;_</w:t>
      </w:r>
      <w:proofErr w:type="spellStart"/>
      <w:r w:rsidRPr="00F65414">
        <w:rPr>
          <w:rFonts w:ascii="Courier New" w:hAnsi="Courier New"/>
          <w:color w:val="000000"/>
          <w:shd w:val="clear" w:color="auto" w:fill="FFFFFF"/>
          <w:lang w:val="de-AT"/>
        </w:rPr>
        <w:t>HMI.aHmiStored</w:t>
      </w:r>
      <w:proofErr w:type="spellEnd"/>
      <w:r w:rsidRPr="00F65414">
        <w:rPr>
          <w:rFonts w:ascii="Courier New" w:hAnsi="Courier New"/>
          <w:color w:val="000000"/>
          <w:shd w:val="clear" w:color="auto" w:fill="FFFFFF"/>
          <w:lang w:val="de-AT"/>
        </w:rPr>
        <w:t>[</w:t>
      </w:r>
      <w:proofErr w:type="spellStart"/>
      <w:r w:rsidRPr="00F65414">
        <w:rPr>
          <w:rFonts w:ascii="Courier New" w:hAnsi="Courier New"/>
          <w:color w:val="000000"/>
          <w:shd w:val="clear" w:color="auto" w:fill="FFFFFF"/>
          <w:lang w:val="de-AT"/>
        </w:rPr>
        <w:t>nHmiStoredLoopCounter</w:t>
      </w:r>
      <w:proofErr w:type="spellEnd"/>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TRUE</w:t>
      </w:r>
      <w:r w:rsidRPr="00F65414">
        <w:rPr>
          <w:rFonts w:ascii="Courier New" w:hAnsi="Courier New"/>
          <w:color w:val="000000"/>
          <w:shd w:val="clear" w:color="auto" w:fill="FFFFFF"/>
          <w:lang w:val="de-AT"/>
        </w:rPr>
        <w:t>;</w:t>
      </w:r>
    </w:p>
    <w:p w14:paraId="44F13240"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END_IF</w:t>
      </w:r>
    </w:p>
    <w:p w14:paraId="7421982A"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END_FOR</w:t>
      </w:r>
      <w:r w:rsidRPr="00F65414">
        <w:rPr>
          <w:rFonts w:ascii="Courier New" w:hAnsi="Courier New"/>
          <w:color w:val="000000"/>
          <w:shd w:val="clear" w:color="auto" w:fill="FFFFFF"/>
          <w:lang w:val="de-AT"/>
        </w:rPr>
        <w:t xml:space="preserve">; </w:t>
      </w:r>
    </w:p>
    <w:p w14:paraId="47D77812" w14:textId="77777777" w:rsidR="00757180" w:rsidRPr="00F65414" w:rsidRDefault="00000000">
      <w:pPr>
        <w:spacing w:before="0" w:after="0"/>
        <w:ind w:right="210"/>
        <w:rPr>
          <w:lang w:val="de-AT"/>
        </w:rPr>
      </w:pPr>
      <w:r w:rsidRPr="00F65414">
        <w:rPr>
          <w:lang w:val="de-AT"/>
        </w:rPr>
        <w:tab/>
      </w:r>
    </w:p>
    <w:p w14:paraId="30262B46"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8000"/>
          <w:shd w:val="clear" w:color="auto" w:fill="FFFFFF"/>
          <w:lang w:val="de-AT"/>
        </w:rPr>
        <w:t xml:space="preserve">// Delete </w:t>
      </w:r>
      <w:proofErr w:type="spellStart"/>
      <w:r w:rsidRPr="00F65414">
        <w:rPr>
          <w:rFonts w:ascii="Courier New" w:hAnsi="Courier New"/>
          <w:color w:val="008000"/>
          <w:shd w:val="clear" w:color="auto" w:fill="FFFFFF"/>
          <w:lang w:val="de-AT"/>
        </w:rPr>
        <w:t>stored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array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every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counter</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change</w:t>
      </w:r>
      <w:proofErr w:type="spellEnd"/>
    </w:p>
    <w:p w14:paraId="4356E303"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IF</w:t>
      </w:r>
      <w:r w:rsidRPr="00F65414">
        <w:rPr>
          <w:rFonts w:ascii="Courier New" w:hAnsi="Courier New"/>
          <w:color w:val="000000"/>
          <w:shd w:val="clear" w:color="auto" w:fill="FFFFFF"/>
          <w:lang w:val="de-AT"/>
        </w:rPr>
        <w:t xml:space="preserve"> GVL_&lt;Sequence1&gt;.</w:t>
      </w:r>
      <w:proofErr w:type="spellStart"/>
      <w:r w:rsidRPr="00F65414">
        <w:rPr>
          <w:rFonts w:ascii="Courier New" w:hAnsi="Courier New"/>
          <w:color w:val="000000"/>
          <w:shd w:val="clear" w:color="auto" w:fill="FFFFFF"/>
          <w:lang w:val="de-AT"/>
        </w:rPr>
        <w:t>iStepCounterLastCycle</w:t>
      </w:r>
      <w:proofErr w:type="spellEnd"/>
      <w:r w:rsidRPr="00F65414">
        <w:rPr>
          <w:rFonts w:ascii="Courier New" w:hAnsi="Courier New"/>
          <w:color w:val="000000"/>
          <w:shd w:val="clear" w:color="auto" w:fill="FFFFFF"/>
          <w:lang w:val="de-AT"/>
        </w:rPr>
        <w:t xml:space="preserve"> &lt;&gt; GVL_&lt;Sequence1&gt;.</w:t>
      </w:r>
      <w:proofErr w:type="spellStart"/>
      <w:r w:rsidRPr="00F65414">
        <w:rPr>
          <w:rFonts w:ascii="Courier New" w:hAnsi="Courier New"/>
          <w:color w:val="000000"/>
          <w:shd w:val="clear" w:color="auto" w:fill="FFFFFF"/>
          <w:lang w:val="de-AT"/>
        </w:rPr>
        <w:t>iStepCounter</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w:t>
      </w:r>
      <w:proofErr w:type="spellStart"/>
      <w:r w:rsidRPr="00F65414">
        <w:rPr>
          <w:rFonts w:ascii="Courier New" w:hAnsi="Courier New"/>
          <w:color w:val="000000"/>
          <w:shd w:val="clear" w:color="auto" w:fill="FFFFFF"/>
          <w:lang w:val="de-AT"/>
        </w:rPr>
        <w:t>GVL_</w:t>
      </w:r>
      <w:proofErr w:type="gramStart"/>
      <w:r w:rsidRPr="00F65414">
        <w:rPr>
          <w:rFonts w:ascii="Courier New" w:hAnsi="Courier New"/>
          <w:color w:val="000000"/>
          <w:shd w:val="clear" w:color="auto" w:fill="FFFFFF"/>
          <w:lang w:val="de-AT"/>
        </w:rPr>
        <w:t>Global.stGlobalIf.xFaultReset</w:t>
      </w:r>
      <w:proofErr w:type="spellEnd"/>
      <w:proofErr w:type="gram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OR</w:t>
      </w:r>
      <w:r w:rsidRPr="00F65414">
        <w:rPr>
          <w:rFonts w:ascii="Courier New" w:hAnsi="Courier New"/>
          <w:color w:val="000000"/>
          <w:shd w:val="clear" w:color="auto" w:fill="FFFFFF"/>
          <w:lang w:val="de-AT"/>
        </w:rPr>
        <w:t xml:space="preserve"> GVL_&lt;Sequence1&gt;_</w:t>
      </w:r>
      <w:proofErr w:type="spellStart"/>
      <w:r w:rsidRPr="00F65414">
        <w:rPr>
          <w:rFonts w:ascii="Courier New" w:hAnsi="Courier New"/>
          <w:color w:val="000000"/>
          <w:shd w:val="clear" w:color="auto" w:fill="FFFFFF"/>
          <w:lang w:val="de-AT"/>
        </w:rPr>
        <w:t>HMI.stHmiIf.xHmiPbFaultReset</w:t>
      </w:r>
      <w:proofErr w:type="spellEnd"/>
      <w:r w:rsidRPr="00F65414">
        <w:rPr>
          <w:rFonts w:ascii="Courier New" w:hAnsi="Courier New"/>
          <w:color w:val="000000"/>
          <w:shd w:val="clear" w:color="auto" w:fill="FFFFFF"/>
          <w:lang w:val="de-AT"/>
        </w:rPr>
        <w:t xml:space="preserve"> </w:t>
      </w:r>
      <w:r w:rsidRPr="00F65414">
        <w:rPr>
          <w:rFonts w:ascii="Courier New" w:hAnsi="Courier New"/>
          <w:color w:val="0000FF"/>
          <w:shd w:val="clear" w:color="auto" w:fill="FFFFFF"/>
          <w:lang w:val="de-AT"/>
        </w:rPr>
        <w:t>THEN</w:t>
      </w:r>
    </w:p>
    <w:p w14:paraId="774FC7F9"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FOR</w:t>
      </w:r>
      <w:r w:rsidRPr="00F65414">
        <w:rPr>
          <w:rFonts w:ascii="Courier New" w:hAnsi="Courier New"/>
          <w:color w:val="000000"/>
          <w:shd w:val="clear" w:color="auto" w:fill="FFFFFF"/>
          <w:lang w:val="de-AT"/>
        </w:rPr>
        <w:t xml:space="preserve"> </w:t>
      </w:r>
      <w:proofErr w:type="spellStart"/>
      <w:proofErr w:type="gramStart"/>
      <w:r w:rsidRPr="00F65414">
        <w:rPr>
          <w:rFonts w:ascii="Courier New" w:hAnsi="Courier New"/>
          <w:color w:val="000000"/>
          <w:shd w:val="clear" w:color="auto" w:fill="FFFFFF"/>
          <w:lang w:val="de-AT"/>
        </w:rPr>
        <w:t>nHmiStoredLoopCounter</w:t>
      </w:r>
      <w:proofErr w:type="spellEnd"/>
      <w:r w:rsidRPr="00F65414">
        <w:rPr>
          <w:rFonts w:ascii="Courier New" w:hAnsi="Courier New"/>
          <w:color w:val="000000"/>
          <w:shd w:val="clear" w:color="auto" w:fill="FFFFFF"/>
          <w:lang w:val="de-AT"/>
        </w:rPr>
        <w:t xml:space="preserve"> :</w:t>
      </w:r>
      <w:proofErr w:type="gramEnd"/>
      <w:r w:rsidRPr="00F65414">
        <w:rPr>
          <w:rFonts w:ascii="Courier New" w:hAnsi="Courier New"/>
          <w:color w:val="000000"/>
          <w:shd w:val="clear" w:color="auto" w:fill="FFFFFF"/>
          <w:lang w:val="de-AT"/>
        </w:rPr>
        <w:t xml:space="preserve">= 0 </w:t>
      </w:r>
      <w:r w:rsidRPr="00F65414">
        <w:rPr>
          <w:rFonts w:ascii="Courier New" w:hAnsi="Courier New"/>
          <w:color w:val="0000FF"/>
          <w:shd w:val="clear" w:color="auto" w:fill="FFFFFF"/>
          <w:lang w:val="de-AT"/>
        </w:rPr>
        <w:t>TO</w:t>
      </w:r>
      <w:r w:rsidRPr="00F65414">
        <w:rPr>
          <w:rFonts w:ascii="Courier New" w:hAnsi="Courier New"/>
          <w:color w:val="000000"/>
          <w:shd w:val="clear" w:color="auto" w:fill="FFFFFF"/>
          <w:lang w:val="de-AT"/>
        </w:rPr>
        <w:t xml:space="preserve"> (UINT_TO_INT(SIZEOF(GVL_&lt;Sequence1&gt;_</w:t>
      </w:r>
      <w:proofErr w:type="spellStart"/>
      <w:r w:rsidRPr="00F65414">
        <w:rPr>
          <w:rFonts w:ascii="Courier New" w:hAnsi="Courier New"/>
          <w:color w:val="000000"/>
          <w:shd w:val="clear" w:color="auto" w:fill="FFFFFF"/>
          <w:lang w:val="de-AT"/>
        </w:rPr>
        <w:t>HMI.aHmi</w:t>
      </w:r>
      <w:proofErr w:type="spellEnd"/>
      <w:r w:rsidRPr="00F65414">
        <w:rPr>
          <w:rFonts w:ascii="Courier New" w:hAnsi="Courier New"/>
          <w:color w:val="000000"/>
          <w:shd w:val="clear" w:color="auto" w:fill="FFFFFF"/>
          <w:lang w:val="de-AT"/>
        </w:rPr>
        <w:t xml:space="preserve">)) - 1) </w:t>
      </w:r>
      <w:r w:rsidRPr="00F65414">
        <w:rPr>
          <w:rFonts w:ascii="Courier New" w:hAnsi="Courier New"/>
          <w:color w:val="0000FF"/>
          <w:shd w:val="clear" w:color="auto" w:fill="FFFFFF"/>
          <w:lang w:val="de-AT"/>
        </w:rPr>
        <w:t>BY</w:t>
      </w:r>
      <w:r w:rsidRPr="00F65414">
        <w:rPr>
          <w:rFonts w:ascii="Courier New" w:hAnsi="Courier New"/>
          <w:color w:val="000000"/>
          <w:shd w:val="clear" w:color="auto" w:fill="FFFFFF"/>
          <w:lang w:val="de-AT"/>
        </w:rPr>
        <w:t xml:space="preserve"> 1 </w:t>
      </w:r>
      <w:r w:rsidRPr="00F65414">
        <w:rPr>
          <w:rFonts w:ascii="Courier New" w:hAnsi="Courier New"/>
          <w:color w:val="0000FF"/>
          <w:shd w:val="clear" w:color="auto" w:fill="FFFFFF"/>
          <w:lang w:val="de-AT"/>
        </w:rPr>
        <w:t>DO</w:t>
      </w:r>
    </w:p>
    <w:p w14:paraId="4AB78C26"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lang w:val="de-AT"/>
        </w:rPr>
        <w:tab/>
      </w:r>
      <w:r w:rsidRPr="00F65414">
        <w:rPr>
          <w:rFonts w:ascii="Courier New" w:hAnsi="Courier New"/>
          <w:color w:val="000000"/>
          <w:shd w:val="clear" w:color="auto" w:fill="FFFFFF"/>
          <w:lang w:val="de-AT"/>
        </w:rPr>
        <w:t>GVL_&lt;Sequence1&gt;_</w:t>
      </w:r>
      <w:proofErr w:type="spellStart"/>
      <w:r w:rsidRPr="00F65414">
        <w:rPr>
          <w:rFonts w:ascii="Courier New" w:hAnsi="Courier New"/>
          <w:color w:val="000000"/>
          <w:shd w:val="clear" w:color="auto" w:fill="FFFFFF"/>
          <w:lang w:val="de-AT"/>
        </w:rPr>
        <w:t>HMI.aHmiStored</w:t>
      </w:r>
      <w:proofErr w:type="spellEnd"/>
      <w:r w:rsidRPr="00F65414">
        <w:rPr>
          <w:rFonts w:ascii="Courier New" w:hAnsi="Courier New"/>
          <w:color w:val="000000"/>
          <w:shd w:val="clear" w:color="auto" w:fill="FFFFFF"/>
          <w:lang w:val="de-AT"/>
        </w:rPr>
        <w:t>[</w:t>
      </w:r>
      <w:proofErr w:type="spellStart"/>
      <w:r w:rsidRPr="00F65414">
        <w:rPr>
          <w:rFonts w:ascii="Courier New" w:hAnsi="Courier New"/>
          <w:color w:val="000000"/>
          <w:shd w:val="clear" w:color="auto" w:fill="FFFFFF"/>
          <w:lang w:val="de-AT"/>
        </w:rPr>
        <w:t>nHmiStoredLoopCounter</w:t>
      </w:r>
      <w:proofErr w:type="spellEnd"/>
      <w:proofErr w:type="gramStart"/>
      <w:r w:rsidRPr="00F65414">
        <w:rPr>
          <w:rFonts w:ascii="Courier New" w:hAnsi="Courier New"/>
          <w:color w:val="000000"/>
          <w:shd w:val="clear" w:color="auto" w:fill="FFFFFF"/>
          <w:lang w:val="de-AT"/>
        </w:rPr>
        <w:t>] :</w:t>
      </w:r>
      <w:proofErr w:type="gramEnd"/>
      <w:r w:rsidRPr="00F65414">
        <w:rPr>
          <w:rFonts w:ascii="Courier New" w:hAnsi="Courier New"/>
          <w:color w:val="000000"/>
          <w:shd w:val="clear" w:color="auto" w:fill="FFFFFF"/>
          <w:lang w:val="de-AT"/>
        </w:rPr>
        <w:t xml:space="preserve">= </w:t>
      </w:r>
      <w:r w:rsidRPr="00F65414">
        <w:rPr>
          <w:rFonts w:ascii="Courier New" w:hAnsi="Courier New"/>
          <w:color w:val="FF00FF"/>
          <w:shd w:val="clear" w:color="auto" w:fill="FFFFFF"/>
          <w:lang w:val="de-AT"/>
        </w:rPr>
        <w:t>FALSE</w:t>
      </w:r>
      <w:r w:rsidRPr="00F65414">
        <w:rPr>
          <w:rFonts w:ascii="Courier New" w:hAnsi="Courier New"/>
          <w:color w:val="000000"/>
          <w:shd w:val="clear" w:color="auto" w:fill="FFFFFF"/>
          <w:lang w:val="de-AT"/>
        </w:rPr>
        <w:t>;</w:t>
      </w:r>
    </w:p>
    <w:p w14:paraId="7E886ED5" w14:textId="77777777" w:rsidR="00757180" w:rsidRPr="00F65414" w:rsidRDefault="00000000">
      <w:pPr>
        <w:spacing w:before="0" w:after="0"/>
        <w:ind w:right="210"/>
        <w:rPr>
          <w:lang w:val="de-AT"/>
        </w:rPr>
      </w:pPr>
      <w:r w:rsidRPr="00F65414">
        <w:rPr>
          <w:lang w:val="de-AT"/>
        </w:rPr>
        <w:tab/>
      </w:r>
      <w:r w:rsidRPr="00F65414">
        <w:rPr>
          <w:lang w:val="de-AT"/>
        </w:rPr>
        <w:tab/>
      </w:r>
      <w:r w:rsidRPr="00F65414">
        <w:rPr>
          <w:rFonts w:ascii="Courier New" w:hAnsi="Courier New"/>
          <w:color w:val="0000FF"/>
          <w:shd w:val="clear" w:color="auto" w:fill="FFFFFF"/>
          <w:lang w:val="de-AT"/>
        </w:rPr>
        <w:t>END_FOR</w:t>
      </w:r>
      <w:r w:rsidRPr="00F65414">
        <w:rPr>
          <w:rFonts w:ascii="Courier New" w:hAnsi="Courier New"/>
          <w:color w:val="000000"/>
          <w:shd w:val="clear" w:color="auto" w:fill="FFFFFF"/>
          <w:lang w:val="de-AT"/>
        </w:rPr>
        <w:t xml:space="preserve">; </w:t>
      </w:r>
    </w:p>
    <w:p w14:paraId="5310EA32" w14:textId="77777777" w:rsidR="00757180" w:rsidRPr="00F65414" w:rsidRDefault="00000000">
      <w:pPr>
        <w:spacing w:before="0" w:after="0"/>
        <w:ind w:right="210"/>
        <w:rPr>
          <w:lang w:val="de-AT"/>
        </w:rPr>
      </w:pPr>
      <w:r w:rsidRPr="00F65414">
        <w:rPr>
          <w:lang w:val="de-AT"/>
        </w:rPr>
        <w:tab/>
      </w:r>
      <w:r w:rsidRPr="00F65414">
        <w:rPr>
          <w:rFonts w:ascii="Courier New" w:hAnsi="Courier New"/>
          <w:color w:val="0000FF"/>
          <w:shd w:val="clear" w:color="auto" w:fill="FFFFFF"/>
          <w:lang w:val="de-AT"/>
        </w:rPr>
        <w:t>END_IF</w:t>
      </w:r>
    </w:p>
    <w:p w14:paraId="4AF57414" w14:textId="77777777" w:rsidR="00757180" w:rsidRPr="00F65414" w:rsidRDefault="00000000">
      <w:pPr>
        <w:rPr>
          <w:lang w:val="de-AT"/>
        </w:rPr>
      </w:pPr>
      <w:r w:rsidRPr="00F65414">
        <w:rPr>
          <w:lang w:val="de-AT"/>
        </w:rPr>
        <w:br w:type="page"/>
      </w:r>
    </w:p>
    <w:p w14:paraId="4572FD08" w14:textId="77777777" w:rsidR="00757180" w:rsidRPr="00F65414" w:rsidRDefault="00000000">
      <w:pPr>
        <w:pStyle w:val="berschrift6"/>
        <w:numPr>
          <w:ilvl w:val="5"/>
          <w:numId w:val="1"/>
        </w:numPr>
        <w:ind w:left="1276" w:hanging="1276"/>
        <w:rPr>
          <w:lang w:val="de-AT"/>
        </w:rPr>
      </w:pPr>
      <w:bookmarkStart w:id="75" w:name="Sequence1_InputMapping"/>
      <w:r w:rsidRPr="00F65414">
        <w:rPr>
          <w:lang w:val="de-AT"/>
        </w:rPr>
        <w:lastRenderedPageBreak/>
        <w:t>&lt;Sequence1&gt;_InputMapping</w:t>
      </w:r>
      <w:bookmarkEnd w:id="75"/>
    </w:p>
    <w:p w14:paraId="6761E69C"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Input Mapping"}</w:t>
      </w:r>
    </w:p>
    <w:p w14:paraId="31D8CC2F"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651DF4EC"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All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Zone Inputs </w:t>
      </w:r>
      <w:proofErr w:type="spellStart"/>
      <w:r w:rsidRPr="00F65414">
        <w:rPr>
          <w:rFonts w:ascii="Courier New" w:hAnsi="Courier New"/>
          <w:color w:val="008000"/>
          <w:shd w:val="clear" w:color="auto" w:fill="FFFFFF"/>
          <w:lang w:val="de-AT"/>
        </w:rPr>
        <w:t>that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cannot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directly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linked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are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connected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real</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world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hardware</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this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section</w:t>
      </w:r>
      <w:proofErr w:type="spellEnd"/>
      <w:r w:rsidRPr="00F65414">
        <w:rPr>
          <w:rFonts w:ascii="Courier New" w:hAnsi="Courier New"/>
          <w:color w:val="008000"/>
          <w:shd w:val="clear" w:color="auto" w:fill="FFFFFF"/>
          <w:lang w:val="de-AT"/>
        </w:rPr>
        <w:t>.</w:t>
      </w:r>
    </w:p>
    <w:p w14:paraId="4949F75F"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This </w:t>
      </w:r>
      <w:proofErr w:type="spellStart"/>
      <w:r w:rsidRPr="00F65414">
        <w:rPr>
          <w:rFonts w:ascii="Courier New" w:hAnsi="Courier New"/>
          <w:color w:val="008000"/>
          <w:shd w:val="clear" w:color="auto" w:fill="FFFFFF"/>
          <w:lang w:val="de-AT"/>
        </w:rPr>
        <w:t>must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done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manually</w:t>
      </w:r>
      <w:proofErr w:type="spellEnd"/>
      <w:r w:rsidRPr="00F65414">
        <w:rPr>
          <w:rFonts w:ascii="Courier New" w:hAnsi="Courier New"/>
          <w:color w:val="008000"/>
          <w:shd w:val="clear" w:color="auto" w:fill="FFFFFF"/>
          <w:lang w:val="de-AT"/>
        </w:rPr>
        <w:t>.</w:t>
      </w:r>
    </w:p>
    <w:p w14:paraId="35A3D818"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69A5EFBA"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1DEA98B3" w14:textId="77777777" w:rsidR="00757180" w:rsidRPr="00F65414" w:rsidRDefault="00757180">
      <w:pPr>
        <w:spacing w:before="0" w:after="0"/>
        <w:ind w:right="210"/>
        <w:rPr>
          <w:lang w:val="de-AT"/>
        </w:rPr>
      </w:pPr>
    </w:p>
    <w:p w14:paraId="4BF0D49B"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71192662"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GVL_&lt;Sequence1&gt;_</w:t>
      </w:r>
      <w:proofErr w:type="gramStart"/>
      <w:r w:rsidRPr="00F65414">
        <w:rPr>
          <w:rFonts w:ascii="Courier New" w:hAnsi="Courier New"/>
          <w:color w:val="008000"/>
          <w:shd w:val="clear" w:color="auto" w:fill="FFFFFF"/>
          <w:lang w:val="de-AT"/>
        </w:rPr>
        <w:t>IOs.&lt;</w:t>
      </w:r>
      <w:proofErr w:type="gramEnd"/>
      <w:r w:rsidRPr="00F65414">
        <w:rPr>
          <w:rFonts w:ascii="Courier New" w:hAnsi="Courier New"/>
          <w:color w:val="008000"/>
          <w:shd w:val="clear" w:color="auto" w:fill="FFFFFF"/>
          <w:lang w:val="de-AT"/>
        </w:rPr>
        <w:t xml:space="preserve">i_xDecision_1Path1&gt; := ; //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w:t>
      </w:r>
    </w:p>
    <w:p w14:paraId="6CE262E7"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GVL_&lt;Sequence1&gt;_</w:t>
      </w:r>
      <w:proofErr w:type="gramStart"/>
      <w:r w:rsidRPr="00F65414">
        <w:rPr>
          <w:rFonts w:ascii="Courier New" w:hAnsi="Courier New"/>
          <w:color w:val="008000"/>
          <w:shd w:val="clear" w:color="auto" w:fill="FFFFFF"/>
          <w:lang w:val="de-AT"/>
        </w:rPr>
        <w:t>IOs.&lt;</w:t>
      </w:r>
      <w:proofErr w:type="gramEnd"/>
      <w:r w:rsidRPr="00F65414">
        <w:rPr>
          <w:rFonts w:ascii="Courier New" w:hAnsi="Courier New"/>
          <w:color w:val="008000"/>
          <w:shd w:val="clear" w:color="auto" w:fill="FFFFFF"/>
          <w:lang w:val="de-AT"/>
        </w:rPr>
        <w:t xml:space="preserve">i_xDecision_1Path2&gt; := ; //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w:t>
      </w:r>
    </w:p>
    <w:p w14:paraId="43F927F0"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GVL_&lt;Sequence1&gt;_</w:t>
      </w:r>
      <w:proofErr w:type="gramStart"/>
      <w:r w:rsidRPr="00F65414">
        <w:rPr>
          <w:rFonts w:ascii="Courier New" w:hAnsi="Courier New"/>
          <w:color w:val="008000"/>
          <w:shd w:val="clear" w:color="auto" w:fill="FFFFFF"/>
          <w:lang w:val="de-AT"/>
        </w:rPr>
        <w:t>IOs.&lt;</w:t>
      </w:r>
      <w:proofErr w:type="gramEnd"/>
      <w:r w:rsidRPr="00F65414">
        <w:rPr>
          <w:rFonts w:ascii="Courier New" w:hAnsi="Courier New"/>
          <w:color w:val="008000"/>
          <w:shd w:val="clear" w:color="auto" w:fill="FFFFFF"/>
          <w:lang w:val="de-AT"/>
        </w:rPr>
        <w:t xml:space="preserve">i_xZone7&gt; := ; </w:t>
      </w:r>
    </w:p>
    <w:p w14:paraId="487DEAF1"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GVL_&lt;Sequence1&gt;_</w:t>
      </w:r>
      <w:proofErr w:type="gramStart"/>
      <w:r w:rsidRPr="00F65414">
        <w:rPr>
          <w:rFonts w:ascii="Courier New" w:hAnsi="Courier New"/>
          <w:color w:val="008000"/>
          <w:shd w:val="clear" w:color="auto" w:fill="FFFFFF"/>
          <w:lang w:val="de-AT"/>
        </w:rPr>
        <w:t>IOs.&lt;</w:t>
      </w:r>
      <w:proofErr w:type="gramEnd"/>
      <w:r w:rsidRPr="00F65414">
        <w:rPr>
          <w:rFonts w:ascii="Courier New" w:hAnsi="Courier New"/>
          <w:color w:val="008000"/>
          <w:shd w:val="clear" w:color="auto" w:fill="FFFFFF"/>
          <w:lang w:val="de-AT"/>
        </w:rPr>
        <w:t xml:space="preserve">i_xZone9&gt; := ; </w:t>
      </w:r>
    </w:p>
    <w:p w14:paraId="21AB07B4"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GVL_&lt;Sequence1&gt;_</w:t>
      </w:r>
      <w:proofErr w:type="gramStart"/>
      <w:r w:rsidRPr="00F65414">
        <w:rPr>
          <w:rFonts w:ascii="Courier New" w:hAnsi="Courier New"/>
          <w:color w:val="008000"/>
          <w:shd w:val="clear" w:color="auto" w:fill="FFFFFF"/>
          <w:lang w:val="de-AT"/>
        </w:rPr>
        <w:t>IOs.&lt;</w:t>
      </w:r>
      <w:proofErr w:type="gramEnd"/>
      <w:r w:rsidRPr="00F65414">
        <w:rPr>
          <w:rFonts w:ascii="Courier New" w:hAnsi="Courier New"/>
          <w:color w:val="008000"/>
          <w:shd w:val="clear" w:color="auto" w:fill="FFFFFF"/>
          <w:lang w:val="de-AT"/>
        </w:rPr>
        <w:t xml:space="preserve">i_xZone10&gt; := ; </w:t>
      </w:r>
    </w:p>
    <w:p w14:paraId="39534A4D" w14:textId="77777777" w:rsidR="00757180" w:rsidRPr="00F65414" w:rsidRDefault="00757180">
      <w:pPr>
        <w:spacing w:before="0" w:after="0"/>
        <w:ind w:right="210"/>
        <w:rPr>
          <w:lang w:val="de-AT"/>
        </w:rPr>
      </w:pPr>
    </w:p>
    <w:p w14:paraId="4B563181"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44B61148" w14:textId="77777777" w:rsidR="00757180" w:rsidRPr="00F65414" w:rsidRDefault="00000000">
      <w:pPr>
        <w:pStyle w:val="HMNormal0"/>
        <w:spacing w:before="0"/>
        <w:jc w:val="left"/>
        <w:rPr>
          <w:lang w:val="de-AT"/>
        </w:rPr>
      </w:pPr>
      <w:r w:rsidRPr="00F65414">
        <w:rPr>
          <w:rStyle w:val="HMNormal"/>
          <w:position w:val="-6"/>
          <w:sz w:val="14"/>
          <w:lang w:val="de-AT"/>
        </w:rPr>
        <w:t>&lt;***&gt; Variablen Name, Kommentar und Datentyp werden aus dem Studio automatisch übernommen</w:t>
      </w:r>
    </w:p>
    <w:p w14:paraId="17C1D4D2" w14:textId="77777777" w:rsidR="00757180" w:rsidRPr="00F65414" w:rsidRDefault="00000000">
      <w:pPr>
        <w:pStyle w:val="HMNormal0"/>
        <w:spacing w:before="0"/>
        <w:jc w:val="left"/>
        <w:rPr>
          <w:lang w:val="de-AT"/>
        </w:rPr>
      </w:pPr>
      <w:r w:rsidRPr="00F65414">
        <w:rPr>
          <w:rStyle w:val="HMNormal"/>
          <w:lang w:val="de-AT"/>
        </w:rPr>
        <w:t>Im Input-Mapping werden die benötigten Hardware-Inputs auf die Input-Zonen gemappt.</w:t>
      </w:r>
    </w:p>
    <w:p w14:paraId="020E31B8" w14:textId="77777777" w:rsidR="00757180" w:rsidRPr="00F65414" w:rsidRDefault="00000000">
      <w:pPr>
        <w:pStyle w:val="HMNormal0"/>
        <w:spacing w:before="0"/>
        <w:jc w:val="left"/>
        <w:rPr>
          <w:lang w:val="de-AT"/>
        </w:rPr>
      </w:pPr>
      <w:r w:rsidRPr="00F65414">
        <w:rPr>
          <w:rStyle w:val="HMNormal"/>
          <w:lang w:val="de-AT"/>
        </w:rPr>
        <w:t>Beispielhaft:</w:t>
      </w:r>
    </w:p>
    <w:p w14:paraId="75960082"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GVL_Sequence1_IOs.i_xDecision_1Path</w:t>
      </w:r>
      <w:proofErr w:type="gramStart"/>
      <w:r w:rsidRPr="00F65414">
        <w:rPr>
          <w:rFonts w:ascii="Courier New" w:hAnsi="Courier New"/>
          <w:color w:val="000000"/>
          <w:shd w:val="clear" w:color="auto" w:fill="FFFFFF"/>
          <w:lang w:val="de-AT"/>
        </w:rPr>
        <w:t>1 :</w:t>
      </w:r>
      <w:proofErr w:type="gramEnd"/>
      <w:r w:rsidRPr="00F65414">
        <w:rPr>
          <w:rFonts w:ascii="Courier New" w:hAnsi="Courier New"/>
          <w:color w:val="000000"/>
          <w:shd w:val="clear" w:color="auto" w:fill="FFFFFF"/>
          <w:lang w:val="de-AT"/>
        </w:rPr>
        <w:t xml:space="preserve">= GVL.I_Y1;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w:t>
      </w:r>
    </w:p>
    <w:p w14:paraId="169E82ED"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GVL_Sequence1_IOs.i_xDecision_1Path</w:t>
      </w:r>
      <w:proofErr w:type="gramStart"/>
      <w:r w:rsidRPr="00F65414">
        <w:rPr>
          <w:rFonts w:ascii="Courier New" w:hAnsi="Courier New"/>
          <w:color w:val="000000"/>
          <w:shd w:val="clear" w:color="auto" w:fill="FFFFFF"/>
          <w:lang w:val="de-AT"/>
        </w:rPr>
        <w:t>2 :</w:t>
      </w:r>
      <w:proofErr w:type="gramEnd"/>
      <w:r w:rsidRPr="00F65414">
        <w:rPr>
          <w:rFonts w:ascii="Courier New" w:hAnsi="Courier New"/>
          <w:color w:val="000000"/>
          <w:shd w:val="clear" w:color="auto" w:fill="FFFFFF"/>
          <w:lang w:val="de-AT"/>
        </w:rPr>
        <w:t xml:space="preserve">= GVL.I_Y2; </w:t>
      </w:r>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Decision</w:t>
      </w:r>
      <w:proofErr w:type="spellEnd"/>
      <w:r w:rsidRPr="00F65414">
        <w:rPr>
          <w:rFonts w:ascii="Courier New" w:hAnsi="Courier New"/>
          <w:color w:val="008000"/>
          <w:shd w:val="clear" w:color="auto" w:fill="FFFFFF"/>
          <w:lang w:val="de-AT"/>
        </w:rPr>
        <w:t xml:space="preserve"> 1</w:t>
      </w:r>
    </w:p>
    <w:p w14:paraId="5A1186B4"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GVL_Sequence1_IOs.i_xZone</w:t>
      </w:r>
      <w:proofErr w:type="gramStart"/>
      <w:r w:rsidRPr="00F65414">
        <w:rPr>
          <w:rFonts w:ascii="Courier New" w:hAnsi="Courier New"/>
          <w:color w:val="000000"/>
          <w:shd w:val="clear" w:color="auto" w:fill="FFFFFF"/>
          <w:lang w:val="de-AT"/>
        </w:rPr>
        <w:t>7 :</w:t>
      </w:r>
      <w:proofErr w:type="gramEnd"/>
      <w:r w:rsidRPr="00F65414">
        <w:rPr>
          <w:rFonts w:ascii="Courier New" w:hAnsi="Courier New"/>
          <w:color w:val="000000"/>
          <w:shd w:val="clear" w:color="auto" w:fill="FFFFFF"/>
          <w:lang w:val="de-AT"/>
        </w:rPr>
        <w:t xml:space="preserve">= GVL.I_Y3; </w:t>
      </w:r>
    </w:p>
    <w:p w14:paraId="6D69819A"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GVL_Sequence1_IOs.i_xZone</w:t>
      </w:r>
      <w:proofErr w:type="gramStart"/>
      <w:r w:rsidRPr="00F65414">
        <w:rPr>
          <w:rFonts w:ascii="Courier New" w:hAnsi="Courier New"/>
          <w:color w:val="000000"/>
          <w:shd w:val="clear" w:color="auto" w:fill="FFFFFF"/>
          <w:lang w:val="de-AT"/>
        </w:rPr>
        <w:t>9 :</w:t>
      </w:r>
      <w:proofErr w:type="gramEnd"/>
      <w:r w:rsidRPr="00F65414">
        <w:rPr>
          <w:rFonts w:ascii="Courier New" w:hAnsi="Courier New"/>
          <w:color w:val="000000"/>
          <w:shd w:val="clear" w:color="auto" w:fill="FFFFFF"/>
          <w:lang w:val="de-AT"/>
        </w:rPr>
        <w:t xml:space="preserve">= GVL.I_Y4; </w:t>
      </w:r>
    </w:p>
    <w:p w14:paraId="039DE576"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GVL_Sequence1_IOs.i_xZone</w:t>
      </w:r>
      <w:proofErr w:type="gramStart"/>
      <w:r w:rsidRPr="00F65414">
        <w:rPr>
          <w:rFonts w:ascii="Courier New" w:hAnsi="Courier New"/>
          <w:color w:val="000000"/>
          <w:shd w:val="clear" w:color="auto" w:fill="FFFFFF"/>
          <w:lang w:val="de-AT"/>
        </w:rPr>
        <w:t>10 :</w:t>
      </w:r>
      <w:proofErr w:type="gramEnd"/>
      <w:r w:rsidRPr="00F65414">
        <w:rPr>
          <w:rFonts w:ascii="Courier New" w:hAnsi="Courier New"/>
          <w:color w:val="000000"/>
          <w:shd w:val="clear" w:color="auto" w:fill="FFFFFF"/>
          <w:lang w:val="de-AT"/>
        </w:rPr>
        <w:t xml:space="preserve">= GVL.I_Y5; </w:t>
      </w:r>
    </w:p>
    <w:p w14:paraId="5B78A4BA" w14:textId="77777777" w:rsidR="00757180" w:rsidRPr="00F65414" w:rsidRDefault="00000000">
      <w:pPr>
        <w:rPr>
          <w:lang w:val="de-AT"/>
        </w:rPr>
      </w:pPr>
      <w:r w:rsidRPr="00F65414">
        <w:rPr>
          <w:lang w:val="de-AT"/>
        </w:rPr>
        <w:br w:type="page"/>
      </w:r>
    </w:p>
    <w:p w14:paraId="3E544AA3" w14:textId="77777777" w:rsidR="00757180" w:rsidRPr="00F65414" w:rsidRDefault="00000000">
      <w:pPr>
        <w:pStyle w:val="berschrift6"/>
        <w:numPr>
          <w:ilvl w:val="5"/>
          <w:numId w:val="1"/>
        </w:numPr>
        <w:ind w:left="1276" w:hanging="1276"/>
        <w:rPr>
          <w:lang w:val="de-AT"/>
        </w:rPr>
      </w:pPr>
      <w:bookmarkStart w:id="76" w:name="Sequence1_OutputMapping"/>
      <w:r w:rsidRPr="00F65414">
        <w:rPr>
          <w:lang w:val="de-AT"/>
        </w:rPr>
        <w:lastRenderedPageBreak/>
        <w:t>&lt;Sequence1&gt;_OutputMapping</w:t>
      </w:r>
      <w:bookmarkEnd w:id="76"/>
    </w:p>
    <w:p w14:paraId="42C02B9A"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region</w:t>
      </w:r>
      <w:proofErr w:type="spellEnd"/>
      <w:r w:rsidRPr="00F65414">
        <w:rPr>
          <w:rFonts w:ascii="Courier New" w:hAnsi="Courier New"/>
          <w:color w:val="008000"/>
          <w:shd w:val="clear" w:color="auto" w:fill="FFFFFF"/>
          <w:lang w:val="de-AT"/>
        </w:rPr>
        <w:t xml:space="preserve"> "Description Output Mapping"}</w:t>
      </w:r>
    </w:p>
    <w:p w14:paraId="61558B5C"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29D02F26"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All </w:t>
      </w:r>
      <w:proofErr w:type="spellStart"/>
      <w:r w:rsidRPr="00F65414">
        <w:rPr>
          <w:rFonts w:ascii="Courier New" w:hAnsi="Courier New"/>
          <w:color w:val="008000"/>
          <w:shd w:val="clear" w:color="auto" w:fill="FFFFFF"/>
          <w:lang w:val="de-AT"/>
        </w:rPr>
        <w:t>Step</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Sequence</w:t>
      </w:r>
      <w:proofErr w:type="spellEnd"/>
      <w:r w:rsidRPr="00F65414">
        <w:rPr>
          <w:rFonts w:ascii="Courier New" w:hAnsi="Courier New"/>
          <w:color w:val="008000"/>
          <w:shd w:val="clear" w:color="auto" w:fill="FFFFFF"/>
          <w:lang w:val="de-AT"/>
        </w:rPr>
        <w:t xml:space="preserve"> Zone Outputs </w:t>
      </w:r>
      <w:proofErr w:type="spellStart"/>
      <w:r w:rsidRPr="00F65414">
        <w:rPr>
          <w:rFonts w:ascii="Courier New" w:hAnsi="Courier New"/>
          <w:color w:val="008000"/>
          <w:shd w:val="clear" w:color="auto" w:fill="FFFFFF"/>
          <w:lang w:val="de-AT"/>
        </w:rPr>
        <w:t>that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cannot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directly</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linked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are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connected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to</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the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real</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world</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hardware</w:t>
      </w:r>
      <w:proofErr w:type="spellEnd"/>
      <w:r w:rsidRPr="00F65414">
        <w:rPr>
          <w:rFonts w:ascii="Courier New" w:hAnsi="Courier New"/>
          <w:color w:val="008000"/>
          <w:shd w:val="clear" w:color="auto" w:fill="FFFFFF"/>
          <w:lang w:val="de-AT"/>
        </w:rPr>
        <w:t xml:space="preserve"> in </w:t>
      </w:r>
      <w:proofErr w:type="spellStart"/>
      <w:r w:rsidRPr="00F65414">
        <w:rPr>
          <w:rFonts w:ascii="Courier New" w:hAnsi="Courier New"/>
          <w:color w:val="008000"/>
          <w:shd w:val="clear" w:color="auto" w:fill="FFFFFF"/>
          <w:lang w:val="de-AT"/>
        </w:rPr>
        <w:t>this</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section</w:t>
      </w:r>
      <w:proofErr w:type="spellEnd"/>
      <w:r w:rsidRPr="00F65414">
        <w:rPr>
          <w:rFonts w:ascii="Courier New" w:hAnsi="Courier New"/>
          <w:color w:val="008000"/>
          <w:shd w:val="clear" w:color="auto" w:fill="FFFFFF"/>
          <w:lang w:val="de-AT"/>
        </w:rPr>
        <w:t>.</w:t>
      </w:r>
    </w:p>
    <w:p w14:paraId="32AD9FC5"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This </w:t>
      </w:r>
      <w:proofErr w:type="spellStart"/>
      <w:r w:rsidRPr="00F65414">
        <w:rPr>
          <w:rFonts w:ascii="Courier New" w:hAnsi="Courier New"/>
          <w:color w:val="008000"/>
          <w:shd w:val="clear" w:color="auto" w:fill="FFFFFF"/>
          <w:lang w:val="de-AT"/>
        </w:rPr>
        <w:t>must</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be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done</w:t>
      </w:r>
      <w:proofErr w:type="spellEnd"/>
      <w:r w:rsidRPr="00F65414">
        <w:rPr>
          <w:rFonts w:ascii="Courier New" w:hAnsi="Courier New"/>
          <w:color w:val="008000"/>
          <w:shd w:val="clear" w:color="auto" w:fill="FFFFFF"/>
          <w:lang w:val="de-AT"/>
        </w:rPr>
        <w:t xml:space="preserve"> </w:t>
      </w:r>
      <w:proofErr w:type="spellStart"/>
      <w:r w:rsidRPr="00F65414">
        <w:rPr>
          <w:rFonts w:ascii="Courier New" w:hAnsi="Courier New"/>
          <w:color w:val="008000"/>
          <w:shd w:val="clear" w:color="auto" w:fill="FFFFFF"/>
          <w:lang w:val="de-AT"/>
        </w:rPr>
        <w:t>manually</w:t>
      </w:r>
      <w:proofErr w:type="spellEnd"/>
      <w:r w:rsidRPr="00F65414">
        <w:rPr>
          <w:rFonts w:ascii="Courier New" w:hAnsi="Courier New"/>
          <w:color w:val="008000"/>
          <w:shd w:val="clear" w:color="auto" w:fill="FFFFFF"/>
          <w:lang w:val="de-AT"/>
        </w:rPr>
        <w:t>.</w:t>
      </w:r>
    </w:p>
    <w:p w14:paraId="49D70FAC"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5A8121C9"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roofErr w:type="spellStart"/>
      <w:r w:rsidRPr="00F65414">
        <w:rPr>
          <w:rFonts w:ascii="Courier New" w:hAnsi="Courier New"/>
          <w:color w:val="008000"/>
          <w:shd w:val="clear" w:color="auto" w:fill="FFFFFF"/>
          <w:lang w:val="de-AT"/>
        </w:rPr>
        <w:t>endregion</w:t>
      </w:r>
      <w:proofErr w:type="spellEnd"/>
      <w:r w:rsidRPr="00F65414">
        <w:rPr>
          <w:rFonts w:ascii="Courier New" w:hAnsi="Courier New"/>
          <w:color w:val="008000"/>
          <w:shd w:val="clear" w:color="auto" w:fill="FFFFFF"/>
          <w:lang w:val="de-AT"/>
        </w:rPr>
        <w:t>}</w:t>
      </w:r>
    </w:p>
    <w:p w14:paraId="26F9EFDE" w14:textId="77777777" w:rsidR="00757180" w:rsidRPr="00F65414" w:rsidRDefault="00757180">
      <w:pPr>
        <w:spacing w:before="0" w:after="0"/>
        <w:ind w:right="210"/>
        <w:rPr>
          <w:lang w:val="de-AT"/>
        </w:rPr>
      </w:pPr>
    </w:p>
    <w:p w14:paraId="5D73D4F0"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3FBCEB5B"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w:t>
      </w:r>
      <w:proofErr w:type="gramStart"/>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GVL_&lt;Sequence1&gt;_IOs.&lt;o_xZone9&gt;; </w:t>
      </w:r>
    </w:p>
    <w:p w14:paraId="4D9DD8AD"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w:t>
      </w:r>
      <w:proofErr w:type="gramStart"/>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GVL_&lt;Sequence1&gt;_IOs.&lt;o_xZone10&gt;; </w:t>
      </w:r>
    </w:p>
    <w:p w14:paraId="3B8E3DCA"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w:t>
      </w:r>
      <w:proofErr w:type="gramStart"/>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GVL_&lt;Sequence1&gt;_IOs.&lt;o_xZone11&gt;; </w:t>
      </w:r>
    </w:p>
    <w:p w14:paraId="5AE53929"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 xml:space="preserve"> </w:t>
      </w:r>
      <w:proofErr w:type="gramStart"/>
      <w:r w:rsidRPr="00F65414">
        <w:rPr>
          <w:rFonts w:ascii="Courier New" w:hAnsi="Courier New"/>
          <w:color w:val="008000"/>
          <w:shd w:val="clear" w:color="auto" w:fill="FFFFFF"/>
          <w:lang w:val="de-AT"/>
        </w:rPr>
        <w:t>:=</w:t>
      </w:r>
      <w:proofErr w:type="gramEnd"/>
      <w:r w:rsidRPr="00F65414">
        <w:rPr>
          <w:rFonts w:ascii="Courier New" w:hAnsi="Courier New"/>
          <w:color w:val="008000"/>
          <w:shd w:val="clear" w:color="auto" w:fill="FFFFFF"/>
          <w:lang w:val="de-AT"/>
        </w:rPr>
        <w:t xml:space="preserve"> GVL_&lt;Sequence1&gt;_IOs.&lt;o_xZone12&gt;; </w:t>
      </w:r>
    </w:p>
    <w:p w14:paraId="26CEBE60" w14:textId="77777777" w:rsidR="00757180" w:rsidRPr="00F65414" w:rsidRDefault="00757180">
      <w:pPr>
        <w:spacing w:before="0" w:after="0"/>
        <w:ind w:right="210"/>
        <w:rPr>
          <w:lang w:val="de-AT"/>
        </w:rPr>
      </w:pPr>
    </w:p>
    <w:p w14:paraId="646A329A" w14:textId="77777777" w:rsidR="00757180" w:rsidRPr="00F65414" w:rsidRDefault="00000000">
      <w:pPr>
        <w:spacing w:before="0" w:after="0"/>
        <w:ind w:right="210"/>
        <w:rPr>
          <w:lang w:val="de-AT"/>
        </w:rPr>
      </w:pPr>
      <w:r w:rsidRPr="00F65414">
        <w:rPr>
          <w:rFonts w:ascii="Courier New" w:hAnsi="Courier New"/>
          <w:color w:val="008000"/>
          <w:shd w:val="clear" w:color="auto" w:fill="FFFFFF"/>
          <w:lang w:val="de-AT"/>
        </w:rPr>
        <w:t>*)</w:t>
      </w:r>
    </w:p>
    <w:p w14:paraId="592433F5" w14:textId="77777777" w:rsidR="00757180" w:rsidRPr="00F65414" w:rsidRDefault="00000000">
      <w:pPr>
        <w:pStyle w:val="HMNormal0"/>
        <w:spacing w:before="0"/>
        <w:jc w:val="left"/>
        <w:rPr>
          <w:lang w:val="de-AT"/>
        </w:rPr>
      </w:pPr>
      <w:r w:rsidRPr="00F65414">
        <w:rPr>
          <w:rStyle w:val="HMNormal"/>
          <w:position w:val="-6"/>
          <w:sz w:val="14"/>
          <w:lang w:val="de-AT"/>
        </w:rPr>
        <w:t>&lt;***&gt; Variablen Name, Kommentar und Datentyp werden aus dem Studio automatisch übernommen</w:t>
      </w:r>
    </w:p>
    <w:p w14:paraId="5CEA1B10" w14:textId="77777777" w:rsidR="00757180" w:rsidRPr="00F65414" w:rsidRDefault="00000000">
      <w:pPr>
        <w:pStyle w:val="HMNormal0"/>
        <w:spacing w:before="0"/>
        <w:jc w:val="left"/>
        <w:rPr>
          <w:lang w:val="de-AT"/>
        </w:rPr>
      </w:pPr>
      <w:r w:rsidRPr="00F65414">
        <w:rPr>
          <w:rStyle w:val="HMNormal"/>
          <w:lang w:val="de-AT"/>
        </w:rPr>
        <w:t>Im Output-Mapping werden die Output-Zonen auf die Hardware-Ausgänge wie benötigt gemappt.</w:t>
      </w:r>
    </w:p>
    <w:p w14:paraId="1C1D2595" w14:textId="77777777" w:rsidR="00757180" w:rsidRPr="00F65414" w:rsidRDefault="00000000">
      <w:pPr>
        <w:pStyle w:val="HMNormal0"/>
        <w:spacing w:before="0"/>
        <w:jc w:val="left"/>
        <w:rPr>
          <w:lang w:val="de-AT"/>
        </w:rPr>
      </w:pPr>
      <w:r w:rsidRPr="00F65414">
        <w:rPr>
          <w:rStyle w:val="HMNormal"/>
          <w:lang w:val="de-AT"/>
        </w:rPr>
        <w:t>Beispielhaft:</w:t>
      </w:r>
    </w:p>
    <w:p w14:paraId="253786C5"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GVL.O_Y</w:t>
      </w:r>
      <w:proofErr w:type="gramStart"/>
      <w:r w:rsidRPr="00F65414">
        <w:rPr>
          <w:rFonts w:ascii="Courier New" w:hAnsi="Courier New"/>
          <w:color w:val="000000"/>
          <w:shd w:val="clear" w:color="auto" w:fill="FFFFFF"/>
          <w:lang w:val="de-AT"/>
        </w:rPr>
        <w:t>1 :</w:t>
      </w:r>
      <w:proofErr w:type="gramEnd"/>
      <w:r w:rsidRPr="00F65414">
        <w:rPr>
          <w:rFonts w:ascii="Courier New" w:hAnsi="Courier New"/>
          <w:color w:val="000000"/>
          <w:shd w:val="clear" w:color="auto" w:fill="FFFFFF"/>
          <w:lang w:val="de-AT"/>
        </w:rPr>
        <w:t xml:space="preserve">= GVL_Sequence1_IOs.o_xZone9; </w:t>
      </w:r>
    </w:p>
    <w:p w14:paraId="5E39EB89"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GVL.O_Y</w:t>
      </w:r>
      <w:proofErr w:type="gramStart"/>
      <w:r w:rsidRPr="00F65414">
        <w:rPr>
          <w:rFonts w:ascii="Courier New" w:hAnsi="Courier New"/>
          <w:color w:val="000000"/>
          <w:shd w:val="clear" w:color="auto" w:fill="FFFFFF"/>
          <w:lang w:val="de-AT"/>
        </w:rPr>
        <w:t>2 :</w:t>
      </w:r>
      <w:proofErr w:type="gramEnd"/>
      <w:r w:rsidRPr="00F65414">
        <w:rPr>
          <w:rFonts w:ascii="Courier New" w:hAnsi="Courier New"/>
          <w:color w:val="000000"/>
          <w:shd w:val="clear" w:color="auto" w:fill="FFFFFF"/>
          <w:lang w:val="de-AT"/>
        </w:rPr>
        <w:t xml:space="preserve">= GVL_Sequence1_IOs.o_xZone10; </w:t>
      </w:r>
    </w:p>
    <w:p w14:paraId="6F0DDAE8"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GVL.O_Y</w:t>
      </w:r>
      <w:proofErr w:type="gramStart"/>
      <w:r w:rsidRPr="00F65414">
        <w:rPr>
          <w:rFonts w:ascii="Courier New" w:hAnsi="Courier New"/>
          <w:color w:val="000000"/>
          <w:shd w:val="clear" w:color="auto" w:fill="FFFFFF"/>
          <w:lang w:val="de-AT"/>
        </w:rPr>
        <w:t>3 :</w:t>
      </w:r>
      <w:proofErr w:type="gramEnd"/>
      <w:r w:rsidRPr="00F65414">
        <w:rPr>
          <w:rFonts w:ascii="Courier New" w:hAnsi="Courier New"/>
          <w:color w:val="000000"/>
          <w:shd w:val="clear" w:color="auto" w:fill="FFFFFF"/>
          <w:lang w:val="de-AT"/>
        </w:rPr>
        <w:t xml:space="preserve">= GVL_Sequence1_IOs.o_xZone11; </w:t>
      </w:r>
    </w:p>
    <w:p w14:paraId="0193E4F4" w14:textId="77777777" w:rsidR="00757180" w:rsidRPr="00F65414" w:rsidRDefault="00000000">
      <w:pPr>
        <w:spacing w:before="0" w:after="0"/>
        <w:ind w:right="210"/>
        <w:rPr>
          <w:lang w:val="de-AT"/>
        </w:rPr>
      </w:pPr>
      <w:r w:rsidRPr="00F65414">
        <w:rPr>
          <w:rFonts w:ascii="Courier New" w:hAnsi="Courier New"/>
          <w:color w:val="000000"/>
          <w:shd w:val="clear" w:color="auto" w:fill="FFFFFF"/>
          <w:lang w:val="de-AT"/>
        </w:rPr>
        <w:t>GVL.O_Y</w:t>
      </w:r>
      <w:proofErr w:type="gramStart"/>
      <w:r w:rsidRPr="00F65414">
        <w:rPr>
          <w:rFonts w:ascii="Courier New" w:hAnsi="Courier New"/>
          <w:color w:val="000000"/>
          <w:shd w:val="clear" w:color="auto" w:fill="FFFFFF"/>
          <w:lang w:val="de-AT"/>
        </w:rPr>
        <w:t>4 :</w:t>
      </w:r>
      <w:proofErr w:type="gramEnd"/>
      <w:r w:rsidRPr="00F65414">
        <w:rPr>
          <w:rFonts w:ascii="Courier New" w:hAnsi="Courier New"/>
          <w:color w:val="000000"/>
          <w:shd w:val="clear" w:color="auto" w:fill="FFFFFF"/>
          <w:lang w:val="de-AT"/>
        </w:rPr>
        <w:t xml:space="preserve">= GVL_Sequence1_IOs.o_xZone12; </w:t>
      </w:r>
    </w:p>
    <w:p w14:paraId="21C3230F" w14:textId="77777777" w:rsidR="00757180" w:rsidRPr="00F65414" w:rsidRDefault="00757180">
      <w:pPr>
        <w:spacing w:before="0" w:after="0"/>
        <w:ind w:right="210"/>
        <w:rPr>
          <w:lang w:val="de-AT"/>
        </w:rPr>
      </w:pPr>
    </w:p>
    <w:p w14:paraId="5624B5B0" w14:textId="77777777" w:rsidR="00097592" w:rsidRPr="00F65414" w:rsidRDefault="00097592">
      <w:pPr>
        <w:rPr>
          <w:lang w:val="de-AT"/>
        </w:rPr>
      </w:pPr>
      <w:r w:rsidRPr="00F65414">
        <w:rPr>
          <w:lang w:val="de-AT"/>
        </w:rPr>
        <w:br w:type="page"/>
      </w:r>
    </w:p>
    <w:p w14:paraId="595B11F7" w14:textId="77777777" w:rsidR="00B350A4" w:rsidRPr="00F65414" w:rsidRDefault="00B350A4" w:rsidP="00B350A4">
      <w:pPr>
        <w:pStyle w:val="Untertitel"/>
        <w:rPr>
          <w:sz w:val="52"/>
          <w:szCs w:val="52"/>
          <w:lang w:val="de-AT"/>
        </w:rPr>
      </w:pPr>
      <w:r w:rsidRPr="00F65414">
        <w:rPr>
          <w:sz w:val="52"/>
          <w:szCs w:val="52"/>
          <w:lang w:val="de-AT"/>
        </w:rPr>
        <w:lastRenderedPageBreak/>
        <w:t>Keyword index</w:t>
      </w:r>
    </w:p>
    <w:p w14:paraId="15CD1DFB" w14:textId="77777777" w:rsidR="00F65414" w:rsidRPr="00F65414" w:rsidRDefault="00EF29C3" w:rsidP="00B350A4">
      <w:pPr>
        <w:rPr>
          <w:noProof/>
          <w:lang w:val="de-AT"/>
        </w:rPr>
        <w:sectPr w:rsidR="00F65414" w:rsidRPr="00F65414" w:rsidSect="00F65414">
          <w:headerReference w:type="default" r:id="rId15"/>
          <w:pgSz w:w="11906" w:h="16838"/>
          <w:pgMar w:top="1417" w:right="1417" w:bottom="1134" w:left="1417" w:header="708" w:footer="708" w:gutter="0"/>
          <w:cols w:space="708"/>
          <w:titlePg/>
          <w:docGrid w:linePitch="360"/>
        </w:sectPr>
      </w:pPr>
      <w:r w:rsidRPr="00F65414">
        <w:rPr>
          <w:lang w:val="de-AT"/>
        </w:rPr>
        <w:fldChar w:fldCharType="begin"/>
      </w:r>
      <w:r w:rsidR="007847ED" w:rsidRPr="00F65414">
        <w:rPr>
          <w:lang w:val="de-AT"/>
        </w:rPr>
        <w:instrText xml:space="preserve"> INDEX \e " · " \h "A" \c "2" \z "1033" </w:instrText>
      </w:r>
      <w:r w:rsidRPr="00F65414">
        <w:rPr>
          <w:lang w:val="de-AT"/>
        </w:rPr>
        <w:fldChar w:fldCharType="separate"/>
      </w:r>
    </w:p>
    <w:p w14:paraId="7903D336"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A</w:t>
      </w:r>
    </w:p>
    <w:p w14:paraId="22CAC531" w14:textId="77777777" w:rsidR="00F65414" w:rsidRPr="00F65414" w:rsidRDefault="00F65414">
      <w:pPr>
        <w:pStyle w:val="Index1"/>
        <w:tabs>
          <w:tab w:val="right" w:leader="dot" w:pos="4166"/>
        </w:tabs>
        <w:rPr>
          <w:noProof/>
          <w:lang w:val="de-AT"/>
        </w:rPr>
      </w:pPr>
      <w:r w:rsidRPr="00F65414">
        <w:rPr>
          <w:noProof/>
          <w:lang w:val="de-AT"/>
        </w:rPr>
        <w:t>Array Condition Zone · 85</w:t>
      </w:r>
    </w:p>
    <w:p w14:paraId="57FBA4F8" w14:textId="77777777" w:rsidR="00F65414" w:rsidRPr="00F65414" w:rsidRDefault="00F65414">
      <w:pPr>
        <w:pStyle w:val="Index1"/>
        <w:tabs>
          <w:tab w:val="right" w:leader="dot" w:pos="4166"/>
        </w:tabs>
        <w:rPr>
          <w:noProof/>
          <w:lang w:val="de-AT"/>
        </w:rPr>
      </w:pPr>
      <w:r w:rsidRPr="00F65414">
        <w:rPr>
          <w:noProof/>
          <w:lang w:val="de-AT"/>
        </w:rPr>
        <w:t>Array Cross Zone · 85</w:t>
      </w:r>
    </w:p>
    <w:p w14:paraId="6BF49276" w14:textId="77777777" w:rsidR="00F65414" w:rsidRPr="00F65414" w:rsidRDefault="00F65414">
      <w:pPr>
        <w:pStyle w:val="Index1"/>
        <w:tabs>
          <w:tab w:val="right" w:leader="dot" w:pos="4166"/>
        </w:tabs>
        <w:rPr>
          <w:noProof/>
          <w:lang w:val="de-AT"/>
        </w:rPr>
      </w:pPr>
      <w:r w:rsidRPr="00F65414">
        <w:rPr>
          <w:noProof/>
          <w:lang w:val="de-AT"/>
        </w:rPr>
        <w:t>Array Paircheck Zone · 85</w:t>
      </w:r>
    </w:p>
    <w:p w14:paraId="20A3A6F0"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C</w:t>
      </w:r>
    </w:p>
    <w:p w14:paraId="41481895" w14:textId="77777777" w:rsidR="00F65414" w:rsidRPr="00F65414" w:rsidRDefault="00F65414">
      <w:pPr>
        <w:pStyle w:val="Index1"/>
        <w:tabs>
          <w:tab w:val="right" w:leader="dot" w:pos="4166"/>
        </w:tabs>
        <w:rPr>
          <w:noProof/>
          <w:lang w:val="de-AT"/>
        </w:rPr>
      </w:pPr>
      <w:r w:rsidRPr="00F65414">
        <w:rPr>
          <w:noProof/>
          <w:lang w:val="de-AT"/>
        </w:rPr>
        <w:t>Conditinal Jumps · 80</w:t>
      </w:r>
    </w:p>
    <w:p w14:paraId="05E3EC57" w14:textId="77777777" w:rsidR="00F65414" w:rsidRPr="00F65414" w:rsidRDefault="00F65414">
      <w:pPr>
        <w:pStyle w:val="Index1"/>
        <w:tabs>
          <w:tab w:val="right" w:leader="dot" w:pos="4166"/>
        </w:tabs>
        <w:rPr>
          <w:noProof/>
          <w:lang w:val="de-AT"/>
        </w:rPr>
      </w:pPr>
      <w:r w:rsidRPr="00F65414">
        <w:rPr>
          <w:noProof/>
          <w:lang w:val="de-AT"/>
        </w:rPr>
        <w:t>Cross Sequence Zone · 98</w:t>
      </w:r>
    </w:p>
    <w:p w14:paraId="13EE81C7"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D</w:t>
      </w:r>
    </w:p>
    <w:p w14:paraId="3FF55D4D" w14:textId="77777777" w:rsidR="00F65414" w:rsidRPr="00F65414" w:rsidRDefault="00F65414">
      <w:pPr>
        <w:pStyle w:val="Index1"/>
        <w:tabs>
          <w:tab w:val="right" w:leader="dot" w:pos="4166"/>
        </w:tabs>
        <w:rPr>
          <w:noProof/>
          <w:lang w:val="de-AT"/>
        </w:rPr>
      </w:pPr>
      <w:r w:rsidRPr="00F65414">
        <w:rPr>
          <w:noProof/>
          <w:lang w:val="de-AT"/>
        </w:rPr>
        <w:t>Decisions · 79</w:t>
      </w:r>
    </w:p>
    <w:p w14:paraId="43091AAE" w14:textId="77777777" w:rsidR="00F65414" w:rsidRPr="00F65414" w:rsidRDefault="00F65414">
      <w:pPr>
        <w:pStyle w:val="Index1"/>
        <w:tabs>
          <w:tab w:val="right" w:leader="dot" w:pos="4166"/>
        </w:tabs>
        <w:rPr>
          <w:noProof/>
          <w:lang w:val="de-AT"/>
        </w:rPr>
      </w:pPr>
      <w:r w:rsidRPr="00F65414">
        <w:rPr>
          <w:noProof/>
          <w:lang w:val="de-AT"/>
        </w:rPr>
        <w:t>Desicion Zone · 88</w:t>
      </w:r>
    </w:p>
    <w:p w14:paraId="4F515888"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E</w:t>
      </w:r>
    </w:p>
    <w:p w14:paraId="7EBE32A4" w14:textId="77777777" w:rsidR="00F65414" w:rsidRPr="00F65414" w:rsidRDefault="00F65414">
      <w:pPr>
        <w:pStyle w:val="Index1"/>
        <w:tabs>
          <w:tab w:val="right" w:leader="dot" w:pos="4166"/>
        </w:tabs>
        <w:rPr>
          <w:noProof/>
          <w:lang w:val="de-AT"/>
        </w:rPr>
      </w:pPr>
      <w:r w:rsidRPr="00F65414">
        <w:rPr>
          <w:noProof/>
          <w:lang w:val="de-AT"/>
        </w:rPr>
        <w:t>End of Cycle Mode · 53</w:t>
      </w:r>
    </w:p>
    <w:p w14:paraId="61A9CA97"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F</w:t>
      </w:r>
    </w:p>
    <w:p w14:paraId="49CDFD5D" w14:textId="77777777" w:rsidR="00F65414" w:rsidRPr="00F65414" w:rsidRDefault="00F65414">
      <w:pPr>
        <w:pStyle w:val="Index1"/>
        <w:tabs>
          <w:tab w:val="right" w:leader="dot" w:pos="4166"/>
        </w:tabs>
        <w:rPr>
          <w:noProof/>
          <w:lang w:val="de-AT"/>
        </w:rPr>
      </w:pPr>
      <w:r w:rsidRPr="00F65414">
        <w:rPr>
          <w:noProof/>
          <w:lang w:val="de-AT"/>
        </w:rPr>
        <w:t>Fatal Fault · 57</w:t>
      </w:r>
    </w:p>
    <w:p w14:paraId="7E7DB1F2"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H</w:t>
      </w:r>
    </w:p>
    <w:p w14:paraId="372096F6" w14:textId="77777777" w:rsidR="00F65414" w:rsidRPr="00F65414" w:rsidRDefault="00F65414">
      <w:pPr>
        <w:pStyle w:val="Index1"/>
        <w:tabs>
          <w:tab w:val="right" w:leader="dot" w:pos="4166"/>
        </w:tabs>
        <w:rPr>
          <w:noProof/>
          <w:lang w:val="de-AT"/>
        </w:rPr>
      </w:pPr>
      <w:r w:rsidRPr="00F65414">
        <w:rPr>
          <w:noProof/>
          <w:lang w:val="de-AT"/>
        </w:rPr>
        <w:t>HMI Buttons · 77</w:t>
      </w:r>
    </w:p>
    <w:p w14:paraId="784C338E"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I</w:t>
      </w:r>
    </w:p>
    <w:p w14:paraId="1E62C6C6" w14:textId="77777777" w:rsidR="00F65414" w:rsidRPr="00F65414" w:rsidRDefault="00F65414">
      <w:pPr>
        <w:pStyle w:val="Index1"/>
        <w:tabs>
          <w:tab w:val="right" w:leader="dot" w:pos="4166"/>
        </w:tabs>
        <w:rPr>
          <w:noProof/>
          <w:lang w:val="de-AT"/>
        </w:rPr>
      </w:pPr>
      <w:r w:rsidRPr="00F65414">
        <w:rPr>
          <w:noProof/>
          <w:lang w:val="de-AT"/>
        </w:rPr>
        <w:t>InOut Zone · 94</w:t>
      </w:r>
    </w:p>
    <w:p w14:paraId="4E705AE4" w14:textId="77777777" w:rsidR="00F65414" w:rsidRPr="00F65414" w:rsidRDefault="00F65414">
      <w:pPr>
        <w:pStyle w:val="Index1"/>
        <w:tabs>
          <w:tab w:val="right" w:leader="dot" w:pos="4166"/>
        </w:tabs>
        <w:rPr>
          <w:noProof/>
          <w:lang w:val="de-AT"/>
        </w:rPr>
      </w:pPr>
      <w:r w:rsidRPr="00F65414">
        <w:rPr>
          <w:noProof/>
          <w:lang w:val="de-AT"/>
        </w:rPr>
        <w:t>Input Zone · 92</w:t>
      </w:r>
    </w:p>
    <w:p w14:paraId="475BC92D" w14:textId="77777777" w:rsidR="00F65414" w:rsidRPr="00F65414" w:rsidRDefault="00F65414">
      <w:pPr>
        <w:pStyle w:val="Index1"/>
        <w:tabs>
          <w:tab w:val="right" w:leader="dot" w:pos="4166"/>
        </w:tabs>
        <w:rPr>
          <w:noProof/>
          <w:lang w:val="de-AT"/>
        </w:rPr>
      </w:pPr>
      <w:r w:rsidRPr="00F65414">
        <w:rPr>
          <w:noProof/>
          <w:lang w:val="de-AT"/>
        </w:rPr>
        <w:t>Interlock Stored · 106</w:t>
      </w:r>
    </w:p>
    <w:p w14:paraId="27418FDA"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O</w:t>
      </w:r>
    </w:p>
    <w:p w14:paraId="19386322" w14:textId="77777777" w:rsidR="00F65414" w:rsidRPr="00F65414" w:rsidRDefault="00F65414">
      <w:pPr>
        <w:pStyle w:val="Index1"/>
        <w:tabs>
          <w:tab w:val="right" w:leader="dot" w:pos="4166"/>
        </w:tabs>
        <w:rPr>
          <w:noProof/>
          <w:lang w:val="de-AT"/>
        </w:rPr>
      </w:pPr>
      <w:r w:rsidRPr="00F65414">
        <w:rPr>
          <w:noProof/>
          <w:lang w:val="de-AT"/>
        </w:rPr>
        <w:t>Operands · 82</w:t>
      </w:r>
    </w:p>
    <w:p w14:paraId="233FC706" w14:textId="77777777" w:rsidR="00F65414" w:rsidRPr="00F65414" w:rsidRDefault="00F65414">
      <w:pPr>
        <w:pStyle w:val="Index1"/>
        <w:tabs>
          <w:tab w:val="right" w:leader="dot" w:pos="4166"/>
        </w:tabs>
        <w:rPr>
          <w:noProof/>
          <w:lang w:val="de-AT"/>
        </w:rPr>
      </w:pPr>
      <w:r w:rsidRPr="00F65414">
        <w:rPr>
          <w:noProof/>
          <w:lang w:val="de-AT"/>
        </w:rPr>
        <w:t>Output Zone · 96</w:t>
      </w:r>
    </w:p>
    <w:p w14:paraId="60C30972"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R</w:t>
      </w:r>
    </w:p>
    <w:p w14:paraId="354E3334" w14:textId="77777777" w:rsidR="00F65414" w:rsidRPr="00F65414" w:rsidRDefault="00F65414">
      <w:pPr>
        <w:pStyle w:val="Index1"/>
        <w:tabs>
          <w:tab w:val="right" w:leader="dot" w:pos="4166"/>
        </w:tabs>
        <w:rPr>
          <w:noProof/>
          <w:lang w:val="de-AT"/>
        </w:rPr>
      </w:pPr>
      <w:r w:rsidRPr="00F65414">
        <w:rPr>
          <w:noProof/>
          <w:lang w:val="de-AT"/>
        </w:rPr>
        <w:t>Repeater Zone · 100</w:t>
      </w:r>
    </w:p>
    <w:p w14:paraId="140F3519"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S</w:t>
      </w:r>
    </w:p>
    <w:p w14:paraId="2674C671" w14:textId="77777777" w:rsidR="00F65414" w:rsidRPr="00F65414" w:rsidRDefault="00F65414">
      <w:pPr>
        <w:pStyle w:val="Index1"/>
        <w:tabs>
          <w:tab w:val="right" w:leader="dot" w:pos="4166"/>
        </w:tabs>
        <w:rPr>
          <w:noProof/>
          <w:lang w:val="de-AT"/>
        </w:rPr>
      </w:pPr>
      <w:r w:rsidRPr="00F65414">
        <w:rPr>
          <w:noProof/>
          <w:lang w:val="de-AT"/>
        </w:rPr>
        <w:t>Sequence CMZ · 103</w:t>
      </w:r>
    </w:p>
    <w:p w14:paraId="68EDA607" w14:textId="77777777" w:rsidR="00F65414" w:rsidRPr="00F65414" w:rsidRDefault="00F65414">
      <w:pPr>
        <w:pStyle w:val="Index1"/>
        <w:tabs>
          <w:tab w:val="right" w:leader="dot" w:pos="4166"/>
        </w:tabs>
        <w:rPr>
          <w:noProof/>
          <w:lang w:val="de-AT"/>
        </w:rPr>
      </w:pPr>
      <w:r w:rsidRPr="00F65414">
        <w:rPr>
          <w:noProof/>
          <w:lang w:val="de-AT"/>
        </w:rPr>
        <w:t>Sequence Logic Control · 81</w:t>
      </w:r>
    </w:p>
    <w:p w14:paraId="0007579A" w14:textId="77777777" w:rsidR="00F65414" w:rsidRPr="00F65414" w:rsidRDefault="00F65414">
      <w:pPr>
        <w:pStyle w:val="Index1"/>
        <w:tabs>
          <w:tab w:val="right" w:leader="dot" w:pos="4166"/>
        </w:tabs>
        <w:rPr>
          <w:noProof/>
          <w:lang w:val="de-AT"/>
        </w:rPr>
      </w:pPr>
      <w:r w:rsidRPr="00F65414">
        <w:rPr>
          <w:noProof/>
          <w:lang w:val="de-AT"/>
        </w:rPr>
        <w:t>Standard Beginning · 78</w:t>
      </w:r>
    </w:p>
    <w:p w14:paraId="34B8687E" w14:textId="77777777" w:rsidR="00F65414" w:rsidRPr="00F65414" w:rsidRDefault="00F65414">
      <w:pPr>
        <w:pStyle w:val="Index1"/>
        <w:tabs>
          <w:tab w:val="right" w:leader="dot" w:pos="4166"/>
        </w:tabs>
        <w:rPr>
          <w:noProof/>
          <w:lang w:val="de-AT"/>
        </w:rPr>
      </w:pPr>
      <w:r w:rsidRPr="00F65414">
        <w:rPr>
          <w:noProof/>
          <w:lang w:val="de-AT"/>
        </w:rPr>
        <w:t>Standard End · 105</w:t>
      </w:r>
    </w:p>
    <w:p w14:paraId="218D706F"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T</w:t>
      </w:r>
    </w:p>
    <w:p w14:paraId="4A1F1E73" w14:textId="77777777" w:rsidR="00F65414" w:rsidRPr="00F65414" w:rsidRDefault="00F65414">
      <w:pPr>
        <w:pStyle w:val="Index1"/>
        <w:tabs>
          <w:tab w:val="right" w:leader="dot" w:pos="4166"/>
        </w:tabs>
        <w:rPr>
          <w:noProof/>
          <w:lang w:val="de-AT"/>
        </w:rPr>
      </w:pPr>
      <w:r w:rsidRPr="00F65414">
        <w:rPr>
          <w:noProof/>
          <w:lang w:val="de-AT"/>
        </w:rPr>
        <w:t>Timer Zone · 87</w:t>
      </w:r>
    </w:p>
    <w:p w14:paraId="26E01099"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V</w:t>
      </w:r>
    </w:p>
    <w:p w14:paraId="7CE989DB" w14:textId="77777777" w:rsidR="00F65414" w:rsidRPr="00F65414" w:rsidRDefault="00F65414">
      <w:pPr>
        <w:pStyle w:val="Index1"/>
        <w:tabs>
          <w:tab w:val="right" w:leader="dot" w:pos="4166"/>
        </w:tabs>
        <w:rPr>
          <w:noProof/>
          <w:lang w:val="de-AT"/>
        </w:rPr>
      </w:pPr>
      <w:r w:rsidRPr="00F65414">
        <w:rPr>
          <w:noProof/>
          <w:lang w:val="de-AT"/>
        </w:rPr>
        <w:t>Variablen Deklaration der Sequence · 73</w:t>
      </w:r>
    </w:p>
    <w:p w14:paraId="265A9351" w14:textId="77777777" w:rsidR="00F65414" w:rsidRPr="00F65414" w:rsidRDefault="00F65414">
      <w:pPr>
        <w:pStyle w:val="Indexberschrift"/>
        <w:keepNext/>
        <w:tabs>
          <w:tab w:val="right" w:leader="dot" w:pos="4166"/>
        </w:tabs>
        <w:rPr>
          <w:rFonts w:cstheme="minorBidi"/>
          <w:b w:val="0"/>
          <w:bCs w:val="0"/>
          <w:noProof/>
          <w:lang w:val="de-AT"/>
        </w:rPr>
      </w:pPr>
      <w:r w:rsidRPr="00F65414">
        <w:rPr>
          <w:noProof/>
          <w:lang w:val="de-AT"/>
        </w:rPr>
        <w:t>Z</w:t>
      </w:r>
    </w:p>
    <w:p w14:paraId="7BD24E88" w14:textId="77777777" w:rsidR="00F65414" w:rsidRPr="00F65414" w:rsidRDefault="00F65414">
      <w:pPr>
        <w:pStyle w:val="Index1"/>
        <w:tabs>
          <w:tab w:val="right" w:leader="dot" w:pos="4166"/>
        </w:tabs>
        <w:rPr>
          <w:noProof/>
          <w:lang w:val="de-AT"/>
        </w:rPr>
      </w:pPr>
      <w:r w:rsidRPr="00F65414">
        <w:rPr>
          <w:noProof/>
          <w:lang w:val="de-AT"/>
        </w:rPr>
        <w:t>Zone Call · 85</w:t>
      </w:r>
    </w:p>
    <w:p w14:paraId="4E1BBBE1" w14:textId="77777777" w:rsidR="00F65414" w:rsidRPr="00F65414" w:rsidRDefault="00F65414" w:rsidP="00B350A4">
      <w:pPr>
        <w:rPr>
          <w:noProof/>
          <w:lang w:val="de-AT"/>
        </w:rPr>
        <w:sectPr w:rsidR="00F65414" w:rsidRPr="00F65414" w:rsidSect="00F65414">
          <w:type w:val="continuous"/>
          <w:pgSz w:w="11906" w:h="16838"/>
          <w:pgMar w:top="1417" w:right="1417" w:bottom="1134" w:left="1417" w:header="708" w:footer="708" w:gutter="0"/>
          <w:cols w:num="2" w:space="720"/>
          <w:titlePg/>
          <w:docGrid w:linePitch="360"/>
        </w:sectPr>
      </w:pPr>
    </w:p>
    <w:p w14:paraId="190385FA" w14:textId="77777777" w:rsidR="003A6669" w:rsidRPr="00F65414" w:rsidRDefault="00EF29C3" w:rsidP="00B350A4">
      <w:pPr>
        <w:rPr>
          <w:lang w:val="de-AT"/>
        </w:rPr>
      </w:pPr>
      <w:r w:rsidRPr="00F65414">
        <w:rPr>
          <w:b/>
          <w:bCs/>
          <w:noProof/>
          <w:lang w:val="de-AT"/>
        </w:rPr>
        <w:fldChar w:fldCharType="end"/>
      </w:r>
    </w:p>
    <w:sectPr w:rsidR="003A6669" w:rsidRPr="00F65414" w:rsidSect="00F65414">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6C58E" w14:textId="77777777" w:rsidR="000F7C20" w:rsidRDefault="000F7C20" w:rsidP="00245513">
      <w:pPr>
        <w:spacing w:after="0" w:line="240" w:lineRule="auto"/>
      </w:pPr>
      <w:r>
        <w:separator/>
      </w:r>
    </w:p>
  </w:endnote>
  <w:endnote w:type="continuationSeparator" w:id="0">
    <w:p w14:paraId="048B38D9" w14:textId="77777777" w:rsidR="000F7C20" w:rsidRDefault="000F7C20" w:rsidP="0024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7C23B" w14:textId="77777777" w:rsidR="000F7C20" w:rsidRDefault="000F7C20" w:rsidP="00245513">
      <w:pPr>
        <w:spacing w:after="0" w:line="240" w:lineRule="auto"/>
      </w:pPr>
      <w:r>
        <w:separator/>
      </w:r>
    </w:p>
  </w:footnote>
  <w:footnote w:type="continuationSeparator" w:id="0">
    <w:p w14:paraId="56C0C180" w14:textId="77777777" w:rsidR="000F7C20" w:rsidRDefault="000F7C20" w:rsidP="0024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6F95" w14:textId="77777777" w:rsidR="00245513" w:rsidRDefault="00245513">
    <w:pPr>
      <w:pStyle w:val="Kopfzeile"/>
    </w:pPr>
    <w:r>
      <w:t>Selmo Standard</w:t>
    </w:r>
    <w:r>
      <w:tab/>
    </w:r>
    <w:r>
      <w:tab/>
    </w:r>
    <w:r w:rsidR="00097592">
      <w:t>Page</w:t>
    </w:r>
    <w:r w:rsidR="00EF29C3">
      <w:fldChar w:fldCharType="begin"/>
    </w:r>
    <w:r w:rsidR="00403CA2">
      <w:instrText xml:space="preserve"> PAGE   \* MERGEFORMAT </w:instrText>
    </w:r>
    <w:r w:rsidR="00EF29C3">
      <w:fldChar w:fldCharType="separate"/>
    </w:r>
    <w:r w:rsidR="00435001">
      <w:rPr>
        <w:noProof/>
      </w:rPr>
      <w:t>4</w:t>
    </w:r>
    <w:r w:rsidR="00EF29C3">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C2B58"/>
    <w:multiLevelType w:val="singleLevel"/>
    <w:tmpl w:val="F6AE070A"/>
    <w:lvl w:ilvl="0">
      <w:start w:val="1"/>
      <w:numFmt w:val="bullet"/>
      <w:lvlText w:val="·"/>
      <w:lvlJc w:val="left"/>
      <w:pPr>
        <w:ind w:left="195" w:hanging="195"/>
      </w:pPr>
      <w:rPr>
        <w:rFonts w:ascii="Symbol" w:hAnsi="Symbol"/>
        <w:color w:val="000000"/>
        <w:sz w:val="20"/>
      </w:rPr>
    </w:lvl>
  </w:abstractNum>
  <w:abstractNum w:abstractNumId="1" w15:restartNumberingAfterBreak="0">
    <w:nsid w:val="52A72897"/>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86820079">
    <w:abstractNumId w:val="1"/>
  </w:num>
  <w:num w:numId="2" w16cid:durableId="1089616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efaultTabStop w:val="708"/>
  <w:autoHyphenation/>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69"/>
    <w:rsid w:val="00025707"/>
    <w:rsid w:val="00031C98"/>
    <w:rsid w:val="00055E46"/>
    <w:rsid w:val="00097592"/>
    <w:rsid w:val="000B0C68"/>
    <w:rsid w:val="000F605C"/>
    <w:rsid w:val="000F7C20"/>
    <w:rsid w:val="00147EAE"/>
    <w:rsid w:val="00173387"/>
    <w:rsid w:val="001809E8"/>
    <w:rsid w:val="001C5EA7"/>
    <w:rsid w:val="00216866"/>
    <w:rsid w:val="00245513"/>
    <w:rsid w:val="002C7AB3"/>
    <w:rsid w:val="002E6C76"/>
    <w:rsid w:val="002F3FD3"/>
    <w:rsid w:val="00310AE9"/>
    <w:rsid w:val="0033174F"/>
    <w:rsid w:val="00394EFD"/>
    <w:rsid w:val="003A6669"/>
    <w:rsid w:val="003C57AA"/>
    <w:rsid w:val="003D16DE"/>
    <w:rsid w:val="00403CA2"/>
    <w:rsid w:val="00435001"/>
    <w:rsid w:val="00444635"/>
    <w:rsid w:val="004965DB"/>
    <w:rsid w:val="00522FD0"/>
    <w:rsid w:val="00523647"/>
    <w:rsid w:val="00564A64"/>
    <w:rsid w:val="00595BE7"/>
    <w:rsid w:val="005D142F"/>
    <w:rsid w:val="00615B41"/>
    <w:rsid w:val="007022A2"/>
    <w:rsid w:val="0075027F"/>
    <w:rsid w:val="00757180"/>
    <w:rsid w:val="00774687"/>
    <w:rsid w:val="0078249C"/>
    <w:rsid w:val="007847ED"/>
    <w:rsid w:val="008705E5"/>
    <w:rsid w:val="00873F56"/>
    <w:rsid w:val="008E03FE"/>
    <w:rsid w:val="009252CD"/>
    <w:rsid w:val="009C0AA6"/>
    <w:rsid w:val="00A26C18"/>
    <w:rsid w:val="00A62103"/>
    <w:rsid w:val="00A86808"/>
    <w:rsid w:val="00A877EA"/>
    <w:rsid w:val="00A97F2F"/>
    <w:rsid w:val="00AB7BCA"/>
    <w:rsid w:val="00B24B14"/>
    <w:rsid w:val="00B24B5F"/>
    <w:rsid w:val="00B350A4"/>
    <w:rsid w:val="00B97BE0"/>
    <w:rsid w:val="00BB4208"/>
    <w:rsid w:val="00BE1BE0"/>
    <w:rsid w:val="00C3419F"/>
    <w:rsid w:val="00C42B49"/>
    <w:rsid w:val="00C83900"/>
    <w:rsid w:val="00D0546D"/>
    <w:rsid w:val="00D26F83"/>
    <w:rsid w:val="00D35146"/>
    <w:rsid w:val="00DA2946"/>
    <w:rsid w:val="00E016DB"/>
    <w:rsid w:val="00E53E85"/>
    <w:rsid w:val="00E754C7"/>
    <w:rsid w:val="00EA26FD"/>
    <w:rsid w:val="00ED25ED"/>
    <w:rsid w:val="00EF29C3"/>
    <w:rsid w:val="00F5643E"/>
    <w:rsid w:val="00F65414"/>
    <w:rsid w:val="00F805A2"/>
    <w:rsid w:val="00FA73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818A"/>
  <w15:docId w15:val="{4C0AA9E9-23F6-4F47-92D9-A3C228CDF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97592"/>
    <w:rPr>
      <w:sz w:val="20"/>
      <w:szCs w:val="20"/>
    </w:rPr>
  </w:style>
  <w:style w:type="paragraph" w:styleId="berschrift1">
    <w:name w:val="heading 1"/>
    <w:basedOn w:val="Standard"/>
    <w:next w:val="Standard"/>
    <w:link w:val="berschrift1Zchn"/>
    <w:uiPriority w:val="9"/>
    <w:qFormat/>
    <w:rsid w:val="0009759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48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9759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480"/>
      <w:outlineLvl w:val="1"/>
    </w:pPr>
    <w:rPr>
      <w:caps/>
      <w:spacing w:val="15"/>
      <w:sz w:val="22"/>
      <w:szCs w:val="22"/>
    </w:rPr>
  </w:style>
  <w:style w:type="paragraph" w:styleId="berschrift3">
    <w:name w:val="heading 3"/>
    <w:basedOn w:val="Standard"/>
    <w:next w:val="Standard"/>
    <w:link w:val="berschrift3Zchn"/>
    <w:uiPriority w:val="9"/>
    <w:semiHidden/>
    <w:unhideWhenUsed/>
    <w:qFormat/>
    <w:rsid w:val="00097592"/>
    <w:pPr>
      <w:pBdr>
        <w:top w:val="single" w:sz="6" w:space="2" w:color="4F81BD" w:themeColor="accent1"/>
        <w:left w:val="single" w:sz="6" w:space="2" w:color="4F81BD" w:themeColor="accent1"/>
      </w:pBdr>
      <w:spacing w:before="300" w:after="24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semiHidden/>
    <w:unhideWhenUsed/>
    <w:qFormat/>
    <w:rsid w:val="0009759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097592"/>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097592"/>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097592"/>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097592"/>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97592"/>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7592"/>
    <w:rPr>
      <w:b/>
      <w:bCs/>
      <w:caps/>
      <w:color w:val="FFFFFF" w:themeColor="background1"/>
      <w:spacing w:val="15"/>
      <w:shd w:val="clear" w:color="auto" w:fill="4F81BD" w:themeFill="accent1"/>
    </w:rPr>
  </w:style>
  <w:style w:type="paragraph" w:styleId="Kopfzeile">
    <w:name w:val="header"/>
    <w:basedOn w:val="Standard"/>
    <w:link w:val="KopfzeileZchn"/>
    <w:uiPriority w:val="99"/>
    <w:unhideWhenUsed/>
    <w:rsid w:val="002455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45513"/>
  </w:style>
  <w:style w:type="paragraph" w:styleId="Fuzeile">
    <w:name w:val="footer"/>
    <w:basedOn w:val="Standard"/>
    <w:link w:val="FuzeileZchn"/>
    <w:uiPriority w:val="99"/>
    <w:semiHidden/>
    <w:unhideWhenUsed/>
    <w:rsid w:val="00245513"/>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245513"/>
  </w:style>
  <w:style w:type="paragraph" w:styleId="Sprechblasentext">
    <w:name w:val="Balloon Text"/>
    <w:basedOn w:val="Standard"/>
    <w:link w:val="SprechblasentextZchn"/>
    <w:uiPriority w:val="99"/>
    <w:semiHidden/>
    <w:unhideWhenUsed/>
    <w:rsid w:val="00A8680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86808"/>
    <w:rPr>
      <w:rFonts w:ascii="Tahoma" w:hAnsi="Tahoma" w:cs="Tahoma"/>
      <w:sz w:val="16"/>
      <w:szCs w:val="16"/>
    </w:rPr>
  </w:style>
  <w:style w:type="paragraph" w:styleId="KeinLeerraum">
    <w:name w:val="No Spacing"/>
    <w:basedOn w:val="Standard"/>
    <w:link w:val="KeinLeerraumZchn"/>
    <w:uiPriority w:val="1"/>
    <w:qFormat/>
    <w:rsid w:val="00097592"/>
    <w:pPr>
      <w:spacing w:before="0" w:after="0" w:line="240" w:lineRule="auto"/>
    </w:pPr>
  </w:style>
  <w:style w:type="character" w:customStyle="1" w:styleId="KeinLeerraumZchn">
    <w:name w:val="Kein Leerraum Zchn"/>
    <w:basedOn w:val="Absatz-Standardschriftart"/>
    <w:link w:val="KeinLeerraum"/>
    <w:uiPriority w:val="1"/>
    <w:rsid w:val="00097592"/>
    <w:rPr>
      <w:sz w:val="20"/>
      <w:szCs w:val="20"/>
    </w:rPr>
  </w:style>
  <w:style w:type="character" w:customStyle="1" w:styleId="berschrift2Zchn">
    <w:name w:val="Überschrift 2 Zchn"/>
    <w:basedOn w:val="Absatz-Standardschriftart"/>
    <w:link w:val="berschrift2"/>
    <w:uiPriority w:val="9"/>
    <w:rsid w:val="00097592"/>
    <w:rPr>
      <w:caps/>
      <w:spacing w:val="15"/>
      <w:shd w:val="clear" w:color="auto" w:fill="DBE5F1" w:themeFill="accent1" w:themeFillTint="33"/>
    </w:rPr>
  </w:style>
  <w:style w:type="character" w:customStyle="1" w:styleId="berschrift3Zchn">
    <w:name w:val="Überschrift 3 Zchn"/>
    <w:basedOn w:val="Absatz-Standardschriftart"/>
    <w:link w:val="berschrift3"/>
    <w:uiPriority w:val="9"/>
    <w:semiHidden/>
    <w:rsid w:val="00097592"/>
    <w:rPr>
      <w:caps/>
      <w:color w:val="243F60" w:themeColor="accent1" w:themeShade="7F"/>
      <w:spacing w:val="15"/>
    </w:rPr>
  </w:style>
  <w:style w:type="character" w:customStyle="1" w:styleId="berschrift4Zchn">
    <w:name w:val="Überschrift 4 Zchn"/>
    <w:basedOn w:val="Absatz-Standardschriftart"/>
    <w:link w:val="berschrift4"/>
    <w:uiPriority w:val="9"/>
    <w:semiHidden/>
    <w:rsid w:val="00097592"/>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097592"/>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097592"/>
    <w:rPr>
      <w:caps/>
      <w:color w:val="365F91" w:themeColor="accent1" w:themeShade="BF"/>
      <w:spacing w:val="10"/>
    </w:rPr>
  </w:style>
  <w:style w:type="paragraph" w:styleId="Untertitel">
    <w:name w:val="Subtitle"/>
    <w:basedOn w:val="Standard"/>
    <w:next w:val="Standard"/>
    <w:link w:val="UntertitelZchn"/>
    <w:uiPriority w:val="11"/>
    <w:qFormat/>
    <w:rsid w:val="00097592"/>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097592"/>
    <w:rPr>
      <w:caps/>
      <w:color w:val="595959" w:themeColor="text1" w:themeTint="A6"/>
      <w:spacing w:val="10"/>
      <w:sz w:val="24"/>
      <w:szCs w:val="24"/>
    </w:rPr>
  </w:style>
  <w:style w:type="paragraph" w:styleId="Titel">
    <w:name w:val="Title"/>
    <w:basedOn w:val="Standard"/>
    <w:next w:val="Standard"/>
    <w:link w:val="TitelZchn"/>
    <w:uiPriority w:val="10"/>
    <w:qFormat/>
    <w:rsid w:val="00097592"/>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097592"/>
    <w:rPr>
      <w:caps/>
      <w:color w:val="4F81BD" w:themeColor="accent1"/>
      <w:spacing w:val="10"/>
      <w:kern w:val="28"/>
      <w:sz w:val="52"/>
      <w:szCs w:val="52"/>
    </w:rPr>
  </w:style>
  <w:style w:type="character" w:customStyle="1" w:styleId="berschrift7Zchn">
    <w:name w:val="Überschrift 7 Zchn"/>
    <w:basedOn w:val="Absatz-Standardschriftart"/>
    <w:link w:val="berschrift7"/>
    <w:uiPriority w:val="9"/>
    <w:semiHidden/>
    <w:rsid w:val="00097592"/>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097592"/>
    <w:rPr>
      <w:caps/>
      <w:spacing w:val="10"/>
      <w:sz w:val="18"/>
      <w:szCs w:val="18"/>
    </w:rPr>
  </w:style>
  <w:style w:type="character" w:customStyle="1" w:styleId="berschrift9Zchn">
    <w:name w:val="Überschrift 9 Zchn"/>
    <w:basedOn w:val="Absatz-Standardschriftart"/>
    <w:link w:val="berschrift9"/>
    <w:uiPriority w:val="9"/>
    <w:semiHidden/>
    <w:rsid w:val="00097592"/>
    <w:rPr>
      <w:i/>
      <w:caps/>
      <w:spacing w:val="10"/>
      <w:sz w:val="18"/>
      <w:szCs w:val="18"/>
    </w:rPr>
  </w:style>
  <w:style w:type="paragraph" w:styleId="Beschriftung">
    <w:name w:val="caption"/>
    <w:basedOn w:val="Standard"/>
    <w:next w:val="Standard"/>
    <w:uiPriority w:val="35"/>
    <w:semiHidden/>
    <w:unhideWhenUsed/>
    <w:qFormat/>
    <w:rsid w:val="00097592"/>
    <w:rPr>
      <w:b/>
      <w:bCs/>
      <w:color w:val="365F91" w:themeColor="accent1" w:themeShade="BF"/>
      <w:sz w:val="16"/>
      <w:szCs w:val="16"/>
    </w:rPr>
  </w:style>
  <w:style w:type="character" w:styleId="Fett">
    <w:name w:val="Strong"/>
    <w:uiPriority w:val="22"/>
    <w:qFormat/>
    <w:rsid w:val="00097592"/>
    <w:rPr>
      <w:b/>
      <w:bCs/>
    </w:rPr>
  </w:style>
  <w:style w:type="character" w:styleId="Hervorhebung">
    <w:name w:val="Emphasis"/>
    <w:uiPriority w:val="20"/>
    <w:qFormat/>
    <w:rsid w:val="00097592"/>
    <w:rPr>
      <w:caps/>
      <w:color w:val="243F60" w:themeColor="accent1" w:themeShade="7F"/>
      <w:spacing w:val="5"/>
    </w:rPr>
  </w:style>
  <w:style w:type="paragraph" w:styleId="Listenabsatz">
    <w:name w:val="List Paragraph"/>
    <w:basedOn w:val="Standard"/>
    <w:uiPriority w:val="34"/>
    <w:qFormat/>
    <w:rsid w:val="00097592"/>
    <w:pPr>
      <w:ind w:left="720"/>
      <w:contextualSpacing/>
    </w:pPr>
  </w:style>
  <w:style w:type="paragraph" w:styleId="Zitat">
    <w:name w:val="Quote"/>
    <w:basedOn w:val="Standard"/>
    <w:next w:val="Standard"/>
    <w:link w:val="ZitatZchn"/>
    <w:uiPriority w:val="29"/>
    <w:qFormat/>
    <w:rsid w:val="00097592"/>
    <w:rPr>
      <w:i/>
      <w:iCs/>
    </w:rPr>
  </w:style>
  <w:style w:type="character" w:customStyle="1" w:styleId="ZitatZchn">
    <w:name w:val="Zitat Zchn"/>
    <w:basedOn w:val="Absatz-Standardschriftart"/>
    <w:link w:val="Zitat"/>
    <w:uiPriority w:val="29"/>
    <w:rsid w:val="00097592"/>
    <w:rPr>
      <w:i/>
      <w:iCs/>
      <w:sz w:val="20"/>
      <w:szCs w:val="20"/>
    </w:rPr>
  </w:style>
  <w:style w:type="paragraph" w:styleId="IntensivesZitat">
    <w:name w:val="Intense Quote"/>
    <w:basedOn w:val="Standard"/>
    <w:next w:val="Standard"/>
    <w:link w:val="IntensivesZitatZchn"/>
    <w:uiPriority w:val="30"/>
    <w:qFormat/>
    <w:rsid w:val="0009759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097592"/>
    <w:rPr>
      <w:i/>
      <w:iCs/>
      <w:color w:val="4F81BD" w:themeColor="accent1"/>
      <w:sz w:val="20"/>
      <w:szCs w:val="20"/>
    </w:rPr>
  </w:style>
  <w:style w:type="character" w:styleId="SchwacheHervorhebung">
    <w:name w:val="Subtle Emphasis"/>
    <w:uiPriority w:val="19"/>
    <w:qFormat/>
    <w:rsid w:val="00097592"/>
    <w:rPr>
      <w:i/>
      <w:iCs/>
      <w:color w:val="243F60" w:themeColor="accent1" w:themeShade="7F"/>
    </w:rPr>
  </w:style>
  <w:style w:type="character" w:styleId="IntensiveHervorhebung">
    <w:name w:val="Intense Emphasis"/>
    <w:uiPriority w:val="21"/>
    <w:qFormat/>
    <w:rsid w:val="00097592"/>
    <w:rPr>
      <w:b/>
      <w:bCs/>
      <w:caps/>
      <w:color w:val="243F60" w:themeColor="accent1" w:themeShade="7F"/>
      <w:spacing w:val="10"/>
    </w:rPr>
  </w:style>
  <w:style w:type="character" w:styleId="SchwacherVerweis">
    <w:name w:val="Subtle Reference"/>
    <w:uiPriority w:val="31"/>
    <w:qFormat/>
    <w:rsid w:val="00097592"/>
    <w:rPr>
      <w:b/>
      <w:bCs/>
      <w:color w:val="4F81BD" w:themeColor="accent1"/>
    </w:rPr>
  </w:style>
  <w:style w:type="character" w:styleId="IntensiverVerweis">
    <w:name w:val="Intense Reference"/>
    <w:uiPriority w:val="32"/>
    <w:qFormat/>
    <w:rsid w:val="00097592"/>
    <w:rPr>
      <w:b/>
      <w:bCs/>
      <w:i/>
      <w:iCs/>
      <w:caps/>
      <w:color w:val="4F81BD" w:themeColor="accent1"/>
    </w:rPr>
  </w:style>
  <w:style w:type="character" w:styleId="Buchtitel">
    <w:name w:val="Book Title"/>
    <w:uiPriority w:val="33"/>
    <w:qFormat/>
    <w:rsid w:val="00097592"/>
    <w:rPr>
      <w:b/>
      <w:bCs/>
      <w:i/>
      <w:iCs/>
      <w:spacing w:val="9"/>
    </w:rPr>
  </w:style>
  <w:style w:type="paragraph" w:styleId="Inhaltsverzeichnisberschrift">
    <w:name w:val="TOC Heading"/>
    <w:basedOn w:val="berschrift1"/>
    <w:next w:val="Standard"/>
    <w:uiPriority w:val="39"/>
    <w:unhideWhenUsed/>
    <w:qFormat/>
    <w:rsid w:val="00097592"/>
    <w:pPr>
      <w:outlineLvl w:val="9"/>
    </w:pPr>
  </w:style>
  <w:style w:type="paragraph" w:styleId="Verzeichnis1">
    <w:name w:val="toc 1"/>
    <w:basedOn w:val="Standard"/>
    <w:next w:val="Standard"/>
    <w:autoRedefine/>
    <w:uiPriority w:val="39"/>
    <w:unhideWhenUsed/>
    <w:rsid w:val="00097592"/>
    <w:pPr>
      <w:spacing w:after="100"/>
    </w:pPr>
  </w:style>
  <w:style w:type="paragraph" w:styleId="Verzeichnis2">
    <w:name w:val="toc 2"/>
    <w:basedOn w:val="Standard"/>
    <w:next w:val="Standard"/>
    <w:autoRedefine/>
    <w:uiPriority w:val="39"/>
    <w:unhideWhenUsed/>
    <w:rsid w:val="00097592"/>
    <w:pPr>
      <w:spacing w:after="100"/>
      <w:ind w:left="200"/>
    </w:pPr>
  </w:style>
  <w:style w:type="paragraph" w:styleId="Verzeichnis3">
    <w:name w:val="toc 3"/>
    <w:basedOn w:val="Standard"/>
    <w:next w:val="Standard"/>
    <w:autoRedefine/>
    <w:uiPriority w:val="39"/>
    <w:unhideWhenUsed/>
    <w:rsid w:val="00097592"/>
    <w:pPr>
      <w:spacing w:after="100"/>
      <w:ind w:left="400"/>
    </w:pPr>
  </w:style>
  <w:style w:type="character" w:styleId="Hyperlink">
    <w:name w:val="Hyperlink"/>
    <w:basedOn w:val="Absatz-Standardschriftart"/>
    <w:uiPriority w:val="99"/>
    <w:unhideWhenUsed/>
    <w:rsid w:val="00097592"/>
    <w:rPr>
      <w:color w:val="0000FF" w:themeColor="hyperlink"/>
      <w:u w:val="single"/>
    </w:rPr>
  </w:style>
  <w:style w:type="paragraph" w:styleId="Verzeichnis4">
    <w:name w:val="toc 4"/>
    <w:basedOn w:val="Standard"/>
    <w:next w:val="Standard"/>
    <w:autoRedefine/>
    <w:uiPriority w:val="39"/>
    <w:unhideWhenUsed/>
    <w:rsid w:val="00097592"/>
    <w:pPr>
      <w:spacing w:after="100"/>
      <w:ind w:left="600"/>
    </w:pPr>
  </w:style>
  <w:style w:type="paragraph" w:styleId="Verzeichnis5">
    <w:name w:val="toc 5"/>
    <w:basedOn w:val="Standard"/>
    <w:next w:val="Standard"/>
    <w:autoRedefine/>
    <w:uiPriority w:val="39"/>
    <w:unhideWhenUsed/>
    <w:rsid w:val="00097592"/>
    <w:pPr>
      <w:spacing w:after="100"/>
      <w:ind w:left="800"/>
    </w:pPr>
  </w:style>
  <w:style w:type="paragraph" w:styleId="Verzeichnis6">
    <w:name w:val="toc 6"/>
    <w:basedOn w:val="Standard"/>
    <w:next w:val="Standard"/>
    <w:autoRedefine/>
    <w:uiPriority w:val="39"/>
    <w:unhideWhenUsed/>
    <w:rsid w:val="00097592"/>
    <w:pPr>
      <w:spacing w:after="100"/>
      <w:ind w:left="1000"/>
    </w:pPr>
  </w:style>
  <w:style w:type="paragraph" w:styleId="Index1">
    <w:name w:val="index 1"/>
    <w:basedOn w:val="Standard"/>
    <w:next w:val="Standard"/>
    <w:autoRedefine/>
    <w:uiPriority w:val="99"/>
    <w:unhideWhenUsed/>
    <w:rsid w:val="00B350A4"/>
    <w:pPr>
      <w:spacing w:before="0" w:after="0"/>
      <w:ind w:left="200" w:hanging="200"/>
    </w:pPr>
    <w:rPr>
      <w:rFonts w:cstheme="minorHAnsi"/>
      <w:sz w:val="18"/>
      <w:szCs w:val="18"/>
    </w:rPr>
  </w:style>
  <w:style w:type="paragraph" w:styleId="Index2">
    <w:name w:val="index 2"/>
    <w:basedOn w:val="Standard"/>
    <w:next w:val="Standard"/>
    <w:autoRedefine/>
    <w:uiPriority w:val="99"/>
    <w:unhideWhenUsed/>
    <w:rsid w:val="00B350A4"/>
    <w:pPr>
      <w:spacing w:before="0" w:after="0"/>
      <w:ind w:left="400" w:hanging="200"/>
    </w:pPr>
    <w:rPr>
      <w:rFonts w:cstheme="minorHAnsi"/>
      <w:sz w:val="18"/>
      <w:szCs w:val="18"/>
    </w:rPr>
  </w:style>
  <w:style w:type="paragraph" w:styleId="Index3">
    <w:name w:val="index 3"/>
    <w:basedOn w:val="Standard"/>
    <w:next w:val="Standard"/>
    <w:autoRedefine/>
    <w:uiPriority w:val="99"/>
    <w:unhideWhenUsed/>
    <w:rsid w:val="00B350A4"/>
    <w:pPr>
      <w:spacing w:before="0" w:after="0"/>
      <w:ind w:left="600" w:hanging="200"/>
    </w:pPr>
    <w:rPr>
      <w:rFonts w:cstheme="minorHAnsi"/>
      <w:sz w:val="18"/>
      <w:szCs w:val="18"/>
    </w:rPr>
  </w:style>
  <w:style w:type="paragraph" w:styleId="Index4">
    <w:name w:val="index 4"/>
    <w:basedOn w:val="Standard"/>
    <w:next w:val="Standard"/>
    <w:autoRedefine/>
    <w:uiPriority w:val="99"/>
    <w:unhideWhenUsed/>
    <w:rsid w:val="00B350A4"/>
    <w:pPr>
      <w:spacing w:before="0" w:after="0"/>
      <w:ind w:left="800" w:hanging="200"/>
    </w:pPr>
    <w:rPr>
      <w:rFonts w:cstheme="minorHAnsi"/>
      <w:sz w:val="18"/>
      <w:szCs w:val="18"/>
    </w:rPr>
  </w:style>
  <w:style w:type="paragraph" w:styleId="Index5">
    <w:name w:val="index 5"/>
    <w:basedOn w:val="Standard"/>
    <w:next w:val="Standard"/>
    <w:autoRedefine/>
    <w:uiPriority w:val="99"/>
    <w:unhideWhenUsed/>
    <w:rsid w:val="00B350A4"/>
    <w:pPr>
      <w:spacing w:before="0" w:after="0"/>
      <w:ind w:left="1000" w:hanging="200"/>
    </w:pPr>
    <w:rPr>
      <w:rFonts w:cstheme="minorHAnsi"/>
      <w:sz w:val="18"/>
      <w:szCs w:val="18"/>
    </w:rPr>
  </w:style>
  <w:style w:type="paragraph" w:styleId="Index6">
    <w:name w:val="index 6"/>
    <w:basedOn w:val="Standard"/>
    <w:next w:val="Standard"/>
    <w:autoRedefine/>
    <w:uiPriority w:val="99"/>
    <w:unhideWhenUsed/>
    <w:rsid w:val="00B350A4"/>
    <w:pPr>
      <w:spacing w:before="0" w:after="0"/>
      <w:ind w:left="1200" w:hanging="200"/>
    </w:pPr>
    <w:rPr>
      <w:rFonts w:cstheme="minorHAnsi"/>
      <w:sz w:val="18"/>
      <w:szCs w:val="18"/>
    </w:rPr>
  </w:style>
  <w:style w:type="paragraph" w:styleId="Index7">
    <w:name w:val="index 7"/>
    <w:basedOn w:val="Standard"/>
    <w:next w:val="Standard"/>
    <w:autoRedefine/>
    <w:uiPriority w:val="99"/>
    <w:unhideWhenUsed/>
    <w:rsid w:val="00B350A4"/>
    <w:pPr>
      <w:spacing w:before="0" w:after="0"/>
      <w:ind w:left="1400" w:hanging="200"/>
    </w:pPr>
    <w:rPr>
      <w:rFonts w:cstheme="minorHAnsi"/>
      <w:sz w:val="18"/>
      <w:szCs w:val="18"/>
    </w:rPr>
  </w:style>
  <w:style w:type="paragraph" w:styleId="Index8">
    <w:name w:val="index 8"/>
    <w:basedOn w:val="Standard"/>
    <w:next w:val="Standard"/>
    <w:autoRedefine/>
    <w:uiPriority w:val="99"/>
    <w:unhideWhenUsed/>
    <w:rsid w:val="00B350A4"/>
    <w:pPr>
      <w:spacing w:before="0" w:after="0"/>
      <w:ind w:left="1600" w:hanging="200"/>
    </w:pPr>
    <w:rPr>
      <w:rFonts w:cstheme="minorHAnsi"/>
      <w:sz w:val="18"/>
      <w:szCs w:val="18"/>
    </w:rPr>
  </w:style>
  <w:style w:type="paragraph" w:styleId="Index9">
    <w:name w:val="index 9"/>
    <w:basedOn w:val="Standard"/>
    <w:next w:val="Standard"/>
    <w:autoRedefine/>
    <w:uiPriority w:val="99"/>
    <w:unhideWhenUsed/>
    <w:rsid w:val="00B350A4"/>
    <w:pPr>
      <w:spacing w:before="0" w:after="0"/>
      <w:ind w:left="1800" w:hanging="200"/>
    </w:pPr>
    <w:rPr>
      <w:rFonts w:cstheme="minorHAnsi"/>
      <w:sz w:val="18"/>
      <w:szCs w:val="18"/>
    </w:rPr>
  </w:style>
  <w:style w:type="paragraph" w:styleId="Indexberschrift">
    <w:name w:val="index heading"/>
    <w:basedOn w:val="Standard"/>
    <w:next w:val="Index1"/>
    <w:uiPriority w:val="99"/>
    <w:unhideWhenUsed/>
    <w:rsid w:val="00B350A4"/>
    <w:pPr>
      <w:pBdr>
        <w:top w:val="single" w:sz="12" w:space="0" w:color="auto"/>
      </w:pBdr>
      <w:spacing w:before="360" w:after="240"/>
    </w:pPr>
    <w:rPr>
      <w:rFonts w:cstheme="minorHAnsi"/>
      <w:b/>
      <w:bCs/>
      <w:i/>
      <w:iCs/>
      <w:sz w:val="26"/>
      <w:szCs w:val="26"/>
    </w:rPr>
  </w:style>
  <w:style w:type="character" w:customStyle="1" w:styleId="HMNormal">
    <w:name w:val="H&amp;M Normal"/>
    <w:basedOn w:val="Absatz-Standardschriftart"/>
    <w:link w:val="HMNormal0"/>
    <w:uiPriority w:val="9"/>
    <w:qFormat/>
    <w:rPr>
      <w:rFonts w:ascii="Arial" w:hAnsi="Arial"/>
      <w:b w:val="0"/>
      <w:i w:val="0"/>
      <w:caps w:val="0"/>
      <w:strike w:val="0"/>
      <w:color w:val="000000"/>
      <w:spacing w:val="0"/>
      <w:w w:val="100"/>
      <w:position w:val="0"/>
      <w:sz w:val="20"/>
      <w:u w:val="none"/>
      <w:shd w:val="clear" w:color="auto" w:fill="auto"/>
      <w:vertAlign w:val="baseline"/>
      <w:rtl w:val="0"/>
    </w:rPr>
  </w:style>
  <w:style w:type="paragraph" w:customStyle="1" w:styleId="HMNormal0">
    <w:name w:val="H&amp;M Normal"/>
    <w:basedOn w:val="Standard"/>
    <w:link w:val="HMNormal"/>
    <w:uiPriority w:val="9"/>
    <w:qFormat/>
    <w:pPr>
      <w:spacing w:before="90" w:after="0"/>
      <w:ind w:right="210"/>
      <w:jc w:val="both"/>
    </w:pPr>
    <w:rPr>
      <w:rFonts w:ascii="Arial" w:hAnsi="Arial"/>
    </w:rPr>
  </w:style>
  <w:style w:type="character" w:customStyle="1" w:styleId="HMBodyText">
    <w:name w:val="H&amp;M Body Text"/>
    <w:basedOn w:val="HMNormal"/>
    <w:link w:val="HMBodyText0"/>
    <w:uiPriority w:val="9"/>
    <w:qFormat/>
    <w:rPr>
      <w:rFonts w:ascii="Arial" w:hAnsi="Arial"/>
      <w:b w:val="0"/>
      <w:i w:val="0"/>
      <w:caps w:val="0"/>
      <w:strike w:val="0"/>
      <w:color w:val="000000"/>
      <w:spacing w:val="0"/>
      <w:w w:val="100"/>
      <w:position w:val="0"/>
      <w:sz w:val="20"/>
      <w:u w:val="none"/>
      <w:shd w:val="clear" w:color="auto" w:fill="auto"/>
      <w:vertAlign w:val="baseline"/>
      <w:rtl w:val="0"/>
    </w:rPr>
  </w:style>
  <w:style w:type="paragraph" w:customStyle="1" w:styleId="HMBodyText0">
    <w:name w:val="H&amp;M Body Text"/>
    <w:basedOn w:val="HMNormal0"/>
    <w:link w:val="HMBodyText"/>
    <w:uiPriority w:val="9"/>
    <w:qFormat/>
    <w:pPr>
      <w:spacing w:after="150"/>
    </w:pPr>
  </w:style>
  <w:style w:type="character" w:customStyle="1" w:styleId="HMCode">
    <w:name w:val="H&amp;M Code"/>
    <w:basedOn w:val="HMNormal"/>
    <w:link w:val="HMCode0"/>
    <w:uiPriority w:val="9"/>
    <w:qFormat/>
    <w:rPr>
      <w:rFonts w:ascii="Verdana" w:hAnsi="Verdana"/>
      <w:b w:val="0"/>
      <w:i w:val="0"/>
      <w:caps w:val="0"/>
      <w:strike w:val="0"/>
      <w:color w:val="000000"/>
      <w:spacing w:val="-1"/>
      <w:w w:val="100"/>
      <w:position w:val="0"/>
      <w:sz w:val="20"/>
      <w:u w:val="none"/>
      <w:shd w:val="clear" w:color="auto" w:fill="auto"/>
      <w:vertAlign w:val="baseline"/>
      <w:rtl w:val="0"/>
    </w:rPr>
  </w:style>
  <w:style w:type="paragraph" w:customStyle="1" w:styleId="HMCode0">
    <w:name w:val="H&amp;M Code"/>
    <w:basedOn w:val="HMNormal0"/>
    <w:link w:val="HMCode"/>
    <w:uiPriority w:val="9"/>
    <w:qFormat/>
    <w:pPr>
      <w:spacing w:after="75"/>
    </w:pPr>
    <w:rPr>
      <w:rFonts w:ascii="Verdana" w:hAnsi="Verdana"/>
    </w:rPr>
  </w:style>
  <w:style w:type="character" w:customStyle="1" w:styleId="HMCodeExample">
    <w:name w:val="H&amp;M Code Example"/>
    <w:basedOn w:val="HMNormal"/>
    <w:link w:val="HMCodeExample0"/>
    <w:uiPriority w:val="9"/>
    <w:qFormat/>
    <w:rPr>
      <w:rFonts w:ascii="Courier New" w:hAnsi="Courier New"/>
      <w:b w:val="0"/>
      <w:i w:val="0"/>
      <w:caps w:val="0"/>
      <w:strike w:val="0"/>
      <w:color w:val="000000"/>
      <w:spacing w:val="0"/>
      <w:w w:val="100"/>
      <w:position w:val="0"/>
      <w:sz w:val="20"/>
      <w:u w:val="none"/>
      <w:shd w:val="clear" w:color="auto" w:fill="auto"/>
      <w:vertAlign w:val="baseline"/>
      <w:rtl w:val="0"/>
    </w:rPr>
  </w:style>
  <w:style w:type="paragraph" w:customStyle="1" w:styleId="HMCodeExample0">
    <w:name w:val="H&amp;M Code Example"/>
    <w:basedOn w:val="HMNormal0"/>
    <w:link w:val="HMCodeExample"/>
    <w:uiPriority w:val="9"/>
    <w:qFormat/>
    <w:pPr>
      <w:keepLines/>
    </w:pPr>
    <w:rPr>
      <w:rFonts w:ascii="Courier New" w:hAnsi="Courier New"/>
    </w:rPr>
  </w:style>
  <w:style w:type="character" w:customStyle="1" w:styleId="HMComment">
    <w:name w:val="H&amp;M Comment"/>
    <w:basedOn w:val="HMNormal"/>
    <w:link w:val="HMComment0"/>
    <w:uiPriority w:val="9"/>
    <w:qFormat/>
    <w:rPr>
      <w:rFonts w:ascii="Arial" w:hAnsi="Arial"/>
      <w:b w:val="0"/>
      <w:i w:val="0"/>
      <w:caps w:val="0"/>
      <w:strike w:val="0"/>
      <w:color w:val="000000"/>
      <w:spacing w:val="0"/>
      <w:w w:val="100"/>
      <w:position w:val="0"/>
      <w:sz w:val="20"/>
      <w:u w:val="none"/>
      <w:shd w:val="clear" w:color="auto" w:fill="auto"/>
      <w:vertAlign w:val="baseline"/>
      <w:rtl w:val="0"/>
    </w:rPr>
  </w:style>
  <w:style w:type="paragraph" w:customStyle="1" w:styleId="HMComment0">
    <w:name w:val="H&amp;M Comment"/>
    <w:basedOn w:val="HMNormal0"/>
    <w:link w:val="HMComment"/>
    <w:uiPriority w:val="9"/>
    <w:qFormat/>
    <w:pPr>
      <w:jc w:val="center"/>
    </w:pPr>
  </w:style>
  <w:style w:type="character" w:customStyle="1" w:styleId="HMHeading1">
    <w:name w:val="H&amp;M Heading1"/>
    <w:basedOn w:val="HMNormal"/>
    <w:link w:val="HMHeading10"/>
    <w:uiPriority w:val="9"/>
    <w:qFormat/>
    <w:rPr>
      <w:rFonts w:ascii="Arial" w:hAnsi="Arial"/>
      <w:b/>
      <w:i w:val="0"/>
      <w:caps w:val="0"/>
      <w:strike w:val="0"/>
      <w:color w:val="FFFFFF"/>
      <w:spacing w:val="0"/>
      <w:w w:val="100"/>
      <w:position w:val="0"/>
      <w:sz w:val="32"/>
      <w:u w:val="none"/>
      <w:shd w:val="clear" w:color="auto" w:fill="auto"/>
      <w:vertAlign w:val="baseline"/>
      <w:rtl w:val="0"/>
    </w:rPr>
  </w:style>
  <w:style w:type="paragraph" w:customStyle="1" w:styleId="HMHeading10">
    <w:name w:val="H&amp;M Heading1"/>
    <w:basedOn w:val="HMNormal0"/>
    <w:next w:val="HMNormal0"/>
    <w:link w:val="HMHeading1"/>
    <w:uiPriority w:val="9"/>
    <w:qFormat/>
    <w:pPr>
      <w:keepNext/>
    </w:pPr>
    <w:rPr>
      <w:sz w:val="32"/>
    </w:rPr>
  </w:style>
  <w:style w:type="character" w:customStyle="1" w:styleId="HMHeading1Black">
    <w:name w:val="H&amp;M Heading1 Black"/>
    <w:basedOn w:val="HMHeading1"/>
    <w:link w:val="HMHeading1Black0"/>
    <w:uiPriority w:val="9"/>
    <w:qFormat/>
    <w:rPr>
      <w:rFonts w:ascii="Arial" w:hAnsi="Arial"/>
      <w:b/>
      <w:i w:val="0"/>
      <w:caps w:val="0"/>
      <w:strike w:val="0"/>
      <w:color w:val="000000"/>
      <w:spacing w:val="0"/>
      <w:w w:val="100"/>
      <w:position w:val="0"/>
      <w:sz w:val="32"/>
      <w:u w:val="none"/>
      <w:shd w:val="clear" w:color="auto" w:fill="auto"/>
      <w:vertAlign w:val="baseline"/>
      <w:rtl w:val="0"/>
    </w:rPr>
  </w:style>
  <w:style w:type="paragraph" w:customStyle="1" w:styleId="HMHeading1Black0">
    <w:name w:val="H&amp;M Heading1 Black"/>
    <w:basedOn w:val="HMHeading10"/>
    <w:next w:val="HMNormal0"/>
    <w:link w:val="HMHeading1Black"/>
    <w:uiPriority w:val="9"/>
    <w:qFormat/>
  </w:style>
  <w:style w:type="character" w:customStyle="1" w:styleId="HMHeading2">
    <w:name w:val="H&amp;M Heading2"/>
    <w:basedOn w:val="HMHeading1Black"/>
    <w:link w:val="HMHeading20"/>
    <w:uiPriority w:val="9"/>
    <w:qFormat/>
    <w:rPr>
      <w:rFonts w:ascii="Arial" w:hAnsi="Arial"/>
      <w:b/>
      <w:i w:val="0"/>
      <w:caps w:val="0"/>
      <w:strike w:val="0"/>
      <w:color w:val="000000"/>
      <w:spacing w:val="0"/>
      <w:w w:val="100"/>
      <w:position w:val="0"/>
      <w:sz w:val="28"/>
      <w:u w:val="none"/>
      <w:shd w:val="clear" w:color="auto" w:fill="auto"/>
      <w:vertAlign w:val="baseline"/>
      <w:rtl w:val="0"/>
    </w:rPr>
  </w:style>
  <w:style w:type="paragraph" w:customStyle="1" w:styleId="HMHeading20">
    <w:name w:val="H&amp;M Heading2"/>
    <w:basedOn w:val="HMHeading1Black0"/>
    <w:next w:val="HMNormal0"/>
    <w:link w:val="HMHeading2"/>
    <w:uiPriority w:val="9"/>
    <w:qFormat/>
    <w:rPr>
      <w:sz w:val="28"/>
    </w:rPr>
  </w:style>
  <w:style w:type="character" w:customStyle="1" w:styleId="HMHeading3">
    <w:name w:val="H&amp;M Heading3"/>
    <w:basedOn w:val="HMHeading2"/>
    <w:link w:val="HMHeading30"/>
    <w:uiPriority w:val="9"/>
    <w:qFormat/>
    <w:rPr>
      <w:rFonts w:ascii="Arial" w:hAnsi="Arial"/>
      <w:b/>
      <w:i w:val="0"/>
      <w:caps w:val="0"/>
      <w:strike w:val="0"/>
      <w:color w:val="000000"/>
      <w:spacing w:val="0"/>
      <w:w w:val="100"/>
      <w:position w:val="0"/>
      <w:sz w:val="24"/>
      <w:u w:val="none"/>
      <w:shd w:val="clear" w:color="auto" w:fill="auto"/>
      <w:vertAlign w:val="baseline"/>
      <w:rtl w:val="0"/>
    </w:rPr>
  </w:style>
  <w:style w:type="paragraph" w:customStyle="1" w:styleId="HMHeading30">
    <w:name w:val="H&amp;M Heading3"/>
    <w:basedOn w:val="HMHeading20"/>
    <w:next w:val="HMNormal0"/>
    <w:link w:val="HMHeading3"/>
    <w:uiPriority w:val="9"/>
    <w:qFormat/>
    <w:rPr>
      <w:sz w:val="24"/>
    </w:rPr>
  </w:style>
  <w:style w:type="character" w:customStyle="1" w:styleId="HMImageCaption">
    <w:name w:val="H&amp;M Image Caption"/>
    <w:basedOn w:val="HMNormal"/>
    <w:link w:val="HMImageCaption0"/>
    <w:uiPriority w:val="9"/>
    <w:qFormat/>
    <w:rPr>
      <w:rFonts w:ascii="Arial" w:hAnsi="Arial"/>
      <w:b w:val="0"/>
      <w:i w:val="0"/>
      <w:caps w:val="0"/>
      <w:strike w:val="0"/>
      <w:color w:val="000000"/>
      <w:spacing w:val="0"/>
      <w:w w:val="100"/>
      <w:position w:val="0"/>
      <w:sz w:val="24"/>
      <w:u w:val="none"/>
      <w:shd w:val="clear" w:color="auto" w:fill="auto"/>
      <w:vertAlign w:val="baseline"/>
      <w:rtl w:val="0"/>
    </w:rPr>
  </w:style>
  <w:style w:type="paragraph" w:customStyle="1" w:styleId="HMImageCaption0">
    <w:name w:val="H&amp;M Image Caption"/>
    <w:basedOn w:val="HMNormal0"/>
    <w:link w:val="HMImageCaption"/>
    <w:uiPriority w:val="9"/>
    <w:qFormat/>
    <w:pPr>
      <w:pBdr>
        <w:top w:val="single" w:sz="6" w:space="2" w:color="auto"/>
        <w:left w:val="single" w:sz="6" w:space="2" w:color="auto"/>
        <w:bottom w:val="single" w:sz="6" w:space="2" w:color="auto"/>
        <w:right w:val="single" w:sz="6" w:space="2" w:color="auto"/>
      </w:pBdr>
      <w:shd w:val="clear" w:color="auto" w:fill="D9D9D9"/>
      <w:spacing w:after="90" w:line="240" w:lineRule="auto"/>
    </w:pPr>
    <w:rPr>
      <w:sz w:val="24"/>
    </w:rPr>
  </w:style>
  <w:style w:type="character" w:customStyle="1" w:styleId="HMAchtung">
    <w:name w:val="H&amp;M Achtung"/>
    <w:basedOn w:val="HMImageCaption"/>
    <w:link w:val="HMAchtung0"/>
    <w:uiPriority w:val="9"/>
    <w:qFormat/>
    <w:rPr>
      <w:rFonts w:ascii="Arial" w:hAnsi="Arial"/>
      <w:b w:val="0"/>
      <w:i w:val="0"/>
      <w:caps w:val="0"/>
      <w:strike w:val="0"/>
      <w:color w:val="000000"/>
      <w:spacing w:val="0"/>
      <w:w w:val="100"/>
      <w:position w:val="0"/>
      <w:sz w:val="24"/>
      <w:u w:val="none"/>
      <w:shd w:val="clear" w:color="auto" w:fill="FFCC00"/>
      <w:vertAlign w:val="baseline"/>
      <w:rtl w:val="0"/>
    </w:rPr>
  </w:style>
  <w:style w:type="paragraph" w:customStyle="1" w:styleId="HMAchtung0">
    <w:name w:val="H&amp;M Achtung"/>
    <w:basedOn w:val="HMImageCaption0"/>
    <w:link w:val="HMAchtung"/>
    <w:uiPriority w:val="9"/>
    <w:qFormat/>
    <w:pPr>
      <w:shd w:val="clear" w:color="auto" w:fill="FFCC00"/>
    </w:pPr>
  </w:style>
  <w:style w:type="character" w:customStyle="1" w:styleId="HMNotes">
    <w:name w:val="H&amp;M Notes"/>
    <w:basedOn w:val="HMNormal"/>
    <w:link w:val="HMNotes0"/>
    <w:uiPriority w:val="9"/>
    <w:qFormat/>
    <w:rPr>
      <w:rFonts w:ascii="Arial" w:hAnsi="Arial"/>
      <w:b w:val="0"/>
      <w:i/>
      <w:caps w:val="0"/>
      <w:strike w:val="0"/>
      <w:color w:val="000000"/>
      <w:spacing w:val="0"/>
      <w:w w:val="100"/>
      <w:position w:val="0"/>
      <w:sz w:val="20"/>
      <w:u w:val="none"/>
      <w:shd w:val="clear" w:color="auto" w:fill="auto"/>
      <w:vertAlign w:val="baseline"/>
      <w:rtl w:val="0"/>
    </w:rPr>
  </w:style>
  <w:style w:type="paragraph" w:customStyle="1" w:styleId="HMNotes0">
    <w:name w:val="H&amp;M Notes"/>
    <w:basedOn w:val="HMNormal0"/>
    <w:link w:val="HMNotes"/>
    <w:uiPriority w:val="9"/>
    <w:qFormat/>
  </w:style>
  <w:style w:type="character" w:customStyle="1" w:styleId="HMNotesBox">
    <w:name w:val="H&amp;M NotesBox"/>
    <w:basedOn w:val="HMNotes"/>
    <w:link w:val="HMNotesBox0"/>
    <w:uiPriority w:val="9"/>
    <w:qFormat/>
    <w:rPr>
      <w:rFonts w:ascii="Arial" w:hAnsi="Arial"/>
      <w:b w:val="0"/>
      <w:i/>
      <w:caps w:val="0"/>
      <w:strike w:val="0"/>
      <w:color w:val="000000"/>
      <w:spacing w:val="0"/>
      <w:w w:val="100"/>
      <w:position w:val="0"/>
      <w:sz w:val="20"/>
      <w:u w:val="none"/>
      <w:shd w:val="clear" w:color="auto" w:fill="auto"/>
      <w:vertAlign w:val="baseline"/>
      <w:rtl w:val="0"/>
    </w:rPr>
  </w:style>
  <w:style w:type="paragraph" w:customStyle="1" w:styleId="HMNotesBox0">
    <w:name w:val="H&amp;M NotesBox"/>
    <w:basedOn w:val="HMNotes0"/>
    <w:link w:val="HMNotesBox"/>
    <w:uiPriority w:val="9"/>
    <w:qFormat/>
    <w:pPr>
      <w:spacing w:before="150"/>
    </w:pPr>
  </w:style>
  <w:style w:type="character" w:customStyle="1" w:styleId="HMPopupBox">
    <w:name w:val="H&amp;M Popup Box"/>
    <w:basedOn w:val="HMNormal"/>
    <w:link w:val="HMPopupBox0"/>
    <w:uiPriority w:val="9"/>
    <w:qFormat/>
    <w:rPr>
      <w:rFonts w:ascii="Arial" w:hAnsi="Arial"/>
      <w:b w:val="0"/>
      <w:i w:val="0"/>
      <w:caps w:val="0"/>
      <w:strike w:val="0"/>
      <w:color w:val="000000"/>
      <w:spacing w:val="0"/>
      <w:w w:val="100"/>
      <w:position w:val="0"/>
      <w:sz w:val="18"/>
      <w:u w:val="none"/>
      <w:shd w:val="clear" w:color="auto" w:fill="auto"/>
      <w:vertAlign w:val="baseline"/>
      <w:rtl w:val="0"/>
    </w:rPr>
  </w:style>
  <w:style w:type="paragraph" w:customStyle="1" w:styleId="HMPopupBox0">
    <w:name w:val="H&amp;M Popup Box"/>
    <w:basedOn w:val="HMNormal0"/>
    <w:link w:val="HMPopupBox"/>
    <w:uiPriority w:val="9"/>
    <w:qFormat/>
    <w:rPr>
      <w:sz w:val="18"/>
    </w:rPr>
  </w:style>
  <w:style w:type="character" w:customStyle="1" w:styleId="HMSeeAlso">
    <w:name w:val="H&amp;M SeeAlso"/>
    <w:basedOn w:val="HMNormal"/>
    <w:link w:val="HMSeeAlso0"/>
    <w:uiPriority w:val="9"/>
    <w:qFormat/>
    <w:rPr>
      <w:rFonts w:ascii="Arial" w:hAnsi="Arial"/>
      <w:b/>
      <w:i/>
      <w:caps w:val="0"/>
      <w:strike w:val="0"/>
      <w:color w:val="000000"/>
      <w:spacing w:val="0"/>
      <w:w w:val="100"/>
      <w:position w:val="0"/>
      <w:sz w:val="24"/>
      <w:u w:val="none"/>
      <w:shd w:val="clear" w:color="auto" w:fill="auto"/>
      <w:vertAlign w:val="baseline"/>
      <w:rtl w:val="0"/>
    </w:rPr>
  </w:style>
  <w:style w:type="paragraph" w:customStyle="1" w:styleId="HMSeeAlso0">
    <w:name w:val="H&amp;M SeeAlso"/>
    <w:basedOn w:val="HMNormal0"/>
    <w:next w:val="HMNormal0"/>
    <w:link w:val="HMSeeAlso"/>
    <w:uiPriority w:val="9"/>
    <w:qFormat/>
    <w:rPr>
      <w:sz w:val="24"/>
    </w:rPr>
  </w:style>
  <w:style w:type="character" w:customStyle="1" w:styleId="HMTipBody">
    <w:name w:val="H&amp;M Tip Body"/>
    <w:basedOn w:val="HMNormal"/>
    <w:link w:val="HMTipBody0"/>
    <w:uiPriority w:val="9"/>
    <w:qFormat/>
    <w:rPr>
      <w:rFonts w:ascii="Arial" w:hAnsi="Arial"/>
      <w:b w:val="0"/>
      <w:i w:val="0"/>
      <w:caps w:val="0"/>
      <w:strike w:val="0"/>
      <w:color w:val="000000"/>
      <w:spacing w:val="0"/>
      <w:w w:val="100"/>
      <w:position w:val="0"/>
      <w:sz w:val="18"/>
      <w:u w:val="none"/>
      <w:shd w:val="clear" w:color="auto" w:fill="auto"/>
      <w:vertAlign w:val="baseline"/>
      <w:rtl w:val="0"/>
    </w:rPr>
  </w:style>
  <w:style w:type="paragraph" w:customStyle="1" w:styleId="HMTipBody0">
    <w:name w:val="H&amp;M Tip Body"/>
    <w:basedOn w:val="HMNormal0"/>
    <w:link w:val="HMTipBody"/>
    <w:uiPriority w:val="9"/>
    <w:qFormat/>
    <w:rPr>
      <w:sz w:val="18"/>
    </w:rPr>
  </w:style>
  <w:style w:type="character" w:customStyle="1" w:styleId="HMTipHeading">
    <w:name w:val="H&amp;M Tip Heading"/>
    <w:basedOn w:val="HMNormal"/>
    <w:link w:val="HMTipHeading0"/>
    <w:uiPriority w:val="9"/>
    <w:qFormat/>
    <w:rPr>
      <w:rFonts w:ascii="Tahoma" w:hAnsi="Tahoma"/>
      <w:b/>
      <w:i w:val="0"/>
      <w:caps w:val="0"/>
      <w:strike w:val="0"/>
      <w:color w:val="000000"/>
      <w:spacing w:val="0"/>
      <w:w w:val="100"/>
      <w:position w:val="0"/>
      <w:sz w:val="20"/>
      <w:u w:val="none"/>
      <w:shd w:val="clear" w:color="auto" w:fill="auto"/>
      <w:vertAlign w:val="baseline"/>
      <w:rtl w:val="0"/>
    </w:rPr>
  </w:style>
  <w:style w:type="paragraph" w:customStyle="1" w:styleId="HMTipHeading0">
    <w:name w:val="H&amp;M Tip Heading"/>
    <w:basedOn w:val="HMNormal0"/>
    <w:link w:val="HMTipHeading"/>
    <w:uiPriority w:val="9"/>
    <w:qFormat/>
    <w:rPr>
      <w:rFonts w:ascii="Tahoma" w:hAnsi="Tahoma"/>
    </w:rPr>
  </w:style>
  <w:style w:type="character" w:customStyle="1" w:styleId="HMTCode">
    <w:name w:val="H&amp;M T_Code"/>
    <w:uiPriority w:val="9"/>
    <w:qFormat/>
    <w:rPr>
      <w:rFonts w:ascii="Courier New" w:hAnsi="Courier New"/>
      <w:b w:val="0"/>
      <w:i w:val="0"/>
      <w:caps w:val="0"/>
      <w:strike w:val="0"/>
      <w:color w:val="000000"/>
      <w:spacing w:val="-1"/>
      <w:w w:val="100"/>
      <w:position w:val="0"/>
      <w:sz w:val="22"/>
      <w:u w:val="none"/>
      <w:shd w:val="clear" w:color="auto" w:fill="auto"/>
      <w:vertAlign w:val="baseline"/>
      <w:rtl w:val="0"/>
    </w:rPr>
  </w:style>
  <w:style w:type="paragraph" w:customStyle="1" w:styleId="HMTCode0">
    <w:name w:val="H&amp;M T_Code"/>
    <w:uiPriority w:val="9"/>
    <w:qFormat/>
    <w:pPr>
      <w:spacing w:before="0" w:after="0" w:line="240" w:lineRule="auto"/>
    </w:pPr>
    <w:rPr>
      <w:rFonts w:ascii="Courier New" w:hAnsi="Courier New"/>
    </w:rPr>
  </w:style>
  <w:style w:type="character" w:customStyle="1" w:styleId="HMTEmphasis">
    <w:name w:val="H&amp;M T_Emphasis"/>
    <w:uiPriority w:val="9"/>
    <w:qFormat/>
    <w:rPr>
      <w:rFonts w:ascii="Segoe UI" w:hAnsi="Segoe UI"/>
      <w:b/>
      <w:i w:val="0"/>
      <w:caps w:val="0"/>
      <w:strike w:val="0"/>
      <w:color w:val="000000"/>
      <w:spacing w:val="0"/>
      <w:w w:val="100"/>
      <w:position w:val="0"/>
      <w:sz w:val="20"/>
      <w:u w:val="none"/>
      <w:shd w:val="clear" w:color="auto" w:fill="auto"/>
      <w:vertAlign w:val="baseline"/>
      <w:rtl w:val="0"/>
    </w:rPr>
  </w:style>
  <w:style w:type="paragraph" w:customStyle="1" w:styleId="HMTEmphasis0">
    <w:name w:val="H&amp;M T_Emphasis"/>
    <w:uiPriority w:val="9"/>
    <w:qFormat/>
    <w:pPr>
      <w:spacing w:before="0" w:after="0" w:line="240" w:lineRule="auto"/>
    </w:pPr>
    <w:rPr>
      <w:rFonts w:ascii="Segoe UI" w:hAnsi="Segoe UI"/>
      <w:sz w:val="20"/>
    </w:rPr>
  </w:style>
  <w:style w:type="character" w:customStyle="1" w:styleId="HMTEntry">
    <w:name w:val="H&amp;M T_Entry"/>
    <w:uiPriority w:val="9"/>
    <w:qFormat/>
    <w:rPr>
      <w:rFonts w:ascii="Courier New" w:hAnsi="Courier New"/>
      <w:b/>
      <w:i w:val="0"/>
      <w:caps w:val="0"/>
      <w:strike w:val="0"/>
      <w:color w:val="000000"/>
      <w:spacing w:val="-1"/>
      <w:w w:val="100"/>
      <w:position w:val="0"/>
      <w:sz w:val="22"/>
      <w:u w:val="none"/>
      <w:shd w:val="clear" w:color="auto" w:fill="auto"/>
      <w:vertAlign w:val="baseline"/>
      <w:rtl w:val="0"/>
    </w:rPr>
  </w:style>
  <w:style w:type="paragraph" w:customStyle="1" w:styleId="HMTEntry0">
    <w:name w:val="H&amp;M T_Entry"/>
    <w:uiPriority w:val="9"/>
    <w:qFormat/>
    <w:pPr>
      <w:spacing w:before="0" w:after="0" w:line="240" w:lineRule="auto"/>
    </w:pPr>
    <w:rPr>
      <w:rFonts w:ascii="Courier New" w:hAnsi="Courier New"/>
    </w:rPr>
  </w:style>
  <w:style w:type="character" w:customStyle="1" w:styleId="HMTEntry10pt">
    <w:name w:val="H&amp;M T_Entry 10pt"/>
    <w:basedOn w:val="HMTEntry"/>
    <w:uiPriority w:val="9"/>
    <w:qFormat/>
    <w:rPr>
      <w:rFonts w:ascii="Courier New" w:hAnsi="Courier New"/>
      <w:b/>
      <w:i/>
      <w:caps w:val="0"/>
      <w:strike w:val="0"/>
      <w:color w:val="000000"/>
      <w:spacing w:val="-1"/>
      <w:w w:val="100"/>
      <w:position w:val="0"/>
      <w:sz w:val="20"/>
      <w:u w:val="none"/>
      <w:shd w:val="clear" w:color="auto" w:fill="auto"/>
      <w:vertAlign w:val="baseline"/>
      <w:rtl w:val="0"/>
    </w:rPr>
  </w:style>
  <w:style w:type="character" w:customStyle="1" w:styleId="HMTMenu">
    <w:name w:val="H&amp;M T_Menu"/>
    <w:uiPriority w:val="9"/>
    <w:qFormat/>
    <w:rPr>
      <w:rFonts w:ascii="Segoe UI Semibold" w:hAnsi="Segoe UI Semibold"/>
      <w:b w:val="0"/>
      <w:i w:val="0"/>
      <w:caps w:val="0"/>
      <w:strike w:val="0"/>
      <w:color w:val="000000"/>
      <w:spacing w:val="0"/>
      <w:w w:val="100"/>
      <w:position w:val="0"/>
      <w:sz w:val="22"/>
      <w:u w:val="none"/>
      <w:shd w:val="clear" w:color="auto" w:fill="auto"/>
      <w:vertAlign w:val="baseline"/>
      <w:rtl w:val="0"/>
    </w:rPr>
  </w:style>
  <w:style w:type="paragraph" w:customStyle="1" w:styleId="HMTMenu0">
    <w:name w:val="H&amp;M T_Menu"/>
    <w:uiPriority w:val="9"/>
    <w:qFormat/>
    <w:pPr>
      <w:spacing w:before="0" w:after="0" w:line="240" w:lineRule="auto"/>
    </w:pPr>
    <w:rPr>
      <w:rFonts w:ascii="Segoe UI Semibold" w:hAnsi="Segoe UI Semibold"/>
    </w:rPr>
  </w:style>
  <w:style w:type="character" w:customStyle="1" w:styleId="HMTMenu10p">
    <w:name w:val="H&amp;M T_Menu 10p"/>
    <w:basedOn w:val="HMTMenu"/>
    <w:uiPriority w:val="9"/>
    <w:qFormat/>
    <w:rPr>
      <w:rFonts w:ascii="Segoe UI Semibold" w:hAnsi="Segoe UI Semibold"/>
      <w:b w:val="0"/>
      <w:i w:val="0"/>
      <w:caps w:val="0"/>
      <w:strike w:val="0"/>
      <w:color w:val="000000"/>
      <w:spacing w:val="0"/>
      <w:w w:val="100"/>
      <w:position w:val="0"/>
      <w:sz w:val="22"/>
      <w:u w:val="none"/>
      <w:shd w:val="clear" w:color="auto" w:fill="auto"/>
      <w:vertAlign w:val="baseline"/>
      <w:rtl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55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GeraldOkorn\Documents\Help+Manual\Export\WORD\Selmo_PlcCode.docx"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aldOkorn\Documents\Help+Manual\Export\WORD\$helpman-word-helper-macro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D46F30-D37D-44EF-B724-09D3A7EC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$helpman-word-helper-macros.dotm</Template>
  <TotalTime>0</TotalTime>
  <Pages>109</Pages>
  <Words>16506</Words>
  <Characters>103992</Characters>
  <Application>Microsoft Office Word</Application>
  <DocSecurity>0</DocSecurity>
  <Lines>866</Lines>
  <Paragraphs>240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Selmo Standard</vt:lpstr>
      <vt:lpstr>Selmo Standard</vt:lpstr>
    </vt:vector>
  </TitlesOfParts>
  <Company>Selmo Technology Gmbh and EC Software GmbH</Company>
  <LinksUpToDate>false</LinksUpToDate>
  <CharactersWithSpaces>120258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Selmo Standard</dc:title>
  <dc:subject>&lt;%DESCRIPTION%&gt;</dc:subject>
  <dc:creator>Selmo Technology Gmbh</dc:creator>
  <dc:description>&lt;%COMMENTS%&gt;</dc:description>
  <cp:lastModifiedBy>Gerald Okorn</cp:lastModifiedBy>
  <cp:revision>3</cp:revision>
  <dcterms:created xsi:type="dcterms:W3CDTF">2016-03-15T15:58:00Z</dcterms:created>
  <dcterms:modified xsi:type="dcterms:W3CDTF">2023-04-18T12:35:00Z</dcterms:modified>
</cp:coreProperties>
</file>